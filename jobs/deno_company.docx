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5055" w14:textId="64918E6E" w:rsidR="00914CF0" w:rsidRDefault="00914CF0" w:rsidP="00914CF0">
      <w:pPr>
        <w:pStyle w:val="Title"/>
        <w:rPr>
          <w:noProof/>
        </w:rPr>
      </w:pPr>
      <w:r w:rsidRPr="006B30AE">
        <w:rPr>
          <w:b w:val="0"/>
        </w:rPr>
        <w:fldChar w:fldCharType="begin"/>
      </w:r>
      <w:r w:rsidR="0010470F">
        <w:instrText xml:space="preserve"> SET  DocName "deno_company" \* MERGEFORMAT </w:instrText>
      </w:r>
      <w:r w:rsidRPr="006B30AE">
        <w:rPr>
          <w:b w:val="0"/>
        </w:rPr>
        <w:fldChar w:fldCharType="separate"/>
      </w:r>
      <w:bookmarkStart w:id="0" w:name="DocName"/>
      <w:r w:rsidR="0010470F">
        <w:rPr>
          <w:noProof/>
        </w:rPr>
        <w:t>deno_company</w:t>
      </w:r>
      <w:bookmarkEnd w:id="0"/>
      <w:r w:rsidRPr="006B30AE">
        <w:rPr>
          <w:b w:val="0"/>
        </w:rPr>
        <w:fldChar w:fldCharType="end"/>
      </w:r>
      <w:r w:rsidR="00894E75">
        <w:rPr>
          <w:noProof/>
        </w:rPr>
        <w:fldChar w:fldCharType="begin"/>
      </w:r>
      <w:r w:rsidR="00894E75">
        <w:rPr>
          <w:noProof/>
        </w:rPr>
        <w:instrText xml:space="preserve"> REF  DocName  \* MERGEFORMAT </w:instrText>
      </w:r>
      <w:r w:rsidR="00894E75">
        <w:rPr>
          <w:noProof/>
        </w:rPr>
        <w:fldChar w:fldCharType="separate"/>
      </w:r>
      <w:r w:rsidR="0045053A">
        <w:rPr>
          <w:noProof/>
        </w:rPr>
        <w:t>deno_company</w:t>
      </w:r>
      <w:r w:rsidR="00894E75">
        <w:rPr>
          <w:noProof/>
        </w:rPr>
        <w:fldChar w:fldCharType="end"/>
      </w:r>
    </w:p>
    <w:p w14:paraId="713114D2" w14:textId="5329CDDC" w:rsidR="0010470F" w:rsidRDefault="0010470F" w:rsidP="0010470F">
      <w:pPr>
        <w:jc w:val="center"/>
      </w:pPr>
      <w:r>
        <w:fldChar w:fldCharType="begin"/>
      </w:r>
      <w:r>
        <w:instrText xml:space="preserve"> HYPERLINK "</w:instrText>
      </w:r>
      <w:r w:rsidRPr="0010470F">
        <w:instrText>https://deno.com/company</w:instrText>
      </w:r>
      <w:r>
        <w:instrText xml:space="preserve">" </w:instrText>
      </w:r>
      <w:r>
        <w:fldChar w:fldCharType="separate"/>
      </w:r>
      <w:r w:rsidRPr="00FA4FFE">
        <w:rPr>
          <w:rStyle w:val="Hyperlink"/>
        </w:rPr>
        <w:t>https://deno.com/company</w:t>
      </w:r>
      <w:r>
        <w:fldChar w:fldCharType="end"/>
      </w:r>
    </w:p>
    <w:p w14:paraId="2D3E604B" w14:textId="659DAE60" w:rsidR="0010470F" w:rsidRPr="0010470F" w:rsidRDefault="0010470F" w:rsidP="0010470F">
      <w:pPr>
        <w:jc w:val="center"/>
        <w:rPr>
          <w:rFonts w:hint="eastAsia"/>
        </w:rPr>
      </w:pPr>
      <w:r>
        <w:rPr>
          <w:rFonts w:hint="eastAsia"/>
        </w:rPr>
        <w:t>S</w:t>
      </w:r>
      <w:r>
        <w:t>ep 28, 2022</w:t>
      </w:r>
    </w:p>
    <w:p w14:paraId="19062B07" w14:textId="3F3A99F1" w:rsidR="00AE0B76" w:rsidRDefault="00125AA1" w:rsidP="00125AA1">
      <w:pPr>
        <w:pStyle w:val="Heading1"/>
      </w:pPr>
      <w:r>
        <w:t>Company</w:t>
      </w:r>
    </w:p>
    <w:p w14:paraId="3B8B0B64" w14:textId="77777777" w:rsidR="00125AA1" w:rsidRDefault="00125AA1" w:rsidP="00125AA1">
      <w:proofErr w:type="spellStart"/>
      <w:r>
        <w:t>Deno</w:t>
      </w:r>
      <w:proofErr w:type="spellEnd"/>
      <w:r>
        <w:t xml:space="preserve"> Land Inc.</w:t>
      </w:r>
    </w:p>
    <w:p w14:paraId="2F928313" w14:textId="77777777" w:rsidR="00125AA1" w:rsidRDefault="00125AA1" w:rsidP="00125AA1">
      <w:r>
        <w:t>251 Little Falls Dr</w:t>
      </w:r>
    </w:p>
    <w:p w14:paraId="03796D30" w14:textId="77777777" w:rsidR="00125AA1" w:rsidRDefault="00125AA1" w:rsidP="00125AA1">
      <w:r>
        <w:t>Wilmington DE 19808-1674</w:t>
      </w:r>
    </w:p>
    <w:p w14:paraId="4DE1F684" w14:textId="0037E8C7" w:rsidR="00125AA1" w:rsidRDefault="00125AA1" w:rsidP="00125AA1">
      <w:r>
        <w:t>USA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22"/>
        <w:gridCol w:w="2576"/>
      </w:tblGrid>
      <w:tr w:rsidR="001A0B52" w:rsidRPr="00125AA1" w14:paraId="2CA4E782" w14:textId="77777777" w:rsidTr="00C80A47">
        <w:tc>
          <w:tcPr>
            <w:tcW w:w="0" w:type="auto"/>
          </w:tcPr>
          <w:p w14:paraId="126E7ABF" w14:textId="77777777" w:rsidR="001A0B52" w:rsidRPr="00125AA1" w:rsidRDefault="001A0B52" w:rsidP="009277AE">
            <w:proofErr w:type="spellStart"/>
            <w:r w:rsidRPr="00125AA1">
              <w:t>ry</w:t>
            </w:r>
            <w:proofErr w:type="spellEnd"/>
          </w:p>
        </w:tc>
        <w:tc>
          <w:tcPr>
            <w:tcW w:w="0" w:type="auto"/>
          </w:tcPr>
          <w:p w14:paraId="347C8DDF" w14:textId="77777777" w:rsidR="001A0B52" w:rsidRPr="00125AA1" w:rsidRDefault="001A0B52" w:rsidP="009277AE"/>
        </w:tc>
        <w:tc>
          <w:tcPr>
            <w:tcW w:w="0" w:type="auto"/>
          </w:tcPr>
          <w:p w14:paraId="3367B559" w14:textId="74BDE80F" w:rsidR="001A0B52" w:rsidRPr="00125AA1" w:rsidRDefault="001A0B52" w:rsidP="009277AE">
            <w:r w:rsidRPr="00125AA1">
              <w:t>Chief Executive Officer</w:t>
            </w:r>
          </w:p>
        </w:tc>
      </w:tr>
      <w:tr w:rsidR="001A0B52" w:rsidRPr="00125AA1" w14:paraId="3F9FE74E" w14:textId="77777777" w:rsidTr="00C80A47">
        <w:tc>
          <w:tcPr>
            <w:tcW w:w="0" w:type="auto"/>
          </w:tcPr>
          <w:p w14:paraId="4D522757" w14:textId="77777777" w:rsidR="001A0B52" w:rsidRPr="00125AA1" w:rsidRDefault="001A0B52" w:rsidP="009277AE">
            <w:proofErr w:type="spellStart"/>
            <w:r w:rsidRPr="00125AA1">
              <w:t>piscisaureus</w:t>
            </w:r>
            <w:proofErr w:type="spellEnd"/>
          </w:p>
        </w:tc>
        <w:tc>
          <w:tcPr>
            <w:tcW w:w="0" w:type="auto"/>
          </w:tcPr>
          <w:p w14:paraId="35346EAA" w14:textId="77777777" w:rsidR="001A0B52" w:rsidRPr="00125AA1" w:rsidRDefault="001A0B52" w:rsidP="009277AE"/>
        </w:tc>
        <w:tc>
          <w:tcPr>
            <w:tcW w:w="0" w:type="auto"/>
          </w:tcPr>
          <w:p w14:paraId="63BC0886" w14:textId="295B78C2" w:rsidR="001A0B52" w:rsidRPr="00125AA1" w:rsidRDefault="001A0B52" w:rsidP="009277AE">
            <w:r w:rsidRPr="00125AA1">
              <w:t>Chief Technology Officer</w:t>
            </w:r>
          </w:p>
        </w:tc>
      </w:tr>
      <w:tr w:rsidR="001A0B52" w:rsidRPr="00125AA1" w14:paraId="624981B1" w14:textId="77777777" w:rsidTr="00C80A47">
        <w:tc>
          <w:tcPr>
            <w:tcW w:w="0" w:type="auto"/>
          </w:tcPr>
          <w:p w14:paraId="74796104" w14:textId="77777777" w:rsidR="001A0B52" w:rsidRPr="00125AA1" w:rsidRDefault="001A0B52" w:rsidP="009277AE">
            <w:proofErr w:type="spellStart"/>
            <w:r w:rsidRPr="00125AA1">
              <w:t>alonbonder</w:t>
            </w:r>
            <w:proofErr w:type="spellEnd"/>
          </w:p>
        </w:tc>
        <w:tc>
          <w:tcPr>
            <w:tcW w:w="0" w:type="auto"/>
          </w:tcPr>
          <w:p w14:paraId="31B1B312" w14:textId="77777777" w:rsidR="001A0B52" w:rsidRPr="00125AA1" w:rsidRDefault="001A0B52" w:rsidP="009277AE"/>
        </w:tc>
        <w:tc>
          <w:tcPr>
            <w:tcW w:w="0" w:type="auto"/>
          </w:tcPr>
          <w:p w14:paraId="6F8BD3CE" w14:textId="37862E79" w:rsidR="001A0B52" w:rsidRPr="00125AA1" w:rsidRDefault="001A0B52" w:rsidP="009277AE">
            <w:r w:rsidRPr="00125AA1">
              <w:t>Head of Strategy and Operations</w:t>
            </w:r>
          </w:p>
        </w:tc>
      </w:tr>
      <w:tr w:rsidR="001A0B52" w:rsidRPr="00125AA1" w14:paraId="538EE7ED" w14:textId="77777777" w:rsidTr="00C80A47">
        <w:tc>
          <w:tcPr>
            <w:tcW w:w="0" w:type="auto"/>
          </w:tcPr>
          <w:p w14:paraId="390146E2" w14:textId="77777777" w:rsidR="001A0B52" w:rsidRPr="00125AA1" w:rsidRDefault="001A0B52" w:rsidP="009277AE">
            <w:proofErr w:type="spellStart"/>
            <w:r w:rsidRPr="00125AA1">
              <w:t>bartlomieju</w:t>
            </w:r>
            <w:proofErr w:type="spellEnd"/>
          </w:p>
        </w:tc>
        <w:tc>
          <w:tcPr>
            <w:tcW w:w="0" w:type="auto"/>
          </w:tcPr>
          <w:p w14:paraId="007DCA31" w14:textId="77777777" w:rsidR="001A0B52" w:rsidRPr="00125AA1" w:rsidRDefault="001A0B52" w:rsidP="009277AE"/>
        </w:tc>
        <w:tc>
          <w:tcPr>
            <w:tcW w:w="0" w:type="auto"/>
          </w:tcPr>
          <w:p w14:paraId="01090EF1" w14:textId="092F8E96" w:rsidR="001A0B52" w:rsidRPr="00125AA1" w:rsidRDefault="001A0B52" w:rsidP="009277AE">
            <w:r w:rsidRPr="00125AA1">
              <w:t>Software Engineer</w:t>
            </w:r>
          </w:p>
        </w:tc>
      </w:tr>
      <w:tr w:rsidR="001A0B52" w:rsidRPr="00125AA1" w14:paraId="0485C563" w14:textId="77777777" w:rsidTr="00C80A47">
        <w:tc>
          <w:tcPr>
            <w:tcW w:w="0" w:type="auto"/>
          </w:tcPr>
          <w:p w14:paraId="2C6447AA" w14:textId="77777777" w:rsidR="001A0B52" w:rsidRPr="00125AA1" w:rsidRDefault="001A0B52" w:rsidP="009277AE">
            <w:proofErr w:type="spellStart"/>
            <w:r w:rsidRPr="00125AA1">
              <w:t>cjihrig</w:t>
            </w:r>
            <w:proofErr w:type="spellEnd"/>
          </w:p>
        </w:tc>
        <w:tc>
          <w:tcPr>
            <w:tcW w:w="0" w:type="auto"/>
          </w:tcPr>
          <w:p w14:paraId="611DD784" w14:textId="77777777" w:rsidR="001A0B52" w:rsidRPr="00125AA1" w:rsidRDefault="001A0B52" w:rsidP="009277AE"/>
        </w:tc>
        <w:tc>
          <w:tcPr>
            <w:tcW w:w="0" w:type="auto"/>
          </w:tcPr>
          <w:p w14:paraId="1E1E1E86" w14:textId="74C26807" w:rsidR="001A0B52" w:rsidRPr="00125AA1" w:rsidRDefault="001A0B52" w:rsidP="009277AE">
            <w:r w:rsidRPr="00125AA1">
              <w:t>Software Engineer</w:t>
            </w:r>
          </w:p>
        </w:tc>
      </w:tr>
      <w:tr w:rsidR="001A0B52" w:rsidRPr="00125AA1" w14:paraId="463A013D" w14:textId="77777777" w:rsidTr="00C80A47">
        <w:tc>
          <w:tcPr>
            <w:tcW w:w="0" w:type="auto"/>
          </w:tcPr>
          <w:p w14:paraId="1AF21E1D" w14:textId="77777777" w:rsidR="001A0B52" w:rsidRPr="00125AA1" w:rsidRDefault="001A0B52" w:rsidP="009277AE">
            <w:proofErr w:type="spellStart"/>
            <w:r w:rsidRPr="00125AA1">
              <w:t>crowlkats</w:t>
            </w:r>
            <w:proofErr w:type="spellEnd"/>
          </w:p>
        </w:tc>
        <w:tc>
          <w:tcPr>
            <w:tcW w:w="0" w:type="auto"/>
          </w:tcPr>
          <w:p w14:paraId="03BA93E2" w14:textId="77777777" w:rsidR="001A0B52" w:rsidRPr="00125AA1" w:rsidRDefault="001A0B52" w:rsidP="009277AE"/>
        </w:tc>
        <w:tc>
          <w:tcPr>
            <w:tcW w:w="0" w:type="auto"/>
          </w:tcPr>
          <w:p w14:paraId="557A0C62" w14:textId="50E1DBD0" w:rsidR="001A0B52" w:rsidRPr="00125AA1" w:rsidRDefault="001A0B52" w:rsidP="009277AE">
            <w:r w:rsidRPr="00125AA1">
              <w:t>Software Engineer</w:t>
            </w:r>
          </w:p>
        </w:tc>
      </w:tr>
      <w:tr w:rsidR="001A0B52" w:rsidRPr="00125AA1" w14:paraId="204A3A09" w14:textId="77777777" w:rsidTr="00C80A47">
        <w:tc>
          <w:tcPr>
            <w:tcW w:w="0" w:type="auto"/>
          </w:tcPr>
          <w:p w14:paraId="3A4E61BE" w14:textId="77777777" w:rsidR="001A0B52" w:rsidRPr="00125AA1" w:rsidRDefault="001A0B52" w:rsidP="009277AE">
            <w:proofErr w:type="spellStart"/>
            <w:r w:rsidRPr="00125AA1">
              <w:t>dsherret</w:t>
            </w:r>
            <w:proofErr w:type="spellEnd"/>
          </w:p>
        </w:tc>
        <w:tc>
          <w:tcPr>
            <w:tcW w:w="0" w:type="auto"/>
          </w:tcPr>
          <w:p w14:paraId="3ACF3783" w14:textId="77777777" w:rsidR="001A0B52" w:rsidRPr="00125AA1" w:rsidRDefault="001A0B52" w:rsidP="009277AE"/>
        </w:tc>
        <w:tc>
          <w:tcPr>
            <w:tcW w:w="0" w:type="auto"/>
          </w:tcPr>
          <w:p w14:paraId="6C089508" w14:textId="27C7E5FF" w:rsidR="001A0B52" w:rsidRPr="00125AA1" w:rsidRDefault="001A0B52" w:rsidP="009277AE">
            <w:r w:rsidRPr="00125AA1">
              <w:t>Software Engineer</w:t>
            </w:r>
          </w:p>
        </w:tc>
      </w:tr>
      <w:tr w:rsidR="001A0B52" w:rsidRPr="00125AA1" w14:paraId="1EF4237A" w14:textId="77777777" w:rsidTr="00C80A47">
        <w:tc>
          <w:tcPr>
            <w:tcW w:w="0" w:type="auto"/>
          </w:tcPr>
          <w:p w14:paraId="5AA134EC" w14:textId="77777777" w:rsidR="001A0B52" w:rsidRPr="00125AA1" w:rsidRDefault="001A0B52" w:rsidP="009277AE">
            <w:proofErr w:type="spellStart"/>
            <w:r w:rsidRPr="00125AA1">
              <w:t>kitsonk</w:t>
            </w:r>
            <w:proofErr w:type="spellEnd"/>
          </w:p>
        </w:tc>
        <w:tc>
          <w:tcPr>
            <w:tcW w:w="0" w:type="auto"/>
          </w:tcPr>
          <w:p w14:paraId="77570434" w14:textId="77777777" w:rsidR="001A0B52" w:rsidRPr="00125AA1" w:rsidRDefault="001A0B52" w:rsidP="009277AE"/>
        </w:tc>
        <w:tc>
          <w:tcPr>
            <w:tcW w:w="0" w:type="auto"/>
          </w:tcPr>
          <w:p w14:paraId="757830C6" w14:textId="3A916831" w:rsidR="001A0B52" w:rsidRPr="00125AA1" w:rsidRDefault="001A0B52" w:rsidP="009277AE">
            <w:r w:rsidRPr="00125AA1">
              <w:t>Software Engineer</w:t>
            </w:r>
          </w:p>
        </w:tc>
      </w:tr>
      <w:tr w:rsidR="001A0B52" w:rsidRPr="00125AA1" w14:paraId="206F7607" w14:textId="77777777" w:rsidTr="00C80A47">
        <w:tc>
          <w:tcPr>
            <w:tcW w:w="0" w:type="auto"/>
          </w:tcPr>
          <w:p w14:paraId="1701C96D" w14:textId="77777777" w:rsidR="001A0B52" w:rsidRPr="00125AA1" w:rsidRDefault="001A0B52" w:rsidP="009277AE">
            <w:r w:rsidRPr="00125AA1">
              <w:t>kt3k</w:t>
            </w:r>
          </w:p>
        </w:tc>
        <w:tc>
          <w:tcPr>
            <w:tcW w:w="0" w:type="auto"/>
          </w:tcPr>
          <w:p w14:paraId="7190F54C" w14:textId="77777777" w:rsidR="001A0B52" w:rsidRPr="00125AA1" w:rsidRDefault="001A0B52" w:rsidP="009277AE"/>
        </w:tc>
        <w:tc>
          <w:tcPr>
            <w:tcW w:w="0" w:type="auto"/>
          </w:tcPr>
          <w:p w14:paraId="3A9926BA" w14:textId="60492803" w:rsidR="001A0B52" w:rsidRPr="00125AA1" w:rsidRDefault="001A0B52" w:rsidP="009277AE">
            <w:r w:rsidRPr="00125AA1">
              <w:t>Software Engineer</w:t>
            </w:r>
          </w:p>
        </w:tc>
      </w:tr>
      <w:tr w:rsidR="001A0B52" w:rsidRPr="00125AA1" w14:paraId="248739B0" w14:textId="77777777" w:rsidTr="00C80A47">
        <w:tc>
          <w:tcPr>
            <w:tcW w:w="0" w:type="auto"/>
          </w:tcPr>
          <w:p w14:paraId="6F0FB6D1" w14:textId="77777777" w:rsidR="001A0B52" w:rsidRPr="00125AA1" w:rsidRDefault="001A0B52" w:rsidP="009277AE">
            <w:proofErr w:type="spellStart"/>
            <w:r w:rsidRPr="00125AA1">
              <w:t>littledivy</w:t>
            </w:r>
            <w:proofErr w:type="spellEnd"/>
          </w:p>
        </w:tc>
        <w:tc>
          <w:tcPr>
            <w:tcW w:w="0" w:type="auto"/>
          </w:tcPr>
          <w:p w14:paraId="082422A9" w14:textId="77777777" w:rsidR="001A0B52" w:rsidRPr="00125AA1" w:rsidRDefault="001A0B52" w:rsidP="009277AE"/>
        </w:tc>
        <w:tc>
          <w:tcPr>
            <w:tcW w:w="0" w:type="auto"/>
          </w:tcPr>
          <w:p w14:paraId="48E56CAE" w14:textId="611F4843" w:rsidR="001A0B52" w:rsidRPr="00125AA1" w:rsidRDefault="001A0B52" w:rsidP="009277AE">
            <w:r w:rsidRPr="00125AA1">
              <w:t>Software Engineer</w:t>
            </w:r>
          </w:p>
        </w:tc>
      </w:tr>
      <w:tr w:rsidR="001A0B52" w:rsidRPr="00125AA1" w14:paraId="72C7BDF1" w14:textId="77777777" w:rsidTr="00C80A47">
        <w:tc>
          <w:tcPr>
            <w:tcW w:w="0" w:type="auto"/>
          </w:tcPr>
          <w:p w14:paraId="72BCCCAE" w14:textId="77777777" w:rsidR="001A0B52" w:rsidRPr="00125AA1" w:rsidRDefault="001A0B52" w:rsidP="009277AE">
            <w:proofErr w:type="spellStart"/>
            <w:r w:rsidRPr="00125AA1">
              <w:t>lucacasonato</w:t>
            </w:r>
            <w:proofErr w:type="spellEnd"/>
          </w:p>
        </w:tc>
        <w:tc>
          <w:tcPr>
            <w:tcW w:w="0" w:type="auto"/>
          </w:tcPr>
          <w:p w14:paraId="0DF62A31" w14:textId="77777777" w:rsidR="001A0B52" w:rsidRPr="00125AA1" w:rsidRDefault="001A0B52" w:rsidP="009277AE"/>
        </w:tc>
        <w:tc>
          <w:tcPr>
            <w:tcW w:w="0" w:type="auto"/>
          </w:tcPr>
          <w:p w14:paraId="500534CF" w14:textId="6D526B95" w:rsidR="001A0B52" w:rsidRPr="00125AA1" w:rsidRDefault="001A0B52" w:rsidP="009277AE">
            <w:r w:rsidRPr="00125AA1">
              <w:t>Software Engineer</w:t>
            </w:r>
          </w:p>
        </w:tc>
      </w:tr>
      <w:tr w:rsidR="001A0B52" w:rsidRPr="00125AA1" w14:paraId="7D724CD2" w14:textId="77777777" w:rsidTr="00C80A47">
        <w:tc>
          <w:tcPr>
            <w:tcW w:w="0" w:type="auto"/>
          </w:tcPr>
          <w:p w14:paraId="73CEB119" w14:textId="77777777" w:rsidR="001A0B52" w:rsidRPr="00125AA1" w:rsidRDefault="001A0B52" w:rsidP="009277AE">
            <w:proofErr w:type="spellStart"/>
            <w:r w:rsidRPr="00125AA1">
              <w:t>satyarohith</w:t>
            </w:r>
            <w:proofErr w:type="spellEnd"/>
          </w:p>
        </w:tc>
        <w:tc>
          <w:tcPr>
            <w:tcW w:w="0" w:type="auto"/>
          </w:tcPr>
          <w:p w14:paraId="77E804D2" w14:textId="77777777" w:rsidR="001A0B52" w:rsidRPr="00125AA1" w:rsidRDefault="001A0B52" w:rsidP="009277AE"/>
        </w:tc>
        <w:tc>
          <w:tcPr>
            <w:tcW w:w="0" w:type="auto"/>
          </w:tcPr>
          <w:p w14:paraId="5B6CF14F" w14:textId="37BD6567" w:rsidR="001A0B52" w:rsidRPr="00125AA1" w:rsidRDefault="001A0B52" w:rsidP="009277AE">
            <w:r w:rsidRPr="00125AA1">
              <w:t>Software Engineer</w:t>
            </w:r>
          </w:p>
        </w:tc>
      </w:tr>
      <w:tr w:rsidR="001A0B52" w:rsidRPr="00125AA1" w14:paraId="5B0FE866" w14:textId="77777777" w:rsidTr="00C80A47">
        <w:tc>
          <w:tcPr>
            <w:tcW w:w="0" w:type="auto"/>
          </w:tcPr>
          <w:p w14:paraId="24FA0E6D" w14:textId="77777777" w:rsidR="001A0B52" w:rsidRPr="00125AA1" w:rsidRDefault="001A0B52" w:rsidP="009277AE">
            <w:proofErr w:type="spellStart"/>
            <w:r w:rsidRPr="00125AA1">
              <w:t>hashrock</w:t>
            </w:r>
            <w:proofErr w:type="spellEnd"/>
          </w:p>
        </w:tc>
        <w:tc>
          <w:tcPr>
            <w:tcW w:w="0" w:type="auto"/>
          </w:tcPr>
          <w:p w14:paraId="7CC11759" w14:textId="77777777" w:rsidR="001A0B52" w:rsidRPr="00125AA1" w:rsidRDefault="001A0B52" w:rsidP="009277AE"/>
        </w:tc>
        <w:tc>
          <w:tcPr>
            <w:tcW w:w="0" w:type="auto"/>
          </w:tcPr>
          <w:p w14:paraId="28082213" w14:textId="1B0DD56B" w:rsidR="001A0B52" w:rsidRPr="00125AA1" w:rsidRDefault="001A0B52" w:rsidP="009277AE">
            <w:r w:rsidRPr="00125AA1">
              <w:t>Product Engineer</w:t>
            </w:r>
          </w:p>
        </w:tc>
      </w:tr>
      <w:tr w:rsidR="001A0B52" w:rsidRPr="00125AA1" w14:paraId="5077F8F8" w14:textId="77777777" w:rsidTr="00C80A47">
        <w:tc>
          <w:tcPr>
            <w:tcW w:w="0" w:type="auto"/>
          </w:tcPr>
          <w:p w14:paraId="0C53856C" w14:textId="77777777" w:rsidR="001A0B52" w:rsidRPr="00125AA1" w:rsidRDefault="001A0B52" w:rsidP="009277AE">
            <w:proofErr w:type="spellStart"/>
            <w:r w:rsidRPr="00125AA1">
              <w:t>lambtron</w:t>
            </w:r>
            <w:proofErr w:type="spellEnd"/>
          </w:p>
        </w:tc>
        <w:tc>
          <w:tcPr>
            <w:tcW w:w="0" w:type="auto"/>
          </w:tcPr>
          <w:p w14:paraId="088535A7" w14:textId="77777777" w:rsidR="001A0B52" w:rsidRPr="00125AA1" w:rsidRDefault="001A0B52" w:rsidP="009277AE"/>
        </w:tc>
        <w:tc>
          <w:tcPr>
            <w:tcW w:w="0" w:type="auto"/>
          </w:tcPr>
          <w:p w14:paraId="7B323714" w14:textId="16A9BB5A" w:rsidR="001A0B52" w:rsidRPr="00125AA1" w:rsidRDefault="001A0B52" w:rsidP="009277AE">
            <w:r w:rsidRPr="00125AA1">
              <w:t>Product Marketing Manager</w:t>
            </w:r>
          </w:p>
        </w:tc>
      </w:tr>
    </w:tbl>
    <w:p w14:paraId="023E2545" w14:textId="77777777" w:rsidR="008E49FA" w:rsidRPr="008E49FA" w:rsidRDefault="008E49FA">
      <w:pPr>
        <w:rPr>
          <w:color w:val="0070C0"/>
          <w:u w:val="single"/>
        </w:rPr>
      </w:pPr>
      <w:hyperlink r:id="rId8" w:history="1">
        <w:r w:rsidRPr="008E49FA">
          <w:rPr>
            <w:color w:val="0070C0"/>
            <w:u w:val="single"/>
          </w:rPr>
          <w:t>Work with us. We're hiring!</w:t>
        </w:r>
      </w:hyperlink>
    </w:p>
    <w:p w14:paraId="2A67DE55" w14:textId="0146552C" w:rsidR="008E49FA" w:rsidRDefault="008E49FA">
      <w:r w:rsidRPr="008E49FA">
        <w:t>https://deno.com/jobs</w:t>
      </w:r>
    </w:p>
    <w:p w14:paraId="4BD4C4BE" w14:textId="12CD8CA4" w:rsidR="00125AA1" w:rsidRDefault="00125AA1" w:rsidP="00125AA1">
      <w:pPr>
        <w:pStyle w:val="Heading1"/>
      </w:pPr>
      <w:proofErr w:type="spellStart"/>
      <w:r w:rsidRPr="00125AA1">
        <w:t>ry</w:t>
      </w:r>
      <w:proofErr w:type="spellEnd"/>
      <w:r w:rsidR="00360452">
        <w:t xml:space="preserve">: </w:t>
      </w:r>
      <w:r w:rsidRPr="00125AA1">
        <w:t>Chief Executive Officer</w:t>
      </w:r>
    </w:p>
    <w:p w14:paraId="47FB2CCF" w14:textId="12B385E8" w:rsidR="008E49FA" w:rsidRDefault="006C1147" w:rsidP="004F7C2F">
      <w:r>
        <w:fldChar w:fldCharType="begin"/>
      </w:r>
      <w:r>
        <w:instrText xml:space="preserve"> HYPERLINK "</w:instrText>
      </w:r>
      <w:r w:rsidRPr="006C1147">
        <w:instrText>https://github.com/ry</w:instrText>
      </w:r>
      <w:r>
        <w:instrText xml:space="preserve">" </w:instrText>
      </w:r>
      <w:r>
        <w:fldChar w:fldCharType="separate"/>
      </w:r>
      <w:r w:rsidRPr="00FA4FFE">
        <w:rPr>
          <w:rStyle w:val="Hyperlink"/>
        </w:rPr>
        <w:t>https://github.com/ry</w:t>
      </w:r>
      <w:r>
        <w:fldChar w:fldCharType="end"/>
      </w:r>
      <w:r w:rsidR="001D2E9D">
        <w:t xml:space="preserve"> </w:t>
      </w:r>
      <w:r w:rsidR="001D2E9D">
        <w:fldChar w:fldCharType="begin"/>
      </w:r>
      <w:r w:rsidR="001D2E9D">
        <w:instrText xml:space="preserve"> HYPERLINK "</w:instrText>
      </w:r>
      <w:r w:rsidR="001D2E9D" w:rsidRPr="001D2E9D">
        <w:instrText>https://github.com/ry?tab=repositories</w:instrText>
      </w:r>
      <w:r w:rsidR="001D2E9D">
        <w:instrText xml:space="preserve">" </w:instrText>
      </w:r>
      <w:r w:rsidR="001D2E9D">
        <w:fldChar w:fldCharType="separate"/>
      </w:r>
      <w:r w:rsidR="001D2E9D" w:rsidRPr="00FA4FFE">
        <w:rPr>
          <w:rStyle w:val="Hyperlink"/>
        </w:rPr>
        <w:t>https://github.com/ry?tab=repositories</w:t>
      </w:r>
      <w:r w:rsidR="001D2E9D">
        <w:fldChar w:fldCharType="end"/>
      </w:r>
      <w:r w:rsidR="0052615E">
        <w:t>(49)</w:t>
      </w:r>
    </w:p>
    <w:p w14:paraId="4FCB5A6F" w14:textId="6460F876" w:rsidR="006C1147" w:rsidRDefault="006C1147" w:rsidP="004F7C2F">
      <w:r w:rsidRPr="006C1147">
        <w:t>Ryan Dahl</w:t>
      </w:r>
    </w:p>
    <w:p w14:paraId="19C78DCA" w14:textId="77777777" w:rsidR="006C1147" w:rsidRDefault="006C1147" w:rsidP="004F7C2F">
      <w:pPr>
        <w:pStyle w:val="vcard-detail"/>
        <w:numPr>
          <w:ilvl w:val="0"/>
          <w:numId w:val="13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180" w:firstLine="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9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</w:t>
        </w:r>
        <w:proofErr w:type="gramStart"/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denoland</w:t>
        </w:r>
        <w:proofErr w:type="gramEnd"/>
      </w:hyperlink>
    </w:p>
    <w:p w14:paraId="1FA2881D" w14:textId="77777777" w:rsidR="006C1147" w:rsidRDefault="006C1147" w:rsidP="004F7C2F">
      <w:pPr>
        <w:pStyle w:val="vcard-detail"/>
        <w:numPr>
          <w:ilvl w:val="0"/>
          <w:numId w:val="13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180" w:firstLine="0"/>
        <w:textAlignment w:val="top"/>
        <w:rPr>
          <w:rFonts w:ascii="Segoe UI" w:hAnsi="Segoe UI" w:cs="Segoe UI"/>
          <w:color w:val="24292F"/>
          <w:sz w:val="21"/>
          <w:szCs w:val="21"/>
        </w:rPr>
      </w:pPr>
      <w:r>
        <w:rPr>
          <w:rStyle w:val="p-label"/>
          <w:rFonts w:ascii="Segoe UI" w:hAnsi="Segoe UI" w:cs="Segoe UI"/>
          <w:color w:val="24292F"/>
          <w:sz w:val="21"/>
          <w:szCs w:val="21"/>
        </w:rPr>
        <w:t>New York City</w:t>
      </w:r>
    </w:p>
    <w:p w14:paraId="44CC2B9B" w14:textId="77777777" w:rsidR="006C1147" w:rsidRDefault="006C1147" w:rsidP="004F7C2F">
      <w:pPr>
        <w:pStyle w:val="vcard-detail"/>
        <w:numPr>
          <w:ilvl w:val="0"/>
          <w:numId w:val="13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180" w:firstLine="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10" w:history="1">
        <w:r>
          <w:rPr>
            <w:rStyle w:val="Hyperlink"/>
            <w:rFonts w:ascii="Segoe UI" w:hAnsi="Segoe UI" w:cs="Segoe UI"/>
            <w:sz w:val="21"/>
            <w:szCs w:val="21"/>
          </w:rPr>
          <w:t>ry@tinyclouds.org</w:t>
        </w:r>
      </w:hyperlink>
    </w:p>
    <w:p w14:paraId="751524A9" w14:textId="77777777" w:rsidR="004F7C2F" w:rsidRDefault="006C1147" w:rsidP="004F7C2F">
      <w:pPr>
        <w:pStyle w:val="vcard-detail"/>
        <w:numPr>
          <w:ilvl w:val="0"/>
          <w:numId w:val="13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180" w:firstLine="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11" w:history="1">
        <w:r>
          <w:rPr>
            <w:rStyle w:val="Hyperlink"/>
            <w:rFonts w:ascii="Segoe UI" w:hAnsi="Segoe UI" w:cs="Segoe UI"/>
            <w:sz w:val="21"/>
            <w:szCs w:val="21"/>
          </w:rPr>
          <w:t>http://tinyclouds.org/</w:t>
        </w:r>
      </w:hyperlink>
    </w:p>
    <w:p w14:paraId="3C8C8BBC" w14:textId="4AE95956" w:rsidR="00125AA1" w:rsidRDefault="00125AA1" w:rsidP="004F7C2F">
      <w:pPr>
        <w:pStyle w:val="Heading1"/>
        <w:contextualSpacing w:val="0"/>
      </w:pPr>
      <w:proofErr w:type="spellStart"/>
      <w:r w:rsidRPr="00125AA1">
        <w:t>piscisaureus</w:t>
      </w:r>
      <w:proofErr w:type="spellEnd"/>
      <w:r w:rsidR="00360452">
        <w:t xml:space="preserve">: </w:t>
      </w:r>
      <w:r w:rsidRPr="00125AA1">
        <w:t>Chief Technology Officer</w:t>
      </w:r>
    </w:p>
    <w:p w14:paraId="44F90D30" w14:textId="5A55F402" w:rsidR="008E49FA" w:rsidRDefault="00AB3F57" w:rsidP="004F7C2F">
      <w:hyperlink r:id="rId12" w:history="1">
        <w:r w:rsidRPr="00FA4FFE">
          <w:rPr>
            <w:rStyle w:val="Hyperlink"/>
          </w:rPr>
          <w:t>https://github.com/piscisaureus</w:t>
        </w:r>
      </w:hyperlink>
      <w:r w:rsidR="0052615E">
        <w:t xml:space="preserve"> </w:t>
      </w:r>
      <w:r w:rsidR="004F7C2F">
        <w:fldChar w:fldCharType="begin"/>
      </w:r>
      <w:r w:rsidR="004F7C2F">
        <w:instrText xml:space="preserve"> HYPERLINK "</w:instrText>
      </w:r>
      <w:r w:rsidR="004F7C2F" w:rsidRPr="004F7C2F">
        <w:instrText>https://github.com/piscisaureus?tab=repositories</w:instrText>
      </w:r>
      <w:r w:rsidR="004F7C2F">
        <w:instrText xml:space="preserve">(68)" </w:instrText>
      </w:r>
      <w:r w:rsidR="004F7C2F">
        <w:fldChar w:fldCharType="separate"/>
      </w:r>
      <w:r w:rsidR="004F7C2F" w:rsidRPr="00FA4FFE">
        <w:rPr>
          <w:rStyle w:val="Hyperlink"/>
        </w:rPr>
        <w:t>https://github.com/piscisaureus?tab=repositories</w:t>
      </w:r>
      <w:r w:rsidR="004F7C2F" w:rsidRPr="00FA4FFE">
        <w:rPr>
          <w:rStyle w:val="Hyperlink"/>
        </w:rPr>
        <w:t>(68)</w:t>
      </w:r>
      <w:r w:rsidR="004F7C2F">
        <w:fldChar w:fldCharType="end"/>
      </w:r>
    </w:p>
    <w:p w14:paraId="71FC1C76" w14:textId="75901347" w:rsidR="004F7C2F" w:rsidRDefault="004F7C2F" w:rsidP="004F7C2F">
      <w:r>
        <w:fldChar w:fldCharType="begin"/>
      </w:r>
      <w:r>
        <w:instrText xml:space="preserve"> HYPERLINK "</w:instrText>
      </w:r>
      <w:r w:rsidRPr="004F7C2F">
        <w:instrText>https://github.com/tc39</w:instrText>
      </w:r>
      <w:r>
        <w:instrText xml:space="preserve">" </w:instrText>
      </w:r>
      <w:r>
        <w:fldChar w:fldCharType="separate"/>
      </w:r>
      <w:r w:rsidRPr="00FA4FFE">
        <w:rPr>
          <w:rStyle w:val="Hyperlink"/>
        </w:rPr>
        <w:t>https://github.com/tc39</w:t>
      </w:r>
      <w:r>
        <w:fldChar w:fldCharType="end"/>
      </w:r>
    </w:p>
    <w:p w14:paraId="33407BC9" w14:textId="2F121D0B" w:rsidR="004F7C2F" w:rsidRDefault="004F7C2F" w:rsidP="004F7C2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4F7C2F">
        <w:rPr>
          <w:b/>
          <w:bCs/>
        </w:rPr>
        <w:instrText>https://github.com/gypified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FA4FFE">
        <w:rPr>
          <w:rStyle w:val="Hyperlink"/>
          <w:b/>
          <w:bCs/>
        </w:rPr>
        <w:t>https://github.com/gypified</w:t>
      </w:r>
      <w:r>
        <w:rPr>
          <w:b/>
          <w:bCs/>
        </w:rPr>
        <w:fldChar w:fldCharType="end"/>
      </w:r>
    </w:p>
    <w:p w14:paraId="64F0F115" w14:textId="7CC4425A" w:rsidR="004F7C2F" w:rsidRDefault="004F7C2F" w:rsidP="004F7C2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4F7C2F">
        <w:rPr>
          <w:b/>
          <w:bCs/>
        </w:rPr>
        <w:instrText>https://github.com/maia-tool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FA4FFE">
        <w:rPr>
          <w:rStyle w:val="Hyperlink"/>
          <w:b/>
          <w:bCs/>
        </w:rPr>
        <w:t>https://github.com/maia-tool</w:t>
      </w:r>
      <w:r>
        <w:rPr>
          <w:b/>
          <w:bCs/>
        </w:rPr>
        <w:fldChar w:fldCharType="end"/>
      </w:r>
    </w:p>
    <w:p w14:paraId="10326DE9" w14:textId="020814E6" w:rsidR="004F7C2F" w:rsidRDefault="004F7C2F" w:rsidP="004F7C2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4F7C2F">
        <w:rPr>
          <w:b/>
          <w:bCs/>
        </w:rPr>
        <w:instrText>https://github.com/node-inspector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FA4FFE">
        <w:rPr>
          <w:rStyle w:val="Hyperlink"/>
          <w:b/>
          <w:bCs/>
        </w:rPr>
        <w:t>https://github.com/node-inspector</w:t>
      </w:r>
      <w:r>
        <w:rPr>
          <w:b/>
          <w:bCs/>
        </w:rPr>
        <w:fldChar w:fldCharType="end"/>
      </w:r>
    </w:p>
    <w:p w14:paraId="0B167554" w14:textId="7B64FCC3" w:rsidR="004F7C2F" w:rsidRDefault="004F7C2F" w:rsidP="004F7C2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4F7C2F">
        <w:rPr>
          <w:b/>
          <w:bCs/>
        </w:rPr>
        <w:instrText>https://github.com/strongloop-community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FA4FFE">
        <w:rPr>
          <w:rStyle w:val="Hyperlink"/>
          <w:b/>
          <w:bCs/>
        </w:rPr>
        <w:t>https://github.com/strongloop-community</w:t>
      </w:r>
      <w:r>
        <w:rPr>
          <w:b/>
          <w:bCs/>
        </w:rPr>
        <w:fldChar w:fldCharType="end"/>
      </w:r>
    </w:p>
    <w:p w14:paraId="6C41C377" w14:textId="22CED2CE" w:rsidR="004F7C2F" w:rsidRDefault="004F7C2F" w:rsidP="004F7C2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4F7C2F">
        <w:rPr>
          <w:b/>
          <w:bCs/>
        </w:rPr>
        <w:instrText>https://github.com/nujs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FA4FFE">
        <w:rPr>
          <w:rStyle w:val="Hyperlink"/>
          <w:b/>
          <w:bCs/>
        </w:rPr>
        <w:t>https://github.com/nujs</w:t>
      </w:r>
      <w:r>
        <w:rPr>
          <w:b/>
          <w:bCs/>
        </w:rPr>
        <w:fldChar w:fldCharType="end"/>
      </w:r>
    </w:p>
    <w:p w14:paraId="7379EBAB" w14:textId="34B5729C" w:rsidR="004F7C2F" w:rsidRDefault="004F7C2F" w:rsidP="004F7C2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4F7C2F">
        <w:rPr>
          <w:b/>
          <w:bCs/>
        </w:rPr>
        <w:instrText>https://github.com/github-beta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FA4FFE">
        <w:rPr>
          <w:rStyle w:val="Hyperlink"/>
          <w:b/>
          <w:bCs/>
        </w:rPr>
        <w:t>https://github.com/github-beta</w:t>
      </w:r>
      <w:r>
        <w:rPr>
          <w:b/>
          <w:bCs/>
        </w:rPr>
        <w:fldChar w:fldCharType="end"/>
      </w:r>
    </w:p>
    <w:p w14:paraId="2FFA9A3F" w14:textId="599E7F4F" w:rsidR="004F7C2F" w:rsidRDefault="004F7C2F" w:rsidP="004F7C2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4F7C2F">
        <w:rPr>
          <w:b/>
          <w:bCs/>
        </w:rPr>
        <w:instrText>https://github.com/strongloop-forks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FA4FFE">
        <w:rPr>
          <w:rStyle w:val="Hyperlink"/>
          <w:b/>
          <w:bCs/>
        </w:rPr>
        <w:t>https://github.com/strongloop-forks</w:t>
      </w:r>
      <w:r>
        <w:rPr>
          <w:b/>
          <w:bCs/>
        </w:rPr>
        <w:fldChar w:fldCharType="end"/>
      </w:r>
    </w:p>
    <w:p w14:paraId="3086D929" w14:textId="501D0DED" w:rsidR="004F7C2F" w:rsidRDefault="004F7C2F" w:rsidP="004F7C2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4F7C2F">
        <w:rPr>
          <w:b/>
          <w:bCs/>
        </w:rPr>
        <w:instrText>https://github.com/node-forward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FA4FFE">
        <w:rPr>
          <w:rStyle w:val="Hyperlink"/>
          <w:b/>
          <w:bCs/>
        </w:rPr>
        <w:t>https://github.com/node-forward</w:t>
      </w:r>
      <w:r>
        <w:rPr>
          <w:b/>
          <w:bCs/>
        </w:rPr>
        <w:fldChar w:fldCharType="end"/>
      </w:r>
    </w:p>
    <w:p w14:paraId="05AC1EA8" w14:textId="45A73D4E" w:rsidR="004F7C2F" w:rsidRDefault="004F7C2F" w:rsidP="004F7C2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4F7C2F">
        <w:rPr>
          <w:b/>
          <w:bCs/>
        </w:rPr>
        <w:instrText>https://github.com/linuxfoundationorg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FA4FFE">
        <w:rPr>
          <w:rStyle w:val="Hyperlink"/>
          <w:b/>
          <w:bCs/>
        </w:rPr>
        <w:t>https://github.com/linuxfoundationorg</w:t>
      </w:r>
      <w:r>
        <w:rPr>
          <w:b/>
          <w:bCs/>
        </w:rPr>
        <w:fldChar w:fldCharType="end"/>
      </w:r>
    </w:p>
    <w:p w14:paraId="3BE7C276" w14:textId="0C26C1EF" w:rsidR="004F7C2F" w:rsidRDefault="004F7C2F" w:rsidP="004F7C2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4F7C2F">
        <w:rPr>
          <w:b/>
          <w:bCs/>
        </w:rPr>
        <w:instrText>https://github.com/NodeSummit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FA4FFE">
        <w:rPr>
          <w:rStyle w:val="Hyperlink"/>
          <w:b/>
          <w:bCs/>
        </w:rPr>
        <w:t>https://github.com/NodeSummit</w:t>
      </w:r>
      <w:r>
        <w:rPr>
          <w:b/>
          <w:bCs/>
        </w:rPr>
        <w:fldChar w:fldCharType="end"/>
      </w:r>
    </w:p>
    <w:p w14:paraId="45EAB767" w14:textId="16E1A178" w:rsidR="004F7C2F" w:rsidRDefault="004F7C2F" w:rsidP="004F7C2F">
      <w:r>
        <w:fldChar w:fldCharType="begin"/>
      </w:r>
      <w:r>
        <w:instrText xml:space="preserve"> HYPERLINK "</w:instrText>
      </w:r>
      <w:r w:rsidRPr="004F7C2F">
        <w:instrText>https://github.com/taphub</w:instrText>
      </w:r>
      <w:r>
        <w:instrText xml:space="preserve">" </w:instrText>
      </w:r>
      <w:r>
        <w:fldChar w:fldCharType="separate"/>
      </w:r>
      <w:r w:rsidRPr="00FA4FFE">
        <w:rPr>
          <w:rStyle w:val="Hyperlink"/>
        </w:rPr>
        <w:t>https://github.com/taphub</w:t>
      </w:r>
      <w:r>
        <w:fldChar w:fldCharType="end"/>
      </w:r>
    </w:p>
    <w:p w14:paraId="68FC3A01" w14:textId="4843437D" w:rsidR="004F7C2F" w:rsidRDefault="004F7C2F" w:rsidP="004F7C2F">
      <w:r>
        <w:fldChar w:fldCharType="begin"/>
      </w:r>
      <w:r>
        <w:instrText xml:space="preserve"> HYPERLINK "</w:instrText>
      </w:r>
      <w:r w:rsidRPr="004F7C2F">
        <w:instrText>https://github.com/tc39-transfer</w:instrText>
      </w:r>
      <w:r>
        <w:instrText xml:space="preserve">" </w:instrText>
      </w:r>
      <w:r>
        <w:fldChar w:fldCharType="separate"/>
      </w:r>
      <w:r w:rsidRPr="00FA4FFE">
        <w:rPr>
          <w:rStyle w:val="Hyperlink"/>
        </w:rPr>
        <w:t>https://github.com/tc39-transfer</w:t>
      </w:r>
      <w:r>
        <w:fldChar w:fldCharType="end"/>
      </w:r>
    </w:p>
    <w:p w14:paraId="5780E86D" w14:textId="32616141" w:rsidR="004F7C2F" w:rsidRDefault="004F7C2F" w:rsidP="004F7C2F">
      <w:r>
        <w:fldChar w:fldCharType="begin"/>
      </w:r>
      <w:r>
        <w:instrText xml:space="preserve"> HYPERLINK "</w:instrText>
      </w:r>
      <w:r w:rsidRPr="004F7C2F">
        <w:instrText>https://github.com/propelml</w:instrText>
      </w:r>
      <w:r>
        <w:instrText xml:space="preserve">" </w:instrText>
      </w:r>
      <w:r>
        <w:fldChar w:fldCharType="separate"/>
      </w:r>
      <w:r w:rsidRPr="00FA4FFE">
        <w:rPr>
          <w:rStyle w:val="Hyperlink"/>
        </w:rPr>
        <w:t>https://github.com/propelml</w:t>
      </w:r>
      <w:r>
        <w:fldChar w:fldCharType="end"/>
      </w:r>
    </w:p>
    <w:p w14:paraId="5CDCC82A" w14:textId="1C35635D" w:rsidR="004F7C2F" w:rsidRDefault="004F7C2F" w:rsidP="004F7C2F">
      <w:r>
        <w:fldChar w:fldCharType="begin"/>
      </w:r>
      <w:r>
        <w:instrText xml:space="preserve"> HYPERLINK "</w:instrText>
      </w:r>
      <w:r w:rsidRPr="004F7C2F">
        <w:instrText>https://github.com/denoland</w:instrText>
      </w:r>
      <w:r>
        <w:instrText xml:space="preserve">" </w:instrText>
      </w:r>
      <w:r>
        <w:fldChar w:fldCharType="separate"/>
      </w:r>
      <w:r w:rsidRPr="00FA4FFE">
        <w:rPr>
          <w:rStyle w:val="Hyperlink"/>
        </w:rPr>
        <w:t>https://github.com/denoland</w:t>
      </w:r>
      <w:r>
        <w:fldChar w:fldCharType="end"/>
      </w:r>
    </w:p>
    <w:p w14:paraId="76D9758C" w14:textId="791D4E01" w:rsidR="00125AA1" w:rsidRDefault="00125AA1" w:rsidP="004F7C2F">
      <w:pPr>
        <w:pStyle w:val="Heading1"/>
        <w:contextualSpacing w:val="0"/>
      </w:pPr>
      <w:proofErr w:type="spellStart"/>
      <w:r w:rsidRPr="00125AA1">
        <w:lastRenderedPageBreak/>
        <w:t>alonbonder</w:t>
      </w:r>
      <w:proofErr w:type="spellEnd"/>
      <w:r w:rsidR="00360452">
        <w:t xml:space="preserve">: </w:t>
      </w:r>
      <w:r w:rsidRPr="00125AA1">
        <w:t>Head of Strategy and Operations</w:t>
      </w:r>
    </w:p>
    <w:p w14:paraId="6CF12629" w14:textId="6721A139" w:rsidR="008E49FA" w:rsidRDefault="0052615E" w:rsidP="004F7C2F">
      <w:hyperlink r:id="rId13" w:history="1">
        <w:r w:rsidRPr="00FA4FFE">
          <w:rPr>
            <w:rStyle w:val="Hyperlink"/>
          </w:rPr>
          <w:t>https://github.com/alonbonder</w:t>
        </w:r>
      </w:hyperlink>
    </w:p>
    <w:p w14:paraId="0F7F7C4A" w14:textId="5036AC36" w:rsidR="00125AA1" w:rsidRDefault="00125AA1" w:rsidP="004F7C2F">
      <w:pPr>
        <w:pStyle w:val="Heading1"/>
        <w:contextualSpacing w:val="0"/>
      </w:pPr>
      <w:proofErr w:type="spellStart"/>
      <w:r w:rsidRPr="00125AA1">
        <w:t>bartlomieju</w:t>
      </w:r>
      <w:proofErr w:type="spellEnd"/>
      <w:r w:rsidR="00360452">
        <w:t xml:space="preserve">: </w:t>
      </w:r>
      <w:r w:rsidRPr="00125AA1">
        <w:t>Software Engineer</w:t>
      </w:r>
    </w:p>
    <w:p w14:paraId="6D0B41E0" w14:textId="33709635" w:rsidR="008E49FA" w:rsidRDefault="0052615E" w:rsidP="004F7C2F">
      <w:hyperlink r:id="rId14" w:history="1">
        <w:r w:rsidRPr="00FA4FFE">
          <w:rPr>
            <w:rStyle w:val="Hyperlink"/>
          </w:rPr>
          <w:t>https://github.com/bartlomieju</w:t>
        </w:r>
      </w:hyperlink>
      <w:r>
        <w:t xml:space="preserve"> </w:t>
      </w:r>
      <w:hyperlink r:id="rId15" w:history="1">
        <w:r w:rsidRPr="00FA4FFE">
          <w:rPr>
            <w:rStyle w:val="Hyperlink"/>
          </w:rPr>
          <w:t>https://github.com/bartlomieju?tab=repositories</w:t>
        </w:r>
      </w:hyperlink>
      <w:r>
        <w:t>(58)</w:t>
      </w:r>
    </w:p>
    <w:p w14:paraId="1A5862F8" w14:textId="77777777" w:rsidR="00C865E9" w:rsidRDefault="00C865E9" w:rsidP="004F7C2F">
      <w:pPr>
        <w:pStyle w:val="vcard-detail"/>
        <w:numPr>
          <w:ilvl w:val="0"/>
          <w:numId w:val="14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r>
        <w:rPr>
          <w:rStyle w:val="p-label"/>
          <w:rFonts w:ascii="Segoe UI" w:hAnsi="Segoe UI" w:cs="Segoe UI"/>
          <w:color w:val="24292F"/>
          <w:sz w:val="21"/>
          <w:szCs w:val="21"/>
        </w:rPr>
        <w:t>Warsaw, PL</w:t>
      </w:r>
    </w:p>
    <w:p w14:paraId="28CFE33F" w14:textId="3A436959" w:rsidR="00125AA1" w:rsidRDefault="00125AA1" w:rsidP="004F7C2F">
      <w:pPr>
        <w:pStyle w:val="Heading1"/>
        <w:contextualSpacing w:val="0"/>
      </w:pPr>
      <w:proofErr w:type="spellStart"/>
      <w:r w:rsidRPr="00125AA1">
        <w:t>cjihrig</w:t>
      </w:r>
      <w:proofErr w:type="spellEnd"/>
      <w:r w:rsidR="00360452">
        <w:t xml:space="preserve">: </w:t>
      </w:r>
      <w:r w:rsidRPr="00125AA1">
        <w:t>Software Engineer</w:t>
      </w:r>
    </w:p>
    <w:p w14:paraId="7CA4BB08" w14:textId="77777777" w:rsidR="004F7C2F" w:rsidRDefault="00C865E9" w:rsidP="004F7C2F">
      <w:hyperlink r:id="rId16" w:history="1">
        <w:r w:rsidRPr="00FA4FFE">
          <w:rPr>
            <w:rStyle w:val="Hyperlink"/>
          </w:rPr>
          <w:t>https://github.com/cjihrig</w:t>
        </w:r>
      </w:hyperlink>
      <w:r>
        <w:t xml:space="preserve"> </w:t>
      </w:r>
      <w:hyperlink r:id="rId17" w:history="1">
        <w:r w:rsidRPr="00FA4FFE">
          <w:rPr>
            <w:rStyle w:val="Hyperlink"/>
          </w:rPr>
          <w:t>https://github.com/cjihrig?tab=repositories</w:t>
        </w:r>
      </w:hyperlink>
      <w:r>
        <w:t>(196)</w:t>
      </w:r>
    </w:p>
    <w:p w14:paraId="366B30F7" w14:textId="02010836" w:rsidR="008E49FA" w:rsidRDefault="00C865E9" w:rsidP="004F7C2F">
      <w:r w:rsidRPr="00C865E9">
        <w:t xml:space="preserve">Colin </w:t>
      </w:r>
      <w:proofErr w:type="spellStart"/>
      <w:r w:rsidRPr="00C865E9">
        <w:t>Ihrig</w:t>
      </w:r>
      <w:proofErr w:type="spellEnd"/>
    </w:p>
    <w:p w14:paraId="74249D64" w14:textId="77777777" w:rsidR="004F7C2F" w:rsidRDefault="00C865E9" w:rsidP="004F7C2F">
      <w:pPr>
        <w:pStyle w:val="vcard-detail"/>
        <w:numPr>
          <w:ilvl w:val="0"/>
          <w:numId w:val="15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r>
        <w:rPr>
          <w:rStyle w:val="p-label"/>
          <w:rFonts w:ascii="Segoe UI" w:hAnsi="Segoe UI" w:cs="Segoe UI"/>
          <w:color w:val="24292F"/>
          <w:sz w:val="21"/>
          <w:szCs w:val="21"/>
        </w:rPr>
        <w:t>Pittsburgh, PA</w:t>
      </w:r>
    </w:p>
    <w:p w14:paraId="735CB231" w14:textId="77777777" w:rsidR="004F7C2F" w:rsidRDefault="00C865E9" w:rsidP="004F7C2F">
      <w:pPr>
        <w:pStyle w:val="vcard-detail"/>
        <w:numPr>
          <w:ilvl w:val="0"/>
          <w:numId w:val="15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18" w:history="1">
        <w:r>
          <w:rPr>
            <w:rStyle w:val="Hyperlink"/>
            <w:rFonts w:ascii="Segoe UI" w:hAnsi="Segoe UI" w:cs="Segoe UI"/>
            <w:sz w:val="21"/>
            <w:szCs w:val="21"/>
          </w:rPr>
          <w:t>cjihrig@gmail.com</w:t>
        </w:r>
      </w:hyperlink>
    </w:p>
    <w:p w14:paraId="4451791D" w14:textId="77777777" w:rsidR="004F7C2F" w:rsidRDefault="00C865E9" w:rsidP="004F7C2F">
      <w:pPr>
        <w:pStyle w:val="vcard-detail"/>
        <w:numPr>
          <w:ilvl w:val="0"/>
          <w:numId w:val="15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19" w:history="1">
        <w:r>
          <w:rPr>
            <w:rStyle w:val="Hyperlink"/>
            <w:rFonts w:ascii="Segoe UI" w:hAnsi="Segoe UI" w:cs="Segoe UI"/>
            <w:sz w:val="21"/>
            <w:szCs w:val="21"/>
          </w:rPr>
          <w:t>https://cjihrig.com/</w:t>
        </w:r>
      </w:hyperlink>
    </w:p>
    <w:p w14:paraId="3E4BFC23" w14:textId="77777777" w:rsidR="004F7C2F" w:rsidRDefault="00C865E9" w:rsidP="004F7C2F">
      <w:pPr>
        <w:pStyle w:val="vcard-detail"/>
        <w:numPr>
          <w:ilvl w:val="0"/>
          <w:numId w:val="15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20" w:history="1">
        <w:r>
          <w:rPr>
            <w:rStyle w:val="Hyperlink"/>
            <w:rFonts w:ascii="Segoe UI" w:hAnsi="Segoe UI" w:cs="Segoe UI"/>
            <w:sz w:val="21"/>
            <w:szCs w:val="21"/>
          </w:rPr>
          <w:t>@</w:t>
        </w:r>
        <w:proofErr w:type="gramStart"/>
        <w:r>
          <w:rPr>
            <w:rStyle w:val="Hyperlink"/>
            <w:rFonts w:ascii="Segoe UI" w:hAnsi="Segoe UI" w:cs="Segoe UI"/>
            <w:sz w:val="21"/>
            <w:szCs w:val="21"/>
          </w:rPr>
          <w:t>cjihrig</w:t>
        </w:r>
        <w:proofErr w:type="gramEnd"/>
      </w:hyperlink>
    </w:p>
    <w:p w14:paraId="4A4DC2D9" w14:textId="2AF9700A" w:rsidR="00125AA1" w:rsidRDefault="00125AA1" w:rsidP="004F7C2F">
      <w:pPr>
        <w:pStyle w:val="Heading1"/>
        <w:contextualSpacing w:val="0"/>
      </w:pPr>
      <w:proofErr w:type="spellStart"/>
      <w:r w:rsidRPr="00125AA1">
        <w:t>crowlkats</w:t>
      </w:r>
      <w:proofErr w:type="spellEnd"/>
      <w:r w:rsidR="00360452">
        <w:t xml:space="preserve">: </w:t>
      </w:r>
      <w:r w:rsidRPr="00125AA1">
        <w:t>Software Engineer</w:t>
      </w:r>
    </w:p>
    <w:p w14:paraId="2AA3AA61" w14:textId="4B755472" w:rsidR="008E49FA" w:rsidRDefault="00C570DF" w:rsidP="004F7C2F">
      <w:hyperlink r:id="rId21" w:history="1">
        <w:r w:rsidRPr="00FA4FFE">
          <w:rPr>
            <w:rStyle w:val="Hyperlink"/>
          </w:rPr>
          <w:t>https://github.com/crowlkats</w:t>
        </w:r>
      </w:hyperlink>
      <w:r>
        <w:t xml:space="preserve"> </w:t>
      </w:r>
      <w:hyperlink r:id="rId22" w:history="1">
        <w:r w:rsidR="00425B91" w:rsidRPr="00FA4FFE">
          <w:rPr>
            <w:rStyle w:val="Hyperlink"/>
          </w:rPr>
          <w:t>https://github.com/crowlKats?tab=repositories</w:t>
        </w:r>
      </w:hyperlink>
      <w:r w:rsidR="00425B91">
        <w:t>(29)</w:t>
      </w:r>
    </w:p>
    <w:p w14:paraId="471E906B" w14:textId="24F53BE4" w:rsidR="00425B91" w:rsidRPr="00425B91" w:rsidRDefault="005B01AB" w:rsidP="004F7C2F">
      <w:pPr>
        <w:rPr>
          <w:rFonts w:hint="eastAsia"/>
        </w:rPr>
      </w:pPr>
      <w:r w:rsidRPr="005B01AB">
        <w:t xml:space="preserve">Leo </w:t>
      </w:r>
      <w:proofErr w:type="spellStart"/>
      <w:r w:rsidRPr="005B01AB">
        <w:t>Kettmeir</w:t>
      </w:r>
      <w:proofErr w:type="spellEnd"/>
    </w:p>
    <w:p w14:paraId="0D44945F" w14:textId="77777777" w:rsidR="004F7C2F" w:rsidRDefault="00425B91" w:rsidP="004F7C2F">
      <w:pPr>
        <w:pStyle w:val="vcard-detail"/>
        <w:numPr>
          <w:ilvl w:val="0"/>
          <w:numId w:val="16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23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</w:t>
        </w:r>
        <w:proofErr w:type="gramStart"/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denoland</w:t>
        </w:r>
        <w:proofErr w:type="gramEnd"/>
      </w:hyperlink>
    </w:p>
    <w:p w14:paraId="6D328FD4" w14:textId="77777777" w:rsidR="004F7C2F" w:rsidRDefault="00425B91" w:rsidP="004F7C2F">
      <w:pPr>
        <w:pStyle w:val="vcard-detail"/>
        <w:numPr>
          <w:ilvl w:val="0"/>
          <w:numId w:val="16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r>
        <w:rPr>
          <w:rStyle w:val="p-label"/>
          <w:rFonts w:ascii="Segoe UI" w:hAnsi="Segoe UI" w:cs="Segoe UI"/>
          <w:color w:val="24292F"/>
          <w:sz w:val="21"/>
          <w:szCs w:val="21"/>
        </w:rPr>
        <w:t>Europe</w:t>
      </w:r>
    </w:p>
    <w:p w14:paraId="5D7AD517" w14:textId="77777777" w:rsidR="004F7C2F" w:rsidRDefault="00425B91" w:rsidP="004F7C2F">
      <w:pPr>
        <w:pStyle w:val="vcard-detail"/>
        <w:numPr>
          <w:ilvl w:val="0"/>
          <w:numId w:val="16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24" w:history="1">
        <w:r>
          <w:rPr>
            <w:rStyle w:val="Hyperlink"/>
            <w:rFonts w:ascii="Segoe UI" w:hAnsi="Segoe UI" w:cs="Segoe UI"/>
            <w:sz w:val="21"/>
            <w:szCs w:val="21"/>
          </w:rPr>
          <w:t>crowlkats@toaxl.com</w:t>
        </w:r>
      </w:hyperlink>
    </w:p>
    <w:p w14:paraId="5EEB1B71" w14:textId="77777777" w:rsidR="004F7C2F" w:rsidRDefault="00425B91" w:rsidP="004F7C2F">
      <w:pPr>
        <w:pStyle w:val="vcard-detail"/>
        <w:numPr>
          <w:ilvl w:val="0"/>
          <w:numId w:val="16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25" w:history="1">
        <w:r>
          <w:rPr>
            <w:rStyle w:val="Hyperlink"/>
            <w:rFonts w:ascii="Segoe UI" w:hAnsi="Segoe UI" w:cs="Segoe UI"/>
            <w:sz w:val="21"/>
            <w:szCs w:val="21"/>
          </w:rPr>
          <w:t>toaxl.com</w:t>
        </w:r>
      </w:hyperlink>
    </w:p>
    <w:p w14:paraId="23D7B157" w14:textId="77777777" w:rsidR="004F7C2F" w:rsidRDefault="00425B91" w:rsidP="004F7C2F">
      <w:pPr>
        <w:pStyle w:val="vcard-detail"/>
        <w:numPr>
          <w:ilvl w:val="0"/>
          <w:numId w:val="16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26" w:history="1">
        <w:r>
          <w:rPr>
            <w:rStyle w:val="Hyperlink"/>
            <w:rFonts w:ascii="Segoe UI" w:hAnsi="Segoe UI" w:cs="Segoe UI"/>
            <w:sz w:val="21"/>
            <w:szCs w:val="21"/>
          </w:rPr>
          <w:t>@crowlKats</w:t>
        </w:r>
      </w:hyperlink>
    </w:p>
    <w:p w14:paraId="2438EC4E" w14:textId="04148FA7" w:rsidR="00125AA1" w:rsidRDefault="00125AA1" w:rsidP="004F7C2F">
      <w:pPr>
        <w:pStyle w:val="Heading1"/>
        <w:contextualSpacing w:val="0"/>
      </w:pPr>
      <w:proofErr w:type="spellStart"/>
      <w:r w:rsidRPr="00125AA1">
        <w:t>dsherret</w:t>
      </w:r>
      <w:proofErr w:type="spellEnd"/>
      <w:r w:rsidR="00360452">
        <w:t xml:space="preserve">: </w:t>
      </w:r>
      <w:r w:rsidRPr="00125AA1">
        <w:t>Software Engineer</w:t>
      </w:r>
    </w:p>
    <w:p w14:paraId="0B6DD236" w14:textId="77777777" w:rsidR="004F7C2F" w:rsidRDefault="00884A77" w:rsidP="004F7C2F">
      <w:hyperlink r:id="rId27" w:history="1">
        <w:r w:rsidRPr="00FA4FFE">
          <w:rPr>
            <w:rStyle w:val="Hyperlink"/>
          </w:rPr>
          <w:t>https://github.com/dsherret</w:t>
        </w:r>
      </w:hyperlink>
      <w:r>
        <w:t xml:space="preserve"> </w:t>
      </w:r>
      <w:hyperlink r:id="rId28" w:history="1">
        <w:r w:rsidRPr="00FA4FFE">
          <w:rPr>
            <w:rStyle w:val="Hyperlink"/>
          </w:rPr>
          <w:t>https://github.com/dsherret?tab=repositories</w:t>
        </w:r>
      </w:hyperlink>
      <w:r>
        <w:t>(100)</w:t>
      </w:r>
    </w:p>
    <w:p w14:paraId="76A4F508" w14:textId="56A823AF" w:rsidR="00884A77" w:rsidRDefault="00884A77" w:rsidP="004F7C2F">
      <w:r w:rsidRPr="00884A77">
        <w:t xml:space="preserve">David </w:t>
      </w:r>
      <w:proofErr w:type="spellStart"/>
      <w:r w:rsidRPr="00884A77">
        <w:t>Sherret</w:t>
      </w:r>
      <w:proofErr w:type="spellEnd"/>
    </w:p>
    <w:p w14:paraId="20D8A4C0" w14:textId="77777777" w:rsidR="004F7C2F" w:rsidRDefault="00884A77" w:rsidP="004F7C2F">
      <w:pPr>
        <w:pStyle w:val="vcard-detail"/>
        <w:numPr>
          <w:ilvl w:val="0"/>
          <w:numId w:val="17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29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</w:t>
        </w:r>
        <w:proofErr w:type="gramStart"/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denoland</w:t>
        </w:r>
        <w:proofErr w:type="gramEnd"/>
      </w:hyperlink>
    </w:p>
    <w:p w14:paraId="554D397B" w14:textId="7C88A2C0" w:rsidR="00884A77" w:rsidRDefault="00884A77" w:rsidP="004F7C2F">
      <w:pPr>
        <w:pStyle w:val="vcard-detail"/>
        <w:numPr>
          <w:ilvl w:val="0"/>
          <w:numId w:val="17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r>
        <w:rPr>
          <w:rStyle w:val="p-label"/>
          <w:rFonts w:ascii="Segoe UI" w:hAnsi="Segoe UI" w:cs="Segoe UI"/>
          <w:color w:val="24292F"/>
          <w:sz w:val="21"/>
          <w:szCs w:val="21"/>
        </w:rPr>
        <w:t>Toronto, Canada</w:t>
      </w:r>
    </w:p>
    <w:p w14:paraId="35CC597E" w14:textId="4B082D86" w:rsidR="00884A77" w:rsidRDefault="00884A77" w:rsidP="004F7C2F">
      <w:hyperlink r:id="rId30" w:history="1">
        <w:r w:rsidRPr="00FA4FFE">
          <w:rPr>
            <w:rStyle w:val="Hyperlink"/>
          </w:rPr>
          <w:t>http://stackoverflow.com/users/188246/david-sherret</w:t>
        </w:r>
      </w:hyperlink>
    </w:p>
    <w:p w14:paraId="36CE2E46" w14:textId="28D49929" w:rsidR="00125AA1" w:rsidRDefault="00125AA1" w:rsidP="004F7C2F">
      <w:pPr>
        <w:pStyle w:val="Heading1"/>
        <w:contextualSpacing w:val="0"/>
      </w:pPr>
      <w:proofErr w:type="spellStart"/>
      <w:r w:rsidRPr="00125AA1">
        <w:t>kitsonk</w:t>
      </w:r>
      <w:proofErr w:type="spellEnd"/>
      <w:r w:rsidR="00360452">
        <w:t xml:space="preserve">: </w:t>
      </w:r>
      <w:r w:rsidRPr="00125AA1">
        <w:t>Software Engineer</w:t>
      </w:r>
    </w:p>
    <w:p w14:paraId="4129C0BB" w14:textId="77777777" w:rsidR="004F7C2F" w:rsidRDefault="00834653" w:rsidP="004F7C2F">
      <w:hyperlink r:id="rId31" w:history="1">
        <w:r w:rsidRPr="00FA4FFE">
          <w:rPr>
            <w:rStyle w:val="Hyperlink"/>
          </w:rPr>
          <w:t>https://github.com/kitsonk</w:t>
        </w:r>
      </w:hyperlink>
      <w:r>
        <w:t xml:space="preserve"> </w:t>
      </w:r>
      <w:hyperlink r:id="rId32" w:history="1">
        <w:r w:rsidRPr="00FA4FFE">
          <w:rPr>
            <w:rStyle w:val="Hyperlink"/>
          </w:rPr>
          <w:t>https://github.com/kitsonk?tab=repositories</w:t>
        </w:r>
      </w:hyperlink>
      <w:r>
        <w:t>(200)</w:t>
      </w:r>
    </w:p>
    <w:p w14:paraId="59318F2A" w14:textId="0F2608BC" w:rsidR="00834653" w:rsidRDefault="00834653" w:rsidP="004F7C2F">
      <w:pPr>
        <w:rPr>
          <w:rFonts w:hint="eastAsia"/>
        </w:rPr>
      </w:pPr>
      <w:proofErr w:type="spellStart"/>
      <w:r w:rsidRPr="00834653">
        <w:t>Kitson</w:t>
      </w:r>
      <w:proofErr w:type="spellEnd"/>
      <w:r w:rsidRPr="00834653">
        <w:t xml:space="preserve"> Kelly</w:t>
      </w:r>
    </w:p>
    <w:p w14:paraId="0AA99473" w14:textId="77777777" w:rsidR="00834653" w:rsidRDefault="00834653" w:rsidP="004F7C2F">
      <w:pPr>
        <w:widowControl/>
        <w:shd w:val="clear" w:color="auto" w:fill="FFFFFF"/>
        <w:rPr>
          <w:rFonts w:ascii="Segoe UI" w:eastAsia="宋体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Doing stuff </w:t>
      </w:r>
      <w:hyperlink r:id="rId33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@denoland</w:t>
        </w:r>
      </w:hyperlink>
      <w:r>
        <w:rPr>
          <w:rFonts w:ascii="Segoe UI" w:hAnsi="Segoe UI" w:cs="Segoe UI"/>
          <w:color w:val="24292F"/>
          <w:sz w:val="21"/>
          <w:szCs w:val="21"/>
        </w:rPr>
        <w:t>, author of </w:t>
      </w:r>
      <w:hyperlink r:id="rId3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@oakserver</w:t>
        </w:r>
      </w:hyperlink>
      <w:r>
        <w:rPr>
          <w:rFonts w:ascii="Segoe UI" w:hAnsi="Segoe UI" w:cs="Segoe UI"/>
          <w:color w:val="24292F"/>
          <w:sz w:val="21"/>
          <w:szCs w:val="21"/>
        </w:rPr>
        <w:t>, </w:t>
      </w:r>
      <w:hyperlink r:id="rId35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@denoify</w:t>
        </w:r>
      </w:hyperlink>
      <w:r>
        <w:rPr>
          <w:rFonts w:ascii="Segoe UI" w:hAnsi="Segoe UI" w:cs="Segoe UI"/>
          <w:color w:val="24292F"/>
          <w:sz w:val="21"/>
          <w:szCs w:val="21"/>
        </w:rPr>
        <w:t>, and </w:t>
      </w:r>
      <w:hyperlink r:id="rId36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@h-o-t</w:t>
        </w:r>
      </w:hyperlink>
    </w:p>
    <w:p w14:paraId="26B0C490" w14:textId="77777777" w:rsidR="00834653" w:rsidRDefault="00834653" w:rsidP="004F7C2F">
      <w:pPr>
        <w:shd w:val="clear" w:color="auto" w:fill="FFFFFF"/>
        <w:rPr>
          <w:rFonts w:ascii="Segoe UI" w:hAnsi="Segoe UI" w:cs="Segoe UI"/>
          <w:color w:val="24292F"/>
          <w:sz w:val="21"/>
          <w:szCs w:val="21"/>
        </w:rPr>
      </w:pPr>
      <w:hyperlink r:id="rId37" w:history="1">
        <w:r>
          <w:rPr>
            <w:rStyle w:val="Hyperlink"/>
            <w:rFonts w:ascii="Segoe UI" w:hAnsi="Segoe UI" w:cs="Segoe UI"/>
            <w:sz w:val="21"/>
            <w:szCs w:val="21"/>
          </w:rPr>
          <w:t> </w:t>
        </w:r>
        <w:r>
          <w:rPr>
            <w:rStyle w:val="text-bold"/>
            <w:rFonts w:ascii="Segoe UI" w:hAnsi="Segoe UI" w:cs="Segoe UI"/>
            <w:b/>
            <w:bCs/>
            <w:color w:val="0000FF"/>
            <w:sz w:val="21"/>
            <w:szCs w:val="21"/>
          </w:rPr>
          <w:t>731</w:t>
        </w:r>
        <w:r>
          <w:rPr>
            <w:rStyle w:val="Hyperlink"/>
            <w:rFonts w:ascii="Segoe UI" w:hAnsi="Segoe UI" w:cs="Segoe UI"/>
            <w:sz w:val="21"/>
            <w:szCs w:val="21"/>
          </w:rPr>
          <w:t> followers </w:t>
        </w:r>
      </w:hyperlink>
      <w:r>
        <w:rPr>
          <w:rFonts w:ascii="Segoe UI" w:hAnsi="Segoe UI" w:cs="Segoe UI"/>
          <w:color w:val="24292F"/>
          <w:sz w:val="21"/>
          <w:szCs w:val="21"/>
        </w:rPr>
        <w:t>· </w:t>
      </w:r>
      <w:hyperlink r:id="rId38" w:history="1">
        <w:r>
          <w:rPr>
            <w:rStyle w:val="text-bold"/>
            <w:rFonts w:ascii="Segoe UI" w:hAnsi="Segoe UI" w:cs="Segoe UI"/>
            <w:b/>
            <w:bCs/>
            <w:color w:val="0000FF"/>
            <w:sz w:val="21"/>
            <w:szCs w:val="21"/>
          </w:rPr>
          <w:t>0</w:t>
        </w:r>
        <w:r>
          <w:rPr>
            <w:rStyle w:val="Hyperlink"/>
            <w:rFonts w:ascii="Segoe UI" w:hAnsi="Segoe UI" w:cs="Segoe UI"/>
            <w:sz w:val="21"/>
            <w:szCs w:val="21"/>
          </w:rPr>
          <w:t> following</w:t>
        </w:r>
      </w:hyperlink>
    </w:p>
    <w:p w14:paraId="3AAAA053" w14:textId="77777777" w:rsidR="004F7C2F" w:rsidRDefault="00834653" w:rsidP="004F7C2F">
      <w:pPr>
        <w:pStyle w:val="vcard-detail"/>
        <w:numPr>
          <w:ilvl w:val="0"/>
          <w:numId w:val="18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39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</w:t>
        </w:r>
        <w:proofErr w:type="gramStart"/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denoland</w:t>
        </w:r>
        <w:proofErr w:type="gramEnd"/>
      </w:hyperlink>
    </w:p>
    <w:p w14:paraId="1D8C38B9" w14:textId="77777777" w:rsidR="004F7C2F" w:rsidRDefault="00834653" w:rsidP="004F7C2F">
      <w:pPr>
        <w:pStyle w:val="vcard-detail"/>
        <w:numPr>
          <w:ilvl w:val="0"/>
          <w:numId w:val="18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r>
        <w:rPr>
          <w:rStyle w:val="p-label"/>
          <w:rFonts w:ascii="Segoe UI" w:hAnsi="Segoe UI" w:cs="Segoe UI"/>
          <w:color w:val="24292F"/>
          <w:sz w:val="21"/>
          <w:szCs w:val="21"/>
        </w:rPr>
        <w:t>Melbourne, Australia</w:t>
      </w:r>
    </w:p>
    <w:p w14:paraId="7A4B33DD" w14:textId="77777777" w:rsidR="004F7C2F" w:rsidRDefault="00834653" w:rsidP="004F7C2F">
      <w:pPr>
        <w:pStyle w:val="vcard-detail"/>
        <w:numPr>
          <w:ilvl w:val="0"/>
          <w:numId w:val="18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40" w:history="1">
        <w:r>
          <w:rPr>
            <w:rStyle w:val="Hyperlink"/>
            <w:rFonts w:ascii="Segoe UI" w:hAnsi="Segoe UI" w:cs="Segoe UI"/>
            <w:sz w:val="21"/>
            <w:szCs w:val="21"/>
          </w:rPr>
          <w:t>https://kitsonkelly.com/</w:t>
        </w:r>
      </w:hyperlink>
    </w:p>
    <w:p w14:paraId="45540982" w14:textId="77777777" w:rsidR="004F7C2F" w:rsidRDefault="00834653" w:rsidP="004F7C2F">
      <w:pPr>
        <w:pStyle w:val="vcard-detail"/>
        <w:numPr>
          <w:ilvl w:val="0"/>
          <w:numId w:val="18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41" w:history="1">
        <w:r>
          <w:rPr>
            <w:rStyle w:val="Hyperlink"/>
            <w:rFonts w:ascii="Segoe UI" w:hAnsi="Segoe UI" w:cs="Segoe UI"/>
            <w:sz w:val="21"/>
            <w:szCs w:val="21"/>
          </w:rPr>
          <w:t>@</w:t>
        </w:r>
        <w:proofErr w:type="gramStart"/>
        <w:r>
          <w:rPr>
            <w:rStyle w:val="Hyperlink"/>
            <w:rFonts w:ascii="Segoe UI" w:hAnsi="Segoe UI" w:cs="Segoe UI"/>
            <w:sz w:val="21"/>
            <w:szCs w:val="21"/>
          </w:rPr>
          <w:t>kitsonk</w:t>
        </w:r>
        <w:proofErr w:type="gramEnd"/>
      </w:hyperlink>
    </w:p>
    <w:p w14:paraId="1ED20747" w14:textId="59B30F05" w:rsidR="00125AA1" w:rsidRDefault="00125AA1" w:rsidP="004F7C2F">
      <w:pPr>
        <w:pStyle w:val="Heading1"/>
        <w:pageBreakBefore/>
        <w:contextualSpacing w:val="0"/>
      </w:pPr>
      <w:r w:rsidRPr="00125AA1">
        <w:lastRenderedPageBreak/>
        <w:t>kt3k</w:t>
      </w:r>
      <w:r w:rsidR="00360452">
        <w:t xml:space="preserve">: </w:t>
      </w:r>
      <w:r w:rsidRPr="00125AA1">
        <w:t>Software Engineer</w:t>
      </w:r>
    </w:p>
    <w:p w14:paraId="73F5255F" w14:textId="77777777" w:rsidR="004F7C2F" w:rsidRDefault="000B1E5B" w:rsidP="004F7C2F">
      <w:hyperlink r:id="rId42" w:history="1">
        <w:r w:rsidRPr="00FA4FFE">
          <w:rPr>
            <w:rStyle w:val="Hyperlink"/>
          </w:rPr>
          <w:t>https://github.com/kt3k</w:t>
        </w:r>
      </w:hyperlink>
      <w:r>
        <w:t xml:space="preserve"> </w:t>
      </w:r>
      <w:hyperlink r:id="rId43" w:history="1">
        <w:r w:rsidR="0001137E" w:rsidRPr="00FA4FFE">
          <w:rPr>
            <w:rStyle w:val="Hyperlink"/>
          </w:rPr>
          <w:t>https://github.com/kt3k?tab=repositories</w:t>
        </w:r>
        <w:r w:rsidR="0001137E" w:rsidRPr="00FA4FFE">
          <w:rPr>
            <w:rStyle w:val="Hyperlink"/>
          </w:rPr>
          <w:t>(574</w:t>
        </w:r>
      </w:hyperlink>
      <w:r w:rsidR="0001137E">
        <w:t>, star 5k+</w:t>
      </w:r>
      <w:r>
        <w:t>)</w:t>
      </w:r>
    </w:p>
    <w:p w14:paraId="47A195DC" w14:textId="43FDA023" w:rsidR="008E49FA" w:rsidRDefault="000B1E5B" w:rsidP="004F7C2F">
      <w:proofErr w:type="spellStart"/>
      <w:r w:rsidRPr="000B1E5B">
        <w:t>Yoshiya</w:t>
      </w:r>
      <w:proofErr w:type="spellEnd"/>
      <w:r w:rsidRPr="000B1E5B">
        <w:t xml:space="preserve"> </w:t>
      </w:r>
      <w:proofErr w:type="spellStart"/>
      <w:r w:rsidRPr="000B1E5B">
        <w:t>Hinosawa</w:t>
      </w:r>
      <w:proofErr w:type="spellEnd"/>
    </w:p>
    <w:p w14:paraId="006BC221" w14:textId="530D5691" w:rsidR="000B1E5B" w:rsidRDefault="000B1E5B" w:rsidP="004F7C2F">
      <w:r>
        <w:rPr>
          <w:rFonts w:ascii="Segoe UI" w:hAnsi="Segoe UI" w:cs="Segoe UI"/>
          <w:color w:val="24292F"/>
          <w:shd w:val="clear" w:color="auto" w:fill="FFFFFF"/>
        </w:rPr>
        <w:t>A web dev in </w:t>
      </w:r>
      <w:r>
        <w:rPr>
          <w:rFonts w:ascii="Segoe UI Emoji" w:hAnsi="Segoe UI Emoji" w:cs="Segoe UI Emoji"/>
        </w:rPr>
        <w:t>🇯🇵</w:t>
      </w:r>
      <w:r>
        <w:rPr>
          <w:rFonts w:ascii="Segoe UI" w:hAnsi="Segoe UI" w:cs="Segoe UI"/>
          <w:color w:val="24292F"/>
          <w:shd w:val="clear" w:color="auto" w:fill="FFFFFF"/>
        </w:rPr>
        <w:t>. Contributing to </w:t>
      </w:r>
      <w:hyperlink r:id="rId44" w:history="1">
        <w:r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@denoland</w:t>
        </w:r>
      </w:hyperlink>
      <w:r>
        <w:rPr>
          <w:rFonts w:ascii="Segoe UI" w:hAnsi="Segoe UI" w:cs="Segoe UI"/>
          <w:color w:val="24292F"/>
          <w:shd w:val="clear" w:color="auto" w:fill="FFFFFF"/>
        </w:rPr>
        <w:t>. Maintaining </w:t>
      </w:r>
      <w:hyperlink r:id="rId45" w:history="1">
        <w:r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@capsidjs</w:t>
        </w:r>
      </w:hyperlink>
      <w:r>
        <w:rPr>
          <w:rFonts w:ascii="Segoe UI" w:hAnsi="Segoe UI" w:cs="Segoe UI"/>
          <w:color w:val="24292F"/>
          <w:shd w:val="clear" w:color="auto" w:fill="FFFFFF"/>
        </w:rPr>
        <w:t>. he/him</w:t>
      </w:r>
    </w:p>
    <w:p w14:paraId="675A5CEF" w14:textId="77777777" w:rsidR="004F7C2F" w:rsidRDefault="000B1E5B" w:rsidP="004F7C2F">
      <w:pPr>
        <w:pStyle w:val="vcard-detail"/>
        <w:numPr>
          <w:ilvl w:val="0"/>
          <w:numId w:val="19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46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</w:t>
        </w:r>
        <w:proofErr w:type="gramStart"/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denoland</w:t>
        </w:r>
        <w:proofErr w:type="gramEnd"/>
      </w:hyperlink>
    </w:p>
    <w:p w14:paraId="3929F8AD" w14:textId="77777777" w:rsidR="004F7C2F" w:rsidRDefault="000B1E5B" w:rsidP="004F7C2F">
      <w:pPr>
        <w:pStyle w:val="vcard-detail"/>
        <w:numPr>
          <w:ilvl w:val="0"/>
          <w:numId w:val="19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r>
        <w:rPr>
          <w:rStyle w:val="p-label"/>
          <w:rFonts w:ascii="Segoe UI" w:hAnsi="Segoe UI" w:cs="Segoe UI"/>
          <w:color w:val="24292F"/>
          <w:sz w:val="21"/>
          <w:szCs w:val="21"/>
        </w:rPr>
        <w:t>Tokyo, Japan</w:t>
      </w:r>
    </w:p>
    <w:p w14:paraId="1CBE995E" w14:textId="77777777" w:rsidR="004F7C2F" w:rsidRDefault="000B1E5B" w:rsidP="004F7C2F">
      <w:pPr>
        <w:pStyle w:val="vcard-detail"/>
        <w:numPr>
          <w:ilvl w:val="0"/>
          <w:numId w:val="19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47" w:history="1">
        <w:r>
          <w:rPr>
            <w:rStyle w:val="Hyperlink"/>
            <w:rFonts w:ascii="Segoe UI" w:hAnsi="Segoe UI" w:cs="Segoe UI"/>
            <w:sz w:val="21"/>
            <w:szCs w:val="21"/>
          </w:rPr>
          <w:t>https://kt3k.org</w:t>
        </w:r>
      </w:hyperlink>
    </w:p>
    <w:p w14:paraId="1DA6E682" w14:textId="77777777" w:rsidR="004F7C2F" w:rsidRDefault="000B1E5B" w:rsidP="004F7C2F">
      <w:pPr>
        <w:pStyle w:val="vcard-detail"/>
        <w:numPr>
          <w:ilvl w:val="0"/>
          <w:numId w:val="19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48" w:history="1">
        <w:r>
          <w:rPr>
            <w:rStyle w:val="Hyperlink"/>
            <w:rFonts w:ascii="Segoe UI" w:hAnsi="Segoe UI" w:cs="Segoe UI"/>
            <w:sz w:val="21"/>
            <w:szCs w:val="21"/>
          </w:rPr>
          <w:t>@kt3k</w:t>
        </w:r>
      </w:hyperlink>
    </w:p>
    <w:p w14:paraId="59BE11F2" w14:textId="77777777" w:rsidR="004F7C2F" w:rsidRDefault="000B1E5B" w:rsidP="004F7C2F">
      <w:pPr>
        <w:pStyle w:val="HTMLPreformatted"/>
        <w:shd w:val="clear" w:color="auto" w:fill="FFFFFF"/>
        <w:snapToGrid w:val="0"/>
        <w:rPr>
          <w:rFonts w:ascii="Menlo" w:hAnsi="Menlo" w:cs="Menlo"/>
          <w:color w:val="24292F"/>
          <w:szCs w:val="18"/>
        </w:rPr>
      </w:pPr>
      <w:r>
        <w:rPr>
          <w:rFonts w:ascii="Menlo" w:hAnsi="Menlo" w:cs="Menlo"/>
          <w:color w:val="24292F"/>
          <w:szCs w:val="18"/>
        </w:rPr>
        <w:t xml:space="preserve">My name is </w:t>
      </w:r>
      <w:proofErr w:type="spellStart"/>
      <w:r>
        <w:rPr>
          <w:rFonts w:ascii="Menlo" w:hAnsi="Menlo" w:cs="Menlo"/>
          <w:color w:val="24292F"/>
          <w:szCs w:val="18"/>
        </w:rPr>
        <w:t>Yoshiya</w:t>
      </w:r>
      <w:proofErr w:type="spellEnd"/>
      <w:r>
        <w:rPr>
          <w:rFonts w:ascii="Menlo" w:hAnsi="Menlo" w:cs="Menlo"/>
          <w:color w:val="24292F"/>
          <w:szCs w:val="18"/>
        </w:rPr>
        <w:t xml:space="preserve"> </w:t>
      </w:r>
      <w:proofErr w:type="spellStart"/>
      <w:r>
        <w:rPr>
          <w:rFonts w:ascii="Menlo" w:hAnsi="Menlo" w:cs="Menlo"/>
          <w:color w:val="24292F"/>
          <w:szCs w:val="18"/>
        </w:rPr>
        <w:t>Hinosawa</w:t>
      </w:r>
      <w:proofErr w:type="spellEnd"/>
      <w:r>
        <w:rPr>
          <w:rFonts w:ascii="Menlo" w:hAnsi="Menlo" w:cs="Menlo"/>
          <w:color w:val="24292F"/>
          <w:szCs w:val="18"/>
        </w:rPr>
        <w:t xml:space="preserve">. I've been a web engineer in </w:t>
      </w:r>
      <w:r>
        <w:rPr>
          <w:rFonts w:ascii="Segoe UI Emoji" w:hAnsi="Segoe UI Emoji" w:cs="Segoe UI Emoji"/>
          <w:color w:val="24292F"/>
          <w:szCs w:val="18"/>
        </w:rPr>
        <w:t>🇯🇵</w:t>
      </w:r>
      <w:r>
        <w:rPr>
          <w:rFonts w:ascii="Menlo" w:hAnsi="Menlo" w:cs="Menlo"/>
          <w:color w:val="24292F"/>
          <w:szCs w:val="18"/>
        </w:rPr>
        <w:t xml:space="preserve"> for about 10 years. I specialize in frontend development. Currently I work for </w:t>
      </w:r>
      <w:proofErr w:type="spellStart"/>
      <w:r>
        <w:rPr>
          <w:rFonts w:ascii="Menlo" w:hAnsi="Menlo" w:cs="Menlo"/>
          <w:color w:val="24292F"/>
          <w:szCs w:val="18"/>
        </w:rPr>
        <w:t>Deno</w:t>
      </w:r>
      <w:proofErr w:type="spellEnd"/>
      <w:r>
        <w:rPr>
          <w:rFonts w:ascii="Menlo" w:hAnsi="Menlo" w:cs="Menlo"/>
          <w:color w:val="24292F"/>
          <w:szCs w:val="18"/>
        </w:rPr>
        <w:t xml:space="preserve"> </w:t>
      </w:r>
      <w:r>
        <w:rPr>
          <w:rFonts w:ascii="Segoe UI Symbol" w:hAnsi="Segoe UI Symbol" w:cs="Segoe UI Symbol"/>
          <w:color w:val="24292F"/>
          <w:szCs w:val="18"/>
        </w:rPr>
        <w:t>🌧</w:t>
      </w:r>
      <w:r>
        <w:rPr>
          <w:rFonts w:ascii="Segoe UI Emoji" w:hAnsi="Segoe UI Emoji" w:cs="Segoe UI Emoji"/>
          <w:color w:val="24292F"/>
          <w:szCs w:val="18"/>
        </w:rPr>
        <w:t>🦕</w:t>
      </w:r>
      <w:r>
        <w:rPr>
          <w:rFonts w:ascii="Menlo" w:hAnsi="Menlo" w:cs="Menlo"/>
          <w:color w:val="24292F"/>
          <w:szCs w:val="18"/>
        </w:rPr>
        <w:t>.</w:t>
      </w:r>
    </w:p>
    <w:p w14:paraId="3F00754F" w14:textId="77777777" w:rsidR="004F7C2F" w:rsidRDefault="000B1E5B" w:rsidP="004F7C2F">
      <w:pPr>
        <w:pStyle w:val="HTMLPreformatted"/>
        <w:shd w:val="clear" w:color="auto" w:fill="FFFFFF"/>
        <w:snapToGrid w:val="0"/>
        <w:rPr>
          <w:rFonts w:ascii="Menlo" w:hAnsi="Menlo" w:cs="Menlo"/>
          <w:color w:val="24292F"/>
          <w:szCs w:val="18"/>
        </w:rPr>
      </w:pPr>
      <w:r>
        <w:rPr>
          <w:rFonts w:ascii="Menlo" w:hAnsi="Menlo" w:cs="Menlo"/>
          <w:color w:val="24292F"/>
          <w:szCs w:val="18"/>
        </w:rPr>
        <w:t xml:space="preserve">I use mainly JavaScript and TypeScript for my job, and sometimes I use Rust, Golang, Python, Java, </w:t>
      </w:r>
      <w:proofErr w:type="spellStart"/>
      <w:r>
        <w:rPr>
          <w:rFonts w:ascii="Menlo" w:hAnsi="Menlo" w:cs="Menlo"/>
          <w:color w:val="24292F"/>
          <w:szCs w:val="18"/>
        </w:rPr>
        <w:t>etc</w:t>
      </w:r>
      <w:proofErr w:type="spellEnd"/>
      <w:r>
        <w:rPr>
          <w:rFonts w:ascii="Menlo" w:hAnsi="Menlo" w:cs="Menlo"/>
          <w:color w:val="24292F"/>
          <w:szCs w:val="18"/>
        </w:rPr>
        <w:t xml:space="preserve"> depending on the situations. I've published ~100 packages to </w:t>
      </w:r>
      <w:proofErr w:type="spellStart"/>
      <w:r>
        <w:rPr>
          <w:rFonts w:ascii="Menlo" w:hAnsi="Menlo" w:cs="Menlo"/>
          <w:color w:val="24292F"/>
          <w:szCs w:val="18"/>
        </w:rPr>
        <w:t>npm</w:t>
      </w:r>
      <w:proofErr w:type="spellEnd"/>
      <w:r>
        <w:rPr>
          <w:rFonts w:ascii="Menlo" w:hAnsi="Menlo" w:cs="Menlo"/>
          <w:color w:val="24292F"/>
          <w:szCs w:val="18"/>
        </w:rPr>
        <w:t xml:space="preserve"> ( </w:t>
      </w:r>
      <w:hyperlink r:id="rId49" w:history="1">
        <w:r>
          <w:rPr>
            <w:rStyle w:val="Hyperlink"/>
            <w:rFonts w:ascii="Menlo" w:hAnsi="Menlo" w:cs="Menlo"/>
            <w:szCs w:val="18"/>
          </w:rPr>
          <w:t>https://www.npmjs.com/~kt3k</w:t>
        </w:r>
      </w:hyperlink>
      <w:r>
        <w:rPr>
          <w:rFonts w:ascii="Menlo" w:hAnsi="Menlo" w:cs="Menlo"/>
          <w:color w:val="24292F"/>
          <w:szCs w:val="18"/>
        </w:rPr>
        <w:t xml:space="preserve"> ).</w:t>
      </w:r>
    </w:p>
    <w:p w14:paraId="379FB9AA" w14:textId="77777777" w:rsidR="004F7C2F" w:rsidRDefault="000B1E5B" w:rsidP="004F7C2F">
      <w:pPr>
        <w:pStyle w:val="HTMLPreformatted"/>
        <w:shd w:val="clear" w:color="auto" w:fill="FFFFFF"/>
        <w:snapToGrid w:val="0"/>
        <w:rPr>
          <w:rFonts w:ascii="Menlo" w:hAnsi="Menlo" w:cs="Menlo"/>
          <w:color w:val="24292F"/>
          <w:szCs w:val="18"/>
        </w:rPr>
      </w:pPr>
      <w:r>
        <w:rPr>
          <w:rFonts w:ascii="Menlo" w:hAnsi="Menlo" w:cs="Menlo"/>
          <w:color w:val="24292F"/>
          <w:szCs w:val="18"/>
        </w:rPr>
        <w:t xml:space="preserve">I've been learning Rust </w:t>
      </w:r>
      <w:r>
        <w:rPr>
          <w:rFonts w:ascii="Segoe UI Emoji" w:hAnsi="Segoe UI Emoji" w:cs="Segoe UI Emoji"/>
          <w:color w:val="24292F"/>
          <w:szCs w:val="18"/>
        </w:rPr>
        <w:t>🦀</w:t>
      </w:r>
      <w:r>
        <w:rPr>
          <w:rFonts w:ascii="Menlo" w:hAnsi="Menlo" w:cs="Menlo"/>
          <w:color w:val="24292F"/>
          <w:szCs w:val="18"/>
        </w:rPr>
        <w:t xml:space="preserve">, Go, and </w:t>
      </w:r>
      <w:proofErr w:type="spellStart"/>
      <w:r>
        <w:rPr>
          <w:rFonts w:ascii="Menlo" w:hAnsi="Menlo" w:cs="Menlo"/>
          <w:color w:val="24292F"/>
          <w:szCs w:val="18"/>
        </w:rPr>
        <w:t>OCaml</w:t>
      </w:r>
      <w:proofErr w:type="spellEnd"/>
      <w:r>
        <w:rPr>
          <w:rFonts w:ascii="Menlo" w:hAnsi="Menlo" w:cs="Menlo"/>
          <w:color w:val="24292F"/>
          <w:szCs w:val="18"/>
        </w:rPr>
        <w:t xml:space="preserve"> </w:t>
      </w:r>
      <w:r>
        <w:rPr>
          <w:rFonts w:ascii="Segoe UI Emoji" w:hAnsi="Segoe UI Emoji" w:cs="Segoe UI Emoji"/>
          <w:color w:val="24292F"/>
          <w:szCs w:val="18"/>
        </w:rPr>
        <w:t>🐪</w:t>
      </w:r>
      <w:r>
        <w:rPr>
          <w:rFonts w:ascii="Menlo" w:hAnsi="Menlo" w:cs="Menlo"/>
          <w:color w:val="24292F"/>
          <w:szCs w:val="18"/>
        </w:rPr>
        <w:t xml:space="preserve"> recently.</w:t>
      </w:r>
    </w:p>
    <w:p w14:paraId="7A6DEC15" w14:textId="0FA13CA2" w:rsidR="00125AA1" w:rsidRDefault="00125AA1" w:rsidP="004F7C2F">
      <w:pPr>
        <w:pStyle w:val="Heading1"/>
        <w:contextualSpacing w:val="0"/>
      </w:pPr>
      <w:proofErr w:type="spellStart"/>
      <w:r w:rsidRPr="00125AA1">
        <w:t>littledivy</w:t>
      </w:r>
      <w:proofErr w:type="spellEnd"/>
      <w:r w:rsidR="00360452">
        <w:t xml:space="preserve">: </w:t>
      </w:r>
      <w:r w:rsidRPr="00125AA1">
        <w:t>Software Engineer</w:t>
      </w:r>
    </w:p>
    <w:p w14:paraId="47E3614E" w14:textId="77777777" w:rsidR="004F7C2F" w:rsidRDefault="00270B85" w:rsidP="004F7C2F">
      <w:pPr>
        <w:rPr>
          <w:rFonts w:hint="eastAsia"/>
        </w:rPr>
      </w:pPr>
      <w:hyperlink r:id="rId50" w:history="1">
        <w:r w:rsidRPr="00FA4FFE">
          <w:rPr>
            <w:rStyle w:val="Hyperlink"/>
          </w:rPr>
          <w:t>https://github.com/littledivy</w:t>
        </w:r>
      </w:hyperlink>
      <w:r>
        <w:t xml:space="preserve"> </w:t>
      </w:r>
      <w:hyperlink r:id="rId51" w:history="1">
        <w:r w:rsidRPr="00FA4FFE">
          <w:rPr>
            <w:rStyle w:val="Hyperlink"/>
          </w:rPr>
          <w:t>https://github.com/littledivy?tab=repositories</w:t>
        </w:r>
      </w:hyperlink>
      <w:r>
        <w:rPr>
          <w:rFonts w:hint="eastAsia"/>
        </w:rPr>
        <w:t>(</w:t>
      </w:r>
      <w:r>
        <w:t>219)</w:t>
      </w:r>
    </w:p>
    <w:p w14:paraId="1352E5F4" w14:textId="05A28C0C" w:rsidR="00270B85" w:rsidRDefault="00270B85" w:rsidP="004F7C2F">
      <w:pPr>
        <w:rPr>
          <w:rFonts w:hint="eastAsia"/>
        </w:rPr>
      </w:pPr>
      <w:proofErr w:type="spellStart"/>
      <w:r w:rsidRPr="00270B85">
        <w:t>Divy</w:t>
      </w:r>
      <w:proofErr w:type="spellEnd"/>
      <w:r w:rsidRPr="00270B85">
        <w:t xml:space="preserve"> Srivastava</w:t>
      </w:r>
    </w:p>
    <w:p w14:paraId="1570D4E8" w14:textId="77777777" w:rsidR="00270B85" w:rsidRDefault="00270B85" w:rsidP="004F7C2F">
      <w:pPr>
        <w:widowControl/>
        <w:shd w:val="clear" w:color="auto" w:fill="FFFFFF"/>
        <w:rPr>
          <w:rFonts w:ascii="Segoe UI" w:eastAsia="宋体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18. Software Engineer </w:t>
      </w:r>
      <w:hyperlink r:id="rId52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@denoland</w:t>
        </w:r>
      </w:hyperlink>
    </w:p>
    <w:p w14:paraId="24A490AA" w14:textId="77777777" w:rsidR="00270B85" w:rsidRDefault="00270B85" w:rsidP="004F7C2F">
      <w:pPr>
        <w:shd w:val="clear" w:color="auto" w:fill="FFFFFF"/>
        <w:rPr>
          <w:rFonts w:ascii="Segoe UI" w:hAnsi="Segoe UI" w:cs="Segoe UI"/>
          <w:color w:val="24292F"/>
          <w:sz w:val="21"/>
          <w:szCs w:val="21"/>
        </w:rPr>
      </w:pPr>
      <w:hyperlink r:id="rId53" w:history="1">
        <w:r>
          <w:rPr>
            <w:rStyle w:val="Hyperlink"/>
            <w:rFonts w:ascii="Segoe UI" w:hAnsi="Segoe UI" w:cs="Segoe UI"/>
            <w:sz w:val="21"/>
            <w:szCs w:val="21"/>
          </w:rPr>
          <w:t> </w:t>
        </w:r>
        <w:r>
          <w:rPr>
            <w:rStyle w:val="text-bold"/>
            <w:rFonts w:ascii="Segoe UI" w:hAnsi="Segoe UI" w:cs="Segoe UI"/>
            <w:b/>
            <w:bCs/>
            <w:color w:val="0000FF"/>
            <w:sz w:val="21"/>
            <w:szCs w:val="21"/>
          </w:rPr>
          <w:t>269</w:t>
        </w:r>
        <w:r>
          <w:rPr>
            <w:rStyle w:val="Hyperlink"/>
            <w:rFonts w:ascii="Segoe UI" w:hAnsi="Segoe UI" w:cs="Segoe UI"/>
            <w:sz w:val="21"/>
            <w:szCs w:val="21"/>
          </w:rPr>
          <w:t> followers </w:t>
        </w:r>
      </w:hyperlink>
      <w:r>
        <w:rPr>
          <w:rFonts w:ascii="Segoe UI" w:hAnsi="Segoe UI" w:cs="Segoe UI"/>
          <w:color w:val="24292F"/>
          <w:sz w:val="21"/>
          <w:szCs w:val="21"/>
        </w:rPr>
        <w:t>· </w:t>
      </w:r>
      <w:hyperlink r:id="rId54" w:history="1">
        <w:r>
          <w:rPr>
            <w:rStyle w:val="text-bold"/>
            <w:rFonts w:ascii="Segoe UI" w:hAnsi="Segoe UI" w:cs="Segoe UI"/>
            <w:b/>
            <w:bCs/>
            <w:color w:val="0000FF"/>
            <w:sz w:val="21"/>
            <w:szCs w:val="21"/>
          </w:rPr>
          <w:t>56</w:t>
        </w:r>
        <w:r>
          <w:rPr>
            <w:rStyle w:val="Hyperlink"/>
            <w:rFonts w:ascii="Segoe UI" w:hAnsi="Segoe UI" w:cs="Segoe UI"/>
            <w:sz w:val="21"/>
            <w:szCs w:val="21"/>
          </w:rPr>
          <w:t> following</w:t>
        </w:r>
      </w:hyperlink>
    </w:p>
    <w:p w14:paraId="5D76501D" w14:textId="77777777" w:rsidR="004F7C2F" w:rsidRDefault="00270B85" w:rsidP="004F7C2F">
      <w:pPr>
        <w:pStyle w:val="vcard-detail"/>
        <w:numPr>
          <w:ilvl w:val="0"/>
          <w:numId w:val="20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55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</w:t>
        </w:r>
        <w:proofErr w:type="gramStart"/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denoland</w:t>
        </w:r>
        <w:proofErr w:type="gramEnd"/>
      </w:hyperlink>
    </w:p>
    <w:p w14:paraId="6C22275C" w14:textId="77777777" w:rsidR="004F7C2F" w:rsidRDefault="00270B85" w:rsidP="004F7C2F">
      <w:pPr>
        <w:pStyle w:val="vcard-detail"/>
        <w:numPr>
          <w:ilvl w:val="0"/>
          <w:numId w:val="20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r>
        <w:rPr>
          <w:rStyle w:val="p-label"/>
          <w:rFonts w:ascii="Segoe UI" w:hAnsi="Segoe UI" w:cs="Segoe UI"/>
          <w:color w:val="24292F"/>
          <w:sz w:val="21"/>
          <w:szCs w:val="21"/>
        </w:rPr>
        <w:t>Pune, IN</w:t>
      </w:r>
    </w:p>
    <w:p w14:paraId="211874EA" w14:textId="77777777" w:rsidR="004F7C2F" w:rsidRDefault="00270B85" w:rsidP="004F7C2F">
      <w:pPr>
        <w:pStyle w:val="vcard-detail"/>
        <w:numPr>
          <w:ilvl w:val="0"/>
          <w:numId w:val="20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56" w:history="1">
        <w:r>
          <w:rPr>
            <w:rStyle w:val="Hyperlink"/>
            <w:rFonts w:ascii="Segoe UI" w:hAnsi="Segoe UI" w:cs="Segoe UI"/>
            <w:sz w:val="21"/>
            <w:szCs w:val="21"/>
          </w:rPr>
          <w:t>dj.srivastava23@gmail.com</w:t>
        </w:r>
      </w:hyperlink>
    </w:p>
    <w:p w14:paraId="2D1FF867" w14:textId="77777777" w:rsidR="004F7C2F" w:rsidRDefault="00270B85" w:rsidP="004F7C2F">
      <w:pPr>
        <w:pStyle w:val="vcard-detail"/>
        <w:numPr>
          <w:ilvl w:val="0"/>
          <w:numId w:val="20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57" w:history="1">
        <w:r>
          <w:rPr>
            <w:rStyle w:val="Hyperlink"/>
            <w:rFonts w:ascii="Segoe UI" w:hAnsi="Segoe UI" w:cs="Segoe UI"/>
            <w:sz w:val="21"/>
            <w:szCs w:val="21"/>
          </w:rPr>
          <w:t>https://divy.work</w:t>
        </w:r>
      </w:hyperlink>
    </w:p>
    <w:p w14:paraId="46E2D7EA" w14:textId="77777777" w:rsidR="004F7C2F" w:rsidRDefault="00270B85" w:rsidP="004F7C2F">
      <w:pPr>
        <w:pStyle w:val="vcard-detail"/>
        <w:numPr>
          <w:ilvl w:val="0"/>
          <w:numId w:val="20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58" w:history="1">
        <w:r>
          <w:rPr>
            <w:rStyle w:val="Hyperlink"/>
            <w:rFonts w:ascii="Segoe UI" w:hAnsi="Segoe UI" w:cs="Segoe UI"/>
            <w:sz w:val="21"/>
            <w:szCs w:val="21"/>
          </w:rPr>
          <w:t>@</w:t>
        </w:r>
        <w:proofErr w:type="gramStart"/>
        <w:r>
          <w:rPr>
            <w:rStyle w:val="Hyperlink"/>
            <w:rFonts w:ascii="Segoe UI" w:hAnsi="Segoe UI" w:cs="Segoe UI"/>
            <w:sz w:val="21"/>
            <w:szCs w:val="21"/>
          </w:rPr>
          <w:t>undefined</w:t>
        </w:r>
        <w:proofErr w:type="gramEnd"/>
        <w:r>
          <w:rPr>
            <w:rStyle w:val="Hyperlink"/>
            <w:rFonts w:ascii="Segoe UI" w:hAnsi="Segoe UI" w:cs="Segoe UI"/>
            <w:sz w:val="21"/>
            <w:szCs w:val="21"/>
          </w:rPr>
          <w:t>_void</w:t>
        </w:r>
      </w:hyperlink>
    </w:p>
    <w:p w14:paraId="6606D1CB" w14:textId="7918C8F8" w:rsidR="00125AA1" w:rsidRDefault="00125AA1" w:rsidP="004F7C2F">
      <w:pPr>
        <w:pStyle w:val="Heading1"/>
        <w:contextualSpacing w:val="0"/>
      </w:pPr>
      <w:proofErr w:type="spellStart"/>
      <w:r w:rsidRPr="00125AA1">
        <w:t>lucacasonato</w:t>
      </w:r>
      <w:proofErr w:type="spellEnd"/>
      <w:r w:rsidR="00360452">
        <w:t xml:space="preserve">: </w:t>
      </w:r>
      <w:r w:rsidRPr="00125AA1">
        <w:t>Software Engineer</w:t>
      </w:r>
    </w:p>
    <w:p w14:paraId="112FB2E1" w14:textId="7E6C4E28" w:rsidR="008E49FA" w:rsidRDefault="00270B85" w:rsidP="004F7C2F">
      <w:hyperlink r:id="rId59" w:history="1">
        <w:r w:rsidRPr="00FA4FFE">
          <w:rPr>
            <w:rStyle w:val="Hyperlink"/>
          </w:rPr>
          <w:t>https://github.com/lucacasonato</w:t>
        </w:r>
      </w:hyperlink>
      <w:r>
        <w:t xml:space="preserve"> </w:t>
      </w:r>
      <w:hyperlink r:id="rId60" w:history="1">
        <w:r w:rsidRPr="00FA4FFE">
          <w:rPr>
            <w:rStyle w:val="Hyperlink"/>
          </w:rPr>
          <w:t>https://github.com/lucacasonato?tab=repositories</w:t>
        </w:r>
      </w:hyperlink>
      <w:r>
        <w:t>(184)</w:t>
      </w:r>
    </w:p>
    <w:p w14:paraId="474EA8BF" w14:textId="3FB0126B" w:rsidR="00270B85" w:rsidRDefault="00270B85" w:rsidP="004F7C2F">
      <w:r w:rsidRPr="00270B85">
        <w:t xml:space="preserve">Luca </w:t>
      </w:r>
      <w:proofErr w:type="spellStart"/>
      <w:r w:rsidRPr="00270B85">
        <w:t>Casonato</w:t>
      </w:r>
      <w:proofErr w:type="spellEnd"/>
    </w:p>
    <w:p w14:paraId="2E9FDB10" w14:textId="77777777" w:rsidR="00270B85" w:rsidRDefault="00270B85" w:rsidP="004F7C2F">
      <w:pPr>
        <w:widowControl/>
        <w:shd w:val="clear" w:color="auto" w:fill="FFFFFF"/>
        <w:rPr>
          <w:rFonts w:ascii="Segoe UI" w:eastAsia="宋体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Software person. </w:t>
      </w:r>
      <w:hyperlink r:id="rId61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</w:t>
        </w:r>
        <w:proofErr w:type="gramStart"/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denoland</w:t>
        </w:r>
        <w:proofErr w:type="gramEnd"/>
      </w:hyperlink>
      <w:r>
        <w:rPr>
          <w:rFonts w:ascii="Segoe UI" w:hAnsi="Segoe UI" w:cs="Segoe UI"/>
          <w:color w:val="24292F"/>
          <w:sz w:val="21"/>
          <w:szCs w:val="21"/>
        </w:rPr>
        <w:t> core team. </w:t>
      </w:r>
      <w:hyperlink r:id="rId62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@tc39</w:t>
        </w:r>
      </w:hyperlink>
      <w:r>
        <w:rPr>
          <w:rFonts w:ascii="Segoe UI" w:hAnsi="Segoe UI" w:cs="Segoe UI"/>
          <w:color w:val="24292F"/>
          <w:sz w:val="21"/>
          <w:szCs w:val="21"/>
        </w:rPr>
        <w:t> delegate. he/him </w:t>
      </w:r>
      <w:r>
        <w:rPr>
          <w:rFonts w:ascii="Segoe UI Emoji" w:hAnsi="Segoe UI Emoji" w:cs="Segoe UI Emoji"/>
          <w:color w:val="24292F"/>
          <w:sz w:val="21"/>
          <w:szCs w:val="21"/>
        </w:rPr>
        <w:t>🏳️</w:t>
      </w:r>
      <w:r>
        <w:rPr>
          <w:rFonts w:ascii="Segoe UI" w:hAnsi="Segoe UI" w:cs="Segoe UI"/>
          <w:color w:val="24292F"/>
          <w:sz w:val="21"/>
          <w:szCs w:val="21"/>
        </w:rPr>
        <w:t>‍</w:t>
      </w:r>
      <w:r>
        <w:rPr>
          <w:rFonts w:ascii="Segoe UI Emoji" w:hAnsi="Segoe UI Emoji" w:cs="Segoe UI Emoji"/>
          <w:color w:val="24292F"/>
          <w:sz w:val="21"/>
          <w:szCs w:val="21"/>
        </w:rPr>
        <w:t>🌈</w:t>
      </w:r>
      <w:r>
        <w:rPr>
          <w:rFonts w:ascii="Segoe UI" w:hAnsi="Segoe UI" w:cs="Segoe UI"/>
          <w:color w:val="24292F"/>
          <w:sz w:val="21"/>
          <w:szCs w:val="21"/>
        </w:rPr>
        <w:t> </w:t>
      </w:r>
      <w:r>
        <w:rPr>
          <w:rFonts w:ascii="Segoe UI Emoji" w:hAnsi="Segoe UI Emoji" w:cs="Segoe UI Emoji"/>
          <w:color w:val="24292F"/>
          <w:sz w:val="21"/>
          <w:szCs w:val="21"/>
        </w:rPr>
        <w:t>🌍</w:t>
      </w:r>
      <w:r>
        <w:rPr>
          <w:rFonts w:ascii="Segoe UI" w:hAnsi="Segoe UI" w:cs="Segoe UI"/>
          <w:color w:val="24292F"/>
          <w:sz w:val="21"/>
          <w:szCs w:val="21"/>
        </w:rPr>
        <w:t> </w:t>
      </w:r>
      <w:r>
        <w:rPr>
          <w:rFonts w:ascii="Segoe UI Emoji" w:hAnsi="Segoe UI Emoji" w:cs="Segoe UI Emoji"/>
          <w:color w:val="24292F"/>
          <w:sz w:val="21"/>
          <w:szCs w:val="21"/>
        </w:rPr>
        <w:t>🌻</w:t>
      </w:r>
      <w:r>
        <w:rPr>
          <w:rFonts w:ascii="Segoe UI" w:hAnsi="Segoe UI" w:cs="Segoe UI"/>
          <w:color w:val="24292F"/>
          <w:sz w:val="21"/>
          <w:szCs w:val="21"/>
        </w:rPr>
        <w:t> </w:t>
      </w:r>
      <w:r>
        <w:rPr>
          <w:rFonts w:ascii="Segoe UI Emoji" w:hAnsi="Segoe UI Emoji" w:cs="Segoe UI Emoji"/>
          <w:color w:val="24292F"/>
          <w:sz w:val="21"/>
          <w:szCs w:val="21"/>
        </w:rPr>
        <w:t>💚</w:t>
      </w:r>
    </w:p>
    <w:p w14:paraId="45A3C2F6" w14:textId="77777777" w:rsidR="00270B85" w:rsidRDefault="00270B85" w:rsidP="004F7C2F">
      <w:pPr>
        <w:shd w:val="clear" w:color="auto" w:fill="FFFFFF"/>
        <w:rPr>
          <w:rFonts w:ascii="Segoe UI" w:hAnsi="Segoe UI" w:cs="Segoe UI"/>
          <w:color w:val="24292F"/>
          <w:sz w:val="21"/>
          <w:szCs w:val="21"/>
        </w:rPr>
      </w:pPr>
      <w:hyperlink r:id="rId63" w:history="1">
        <w:r>
          <w:rPr>
            <w:rStyle w:val="Hyperlink"/>
            <w:rFonts w:ascii="Segoe UI" w:hAnsi="Segoe UI" w:cs="Segoe UI"/>
            <w:sz w:val="21"/>
            <w:szCs w:val="21"/>
          </w:rPr>
          <w:t> </w:t>
        </w:r>
        <w:r>
          <w:rPr>
            <w:rStyle w:val="text-bold"/>
            <w:rFonts w:ascii="Segoe UI" w:hAnsi="Segoe UI" w:cs="Segoe UI"/>
            <w:b/>
            <w:bCs/>
            <w:color w:val="0000FF"/>
            <w:sz w:val="21"/>
            <w:szCs w:val="21"/>
          </w:rPr>
          <w:t>1.4k</w:t>
        </w:r>
        <w:r>
          <w:rPr>
            <w:rStyle w:val="Hyperlink"/>
            <w:rFonts w:ascii="Segoe UI" w:hAnsi="Segoe UI" w:cs="Segoe UI"/>
            <w:sz w:val="21"/>
            <w:szCs w:val="21"/>
          </w:rPr>
          <w:t> followers </w:t>
        </w:r>
      </w:hyperlink>
      <w:r>
        <w:rPr>
          <w:rFonts w:ascii="Segoe UI" w:hAnsi="Segoe UI" w:cs="Segoe UI"/>
          <w:color w:val="24292F"/>
          <w:sz w:val="21"/>
          <w:szCs w:val="21"/>
        </w:rPr>
        <w:t>· </w:t>
      </w:r>
      <w:hyperlink r:id="rId64" w:history="1">
        <w:r>
          <w:rPr>
            <w:rStyle w:val="text-bold"/>
            <w:rFonts w:ascii="Segoe UI" w:hAnsi="Segoe UI" w:cs="Segoe UI"/>
            <w:b/>
            <w:bCs/>
            <w:color w:val="0000FF"/>
            <w:sz w:val="21"/>
            <w:szCs w:val="21"/>
          </w:rPr>
          <w:t>31</w:t>
        </w:r>
        <w:r>
          <w:rPr>
            <w:rStyle w:val="Hyperlink"/>
            <w:rFonts w:ascii="Segoe UI" w:hAnsi="Segoe UI" w:cs="Segoe UI"/>
            <w:sz w:val="21"/>
            <w:szCs w:val="21"/>
          </w:rPr>
          <w:t> following</w:t>
        </w:r>
      </w:hyperlink>
    </w:p>
    <w:p w14:paraId="36A73B2F" w14:textId="77777777" w:rsidR="004F7C2F" w:rsidRDefault="00270B85" w:rsidP="004F7C2F">
      <w:pPr>
        <w:pStyle w:val="vcard-detail"/>
        <w:numPr>
          <w:ilvl w:val="0"/>
          <w:numId w:val="21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65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</w:t>
        </w:r>
        <w:proofErr w:type="gramStart"/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denoland</w:t>
        </w:r>
        <w:proofErr w:type="gramEnd"/>
      </w:hyperlink>
    </w:p>
    <w:p w14:paraId="4A910482" w14:textId="77777777" w:rsidR="004F7C2F" w:rsidRDefault="00270B85" w:rsidP="004F7C2F">
      <w:pPr>
        <w:pStyle w:val="vcard-detail"/>
        <w:numPr>
          <w:ilvl w:val="0"/>
          <w:numId w:val="21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r>
        <w:rPr>
          <w:rStyle w:val="p-label"/>
          <w:rFonts w:ascii="Segoe UI" w:hAnsi="Segoe UI" w:cs="Segoe UI"/>
          <w:color w:val="24292F"/>
          <w:sz w:val="21"/>
          <w:szCs w:val="21"/>
        </w:rPr>
        <w:t>Netherlands</w:t>
      </w:r>
    </w:p>
    <w:p w14:paraId="58763748" w14:textId="77777777" w:rsidR="004F7C2F" w:rsidRDefault="00270B85" w:rsidP="004F7C2F">
      <w:pPr>
        <w:pStyle w:val="vcard-detail"/>
        <w:numPr>
          <w:ilvl w:val="0"/>
          <w:numId w:val="21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r>
        <w:rPr>
          <w:rStyle w:val="p-label"/>
          <w:rFonts w:ascii="Segoe UI" w:hAnsi="Segoe UI" w:cs="Segoe UI"/>
          <w:color w:val="24292F"/>
          <w:sz w:val="21"/>
          <w:szCs w:val="21"/>
        </w:rPr>
        <w:t>22:12 - 6h behind</w:t>
      </w:r>
    </w:p>
    <w:p w14:paraId="392DF0E5" w14:textId="77777777" w:rsidR="004F7C2F" w:rsidRDefault="00270B85" w:rsidP="004F7C2F">
      <w:pPr>
        <w:pStyle w:val="vcard-detail"/>
        <w:numPr>
          <w:ilvl w:val="0"/>
          <w:numId w:val="21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66" w:history="1">
        <w:r>
          <w:rPr>
            <w:rStyle w:val="Hyperlink"/>
            <w:rFonts w:ascii="Segoe UI" w:hAnsi="Segoe UI" w:cs="Segoe UI"/>
            <w:sz w:val="21"/>
            <w:szCs w:val="21"/>
          </w:rPr>
          <w:t>hello@lcas.dev</w:t>
        </w:r>
      </w:hyperlink>
    </w:p>
    <w:p w14:paraId="5B9D4A86" w14:textId="77777777" w:rsidR="004F7C2F" w:rsidRDefault="00270B85" w:rsidP="004F7C2F">
      <w:pPr>
        <w:pStyle w:val="vcard-detail"/>
        <w:numPr>
          <w:ilvl w:val="0"/>
          <w:numId w:val="21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67" w:history="1">
        <w:r>
          <w:rPr>
            <w:rStyle w:val="Hyperlink"/>
            <w:rFonts w:ascii="Segoe UI" w:hAnsi="Segoe UI" w:cs="Segoe UI"/>
            <w:sz w:val="21"/>
            <w:szCs w:val="21"/>
          </w:rPr>
          <w:t>https://lcas.dev</w:t>
        </w:r>
      </w:hyperlink>
    </w:p>
    <w:p w14:paraId="634F360B" w14:textId="327F6047" w:rsidR="00270B85" w:rsidRDefault="00270B85" w:rsidP="004F7C2F">
      <w:pPr>
        <w:pStyle w:val="vcard-detail"/>
        <w:numPr>
          <w:ilvl w:val="0"/>
          <w:numId w:val="21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68" w:history="1">
        <w:r>
          <w:rPr>
            <w:rStyle w:val="Hyperlink"/>
            <w:rFonts w:ascii="Segoe UI" w:hAnsi="Segoe UI" w:cs="Segoe UI"/>
            <w:sz w:val="21"/>
            <w:szCs w:val="21"/>
          </w:rPr>
          <w:t>@</w:t>
        </w:r>
        <w:proofErr w:type="gramStart"/>
        <w:r>
          <w:rPr>
            <w:rStyle w:val="Hyperlink"/>
            <w:rFonts w:ascii="Segoe UI" w:hAnsi="Segoe UI" w:cs="Segoe UI"/>
            <w:sz w:val="21"/>
            <w:szCs w:val="21"/>
          </w:rPr>
          <w:t>lcasdev</w:t>
        </w:r>
        <w:proofErr w:type="gramEnd"/>
      </w:hyperlink>
    </w:p>
    <w:p w14:paraId="722B44F6" w14:textId="77777777" w:rsidR="001469EC" w:rsidRDefault="001469EC" w:rsidP="00915438">
      <w:pPr>
        <w:pStyle w:val="NormalWeb"/>
        <w:pageBreakBefore/>
        <w:numPr>
          <w:ilvl w:val="0"/>
          <w:numId w:val="21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60" w:hangingChars="100" w:hanging="180"/>
        <w:rPr>
          <w:rFonts w:ascii="Segoe UI" w:eastAsia="宋体" w:hAnsi="Segoe UI" w:cs="Segoe UI"/>
          <w:color w:val="24292F"/>
          <w:sz w:val="24"/>
        </w:rPr>
      </w:pPr>
      <w:r>
        <w:rPr>
          <w:rFonts w:ascii="Segoe UI" w:hAnsi="Segoe UI" w:cs="Segoe UI"/>
          <w:color w:val="24292F"/>
        </w:rPr>
        <w:lastRenderedPageBreak/>
        <w:t>Hey </w:t>
      </w:r>
      <w:r>
        <w:rPr>
          <w:rFonts w:ascii="Segoe UI Emoji" w:hAnsi="Segoe UI Emoji" w:cs="Segoe UI Emoji"/>
          <w:color w:val="24292F"/>
        </w:rPr>
        <w:t>👋</w:t>
      </w:r>
    </w:p>
    <w:p w14:paraId="01017733" w14:textId="77777777" w:rsidR="001469EC" w:rsidRDefault="001469EC" w:rsidP="004F7C2F">
      <w:pPr>
        <w:pStyle w:val="NormalWeb"/>
        <w:numPr>
          <w:ilvl w:val="0"/>
          <w:numId w:val="21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60" w:hangingChars="100" w:hanging="18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My name is Luca </w:t>
      </w:r>
      <w:proofErr w:type="spellStart"/>
      <w:r>
        <w:rPr>
          <w:rFonts w:ascii="Segoe UI" w:hAnsi="Segoe UI" w:cs="Segoe UI"/>
          <w:color w:val="24292F"/>
        </w:rPr>
        <w:t>Casonato</w:t>
      </w:r>
      <w:proofErr w:type="spellEnd"/>
      <w:r>
        <w:rPr>
          <w:rFonts w:ascii="Segoe UI" w:hAnsi="Segoe UI" w:cs="Segoe UI"/>
          <w:color w:val="24292F"/>
        </w:rPr>
        <w:t xml:space="preserve">. I work at </w:t>
      </w:r>
      <w:proofErr w:type="spellStart"/>
      <w:r>
        <w:rPr>
          <w:rFonts w:ascii="Segoe UI" w:hAnsi="Segoe UI" w:cs="Segoe UI"/>
          <w:color w:val="24292F"/>
        </w:rPr>
        <w:t>Deno</w:t>
      </w:r>
      <w:proofErr w:type="spellEnd"/>
      <w:r>
        <w:rPr>
          <w:rFonts w:ascii="Segoe UI" w:hAnsi="Segoe UI" w:cs="Segoe UI"/>
          <w:color w:val="24292F"/>
        </w:rPr>
        <w:t xml:space="preserve"> Land Inc, building </w:t>
      </w:r>
      <w:proofErr w:type="spellStart"/>
      <w:r>
        <w:rPr>
          <w:rFonts w:ascii="Segoe UI" w:hAnsi="Segoe UI" w:cs="Segoe UI"/>
          <w:color w:val="24292F"/>
        </w:rPr>
        <w:t>Deno</w:t>
      </w:r>
      <w:proofErr w:type="spellEnd"/>
      <w:r>
        <w:rPr>
          <w:rFonts w:ascii="Segoe UI" w:hAnsi="Segoe UI" w:cs="Segoe UI"/>
          <w:color w:val="24292F"/>
        </w:rPr>
        <w:t xml:space="preserve">, maintaining </w:t>
      </w:r>
      <w:proofErr w:type="spellStart"/>
      <w:proofErr w:type="gramStart"/>
      <w:r>
        <w:rPr>
          <w:rFonts w:ascii="Segoe UI" w:hAnsi="Segoe UI" w:cs="Segoe UI"/>
          <w:color w:val="24292F"/>
        </w:rPr>
        <w:t>deno.land</w:t>
      </w:r>
      <w:proofErr w:type="spellEnd"/>
      <w:proofErr w:type="gramEnd"/>
      <w:r>
        <w:rPr>
          <w:rFonts w:ascii="Segoe UI" w:hAnsi="Segoe UI" w:cs="Segoe UI"/>
          <w:color w:val="24292F"/>
        </w:rPr>
        <w:t>/x, and various projects around it. If you want to sponsor that work, head to </w:t>
      </w:r>
      <w:hyperlink r:id="rId69" w:history="1">
        <w:r>
          <w:rPr>
            <w:rStyle w:val="Hyperlink"/>
            <w:rFonts w:ascii="Segoe UI" w:hAnsi="Segoe UI" w:cs="Segoe UI"/>
          </w:rPr>
          <w:t>https://github.com/sponsors/denoland</w:t>
        </w:r>
      </w:hyperlink>
      <w:r>
        <w:rPr>
          <w:rFonts w:ascii="Segoe UI" w:hAnsi="Segoe UI" w:cs="Segoe UI"/>
          <w:color w:val="24292F"/>
        </w:rPr>
        <w:t>.</w:t>
      </w:r>
    </w:p>
    <w:p w14:paraId="30468D4F" w14:textId="77777777" w:rsidR="001469EC" w:rsidRDefault="001469EC" w:rsidP="004F7C2F">
      <w:pPr>
        <w:pStyle w:val="NormalWeb"/>
        <w:numPr>
          <w:ilvl w:val="0"/>
          <w:numId w:val="21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60" w:hangingChars="100" w:hanging="18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 also work on various other </w:t>
      </w:r>
      <w:proofErr w:type="gramStart"/>
      <w:r>
        <w:rPr>
          <w:rFonts w:ascii="Segoe UI" w:hAnsi="Segoe UI" w:cs="Segoe UI"/>
          <w:color w:val="24292F"/>
        </w:rPr>
        <w:t>open source</w:t>
      </w:r>
      <w:proofErr w:type="gramEnd"/>
      <w:r>
        <w:rPr>
          <w:rFonts w:ascii="Segoe UI" w:hAnsi="Segoe UI" w:cs="Segoe UI"/>
          <w:color w:val="24292F"/>
        </w:rPr>
        <w:t xml:space="preserve"> projects like deno_s3, now-</w:t>
      </w:r>
      <w:proofErr w:type="spellStart"/>
      <w:r>
        <w:rPr>
          <w:rFonts w:ascii="Segoe UI" w:hAnsi="Segoe UI" w:cs="Segoe UI"/>
          <w:color w:val="24292F"/>
        </w:rPr>
        <w:t>deno</w:t>
      </w:r>
      <w:proofErr w:type="spellEnd"/>
      <w:r>
        <w:rPr>
          <w:rFonts w:ascii="Segoe UI" w:hAnsi="Segoe UI" w:cs="Segoe UI"/>
          <w:color w:val="24292F"/>
        </w:rPr>
        <w:t xml:space="preserve">, and </w:t>
      </w:r>
      <w:proofErr w:type="spellStart"/>
      <w:r>
        <w:rPr>
          <w:rFonts w:ascii="Segoe UI" w:hAnsi="Segoe UI" w:cs="Segoe UI"/>
          <w:color w:val="24292F"/>
        </w:rPr>
        <w:t>dext.ts</w:t>
      </w:r>
      <w:proofErr w:type="spellEnd"/>
      <w:r>
        <w:rPr>
          <w:rFonts w:ascii="Segoe UI" w:hAnsi="Segoe UI" w:cs="Segoe UI"/>
          <w:color w:val="24292F"/>
        </w:rPr>
        <w:t xml:space="preserve">. These sponsorships help pay for cloud resources like VM instances, AWS Lambda, or networking on my personal and </w:t>
      </w:r>
      <w:proofErr w:type="gramStart"/>
      <w:r>
        <w:rPr>
          <w:rFonts w:ascii="Segoe UI" w:hAnsi="Segoe UI" w:cs="Segoe UI"/>
          <w:color w:val="24292F"/>
        </w:rPr>
        <w:t>open source</w:t>
      </w:r>
      <w:proofErr w:type="gramEnd"/>
      <w:r>
        <w:rPr>
          <w:rFonts w:ascii="Segoe UI" w:hAnsi="Segoe UI" w:cs="Segoe UI"/>
          <w:color w:val="24292F"/>
        </w:rPr>
        <w:t xml:space="preserve"> projects.</w:t>
      </w:r>
    </w:p>
    <w:p w14:paraId="24888C17" w14:textId="77777777" w:rsidR="004F7C2F" w:rsidRDefault="001469EC" w:rsidP="004F7C2F">
      <w:pPr>
        <w:pStyle w:val="NormalWeb"/>
        <w:numPr>
          <w:ilvl w:val="0"/>
          <w:numId w:val="21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60" w:hangingChars="100" w:hanging="18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 greatly value your support. Hit me up on Twitter if you want to chat :-)</w:t>
      </w:r>
    </w:p>
    <w:p w14:paraId="2EAB55CE" w14:textId="078215BC" w:rsidR="00125AA1" w:rsidRDefault="00125AA1" w:rsidP="004F7C2F">
      <w:pPr>
        <w:pStyle w:val="Heading1"/>
        <w:contextualSpacing w:val="0"/>
      </w:pPr>
      <w:proofErr w:type="spellStart"/>
      <w:r w:rsidRPr="00125AA1">
        <w:t>satyarohith</w:t>
      </w:r>
      <w:proofErr w:type="spellEnd"/>
      <w:r w:rsidR="00360452">
        <w:t xml:space="preserve">: </w:t>
      </w:r>
      <w:r w:rsidRPr="00125AA1">
        <w:t>Software Engineer</w:t>
      </w:r>
    </w:p>
    <w:p w14:paraId="44FEB39D" w14:textId="77777777" w:rsidR="004F7C2F" w:rsidRDefault="003D03E3" w:rsidP="004F7C2F">
      <w:hyperlink r:id="rId70" w:history="1">
        <w:r w:rsidRPr="00FA4FFE">
          <w:rPr>
            <w:rStyle w:val="Hyperlink"/>
          </w:rPr>
          <w:t>https://github.com/satyarohith</w:t>
        </w:r>
      </w:hyperlink>
      <w:r>
        <w:t xml:space="preserve"> </w:t>
      </w:r>
      <w:hyperlink r:id="rId71" w:history="1">
        <w:r w:rsidRPr="00FA4FFE">
          <w:rPr>
            <w:rStyle w:val="Hyperlink"/>
          </w:rPr>
          <w:t>https://github.com/satyarohith?tab=repositories</w:t>
        </w:r>
      </w:hyperlink>
      <w:r>
        <w:t>(96)</w:t>
      </w:r>
    </w:p>
    <w:p w14:paraId="46039993" w14:textId="79D394C1" w:rsidR="003D03E3" w:rsidRDefault="003D03E3" w:rsidP="004F7C2F">
      <w:r w:rsidRPr="003D03E3">
        <w:t>Satya Rohith</w:t>
      </w:r>
    </w:p>
    <w:p w14:paraId="3FFF5540" w14:textId="77777777" w:rsidR="003D03E3" w:rsidRDefault="003D03E3" w:rsidP="004F7C2F">
      <w:pPr>
        <w:widowControl/>
        <w:shd w:val="clear" w:color="auto" w:fill="FFFFFF"/>
        <w:rPr>
          <w:rFonts w:ascii="Segoe UI" w:eastAsia="宋体" w:hAnsi="Segoe UI" w:cs="Segoe UI"/>
          <w:color w:val="24292F"/>
          <w:sz w:val="21"/>
          <w:szCs w:val="21"/>
        </w:rPr>
      </w:pPr>
      <w:hyperlink r:id="rId72" w:history="1">
        <w:r>
          <w:rPr>
            <w:rStyle w:val="Hyperlink"/>
            <w:rFonts w:ascii="Segoe UI" w:hAnsi="Segoe UI" w:cs="Segoe UI"/>
            <w:sz w:val="21"/>
            <w:szCs w:val="21"/>
          </w:rPr>
          <w:t> </w:t>
        </w:r>
        <w:r>
          <w:rPr>
            <w:rStyle w:val="text-bold"/>
            <w:rFonts w:ascii="Segoe UI" w:hAnsi="Segoe UI" w:cs="Segoe UI"/>
            <w:b/>
            <w:bCs/>
            <w:color w:val="0000FF"/>
            <w:sz w:val="21"/>
            <w:szCs w:val="21"/>
          </w:rPr>
          <w:t>73</w:t>
        </w:r>
        <w:r>
          <w:rPr>
            <w:rStyle w:val="Hyperlink"/>
            <w:rFonts w:ascii="Segoe UI" w:hAnsi="Segoe UI" w:cs="Segoe UI"/>
            <w:sz w:val="21"/>
            <w:szCs w:val="21"/>
          </w:rPr>
          <w:t> followers </w:t>
        </w:r>
      </w:hyperlink>
      <w:r>
        <w:rPr>
          <w:rFonts w:ascii="Segoe UI" w:hAnsi="Segoe UI" w:cs="Segoe UI"/>
          <w:color w:val="24292F"/>
          <w:sz w:val="21"/>
          <w:szCs w:val="21"/>
        </w:rPr>
        <w:t>· </w:t>
      </w:r>
      <w:hyperlink r:id="rId73" w:history="1">
        <w:r>
          <w:rPr>
            <w:rStyle w:val="text-bold"/>
            <w:rFonts w:ascii="Segoe UI" w:hAnsi="Segoe UI" w:cs="Segoe UI"/>
            <w:b/>
            <w:bCs/>
            <w:color w:val="0000FF"/>
            <w:sz w:val="21"/>
            <w:szCs w:val="21"/>
          </w:rPr>
          <w:t>3</w:t>
        </w:r>
        <w:r>
          <w:rPr>
            <w:rStyle w:val="Hyperlink"/>
            <w:rFonts w:ascii="Segoe UI" w:hAnsi="Segoe UI" w:cs="Segoe UI"/>
            <w:sz w:val="21"/>
            <w:szCs w:val="21"/>
          </w:rPr>
          <w:t> following</w:t>
        </w:r>
      </w:hyperlink>
    </w:p>
    <w:p w14:paraId="203E30F4" w14:textId="77777777" w:rsidR="004F7C2F" w:rsidRDefault="003D03E3" w:rsidP="004F7C2F">
      <w:pPr>
        <w:pStyle w:val="vcard-detail"/>
        <w:numPr>
          <w:ilvl w:val="0"/>
          <w:numId w:val="22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7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</w:t>
        </w:r>
        <w:proofErr w:type="gramStart"/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denoland</w:t>
        </w:r>
        <w:proofErr w:type="gramEnd"/>
      </w:hyperlink>
    </w:p>
    <w:p w14:paraId="578366DC" w14:textId="77777777" w:rsidR="004F7C2F" w:rsidRDefault="003D03E3" w:rsidP="004F7C2F">
      <w:pPr>
        <w:pStyle w:val="vcard-detail"/>
        <w:numPr>
          <w:ilvl w:val="0"/>
          <w:numId w:val="22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75" w:history="1">
        <w:r>
          <w:rPr>
            <w:rStyle w:val="Hyperlink"/>
            <w:rFonts w:ascii="Segoe UI" w:hAnsi="Segoe UI" w:cs="Segoe UI"/>
            <w:sz w:val="21"/>
            <w:szCs w:val="21"/>
          </w:rPr>
          <w:t>me@satyarohith.com</w:t>
        </w:r>
      </w:hyperlink>
    </w:p>
    <w:p w14:paraId="1DC365AF" w14:textId="77777777" w:rsidR="004F7C2F" w:rsidRDefault="003D03E3" w:rsidP="004F7C2F">
      <w:pPr>
        <w:pStyle w:val="vcard-detail"/>
        <w:numPr>
          <w:ilvl w:val="0"/>
          <w:numId w:val="22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76" w:history="1">
        <w:r>
          <w:rPr>
            <w:rStyle w:val="Hyperlink"/>
            <w:rFonts w:ascii="Segoe UI" w:hAnsi="Segoe UI" w:cs="Segoe UI"/>
            <w:sz w:val="21"/>
            <w:szCs w:val="21"/>
          </w:rPr>
          <w:t>https://satyarohith.com</w:t>
        </w:r>
      </w:hyperlink>
    </w:p>
    <w:p w14:paraId="083A6AE8" w14:textId="670DF6D6" w:rsidR="003D03E3" w:rsidRDefault="003D03E3" w:rsidP="004F7C2F">
      <w:pPr>
        <w:pStyle w:val="vcard-detail"/>
        <w:numPr>
          <w:ilvl w:val="0"/>
          <w:numId w:val="22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77" w:history="1">
        <w:r>
          <w:rPr>
            <w:rStyle w:val="Hyperlink"/>
            <w:rFonts w:ascii="Segoe UI" w:hAnsi="Segoe UI" w:cs="Segoe UI"/>
            <w:sz w:val="21"/>
            <w:szCs w:val="21"/>
          </w:rPr>
          <w:t>@</w:t>
        </w:r>
        <w:proofErr w:type="gramStart"/>
        <w:r>
          <w:rPr>
            <w:rStyle w:val="Hyperlink"/>
            <w:rFonts w:ascii="Segoe UI" w:hAnsi="Segoe UI" w:cs="Segoe UI"/>
            <w:sz w:val="21"/>
            <w:szCs w:val="21"/>
          </w:rPr>
          <w:t>satyarohith</w:t>
        </w:r>
        <w:proofErr w:type="gramEnd"/>
        <w:r>
          <w:rPr>
            <w:rStyle w:val="Hyperlink"/>
            <w:rFonts w:ascii="Segoe UI" w:hAnsi="Segoe UI" w:cs="Segoe UI"/>
            <w:sz w:val="21"/>
            <w:szCs w:val="21"/>
          </w:rPr>
          <w:t>_</w:t>
        </w:r>
      </w:hyperlink>
    </w:p>
    <w:p w14:paraId="61559A45" w14:textId="77777777" w:rsidR="00CC655D" w:rsidRDefault="00CC655D" w:rsidP="004F7C2F">
      <w:r>
        <w:t>satyarohith/readme.md</w:t>
      </w:r>
    </w:p>
    <w:p w14:paraId="2C0C4047" w14:textId="77777777" w:rsidR="00CC655D" w:rsidRDefault="00CC655D" w:rsidP="004F7C2F">
      <w:r>
        <w:t xml:space="preserve">Hello </w:t>
      </w:r>
      <w:r>
        <w:rPr>
          <w:rFonts w:ascii="Segoe UI Emoji" w:hAnsi="Segoe UI Emoji" w:cs="Segoe UI Emoji"/>
        </w:rPr>
        <w:t>👋</w:t>
      </w:r>
    </w:p>
    <w:p w14:paraId="03EFA036" w14:textId="6D0ABD41" w:rsidR="003D03E3" w:rsidRPr="003D03E3" w:rsidRDefault="00CC655D" w:rsidP="004F7C2F">
      <w:pPr>
        <w:rPr>
          <w:rFonts w:hint="eastAsia"/>
        </w:rPr>
      </w:pPr>
      <w:r>
        <w:t xml:space="preserve">Status: working on things related to </w:t>
      </w:r>
      <w:proofErr w:type="spellStart"/>
      <w:r>
        <w:t>Deno</w:t>
      </w:r>
      <w:proofErr w:type="spellEnd"/>
      <w:r>
        <w:t>.</w:t>
      </w:r>
    </w:p>
    <w:p w14:paraId="7E077961" w14:textId="48BC34B6" w:rsidR="00125AA1" w:rsidRDefault="00125AA1" w:rsidP="004F7C2F">
      <w:pPr>
        <w:pStyle w:val="Heading1"/>
        <w:contextualSpacing w:val="0"/>
      </w:pPr>
      <w:proofErr w:type="spellStart"/>
      <w:r w:rsidRPr="00125AA1">
        <w:t>hashrock</w:t>
      </w:r>
      <w:proofErr w:type="spellEnd"/>
      <w:r w:rsidR="00360452">
        <w:t xml:space="preserve">: </w:t>
      </w:r>
      <w:r w:rsidRPr="00125AA1">
        <w:t>Product Engineer</w:t>
      </w:r>
    </w:p>
    <w:p w14:paraId="4B457BEF" w14:textId="3663B83E" w:rsidR="008E49FA" w:rsidRDefault="00416B14" w:rsidP="004F7C2F">
      <w:hyperlink r:id="rId78" w:history="1">
        <w:r w:rsidRPr="00FA4FFE">
          <w:rPr>
            <w:rStyle w:val="Hyperlink"/>
          </w:rPr>
          <w:t>https://github.com/hashrock</w:t>
        </w:r>
      </w:hyperlink>
      <w:r>
        <w:t xml:space="preserve"> </w:t>
      </w:r>
      <w:hyperlink r:id="rId79" w:history="1">
        <w:r w:rsidRPr="00FA4FFE">
          <w:rPr>
            <w:rStyle w:val="Hyperlink"/>
          </w:rPr>
          <w:t>https://github.com/hashrock?tab=repositories</w:t>
        </w:r>
      </w:hyperlink>
      <w:r>
        <w:rPr>
          <w:rFonts w:hint="eastAsia"/>
        </w:rPr>
        <w:t>(</w:t>
      </w:r>
      <w:r>
        <w:t>130)</w:t>
      </w:r>
    </w:p>
    <w:p w14:paraId="773C1A46" w14:textId="77777777" w:rsidR="00416B14" w:rsidRDefault="00416B14" w:rsidP="004F7C2F">
      <w:pPr>
        <w:widowControl/>
        <w:shd w:val="clear" w:color="auto" w:fill="FFFFFF"/>
        <w:rPr>
          <w:rFonts w:ascii="Segoe UI" w:eastAsia="宋体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Tokyo-based hacker/artist</w:t>
      </w:r>
    </w:p>
    <w:p w14:paraId="57C8ED02" w14:textId="77777777" w:rsidR="00416B14" w:rsidRDefault="00416B14" w:rsidP="004F7C2F">
      <w:pPr>
        <w:shd w:val="clear" w:color="auto" w:fill="FFFFFF"/>
        <w:rPr>
          <w:rFonts w:ascii="Segoe UI" w:hAnsi="Segoe UI" w:cs="Segoe UI"/>
          <w:color w:val="24292F"/>
          <w:sz w:val="21"/>
          <w:szCs w:val="21"/>
        </w:rPr>
      </w:pPr>
      <w:hyperlink r:id="rId80" w:history="1">
        <w:r>
          <w:rPr>
            <w:rStyle w:val="Hyperlink"/>
            <w:rFonts w:ascii="Segoe UI" w:hAnsi="Segoe UI" w:cs="Segoe UI"/>
            <w:sz w:val="21"/>
            <w:szCs w:val="21"/>
          </w:rPr>
          <w:t> </w:t>
        </w:r>
        <w:r>
          <w:rPr>
            <w:rStyle w:val="text-bold"/>
            <w:rFonts w:ascii="Segoe UI" w:hAnsi="Segoe UI" w:cs="Segoe UI"/>
            <w:b/>
            <w:bCs/>
            <w:color w:val="0000FF"/>
            <w:sz w:val="21"/>
            <w:szCs w:val="21"/>
          </w:rPr>
          <w:t>325</w:t>
        </w:r>
        <w:r>
          <w:rPr>
            <w:rStyle w:val="Hyperlink"/>
            <w:rFonts w:ascii="Segoe UI" w:hAnsi="Segoe UI" w:cs="Segoe UI"/>
            <w:sz w:val="21"/>
            <w:szCs w:val="21"/>
          </w:rPr>
          <w:t> followers </w:t>
        </w:r>
      </w:hyperlink>
      <w:r>
        <w:rPr>
          <w:rFonts w:ascii="Segoe UI" w:hAnsi="Segoe UI" w:cs="Segoe UI"/>
          <w:color w:val="24292F"/>
          <w:sz w:val="21"/>
          <w:szCs w:val="21"/>
        </w:rPr>
        <w:t>· </w:t>
      </w:r>
      <w:hyperlink r:id="rId81" w:history="1">
        <w:r>
          <w:rPr>
            <w:rStyle w:val="text-bold"/>
            <w:rFonts w:ascii="Segoe UI" w:hAnsi="Segoe UI" w:cs="Segoe UI"/>
            <w:b/>
            <w:bCs/>
            <w:color w:val="0000FF"/>
            <w:sz w:val="21"/>
            <w:szCs w:val="21"/>
          </w:rPr>
          <w:t>80</w:t>
        </w:r>
        <w:r>
          <w:rPr>
            <w:rStyle w:val="Hyperlink"/>
            <w:rFonts w:ascii="Segoe UI" w:hAnsi="Segoe UI" w:cs="Segoe UI"/>
            <w:sz w:val="21"/>
            <w:szCs w:val="21"/>
          </w:rPr>
          <w:t> following</w:t>
        </w:r>
      </w:hyperlink>
    </w:p>
    <w:p w14:paraId="39CC70DD" w14:textId="77777777" w:rsidR="004F7C2F" w:rsidRDefault="00416B14" w:rsidP="004F7C2F">
      <w:pPr>
        <w:pStyle w:val="vcard-detail"/>
        <w:numPr>
          <w:ilvl w:val="0"/>
          <w:numId w:val="23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82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</w:t>
        </w:r>
        <w:proofErr w:type="gramStart"/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denoland</w:t>
        </w:r>
        <w:proofErr w:type="gramEnd"/>
      </w:hyperlink>
    </w:p>
    <w:p w14:paraId="2A19CFB8" w14:textId="77777777" w:rsidR="004F7C2F" w:rsidRDefault="00416B14" w:rsidP="004F7C2F">
      <w:pPr>
        <w:pStyle w:val="vcard-detail"/>
        <w:numPr>
          <w:ilvl w:val="0"/>
          <w:numId w:val="23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r>
        <w:rPr>
          <w:rStyle w:val="p-label"/>
          <w:rFonts w:ascii="Segoe UI" w:hAnsi="Segoe UI" w:cs="Segoe UI"/>
          <w:color w:val="24292F"/>
          <w:sz w:val="21"/>
          <w:szCs w:val="21"/>
        </w:rPr>
        <w:t>Tokyo</w:t>
      </w:r>
    </w:p>
    <w:p w14:paraId="4E808020" w14:textId="73128F8B" w:rsidR="00416B14" w:rsidRDefault="00416B14" w:rsidP="004F7C2F">
      <w:pPr>
        <w:pStyle w:val="vcard-detail"/>
        <w:numPr>
          <w:ilvl w:val="0"/>
          <w:numId w:val="23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83" w:history="1">
        <w:r>
          <w:rPr>
            <w:rStyle w:val="Hyperlink"/>
            <w:rFonts w:ascii="Segoe UI" w:hAnsi="Segoe UI" w:cs="Segoe UI"/>
            <w:sz w:val="21"/>
            <w:szCs w:val="21"/>
          </w:rPr>
          <w:t>https://hashrock.studio.site/</w:t>
        </w:r>
      </w:hyperlink>
    </w:p>
    <w:p w14:paraId="7FC86B41" w14:textId="47B2BDBC" w:rsidR="00125AA1" w:rsidRDefault="00125AA1" w:rsidP="004F7C2F">
      <w:pPr>
        <w:pStyle w:val="Heading1"/>
        <w:contextualSpacing w:val="0"/>
      </w:pPr>
      <w:proofErr w:type="spellStart"/>
      <w:r w:rsidRPr="00125AA1">
        <w:t>lambtron</w:t>
      </w:r>
      <w:proofErr w:type="spellEnd"/>
      <w:r w:rsidR="00360452">
        <w:t xml:space="preserve">: </w:t>
      </w:r>
      <w:r w:rsidRPr="00125AA1">
        <w:t>Product Marketing Manager</w:t>
      </w:r>
    </w:p>
    <w:p w14:paraId="7DCDAB6F" w14:textId="1BB18577" w:rsidR="009654CC" w:rsidRPr="009654CC" w:rsidRDefault="009654CC" w:rsidP="004F7C2F">
      <w:pPr>
        <w:rPr>
          <w:rFonts w:hint="eastAsia"/>
        </w:rPr>
      </w:pPr>
      <w:hyperlink r:id="rId84" w:history="1">
        <w:r w:rsidRPr="00FA4FFE">
          <w:rPr>
            <w:rStyle w:val="Hyperlink"/>
          </w:rPr>
          <w:t>https://github.com/lambtron</w:t>
        </w:r>
      </w:hyperlink>
      <w:r>
        <w:t xml:space="preserve"> </w:t>
      </w:r>
      <w:hyperlink r:id="rId85" w:history="1">
        <w:r w:rsidRPr="00FA4FFE">
          <w:rPr>
            <w:rStyle w:val="Hyperlink"/>
          </w:rPr>
          <w:t>https://github.com/lambtron?tab=repositories(176)</w:t>
        </w:r>
      </w:hyperlink>
    </w:p>
    <w:p w14:paraId="7E07E5F2" w14:textId="522D75A5" w:rsidR="009654CC" w:rsidRDefault="009654CC" w:rsidP="004F7C2F">
      <w:r w:rsidRPr="009654CC">
        <w:t>Andy Jiang</w:t>
      </w:r>
    </w:p>
    <w:p w14:paraId="2FE658CE" w14:textId="77777777" w:rsidR="009654CC" w:rsidRDefault="009654CC" w:rsidP="004F7C2F">
      <w:pPr>
        <w:widowControl/>
        <w:shd w:val="clear" w:color="auto" w:fill="FFFFFF"/>
        <w:rPr>
          <w:rFonts w:ascii="Segoe UI" w:eastAsia="宋体" w:hAnsi="Segoe UI" w:cs="Segoe UI"/>
          <w:color w:val="24292F"/>
          <w:sz w:val="21"/>
          <w:szCs w:val="21"/>
        </w:rPr>
      </w:pPr>
      <w:proofErr w:type="spellStart"/>
      <w:r>
        <w:rPr>
          <w:rFonts w:ascii="Segoe UI" w:hAnsi="Segoe UI" w:cs="Segoe UI"/>
          <w:color w:val="24292F"/>
          <w:sz w:val="21"/>
          <w:szCs w:val="21"/>
        </w:rPr>
        <w:t>pmm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 </w:t>
      </w:r>
      <w:hyperlink r:id="rId86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@denoland</w:t>
        </w:r>
      </w:hyperlink>
    </w:p>
    <w:p w14:paraId="32E9ABBB" w14:textId="77777777" w:rsidR="009654CC" w:rsidRDefault="009654CC" w:rsidP="004F7C2F">
      <w:pPr>
        <w:shd w:val="clear" w:color="auto" w:fill="FFFFFF"/>
        <w:rPr>
          <w:rFonts w:ascii="Segoe UI" w:hAnsi="Segoe UI" w:cs="Segoe UI"/>
          <w:color w:val="24292F"/>
          <w:sz w:val="21"/>
          <w:szCs w:val="21"/>
        </w:rPr>
      </w:pPr>
      <w:hyperlink r:id="rId87" w:history="1">
        <w:r>
          <w:rPr>
            <w:rStyle w:val="Hyperlink"/>
            <w:rFonts w:ascii="Segoe UI" w:hAnsi="Segoe UI" w:cs="Segoe UI"/>
            <w:sz w:val="21"/>
            <w:szCs w:val="21"/>
          </w:rPr>
          <w:t> </w:t>
        </w:r>
        <w:r>
          <w:rPr>
            <w:rStyle w:val="text-bold"/>
            <w:rFonts w:ascii="Segoe UI" w:hAnsi="Segoe UI" w:cs="Segoe UI"/>
            <w:b/>
            <w:bCs/>
            <w:color w:val="0000FF"/>
            <w:sz w:val="21"/>
            <w:szCs w:val="21"/>
          </w:rPr>
          <w:t>190</w:t>
        </w:r>
        <w:r>
          <w:rPr>
            <w:rStyle w:val="Hyperlink"/>
            <w:rFonts w:ascii="Segoe UI" w:hAnsi="Segoe UI" w:cs="Segoe UI"/>
            <w:sz w:val="21"/>
            <w:szCs w:val="21"/>
          </w:rPr>
          <w:t> followers </w:t>
        </w:r>
      </w:hyperlink>
      <w:r>
        <w:rPr>
          <w:rFonts w:ascii="Segoe UI" w:hAnsi="Segoe UI" w:cs="Segoe UI"/>
          <w:color w:val="24292F"/>
          <w:sz w:val="21"/>
          <w:szCs w:val="21"/>
        </w:rPr>
        <w:t>· </w:t>
      </w:r>
      <w:hyperlink r:id="rId88" w:history="1">
        <w:r>
          <w:rPr>
            <w:rStyle w:val="text-bold"/>
            <w:rFonts w:ascii="Segoe UI" w:hAnsi="Segoe UI" w:cs="Segoe UI"/>
            <w:b/>
            <w:bCs/>
            <w:color w:val="0000FF"/>
            <w:sz w:val="21"/>
            <w:szCs w:val="21"/>
          </w:rPr>
          <w:t>89</w:t>
        </w:r>
        <w:r>
          <w:rPr>
            <w:rStyle w:val="Hyperlink"/>
            <w:rFonts w:ascii="Segoe UI" w:hAnsi="Segoe UI" w:cs="Segoe UI"/>
            <w:sz w:val="21"/>
            <w:szCs w:val="21"/>
          </w:rPr>
          <w:t> following</w:t>
        </w:r>
      </w:hyperlink>
    </w:p>
    <w:p w14:paraId="496DF70E" w14:textId="77777777" w:rsidR="009654CC" w:rsidRDefault="009654CC" w:rsidP="004F7C2F">
      <w:pPr>
        <w:pStyle w:val="vcard-detail"/>
        <w:numPr>
          <w:ilvl w:val="0"/>
          <w:numId w:val="24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89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@</w:t>
        </w:r>
        <w:proofErr w:type="gramStart"/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denoland</w:t>
        </w:r>
        <w:proofErr w:type="gramEnd"/>
      </w:hyperlink>
    </w:p>
    <w:p w14:paraId="01828177" w14:textId="77777777" w:rsidR="004F7C2F" w:rsidRDefault="009654CC" w:rsidP="004F7C2F">
      <w:pPr>
        <w:pStyle w:val="vcard-detail"/>
        <w:numPr>
          <w:ilvl w:val="0"/>
          <w:numId w:val="24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r>
        <w:rPr>
          <w:rStyle w:val="p-label"/>
          <w:rFonts w:ascii="Segoe UI" w:hAnsi="Segoe UI" w:cs="Segoe UI"/>
          <w:color w:val="24292F"/>
          <w:sz w:val="21"/>
          <w:szCs w:val="21"/>
        </w:rPr>
        <w:t>Los Angeles, California</w:t>
      </w:r>
    </w:p>
    <w:p w14:paraId="06F1B73E" w14:textId="3B428203" w:rsidR="004F7C2F" w:rsidRDefault="009654CC" w:rsidP="004F7C2F">
      <w:pPr>
        <w:pStyle w:val="vcard-detail"/>
        <w:numPr>
          <w:ilvl w:val="0"/>
          <w:numId w:val="24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90" w:history="1">
        <w:r>
          <w:rPr>
            <w:rStyle w:val="Hyperlink"/>
            <w:rFonts w:ascii="Segoe UI" w:hAnsi="Segoe UI" w:cs="Segoe UI"/>
            <w:sz w:val="21"/>
            <w:szCs w:val="21"/>
          </w:rPr>
          <w:t>andyjiang@gmail.com</w:t>
        </w:r>
      </w:hyperlink>
    </w:p>
    <w:p w14:paraId="2406E4AD" w14:textId="77777777" w:rsidR="004F7C2F" w:rsidRDefault="009654CC" w:rsidP="004F7C2F">
      <w:pPr>
        <w:pStyle w:val="vcard-detail"/>
        <w:numPr>
          <w:ilvl w:val="0"/>
          <w:numId w:val="24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/>
          <w:color w:val="24292F"/>
          <w:sz w:val="21"/>
          <w:szCs w:val="21"/>
        </w:rPr>
      </w:pPr>
      <w:hyperlink r:id="rId91" w:history="1">
        <w:r>
          <w:rPr>
            <w:rStyle w:val="Hyperlink"/>
            <w:rFonts w:ascii="Segoe UI" w:hAnsi="Segoe UI" w:cs="Segoe UI"/>
            <w:sz w:val="21"/>
            <w:szCs w:val="21"/>
          </w:rPr>
          <w:t>https://andyjiang.com</w:t>
        </w:r>
      </w:hyperlink>
    </w:p>
    <w:p w14:paraId="35072B1C" w14:textId="4B592E80" w:rsidR="009654CC" w:rsidRPr="004F7C2F" w:rsidRDefault="009654CC" w:rsidP="004F7C2F">
      <w:pPr>
        <w:pStyle w:val="vcard-detail"/>
        <w:numPr>
          <w:ilvl w:val="0"/>
          <w:numId w:val="24"/>
        </w:numPr>
        <w:shd w:val="clear" w:color="auto" w:fill="FFFFFF"/>
        <w:tabs>
          <w:tab w:val="clear" w:pos="720"/>
        </w:tabs>
        <w:snapToGrid w:val="0"/>
        <w:spacing w:before="0" w:beforeAutospacing="0" w:after="0" w:afterAutospacing="0"/>
        <w:ind w:leftChars="100" w:left="390" w:hangingChars="100" w:hanging="210"/>
        <w:textAlignment w:val="top"/>
        <w:rPr>
          <w:rFonts w:ascii="Segoe UI" w:hAnsi="Segoe UI" w:cs="Segoe UI" w:hint="eastAsia"/>
          <w:color w:val="24292F"/>
          <w:sz w:val="21"/>
          <w:szCs w:val="21"/>
        </w:rPr>
      </w:pPr>
      <w:hyperlink r:id="rId92" w:history="1">
        <w:r>
          <w:rPr>
            <w:rStyle w:val="Hyperlink"/>
            <w:rFonts w:ascii="Segoe UI" w:hAnsi="Segoe UI" w:cs="Segoe UI"/>
            <w:sz w:val="21"/>
            <w:szCs w:val="21"/>
          </w:rPr>
          <w:t>@</w:t>
        </w:r>
        <w:proofErr w:type="gramStart"/>
        <w:r>
          <w:rPr>
            <w:rStyle w:val="Hyperlink"/>
            <w:rFonts w:ascii="Segoe UI" w:hAnsi="Segoe UI" w:cs="Segoe UI"/>
            <w:sz w:val="21"/>
            <w:szCs w:val="21"/>
          </w:rPr>
          <w:t>andyjiang</w:t>
        </w:r>
        <w:proofErr w:type="gramEnd"/>
      </w:hyperlink>
    </w:p>
    <w:sectPr w:rsidR="009654CC" w:rsidRPr="004F7C2F" w:rsidSect="00BD5188">
      <w:headerReference w:type="default" r:id="rId93"/>
      <w:footerReference w:type="even" r:id="rId94"/>
      <w:footerReference w:type="default" r:id="rId95"/>
      <w:pgSz w:w="8419" w:h="11906" w:orient="landscape" w:code="9"/>
      <w:pgMar w:top="283" w:right="170" w:bottom="283" w:left="227" w:header="283" w:footer="283" w:gutter="397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859B1" w14:textId="77777777" w:rsidR="0034562B" w:rsidRDefault="0034562B" w:rsidP="00175DD7">
      <w:r>
        <w:separator/>
      </w:r>
    </w:p>
  </w:endnote>
  <w:endnote w:type="continuationSeparator" w:id="0">
    <w:p w14:paraId="06B62891" w14:textId="77777777" w:rsidR="0034562B" w:rsidRDefault="0034562B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4B4A" w14:textId="41E12143" w:rsidR="0032784B" w:rsidRPr="006C606F" w:rsidRDefault="006C606F" w:rsidP="006C606F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Arabic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2</w:t>
    </w:r>
    <w:r w:rsidRPr="0011171C">
      <w:rPr>
        <w:b/>
        <w:bCs/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 w:rsidR="00D4275F"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1"  \* MERGEFORMAT </w:instrText>
    </w:r>
    <w:r w:rsidRPr="0011171C">
      <w:rPr>
        <w:sz w:val="15"/>
        <w:szCs w:val="15"/>
      </w:rPr>
      <w:fldChar w:fldCharType="separate"/>
    </w:r>
    <w:r w:rsidR="0045053A" w:rsidRPr="0045053A">
      <w:rPr>
        <w:b/>
        <w:bCs/>
        <w:noProof/>
        <w:sz w:val="15"/>
        <w:szCs w:val="15"/>
      </w:rPr>
      <w:t>satyarohith</w:t>
    </w:r>
    <w:r w:rsidR="0045053A">
      <w:rPr>
        <w:noProof/>
        <w:sz w:val="15"/>
        <w:szCs w:val="15"/>
      </w:rPr>
      <w:t>: Software Engineer</w:t>
    </w:r>
    <w:r w:rsidRPr="0011171C">
      <w:rPr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DE56F" w14:textId="6CF5B4E6" w:rsidR="0032784B" w:rsidRPr="0011171C" w:rsidRDefault="00005BA4" w:rsidP="0011171C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1"  \* MERGEFORMAT </w:instrText>
    </w:r>
    <w:r w:rsidR="00125AA1">
      <w:rPr>
        <w:sz w:val="15"/>
        <w:szCs w:val="15"/>
      </w:rPr>
      <w:fldChar w:fldCharType="separate"/>
    </w:r>
    <w:r w:rsidR="0045053A">
      <w:rPr>
        <w:noProof/>
        <w:sz w:val="15"/>
        <w:szCs w:val="15"/>
      </w:rPr>
      <w:t>kt3k: Software Engineer</w:t>
    </w:r>
    <w:r w:rsidRPr="0011171C">
      <w:rPr>
        <w:sz w:val="15"/>
        <w:szCs w:val="15"/>
      </w:rPr>
      <w:fldChar w:fldCharType="end"/>
    </w:r>
    <w:r w:rsidR="0032784B" w:rsidRPr="0011171C">
      <w:rPr>
        <w:sz w:val="15"/>
        <w:szCs w:val="15"/>
      </w:rPr>
      <w:ptab w:relativeTo="margin" w:alignment="right" w:leader="none"/>
    </w:r>
    <w:r w:rsidR="0032784B" w:rsidRPr="0011171C">
      <w:rPr>
        <w:sz w:val="15"/>
        <w:szCs w:val="15"/>
      </w:rPr>
      <w:fldChar w:fldCharType="begin"/>
    </w:r>
    <w:r w:rsidR="0032784B" w:rsidRPr="0011171C">
      <w:rPr>
        <w:sz w:val="15"/>
        <w:szCs w:val="15"/>
      </w:rPr>
      <w:instrText xml:space="preserve"> INFO  Title  \* MERGEFORMAT </w:instrText>
    </w:r>
    <w:r w:rsidR="0032784B" w:rsidRPr="0011171C">
      <w:rPr>
        <w:sz w:val="15"/>
        <w:szCs w:val="15"/>
      </w:rPr>
      <w:fldChar w:fldCharType="end"/>
    </w:r>
    <w:r w:rsidR="0032784B" w:rsidRPr="0011171C">
      <w:rPr>
        <w:b/>
        <w:bCs/>
        <w:sz w:val="15"/>
        <w:szCs w:val="15"/>
      </w:rPr>
      <w:fldChar w:fldCharType="begin"/>
    </w:r>
    <w:r w:rsidR="0032784B" w:rsidRPr="0011171C">
      <w:rPr>
        <w:b/>
        <w:bCs/>
        <w:sz w:val="15"/>
        <w:szCs w:val="15"/>
      </w:rPr>
      <w:instrText>PAGE  \* MERGEFORMAT</w:instrText>
    </w:r>
    <w:r w:rsidR="0032784B" w:rsidRPr="0011171C">
      <w:rPr>
        <w:b/>
        <w:bCs/>
        <w:sz w:val="15"/>
        <w:szCs w:val="15"/>
      </w:rPr>
      <w:fldChar w:fldCharType="separate"/>
    </w:r>
    <w:r w:rsidR="0032784B" w:rsidRPr="0011171C">
      <w:rPr>
        <w:b/>
        <w:bCs/>
        <w:noProof/>
        <w:sz w:val="15"/>
        <w:szCs w:val="15"/>
      </w:rPr>
      <w:t>1</w:t>
    </w:r>
    <w:r w:rsidR="0032784B" w:rsidRPr="0011171C">
      <w:rPr>
        <w:b/>
        <w:bCs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97C92" w14:textId="77777777" w:rsidR="0034562B" w:rsidRDefault="0034562B" w:rsidP="00175DD7">
      <w:r>
        <w:separator/>
      </w:r>
    </w:p>
  </w:footnote>
  <w:footnote w:type="continuationSeparator" w:id="0">
    <w:p w14:paraId="06CCC86A" w14:textId="77777777" w:rsidR="0034562B" w:rsidRDefault="0034562B" w:rsidP="0017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CEFB" w14:textId="158ADF16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163026">
      <w:rPr>
        <w:noProof/>
      </w:rPr>
      <w:fldChar w:fldCharType="begin"/>
    </w:r>
    <w:r w:rsidR="00163026">
      <w:rPr>
        <w:noProof/>
      </w:rPr>
      <w:instrText xml:space="preserve"> </w:instrText>
    </w:r>
    <w:r w:rsidR="00914CF0">
      <w:rPr>
        <w:noProof/>
      </w:rPr>
      <w:instrText>REF  DOCNAME</w:instrText>
    </w:r>
    <w:r w:rsidR="00163026">
      <w:rPr>
        <w:noProof/>
      </w:rPr>
      <w:instrText xml:space="preserve">   \* MERGEFORMAT </w:instrText>
    </w:r>
    <w:r w:rsidR="00163026">
      <w:rPr>
        <w:noProof/>
      </w:rPr>
      <w:fldChar w:fldCharType="separate"/>
    </w:r>
    <w:r w:rsidR="0045053A">
      <w:rPr>
        <w:noProof/>
      </w:rPr>
      <w:t>deno_company</w:t>
    </w:r>
    <w:r w:rsidR="0016302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2136"/>
    <w:multiLevelType w:val="hybridMultilevel"/>
    <w:tmpl w:val="CA4AF924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20F26"/>
    <w:multiLevelType w:val="hybridMultilevel"/>
    <w:tmpl w:val="C0BA3ECC"/>
    <w:lvl w:ilvl="0" w:tplc="A3E65BDA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26A93"/>
    <w:multiLevelType w:val="hybridMultilevel"/>
    <w:tmpl w:val="CA4AF924"/>
    <w:lvl w:ilvl="0" w:tplc="6D828CBE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3C11AD"/>
    <w:multiLevelType w:val="multilevel"/>
    <w:tmpl w:val="AE88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B4E6A"/>
    <w:multiLevelType w:val="hybridMultilevel"/>
    <w:tmpl w:val="C0BA3ECC"/>
    <w:lvl w:ilvl="0" w:tplc="FFFFFFFF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EF272A"/>
    <w:multiLevelType w:val="hybridMultilevel"/>
    <w:tmpl w:val="C71859DC"/>
    <w:lvl w:ilvl="0" w:tplc="A4444802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5454BC"/>
    <w:multiLevelType w:val="multilevel"/>
    <w:tmpl w:val="FB54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973CC"/>
    <w:multiLevelType w:val="multilevel"/>
    <w:tmpl w:val="42F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723BF"/>
    <w:multiLevelType w:val="multilevel"/>
    <w:tmpl w:val="77B244E2"/>
    <w:lvl w:ilvl="0"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9" w15:restartNumberingAfterBreak="0">
    <w:nsid w:val="446F1333"/>
    <w:multiLevelType w:val="multilevel"/>
    <w:tmpl w:val="6E36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877E6"/>
    <w:multiLevelType w:val="multilevel"/>
    <w:tmpl w:val="29DA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46EF3"/>
    <w:multiLevelType w:val="multilevel"/>
    <w:tmpl w:val="60B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D23C9D"/>
    <w:multiLevelType w:val="multilevel"/>
    <w:tmpl w:val="4A2C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916D8"/>
    <w:multiLevelType w:val="hybridMultilevel"/>
    <w:tmpl w:val="FF0C20C0"/>
    <w:lvl w:ilvl="0" w:tplc="B51EE818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EE08D7"/>
    <w:multiLevelType w:val="multilevel"/>
    <w:tmpl w:val="8770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A312D"/>
    <w:multiLevelType w:val="hybridMultilevel"/>
    <w:tmpl w:val="21320798"/>
    <w:lvl w:ilvl="0" w:tplc="9E2803FE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227359"/>
    <w:multiLevelType w:val="multilevel"/>
    <w:tmpl w:val="C79E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2E2849"/>
    <w:multiLevelType w:val="multilevel"/>
    <w:tmpl w:val="6400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51F81"/>
    <w:multiLevelType w:val="multilevel"/>
    <w:tmpl w:val="B8D6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33BE3"/>
    <w:multiLevelType w:val="multilevel"/>
    <w:tmpl w:val="8210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A9611E"/>
    <w:multiLevelType w:val="hybridMultilevel"/>
    <w:tmpl w:val="CA4AF924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  <w:sz w:val="18"/>
        <w:szCs w:val="18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E7465E"/>
    <w:multiLevelType w:val="multilevel"/>
    <w:tmpl w:val="8F96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853939">
    <w:abstractNumId w:val="8"/>
  </w:num>
  <w:num w:numId="2" w16cid:durableId="855652321">
    <w:abstractNumId w:val="8"/>
  </w:num>
  <w:num w:numId="3" w16cid:durableId="1985695366">
    <w:abstractNumId w:val="8"/>
  </w:num>
  <w:num w:numId="4" w16cid:durableId="42100685">
    <w:abstractNumId w:val="15"/>
  </w:num>
  <w:num w:numId="5" w16cid:durableId="423890300">
    <w:abstractNumId w:val="1"/>
  </w:num>
  <w:num w:numId="6" w16cid:durableId="1382054052">
    <w:abstractNumId w:val="5"/>
  </w:num>
  <w:num w:numId="7" w16cid:durableId="1895047835">
    <w:abstractNumId w:val="13"/>
  </w:num>
  <w:num w:numId="8" w16cid:durableId="1552037798">
    <w:abstractNumId w:val="2"/>
  </w:num>
  <w:num w:numId="9" w16cid:durableId="1023484084">
    <w:abstractNumId w:val="0"/>
  </w:num>
  <w:num w:numId="10" w16cid:durableId="328411908">
    <w:abstractNumId w:val="20"/>
  </w:num>
  <w:num w:numId="11" w16cid:durableId="2114351426">
    <w:abstractNumId w:val="4"/>
  </w:num>
  <w:num w:numId="12" w16cid:durableId="540173713">
    <w:abstractNumId w:val="7"/>
  </w:num>
  <w:num w:numId="13" w16cid:durableId="1229923333">
    <w:abstractNumId w:val="21"/>
  </w:num>
  <w:num w:numId="14" w16cid:durableId="871771394">
    <w:abstractNumId w:val="18"/>
  </w:num>
  <w:num w:numId="15" w16cid:durableId="1978607254">
    <w:abstractNumId w:val="3"/>
  </w:num>
  <w:num w:numId="16" w16cid:durableId="1024205694">
    <w:abstractNumId w:val="11"/>
  </w:num>
  <w:num w:numId="17" w16cid:durableId="1302147953">
    <w:abstractNumId w:val="19"/>
  </w:num>
  <w:num w:numId="18" w16cid:durableId="538666141">
    <w:abstractNumId w:val="10"/>
  </w:num>
  <w:num w:numId="19" w16cid:durableId="684789030">
    <w:abstractNumId w:val="17"/>
  </w:num>
  <w:num w:numId="20" w16cid:durableId="1722558925">
    <w:abstractNumId w:val="16"/>
  </w:num>
  <w:num w:numId="21" w16cid:durableId="534660582">
    <w:abstractNumId w:val="14"/>
  </w:num>
  <w:num w:numId="22" w16cid:durableId="1839422057">
    <w:abstractNumId w:val="12"/>
  </w:num>
  <w:num w:numId="23" w16cid:durableId="1613513725">
    <w:abstractNumId w:val="6"/>
  </w:num>
  <w:num w:numId="24" w16cid:durableId="1591308290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19"/>
  <w:evenAndOddHeaders/>
  <w:bookFoldPrinting/>
  <w:bookFoldPrintingSheets w:val="40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E"/>
    <w:rsid w:val="00005BA4"/>
    <w:rsid w:val="00010670"/>
    <w:rsid w:val="0001137E"/>
    <w:rsid w:val="0003122C"/>
    <w:rsid w:val="00035B86"/>
    <w:rsid w:val="000531A9"/>
    <w:rsid w:val="000604A9"/>
    <w:rsid w:val="00062F92"/>
    <w:rsid w:val="00070C85"/>
    <w:rsid w:val="00082B2E"/>
    <w:rsid w:val="00084A8E"/>
    <w:rsid w:val="00084FAB"/>
    <w:rsid w:val="00086C9D"/>
    <w:rsid w:val="00092F32"/>
    <w:rsid w:val="000937E1"/>
    <w:rsid w:val="000963CA"/>
    <w:rsid w:val="000A1ADF"/>
    <w:rsid w:val="000B1E5B"/>
    <w:rsid w:val="000B3E90"/>
    <w:rsid w:val="000C4D18"/>
    <w:rsid w:val="000C7103"/>
    <w:rsid w:val="000D4EE9"/>
    <w:rsid w:val="000E4E40"/>
    <w:rsid w:val="000F559A"/>
    <w:rsid w:val="000F5EA7"/>
    <w:rsid w:val="00103F9F"/>
    <w:rsid w:val="0010470F"/>
    <w:rsid w:val="001064F5"/>
    <w:rsid w:val="00106D4A"/>
    <w:rsid w:val="00107E45"/>
    <w:rsid w:val="0011171C"/>
    <w:rsid w:val="00113739"/>
    <w:rsid w:val="00116AF5"/>
    <w:rsid w:val="001240A0"/>
    <w:rsid w:val="0012593D"/>
    <w:rsid w:val="00125AA1"/>
    <w:rsid w:val="0013369E"/>
    <w:rsid w:val="00140DC6"/>
    <w:rsid w:val="001469EC"/>
    <w:rsid w:val="00147E17"/>
    <w:rsid w:val="00151F2B"/>
    <w:rsid w:val="001558FB"/>
    <w:rsid w:val="00163026"/>
    <w:rsid w:val="00165254"/>
    <w:rsid w:val="00165BA5"/>
    <w:rsid w:val="00175764"/>
    <w:rsid w:val="00175DD7"/>
    <w:rsid w:val="001764B8"/>
    <w:rsid w:val="00184ADD"/>
    <w:rsid w:val="001939DE"/>
    <w:rsid w:val="00194BFA"/>
    <w:rsid w:val="001A0B52"/>
    <w:rsid w:val="001C1F03"/>
    <w:rsid w:val="001D2E9D"/>
    <w:rsid w:val="001E37E8"/>
    <w:rsid w:val="001F718B"/>
    <w:rsid w:val="00201E37"/>
    <w:rsid w:val="00206CD8"/>
    <w:rsid w:val="002131B9"/>
    <w:rsid w:val="00217966"/>
    <w:rsid w:val="00221013"/>
    <w:rsid w:val="00225BA9"/>
    <w:rsid w:val="00232C58"/>
    <w:rsid w:val="00236AC8"/>
    <w:rsid w:val="0023763F"/>
    <w:rsid w:val="00242A86"/>
    <w:rsid w:val="00270B85"/>
    <w:rsid w:val="002828E7"/>
    <w:rsid w:val="00285846"/>
    <w:rsid w:val="00285956"/>
    <w:rsid w:val="002A0A33"/>
    <w:rsid w:val="002A6554"/>
    <w:rsid w:val="002A6C1C"/>
    <w:rsid w:val="002B04BD"/>
    <w:rsid w:val="002B0E9C"/>
    <w:rsid w:val="002C1346"/>
    <w:rsid w:val="002C343C"/>
    <w:rsid w:val="002C638C"/>
    <w:rsid w:val="002C639A"/>
    <w:rsid w:val="002D0631"/>
    <w:rsid w:val="002E2AC2"/>
    <w:rsid w:val="002E5495"/>
    <w:rsid w:val="002E5FB2"/>
    <w:rsid w:val="00310204"/>
    <w:rsid w:val="003126D5"/>
    <w:rsid w:val="0031438E"/>
    <w:rsid w:val="003147D4"/>
    <w:rsid w:val="00321BFD"/>
    <w:rsid w:val="0032315C"/>
    <w:rsid w:val="0032784B"/>
    <w:rsid w:val="00336FB9"/>
    <w:rsid w:val="00337432"/>
    <w:rsid w:val="00343D54"/>
    <w:rsid w:val="0034562B"/>
    <w:rsid w:val="0035717D"/>
    <w:rsid w:val="00360452"/>
    <w:rsid w:val="003656E0"/>
    <w:rsid w:val="00370D63"/>
    <w:rsid w:val="00373682"/>
    <w:rsid w:val="00374BE7"/>
    <w:rsid w:val="00377B6E"/>
    <w:rsid w:val="00392DDB"/>
    <w:rsid w:val="003A117A"/>
    <w:rsid w:val="003A3948"/>
    <w:rsid w:val="003B251D"/>
    <w:rsid w:val="003B3FC7"/>
    <w:rsid w:val="003C27FC"/>
    <w:rsid w:val="003D03E3"/>
    <w:rsid w:val="003D0E58"/>
    <w:rsid w:val="003E3482"/>
    <w:rsid w:val="003E7504"/>
    <w:rsid w:val="003F189A"/>
    <w:rsid w:val="003F2054"/>
    <w:rsid w:val="00416B14"/>
    <w:rsid w:val="00421347"/>
    <w:rsid w:val="004216E2"/>
    <w:rsid w:val="004220DF"/>
    <w:rsid w:val="00424755"/>
    <w:rsid w:val="00425B91"/>
    <w:rsid w:val="00431D70"/>
    <w:rsid w:val="00437A2F"/>
    <w:rsid w:val="00444600"/>
    <w:rsid w:val="00445098"/>
    <w:rsid w:val="00445DA4"/>
    <w:rsid w:val="0045053A"/>
    <w:rsid w:val="00450C72"/>
    <w:rsid w:val="00472278"/>
    <w:rsid w:val="00472522"/>
    <w:rsid w:val="0047378B"/>
    <w:rsid w:val="004A2910"/>
    <w:rsid w:val="004B6130"/>
    <w:rsid w:val="004C0435"/>
    <w:rsid w:val="004C1145"/>
    <w:rsid w:val="004C74E3"/>
    <w:rsid w:val="004D7234"/>
    <w:rsid w:val="004F7C2F"/>
    <w:rsid w:val="00503781"/>
    <w:rsid w:val="0050468B"/>
    <w:rsid w:val="005074CB"/>
    <w:rsid w:val="0052106A"/>
    <w:rsid w:val="00522848"/>
    <w:rsid w:val="00524A8E"/>
    <w:rsid w:val="0052615E"/>
    <w:rsid w:val="00530150"/>
    <w:rsid w:val="00530AB3"/>
    <w:rsid w:val="00540D8D"/>
    <w:rsid w:val="00544EE0"/>
    <w:rsid w:val="00560001"/>
    <w:rsid w:val="00563B31"/>
    <w:rsid w:val="005666B3"/>
    <w:rsid w:val="00575477"/>
    <w:rsid w:val="0057575F"/>
    <w:rsid w:val="005779C4"/>
    <w:rsid w:val="00581379"/>
    <w:rsid w:val="0059022F"/>
    <w:rsid w:val="00594B45"/>
    <w:rsid w:val="005A00E7"/>
    <w:rsid w:val="005B01AB"/>
    <w:rsid w:val="005B136C"/>
    <w:rsid w:val="005C0FB4"/>
    <w:rsid w:val="005C370B"/>
    <w:rsid w:val="005E5FB2"/>
    <w:rsid w:val="005F05EF"/>
    <w:rsid w:val="00602BAA"/>
    <w:rsid w:val="00607A77"/>
    <w:rsid w:val="00612843"/>
    <w:rsid w:val="006202FA"/>
    <w:rsid w:val="00620ACE"/>
    <w:rsid w:val="006230EC"/>
    <w:rsid w:val="00625C35"/>
    <w:rsid w:val="0063339A"/>
    <w:rsid w:val="00633B06"/>
    <w:rsid w:val="0063796C"/>
    <w:rsid w:val="00641FE2"/>
    <w:rsid w:val="00652747"/>
    <w:rsid w:val="00657A1C"/>
    <w:rsid w:val="00660DBA"/>
    <w:rsid w:val="00661858"/>
    <w:rsid w:val="00675238"/>
    <w:rsid w:val="006813EA"/>
    <w:rsid w:val="00685C5C"/>
    <w:rsid w:val="0068662C"/>
    <w:rsid w:val="006867D4"/>
    <w:rsid w:val="00691035"/>
    <w:rsid w:val="00695E77"/>
    <w:rsid w:val="006A07D7"/>
    <w:rsid w:val="006A7F8F"/>
    <w:rsid w:val="006B1FB0"/>
    <w:rsid w:val="006B2C3D"/>
    <w:rsid w:val="006B30AE"/>
    <w:rsid w:val="006B7625"/>
    <w:rsid w:val="006C1147"/>
    <w:rsid w:val="006C3DB8"/>
    <w:rsid w:val="006C4FFE"/>
    <w:rsid w:val="006C606F"/>
    <w:rsid w:val="006D0B26"/>
    <w:rsid w:val="006D34F3"/>
    <w:rsid w:val="006D4E85"/>
    <w:rsid w:val="006E1024"/>
    <w:rsid w:val="006E668A"/>
    <w:rsid w:val="006E6B11"/>
    <w:rsid w:val="006E76B3"/>
    <w:rsid w:val="006F3456"/>
    <w:rsid w:val="00704368"/>
    <w:rsid w:val="00720042"/>
    <w:rsid w:val="00726DA6"/>
    <w:rsid w:val="00731DAE"/>
    <w:rsid w:val="007409D6"/>
    <w:rsid w:val="007516B9"/>
    <w:rsid w:val="00754506"/>
    <w:rsid w:val="007560AF"/>
    <w:rsid w:val="00756B8B"/>
    <w:rsid w:val="00762956"/>
    <w:rsid w:val="007648CE"/>
    <w:rsid w:val="00767EAE"/>
    <w:rsid w:val="00782EF3"/>
    <w:rsid w:val="00794060"/>
    <w:rsid w:val="007A00C6"/>
    <w:rsid w:val="007A0541"/>
    <w:rsid w:val="007A1F09"/>
    <w:rsid w:val="007A3C01"/>
    <w:rsid w:val="007B1F9E"/>
    <w:rsid w:val="007B322B"/>
    <w:rsid w:val="007C4D0C"/>
    <w:rsid w:val="007C6569"/>
    <w:rsid w:val="007D56D3"/>
    <w:rsid w:val="007E7846"/>
    <w:rsid w:val="007F217D"/>
    <w:rsid w:val="0080710E"/>
    <w:rsid w:val="00807CD3"/>
    <w:rsid w:val="008168B5"/>
    <w:rsid w:val="00823DA6"/>
    <w:rsid w:val="0082589F"/>
    <w:rsid w:val="00833739"/>
    <w:rsid w:val="00834653"/>
    <w:rsid w:val="00843237"/>
    <w:rsid w:val="00844A08"/>
    <w:rsid w:val="008552EE"/>
    <w:rsid w:val="0086338E"/>
    <w:rsid w:val="00884A77"/>
    <w:rsid w:val="008909A6"/>
    <w:rsid w:val="00894D4F"/>
    <w:rsid w:val="00894E75"/>
    <w:rsid w:val="00895AE5"/>
    <w:rsid w:val="008975F9"/>
    <w:rsid w:val="008A0519"/>
    <w:rsid w:val="008A35B3"/>
    <w:rsid w:val="008A45E5"/>
    <w:rsid w:val="008A7779"/>
    <w:rsid w:val="008B1941"/>
    <w:rsid w:val="008C0D93"/>
    <w:rsid w:val="008D4037"/>
    <w:rsid w:val="008D6E8E"/>
    <w:rsid w:val="008E49FA"/>
    <w:rsid w:val="008E7C52"/>
    <w:rsid w:val="008E7C93"/>
    <w:rsid w:val="008F09B7"/>
    <w:rsid w:val="00902B33"/>
    <w:rsid w:val="009041D3"/>
    <w:rsid w:val="00913520"/>
    <w:rsid w:val="00913B61"/>
    <w:rsid w:val="00914CF0"/>
    <w:rsid w:val="00915438"/>
    <w:rsid w:val="00915CB2"/>
    <w:rsid w:val="009309EA"/>
    <w:rsid w:val="00931BBE"/>
    <w:rsid w:val="00934842"/>
    <w:rsid w:val="00945F3C"/>
    <w:rsid w:val="009634A2"/>
    <w:rsid w:val="009654CC"/>
    <w:rsid w:val="009716E4"/>
    <w:rsid w:val="00971F3E"/>
    <w:rsid w:val="00974231"/>
    <w:rsid w:val="00974DA5"/>
    <w:rsid w:val="009819B5"/>
    <w:rsid w:val="00987105"/>
    <w:rsid w:val="0099030D"/>
    <w:rsid w:val="00992FD2"/>
    <w:rsid w:val="009A0C2C"/>
    <w:rsid w:val="009B3025"/>
    <w:rsid w:val="009C2E8F"/>
    <w:rsid w:val="009D1485"/>
    <w:rsid w:val="009E6CF9"/>
    <w:rsid w:val="009E6DBC"/>
    <w:rsid w:val="009E72EF"/>
    <w:rsid w:val="009F2060"/>
    <w:rsid w:val="00A00748"/>
    <w:rsid w:val="00A0109A"/>
    <w:rsid w:val="00A0324F"/>
    <w:rsid w:val="00A036D6"/>
    <w:rsid w:val="00A0703F"/>
    <w:rsid w:val="00A07A8A"/>
    <w:rsid w:val="00A176D6"/>
    <w:rsid w:val="00A17DAB"/>
    <w:rsid w:val="00A2048E"/>
    <w:rsid w:val="00A24574"/>
    <w:rsid w:val="00A300F8"/>
    <w:rsid w:val="00A316D4"/>
    <w:rsid w:val="00A3432D"/>
    <w:rsid w:val="00A35596"/>
    <w:rsid w:val="00A3698B"/>
    <w:rsid w:val="00A43397"/>
    <w:rsid w:val="00A44AA2"/>
    <w:rsid w:val="00A464A5"/>
    <w:rsid w:val="00A556F8"/>
    <w:rsid w:val="00A661B0"/>
    <w:rsid w:val="00A7277D"/>
    <w:rsid w:val="00A76B20"/>
    <w:rsid w:val="00A8154C"/>
    <w:rsid w:val="00A8345B"/>
    <w:rsid w:val="00A84A82"/>
    <w:rsid w:val="00A9664F"/>
    <w:rsid w:val="00AA77C0"/>
    <w:rsid w:val="00AB083B"/>
    <w:rsid w:val="00AB3F57"/>
    <w:rsid w:val="00AB68CC"/>
    <w:rsid w:val="00AC3459"/>
    <w:rsid w:val="00AC355A"/>
    <w:rsid w:val="00AC58D1"/>
    <w:rsid w:val="00AD1346"/>
    <w:rsid w:val="00AD28FA"/>
    <w:rsid w:val="00AE0B76"/>
    <w:rsid w:val="00AE0C76"/>
    <w:rsid w:val="00AE3D6D"/>
    <w:rsid w:val="00AE5C3A"/>
    <w:rsid w:val="00B01586"/>
    <w:rsid w:val="00B05031"/>
    <w:rsid w:val="00B11324"/>
    <w:rsid w:val="00B13B4F"/>
    <w:rsid w:val="00B50F1E"/>
    <w:rsid w:val="00B52005"/>
    <w:rsid w:val="00B565E7"/>
    <w:rsid w:val="00B60132"/>
    <w:rsid w:val="00B65D41"/>
    <w:rsid w:val="00B83114"/>
    <w:rsid w:val="00B949DD"/>
    <w:rsid w:val="00BC0E9B"/>
    <w:rsid w:val="00BD075C"/>
    <w:rsid w:val="00BD3F65"/>
    <w:rsid w:val="00BD5188"/>
    <w:rsid w:val="00BD7F68"/>
    <w:rsid w:val="00BE1A51"/>
    <w:rsid w:val="00BF088C"/>
    <w:rsid w:val="00C04743"/>
    <w:rsid w:val="00C23F73"/>
    <w:rsid w:val="00C2493F"/>
    <w:rsid w:val="00C264CE"/>
    <w:rsid w:val="00C32BAD"/>
    <w:rsid w:val="00C4347D"/>
    <w:rsid w:val="00C45665"/>
    <w:rsid w:val="00C500AE"/>
    <w:rsid w:val="00C52CB6"/>
    <w:rsid w:val="00C53B86"/>
    <w:rsid w:val="00C56B8F"/>
    <w:rsid w:val="00C570DF"/>
    <w:rsid w:val="00C64C01"/>
    <w:rsid w:val="00C7161E"/>
    <w:rsid w:val="00C74451"/>
    <w:rsid w:val="00C74F81"/>
    <w:rsid w:val="00C74FBB"/>
    <w:rsid w:val="00C76C6B"/>
    <w:rsid w:val="00C856FB"/>
    <w:rsid w:val="00C85A20"/>
    <w:rsid w:val="00C85F06"/>
    <w:rsid w:val="00C865E9"/>
    <w:rsid w:val="00C86FDD"/>
    <w:rsid w:val="00C943F4"/>
    <w:rsid w:val="00C96C2E"/>
    <w:rsid w:val="00CA1B2C"/>
    <w:rsid w:val="00CA56B5"/>
    <w:rsid w:val="00CB2980"/>
    <w:rsid w:val="00CB43B4"/>
    <w:rsid w:val="00CC10AB"/>
    <w:rsid w:val="00CC655D"/>
    <w:rsid w:val="00CC7E79"/>
    <w:rsid w:val="00CD363F"/>
    <w:rsid w:val="00CD7B05"/>
    <w:rsid w:val="00CE3A93"/>
    <w:rsid w:val="00CF66E5"/>
    <w:rsid w:val="00D005A7"/>
    <w:rsid w:val="00D1089A"/>
    <w:rsid w:val="00D14DB0"/>
    <w:rsid w:val="00D16370"/>
    <w:rsid w:val="00D23BFD"/>
    <w:rsid w:val="00D254E3"/>
    <w:rsid w:val="00D272EA"/>
    <w:rsid w:val="00D31833"/>
    <w:rsid w:val="00D33F6A"/>
    <w:rsid w:val="00D37C6A"/>
    <w:rsid w:val="00D40EA7"/>
    <w:rsid w:val="00D4275F"/>
    <w:rsid w:val="00D43544"/>
    <w:rsid w:val="00D46A17"/>
    <w:rsid w:val="00D52E93"/>
    <w:rsid w:val="00D5474E"/>
    <w:rsid w:val="00D7621F"/>
    <w:rsid w:val="00D868F8"/>
    <w:rsid w:val="00D9176D"/>
    <w:rsid w:val="00D91914"/>
    <w:rsid w:val="00D93219"/>
    <w:rsid w:val="00DA12B0"/>
    <w:rsid w:val="00DB0428"/>
    <w:rsid w:val="00DB180F"/>
    <w:rsid w:val="00DB23F8"/>
    <w:rsid w:val="00DB3DAA"/>
    <w:rsid w:val="00DB567A"/>
    <w:rsid w:val="00DC3EE7"/>
    <w:rsid w:val="00DD0B08"/>
    <w:rsid w:val="00DD1061"/>
    <w:rsid w:val="00DD405C"/>
    <w:rsid w:val="00DD6C56"/>
    <w:rsid w:val="00DF1441"/>
    <w:rsid w:val="00DF470D"/>
    <w:rsid w:val="00DF6989"/>
    <w:rsid w:val="00DF6C41"/>
    <w:rsid w:val="00DF7969"/>
    <w:rsid w:val="00DF7B05"/>
    <w:rsid w:val="00E03CBE"/>
    <w:rsid w:val="00E076A4"/>
    <w:rsid w:val="00E0782C"/>
    <w:rsid w:val="00E100DD"/>
    <w:rsid w:val="00E12D6E"/>
    <w:rsid w:val="00E15170"/>
    <w:rsid w:val="00E175F1"/>
    <w:rsid w:val="00E221FD"/>
    <w:rsid w:val="00E32B79"/>
    <w:rsid w:val="00E45E6B"/>
    <w:rsid w:val="00E51F74"/>
    <w:rsid w:val="00E54E2B"/>
    <w:rsid w:val="00E5625A"/>
    <w:rsid w:val="00E66519"/>
    <w:rsid w:val="00E70C0F"/>
    <w:rsid w:val="00E73060"/>
    <w:rsid w:val="00E85AD5"/>
    <w:rsid w:val="00E950D4"/>
    <w:rsid w:val="00E96AB2"/>
    <w:rsid w:val="00E97760"/>
    <w:rsid w:val="00E97A29"/>
    <w:rsid w:val="00EA63CD"/>
    <w:rsid w:val="00EC6874"/>
    <w:rsid w:val="00ED001F"/>
    <w:rsid w:val="00ED1BDB"/>
    <w:rsid w:val="00EE5296"/>
    <w:rsid w:val="00EE7888"/>
    <w:rsid w:val="00F01866"/>
    <w:rsid w:val="00F029DA"/>
    <w:rsid w:val="00F04709"/>
    <w:rsid w:val="00F14371"/>
    <w:rsid w:val="00F27B32"/>
    <w:rsid w:val="00F31865"/>
    <w:rsid w:val="00F358D9"/>
    <w:rsid w:val="00F438E5"/>
    <w:rsid w:val="00F45140"/>
    <w:rsid w:val="00F47CE5"/>
    <w:rsid w:val="00F61D6F"/>
    <w:rsid w:val="00F66814"/>
    <w:rsid w:val="00F715B1"/>
    <w:rsid w:val="00F71E7A"/>
    <w:rsid w:val="00F80F4B"/>
    <w:rsid w:val="00F855AF"/>
    <w:rsid w:val="00F911AE"/>
    <w:rsid w:val="00F92806"/>
    <w:rsid w:val="00F95750"/>
    <w:rsid w:val="00FA0482"/>
    <w:rsid w:val="00FA7148"/>
    <w:rsid w:val="00FA78C8"/>
    <w:rsid w:val="00FB3BB3"/>
    <w:rsid w:val="00FD3B19"/>
    <w:rsid w:val="00FE6549"/>
    <w:rsid w:val="00FE7BFE"/>
    <w:rsid w:val="00FF0A93"/>
    <w:rsid w:val="00FF1936"/>
    <w:rsid w:val="00FF36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C6498"/>
  <w15:chartTrackingRefBased/>
  <w15:docId w15:val="{8ABE2EDC-717A-4941-B34D-2679DACE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B9"/>
    <w:pPr>
      <w:widowControl w:val="0"/>
      <w:snapToGrid w:val="0"/>
    </w:pPr>
    <w:rPr>
      <w:rFonts w:ascii="Times New Roman" w:eastAsia="楷体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8CE"/>
    <w:pPr>
      <w:keepNext/>
      <w:keepLines/>
      <w:widowControl/>
      <w:numPr>
        <w:numId w:val="3"/>
      </w:numPr>
      <w:contextualSpacing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8CE"/>
    <w:pPr>
      <w:keepNext/>
      <w:keepLines/>
      <w:widowControl/>
      <w:numPr>
        <w:ilvl w:val="1"/>
        <w:numId w:val="3"/>
      </w:numPr>
      <w:outlineLvl w:val="1"/>
    </w:pPr>
    <w:rPr>
      <w:rFonts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8CE"/>
    <w:pPr>
      <w:keepNext/>
      <w:keepLines/>
      <w:widowControl/>
      <w:numPr>
        <w:ilvl w:val="2"/>
        <w:numId w:val="3"/>
      </w:numPr>
      <w:contextualSpacing/>
      <w:outlineLvl w:val="2"/>
    </w:pPr>
    <w:rPr>
      <w:b/>
      <w:bCs/>
      <w:sz w:val="21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8CE"/>
    <w:pPr>
      <w:keepNext/>
      <w:keepLines/>
      <w:widowControl/>
      <w:numPr>
        <w:ilvl w:val="3"/>
        <w:numId w:val="3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8CE"/>
    <w:pPr>
      <w:keepNext/>
      <w:keepLines/>
      <w:widowControl/>
      <w:numPr>
        <w:ilvl w:val="4"/>
        <w:numId w:val="3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48CE"/>
    <w:pPr>
      <w:keepNext/>
      <w:keepLines/>
      <w:widowControl/>
      <w:numPr>
        <w:ilvl w:val="5"/>
        <w:numId w:val="3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48CE"/>
    <w:pPr>
      <w:keepNext/>
      <w:keepLines/>
      <w:widowControl/>
      <w:numPr>
        <w:ilvl w:val="6"/>
        <w:numId w:val="3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48CE"/>
    <w:pPr>
      <w:keepNext/>
      <w:keepLines/>
      <w:widowControl/>
      <w:numPr>
        <w:ilvl w:val="7"/>
        <w:numId w:val="3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48CE"/>
    <w:pPr>
      <w:keepNext/>
      <w:keepLines/>
      <w:widowControl/>
      <w:numPr>
        <w:ilvl w:val="8"/>
        <w:numId w:val="3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70"/>
    <w:rPr>
      <w:rFonts w:ascii="Times New Roman" w:eastAsia="楷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48CE"/>
    <w:rPr>
      <w:rFonts w:ascii="Times New Roman" w:eastAsia="楷体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48CE"/>
    <w:rPr>
      <w:rFonts w:ascii="Times New Roman" w:eastAsia="楷体" w:hAnsi="Times New Roma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楷体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16370"/>
    <w:rPr>
      <w:rFonts w:ascii="Times New Roman" w:eastAsia="楷体" w:hAnsi="Times New Roman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52106A"/>
    <w:pPr>
      <w:widowControl/>
      <w:tabs>
        <w:tab w:val="left" w:pos="900"/>
        <w:tab w:val="right" w:leader="middleDot" w:pos="11040"/>
      </w:tabs>
      <w:ind w:leftChars="400" w:left="720"/>
    </w:pPr>
    <w:rPr>
      <w:noProof/>
      <w:sz w:val="21"/>
      <w:szCs w:val="21"/>
    </w:rPr>
  </w:style>
  <w:style w:type="paragraph" w:styleId="TOC2">
    <w:name w:val="toc 2"/>
    <w:basedOn w:val="Normal"/>
    <w:next w:val="Normal"/>
    <w:uiPriority w:val="39"/>
    <w:unhideWhenUsed/>
    <w:qFormat/>
    <w:rsid w:val="0052106A"/>
    <w:pPr>
      <w:widowControl/>
      <w:tabs>
        <w:tab w:val="left" w:pos="1080"/>
        <w:tab w:val="left" w:pos="1680"/>
        <w:tab w:val="right" w:leader="middleDot" w:pos="11040"/>
      </w:tabs>
      <w:ind w:leftChars="400" w:left="720"/>
    </w:pPr>
    <w:rPr>
      <w:noProof/>
      <w:szCs w:val="18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52106A"/>
    <w:pPr>
      <w:widowControl/>
      <w:tabs>
        <w:tab w:val="left" w:pos="1260"/>
        <w:tab w:val="right" w:leader="middleDot" w:pos="11340"/>
      </w:tabs>
      <w:adjustRightInd w:val="0"/>
      <w:ind w:leftChars="400" w:left="720"/>
      <w:contextualSpacing/>
    </w:pPr>
    <w:rPr>
      <w:rFonts w:cs="Times New Roman"/>
      <w:noProof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numPr>
        <w:numId w:val="0"/>
      </w:num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D0E58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3D0E58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3D0E58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3D0E58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3D0E58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3D0E58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16E4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E1A51"/>
  </w:style>
  <w:style w:type="table" w:styleId="TableGrid">
    <w:name w:val="Table Grid"/>
    <w:basedOn w:val="TableNormal"/>
    <w:uiPriority w:val="39"/>
    <w:rsid w:val="00915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B86"/>
    <w:pPr>
      <w:ind w:firstLineChars="200" w:firstLine="420"/>
    </w:pPr>
  </w:style>
  <w:style w:type="character" w:customStyle="1" w:styleId="hljs-attr">
    <w:name w:val="hljs-attr"/>
    <w:basedOn w:val="DefaultParagraphFont"/>
    <w:rsid w:val="00DB180F"/>
  </w:style>
  <w:style w:type="character" w:customStyle="1" w:styleId="hljs-string">
    <w:name w:val="hljs-string"/>
    <w:basedOn w:val="DefaultParagraphFont"/>
    <w:rsid w:val="00DB180F"/>
  </w:style>
  <w:style w:type="character" w:customStyle="1" w:styleId="hljs-number">
    <w:name w:val="hljs-number"/>
    <w:basedOn w:val="DefaultParagraphFont"/>
    <w:rsid w:val="00DB180F"/>
  </w:style>
  <w:style w:type="character" w:customStyle="1" w:styleId="hljs-keyword">
    <w:name w:val="hljs-keyword"/>
    <w:basedOn w:val="DefaultParagraphFont"/>
    <w:rsid w:val="00DB180F"/>
  </w:style>
  <w:style w:type="character" w:customStyle="1" w:styleId="hljs-builtin">
    <w:name w:val="hljs-built_in"/>
    <w:basedOn w:val="DefaultParagraphFont"/>
    <w:rsid w:val="00DB180F"/>
  </w:style>
  <w:style w:type="character" w:customStyle="1" w:styleId="hljs-comment">
    <w:name w:val="hljs-comment"/>
    <w:basedOn w:val="DefaultParagraphFont"/>
    <w:rsid w:val="00DB180F"/>
  </w:style>
  <w:style w:type="character" w:customStyle="1" w:styleId="hljs-function">
    <w:name w:val="hljs-function"/>
    <w:basedOn w:val="DefaultParagraphFont"/>
    <w:rsid w:val="00DB180F"/>
  </w:style>
  <w:style w:type="character" w:customStyle="1" w:styleId="hljs-params">
    <w:name w:val="hljs-params"/>
    <w:basedOn w:val="DefaultParagraphFont"/>
    <w:rsid w:val="00DB180F"/>
  </w:style>
  <w:style w:type="character" w:customStyle="1" w:styleId="hljs-title">
    <w:name w:val="hljs-title"/>
    <w:basedOn w:val="DefaultParagraphFont"/>
    <w:rsid w:val="00DB180F"/>
  </w:style>
  <w:style w:type="character" w:customStyle="1" w:styleId="hljs-subst">
    <w:name w:val="hljs-subst"/>
    <w:basedOn w:val="DefaultParagraphFont"/>
    <w:rsid w:val="00DB180F"/>
  </w:style>
  <w:style w:type="character" w:customStyle="1" w:styleId="hljs-literal">
    <w:name w:val="hljs-literal"/>
    <w:basedOn w:val="DefaultParagraphFont"/>
    <w:rsid w:val="00762956"/>
  </w:style>
  <w:style w:type="paragraph" w:customStyle="1" w:styleId="flex">
    <w:name w:val="flex"/>
    <w:basedOn w:val="Normal"/>
    <w:rsid w:val="008A7779"/>
    <w:pPr>
      <w:widowControl/>
      <w:snapToGrid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-bold">
    <w:name w:val="font-bold"/>
    <w:basedOn w:val="Normal"/>
    <w:rsid w:val="008A7779"/>
    <w:pPr>
      <w:widowControl/>
      <w:snapToGrid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sm">
    <w:name w:val="text-sm"/>
    <w:basedOn w:val="Normal"/>
    <w:rsid w:val="008A7779"/>
    <w:pPr>
      <w:widowControl/>
      <w:snapToGrid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-detail">
    <w:name w:val="vcard-detail"/>
    <w:basedOn w:val="Normal"/>
    <w:rsid w:val="006C1147"/>
    <w:pPr>
      <w:widowControl/>
      <w:snapToGrid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p-label">
    <w:name w:val="p-label"/>
    <w:basedOn w:val="DefaultParagraphFont"/>
    <w:rsid w:val="006C1147"/>
  </w:style>
  <w:style w:type="character" w:customStyle="1" w:styleId="text-bold">
    <w:name w:val="text-bold"/>
    <w:basedOn w:val="DefaultParagraphFont"/>
    <w:rsid w:val="00834653"/>
  </w:style>
  <w:style w:type="character" w:customStyle="1" w:styleId="color-fg-muted">
    <w:name w:val="color-fg-muted"/>
    <w:basedOn w:val="DefaultParagraphFont"/>
    <w:rsid w:val="000B1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66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7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15530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6261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0709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88443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6446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1465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350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4575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44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2501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8888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83596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383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46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4656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90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45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7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342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9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37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4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6914489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0854158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177568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895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929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5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88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9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13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32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582899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3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2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witter.com/crowlKats" TargetMode="External"/><Relationship Id="rId21" Type="http://schemas.openxmlformats.org/officeDocument/2006/relationships/hyperlink" Target="https://github.com/crowlkats" TargetMode="External"/><Relationship Id="rId34" Type="http://schemas.openxmlformats.org/officeDocument/2006/relationships/hyperlink" Target="https://github.com/oakserver" TargetMode="External"/><Relationship Id="rId42" Type="http://schemas.openxmlformats.org/officeDocument/2006/relationships/hyperlink" Target="https://github.com/kt3k" TargetMode="External"/><Relationship Id="rId47" Type="http://schemas.openxmlformats.org/officeDocument/2006/relationships/hyperlink" Target="https://kt3k.org/" TargetMode="External"/><Relationship Id="rId50" Type="http://schemas.openxmlformats.org/officeDocument/2006/relationships/hyperlink" Target="https://github.com/littledivy" TargetMode="External"/><Relationship Id="rId55" Type="http://schemas.openxmlformats.org/officeDocument/2006/relationships/hyperlink" Target="https://github.com/denoland" TargetMode="External"/><Relationship Id="rId63" Type="http://schemas.openxmlformats.org/officeDocument/2006/relationships/hyperlink" Target="https://github.com/lucacasonato?tab=followers" TargetMode="External"/><Relationship Id="rId68" Type="http://schemas.openxmlformats.org/officeDocument/2006/relationships/hyperlink" Target="https://twitter.com/lcasdev" TargetMode="External"/><Relationship Id="rId76" Type="http://schemas.openxmlformats.org/officeDocument/2006/relationships/hyperlink" Target="https://satyarohith.com/" TargetMode="External"/><Relationship Id="rId84" Type="http://schemas.openxmlformats.org/officeDocument/2006/relationships/hyperlink" Target="https://github.com/lambtron" TargetMode="External"/><Relationship Id="rId89" Type="http://schemas.openxmlformats.org/officeDocument/2006/relationships/hyperlink" Target="https://github.com/denoland" TargetMode="External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github.com/satyarohith?tab=repositories" TargetMode="External"/><Relationship Id="rId92" Type="http://schemas.openxmlformats.org/officeDocument/2006/relationships/hyperlink" Target="https://twitter.com/andyjia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jihrig" TargetMode="External"/><Relationship Id="rId29" Type="http://schemas.openxmlformats.org/officeDocument/2006/relationships/hyperlink" Target="https://github.com/denoland" TargetMode="External"/><Relationship Id="rId11" Type="http://schemas.openxmlformats.org/officeDocument/2006/relationships/hyperlink" Target="http://tinyclouds.org/" TargetMode="External"/><Relationship Id="rId24" Type="http://schemas.openxmlformats.org/officeDocument/2006/relationships/hyperlink" Target="mailto:crowlkats@toaxl.com" TargetMode="External"/><Relationship Id="rId32" Type="http://schemas.openxmlformats.org/officeDocument/2006/relationships/hyperlink" Target="https://github.com/kitsonk?tab=repositories" TargetMode="External"/><Relationship Id="rId37" Type="http://schemas.openxmlformats.org/officeDocument/2006/relationships/hyperlink" Target="https://github.com/kitsonk?tab=followers" TargetMode="External"/><Relationship Id="rId40" Type="http://schemas.openxmlformats.org/officeDocument/2006/relationships/hyperlink" Target="https://kitsonkelly.com/" TargetMode="External"/><Relationship Id="rId45" Type="http://schemas.openxmlformats.org/officeDocument/2006/relationships/hyperlink" Target="https://github.com/capsidjs" TargetMode="External"/><Relationship Id="rId53" Type="http://schemas.openxmlformats.org/officeDocument/2006/relationships/hyperlink" Target="https://github.com/littledivy?tab=followers" TargetMode="External"/><Relationship Id="rId58" Type="http://schemas.openxmlformats.org/officeDocument/2006/relationships/hyperlink" Target="https://twitter.com/undefined_void" TargetMode="External"/><Relationship Id="rId66" Type="http://schemas.openxmlformats.org/officeDocument/2006/relationships/hyperlink" Target="mailto:hello@lcas.dev" TargetMode="External"/><Relationship Id="rId74" Type="http://schemas.openxmlformats.org/officeDocument/2006/relationships/hyperlink" Target="https://github.com/denoland" TargetMode="External"/><Relationship Id="rId79" Type="http://schemas.openxmlformats.org/officeDocument/2006/relationships/hyperlink" Target="https://github.com/hashrock?tab=repositories" TargetMode="External"/><Relationship Id="rId87" Type="http://schemas.openxmlformats.org/officeDocument/2006/relationships/hyperlink" Target="https://github.com/lambtron?tab=follower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denoland" TargetMode="External"/><Relationship Id="rId82" Type="http://schemas.openxmlformats.org/officeDocument/2006/relationships/hyperlink" Target="https://github.com/denoland" TargetMode="External"/><Relationship Id="rId90" Type="http://schemas.openxmlformats.org/officeDocument/2006/relationships/hyperlink" Target="mailto:andyjiang@gmail.com" TargetMode="External"/><Relationship Id="rId95" Type="http://schemas.openxmlformats.org/officeDocument/2006/relationships/footer" Target="footer2.xml"/><Relationship Id="rId19" Type="http://schemas.openxmlformats.org/officeDocument/2006/relationships/hyperlink" Target="https://cjihrig.com/" TargetMode="External"/><Relationship Id="rId14" Type="http://schemas.openxmlformats.org/officeDocument/2006/relationships/hyperlink" Target="https://github.com/bartlomieju" TargetMode="External"/><Relationship Id="rId22" Type="http://schemas.openxmlformats.org/officeDocument/2006/relationships/hyperlink" Target="https://github.com/crowlKats?tab=repositories" TargetMode="External"/><Relationship Id="rId27" Type="http://schemas.openxmlformats.org/officeDocument/2006/relationships/hyperlink" Target="https://github.com/dsherret" TargetMode="External"/><Relationship Id="rId30" Type="http://schemas.openxmlformats.org/officeDocument/2006/relationships/hyperlink" Target="http://stackoverflow.com/users/188246/david-sherret" TargetMode="External"/><Relationship Id="rId35" Type="http://schemas.openxmlformats.org/officeDocument/2006/relationships/hyperlink" Target="https://github.com/denoify" TargetMode="External"/><Relationship Id="rId43" Type="http://schemas.openxmlformats.org/officeDocument/2006/relationships/hyperlink" Target="https://github.com/kt3k?tab=repositories(574" TargetMode="External"/><Relationship Id="rId48" Type="http://schemas.openxmlformats.org/officeDocument/2006/relationships/hyperlink" Target="https://twitter.com/kt3k" TargetMode="External"/><Relationship Id="rId56" Type="http://schemas.openxmlformats.org/officeDocument/2006/relationships/hyperlink" Target="mailto:dj.srivastava23@gmail.com" TargetMode="External"/><Relationship Id="rId64" Type="http://schemas.openxmlformats.org/officeDocument/2006/relationships/hyperlink" Target="https://github.com/lucacasonato?tab=following" TargetMode="External"/><Relationship Id="rId69" Type="http://schemas.openxmlformats.org/officeDocument/2006/relationships/hyperlink" Target="https://github.com/sponsors/denoland" TargetMode="External"/><Relationship Id="rId77" Type="http://schemas.openxmlformats.org/officeDocument/2006/relationships/hyperlink" Target="https://twitter.com/satyarohith_" TargetMode="External"/><Relationship Id="rId8" Type="http://schemas.openxmlformats.org/officeDocument/2006/relationships/hyperlink" Target="https://deno.com/jobs" TargetMode="External"/><Relationship Id="rId51" Type="http://schemas.openxmlformats.org/officeDocument/2006/relationships/hyperlink" Target="https://github.com/littledivy?tab=repositories" TargetMode="External"/><Relationship Id="rId72" Type="http://schemas.openxmlformats.org/officeDocument/2006/relationships/hyperlink" Target="https://github.com/satyarohith?tab=followers" TargetMode="External"/><Relationship Id="rId80" Type="http://schemas.openxmlformats.org/officeDocument/2006/relationships/hyperlink" Target="https://github.com/hashrock?tab=followers" TargetMode="External"/><Relationship Id="rId85" Type="http://schemas.openxmlformats.org/officeDocument/2006/relationships/hyperlink" Target="https://github.com/lambtron?tab=repositories(176)" TargetMode="External"/><Relationship Id="rId93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github.com/piscisaureus" TargetMode="External"/><Relationship Id="rId17" Type="http://schemas.openxmlformats.org/officeDocument/2006/relationships/hyperlink" Target="https://github.com/cjihrig?tab=repositories" TargetMode="External"/><Relationship Id="rId25" Type="http://schemas.openxmlformats.org/officeDocument/2006/relationships/hyperlink" Target="http://toaxl.com/" TargetMode="External"/><Relationship Id="rId33" Type="http://schemas.openxmlformats.org/officeDocument/2006/relationships/hyperlink" Target="https://github.com/denoland" TargetMode="External"/><Relationship Id="rId38" Type="http://schemas.openxmlformats.org/officeDocument/2006/relationships/hyperlink" Target="https://github.com/kitsonk?tab=following" TargetMode="External"/><Relationship Id="rId46" Type="http://schemas.openxmlformats.org/officeDocument/2006/relationships/hyperlink" Target="https://github.com/denoland" TargetMode="External"/><Relationship Id="rId59" Type="http://schemas.openxmlformats.org/officeDocument/2006/relationships/hyperlink" Target="https://github.com/lucacasonato" TargetMode="External"/><Relationship Id="rId67" Type="http://schemas.openxmlformats.org/officeDocument/2006/relationships/hyperlink" Target="https://lcas.dev/" TargetMode="External"/><Relationship Id="rId20" Type="http://schemas.openxmlformats.org/officeDocument/2006/relationships/hyperlink" Target="https://twitter.com/cjihrig" TargetMode="External"/><Relationship Id="rId41" Type="http://schemas.openxmlformats.org/officeDocument/2006/relationships/hyperlink" Target="https://twitter.com/kitsonk" TargetMode="External"/><Relationship Id="rId54" Type="http://schemas.openxmlformats.org/officeDocument/2006/relationships/hyperlink" Target="https://github.com/littledivy?tab=following" TargetMode="External"/><Relationship Id="rId62" Type="http://schemas.openxmlformats.org/officeDocument/2006/relationships/hyperlink" Target="https://github.com/tc39" TargetMode="External"/><Relationship Id="rId70" Type="http://schemas.openxmlformats.org/officeDocument/2006/relationships/hyperlink" Target="https://github.com/satyarohith" TargetMode="External"/><Relationship Id="rId75" Type="http://schemas.openxmlformats.org/officeDocument/2006/relationships/hyperlink" Target="mailto:me@satyarohith.com" TargetMode="External"/><Relationship Id="rId83" Type="http://schemas.openxmlformats.org/officeDocument/2006/relationships/hyperlink" Target="https://hashrock.studio.site/" TargetMode="External"/><Relationship Id="rId88" Type="http://schemas.openxmlformats.org/officeDocument/2006/relationships/hyperlink" Target="https://github.com/lambtron?tab=following" TargetMode="External"/><Relationship Id="rId91" Type="http://schemas.openxmlformats.org/officeDocument/2006/relationships/hyperlink" Target="https://andyjiang.com/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bartlomieju?tab=repositories" TargetMode="External"/><Relationship Id="rId23" Type="http://schemas.openxmlformats.org/officeDocument/2006/relationships/hyperlink" Target="https://github.com/denoland" TargetMode="External"/><Relationship Id="rId28" Type="http://schemas.openxmlformats.org/officeDocument/2006/relationships/hyperlink" Target="https://github.com/dsherret?tab=repositories" TargetMode="External"/><Relationship Id="rId36" Type="http://schemas.openxmlformats.org/officeDocument/2006/relationships/hyperlink" Target="https://github.com/h-o-t" TargetMode="External"/><Relationship Id="rId49" Type="http://schemas.openxmlformats.org/officeDocument/2006/relationships/hyperlink" Target="https://www.npmjs.com/~kt3k" TargetMode="External"/><Relationship Id="rId57" Type="http://schemas.openxmlformats.org/officeDocument/2006/relationships/hyperlink" Target="https://divy.work/" TargetMode="External"/><Relationship Id="rId10" Type="http://schemas.openxmlformats.org/officeDocument/2006/relationships/hyperlink" Target="mailto:ry@tinyclouds.org" TargetMode="External"/><Relationship Id="rId31" Type="http://schemas.openxmlformats.org/officeDocument/2006/relationships/hyperlink" Target="https://github.com/kitsonk" TargetMode="External"/><Relationship Id="rId44" Type="http://schemas.openxmlformats.org/officeDocument/2006/relationships/hyperlink" Target="https://github.com/denoland" TargetMode="External"/><Relationship Id="rId52" Type="http://schemas.openxmlformats.org/officeDocument/2006/relationships/hyperlink" Target="https://github.com/denoland" TargetMode="External"/><Relationship Id="rId60" Type="http://schemas.openxmlformats.org/officeDocument/2006/relationships/hyperlink" Target="https://github.com/lucacasonato?tab=repositories" TargetMode="External"/><Relationship Id="rId65" Type="http://schemas.openxmlformats.org/officeDocument/2006/relationships/hyperlink" Target="https://github.com/denoland" TargetMode="External"/><Relationship Id="rId73" Type="http://schemas.openxmlformats.org/officeDocument/2006/relationships/hyperlink" Target="https://github.com/satyarohith?tab=following" TargetMode="External"/><Relationship Id="rId78" Type="http://schemas.openxmlformats.org/officeDocument/2006/relationships/hyperlink" Target="https://github.com/hashrock" TargetMode="External"/><Relationship Id="rId81" Type="http://schemas.openxmlformats.org/officeDocument/2006/relationships/hyperlink" Target="https://github.com/hashrock?tab=following" TargetMode="External"/><Relationship Id="rId86" Type="http://schemas.openxmlformats.org/officeDocument/2006/relationships/hyperlink" Target="https://github.com/denoland" TargetMode="External"/><Relationship Id="rId9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enoland" TargetMode="External"/><Relationship Id="rId13" Type="http://schemas.openxmlformats.org/officeDocument/2006/relationships/hyperlink" Target="https://github.com/alonbonder" TargetMode="External"/><Relationship Id="rId18" Type="http://schemas.openxmlformats.org/officeDocument/2006/relationships/hyperlink" Target="mailto:cjihrig@gmail.com" TargetMode="External"/><Relationship Id="rId39" Type="http://schemas.openxmlformats.org/officeDocument/2006/relationships/hyperlink" Target="https://github.com/denolan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s\&#33258;&#23450;&#20041;%20Office%20&#27169;&#26495;\Word\&#21512;\A5&#23567;&#20876;&#23376;_3&#23567;&#20116;_&#20813;&#20999;&#3679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3DF13-561F-48BA-AB8D-43D5EDC7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A5小册子_3小五_免切边.dotx</Template>
  <TotalTime>71</TotalTime>
  <Pages>4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安启</dc:creator>
  <cp:keywords/>
  <dc:description/>
  <cp:lastModifiedBy>安启</cp:lastModifiedBy>
  <cp:revision>26</cp:revision>
  <cp:lastPrinted>2022-09-27T21:07:00Z</cp:lastPrinted>
  <dcterms:created xsi:type="dcterms:W3CDTF">2022-09-27T19:56:00Z</dcterms:created>
  <dcterms:modified xsi:type="dcterms:W3CDTF">2022-09-27T21:07:00Z</dcterms:modified>
</cp:coreProperties>
</file>