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E0A3" w14:textId="77777777" w:rsidR="008E405A" w:rsidRDefault="00914CF0" w:rsidP="00914CF0">
      <w:pPr>
        <w:pStyle w:val="Title"/>
        <w:rPr>
          <w:noProof/>
        </w:rPr>
      </w:pPr>
      <w:r w:rsidRPr="006B30AE">
        <w:rPr>
          <w:b w:val="0"/>
        </w:rPr>
        <w:fldChar w:fldCharType="begin"/>
      </w:r>
      <w:r w:rsidR="00C43652">
        <w:instrText xml:space="preserve"> SET  DocName "anqi_study_deno_20220928" \* MERGEFORMAT </w:instrText>
      </w:r>
      <w:r w:rsidRPr="006B30AE">
        <w:rPr>
          <w:b w:val="0"/>
        </w:rPr>
        <w:fldChar w:fldCharType="separate"/>
      </w:r>
      <w:bookmarkStart w:id="0" w:name="DocName"/>
      <w:r w:rsidR="00C43652">
        <w:rPr>
          <w:noProof/>
        </w:rPr>
        <w:t>anqi_study_deno_20220928</w:t>
      </w:r>
      <w:bookmarkEnd w:id="0"/>
      <w:r w:rsidRPr="006B30AE">
        <w:rPr>
          <w:b w:val="0"/>
        </w:rPr>
        <w:fldChar w:fldCharType="end"/>
      </w:r>
      <w:r w:rsidR="00894E75">
        <w:rPr>
          <w:noProof/>
        </w:rPr>
        <w:fldChar w:fldCharType="begin"/>
      </w:r>
      <w:r w:rsidR="00894E75">
        <w:rPr>
          <w:noProof/>
        </w:rPr>
        <w:instrText xml:space="preserve"> REF  DocName  \* MERGEFORMAT </w:instrText>
      </w:r>
      <w:r w:rsidR="00894E75">
        <w:rPr>
          <w:noProof/>
        </w:rPr>
        <w:fldChar w:fldCharType="separate"/>
      </w:r>
      <w:r w:rsidR="006F029E">
        <w:rPr>
          <w:noProof/>
        </w:rPr>
        <w:t>anqi_study_deno_20220928</w:t>
      </w:r>
      <w:r w:rsidR="00894E75">
        <w:rPr>
          <w:noProof/>
        </w:rPr>
        <w:fldChar w:fldCharType="end"/>
      </w:r>
    </w:p>
    <w:sdt>
      <w:sdtPr>
        <w:rPr>
          <w:rFonts w:cstheme="minorBidi"/>
          <w:kern w:val="2"/>
          <w:sz w:val="18"/>
          <w:szCs w:val="22"/>
          <w:lang w:val="en-US"/>
        </w:rPr>
        <w:id w:val="2095590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DF0767" w14:textId="77355D94" w:rsidR="00C43652" w:rsidRPr="00C43652" w:rsidRDefault="00C43652">
          <w:pPr>
            <w:pStyle w:val="TOCHeading"/>
            <w:spacing w:before="65"/>
            <w:rPr>
              <w:lang w:val="en-US"/>
            </w:rPr>
          </w:pPr>
          <w:r w:rsidRPr="00C43652">
            <w:rPr>
              <w:lang w:val="en-US"/>
            </w:rPr>
            <w:t>Contents</w:t>
          </w:r>
        </w:p>
        <w:p w14:paraId="752E3464" w14:textId="37180F5C" w:rsidR="00E17320" w:rsidRDefault="00000000">
          <w:pPr>
            <w:pStyle w:val="TOC1"/>
            <w:tabs>
              <w:tab w:val="left" w:pos="1260"/>
            </w:tabs>
            <w:rPr>
              <w:rFonts w:asciiTheme="minorHAnsi" w:eastAsiaTheme="minorEastAsia" w:hAnsiTheme="minorHAns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77827" w:history="1">
            <w:r w:rsidR="00E17320" w:rsidRPr="00AB54BD">
              <w:rPr>
                <w:rStyle w:val="Hyperlink"/>
                <w:rFonts w:eastAsia="宋体"/>
              </w:rPr>
              <w:t>1</w:t>
            </w:r>
            <w:r w:rsidR="00E17320">
              <w:rPr>
                <w:rFonts w:asciiTheme="minorHAnsi" w:eastAsiaTheme="minorEastAsia" w:hAnsiTheme="minorHAnsi"/>
                <w:szCs w:val="22"/>
              </w:rPr>
              <w:tab/>
            </w:r>
            <w:r w:rsidR="00E17320" w:rsidRPr="00AB54BD">
              <w:rPr>
                <w:rStyle w:val="Hyperlink"/>
              </w:rPr>
              <w:t>deno commands</w:t>
            </w:r>
            <w:r w:rsidR="00E17320">
              <w:rPr>
                <w:webHidden/>
              </w:rPr>
              <w:tab/>
            </w:r>
            <w:r w:rsidR="00E17320">
              <w:rPr>
                <w:webHidden/>
              </w:rPr>
              <w:fldChar w:fldCharType="begin"/>
            </w:r>
            <w:r w:rsidR="00E17320">
              <w:rPr>
                <w:webHidden/>
              </w:rPr>
              <w:instrText xml:space="preserve"> PAGEREF _Toc115277827 \h </w:instrText>
            </w:r>
            <w:r w:rsidR="00E17320">
              <w:rPr>
                <w:webHidden/>
              </w:rPr>
            </w:r>
            <w:r w:rsidR="00E17320">
              <w:rPr>
                <w:webHidden/>
              </w:rPr>
              <w:fldChar w:fldCharType="separate"/>
            </w:r>
            <w:r w:rsidR="00E17320">
              <w:rPr>
                <w:webHidden/>
              </w:rPr>
              <w:t>1</w:t>
            </w:r>
            <w:r w:rsidR="00E17320">
              <w:rPr>
                <w:webHidden/>
              </w:rPr>
              <w:fldChar w:fldCharType="end"/>
            </w:r>
          </w:hyperlink>
        </w:p>
        <w:p w14:paraId="089CC8EF" w14:textId="3CCFF694" w:rsidR="00E17320" w:rsidRDefault="00E17320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277828" w:history="1">
            <w:r w:rsidRPr="00AB54BD">
              <w:rPr>
                <w:rStyle w:val="Hyperlink"/>
                <w:rFonts w:eastAsia="宋体"/>
              </w:rPr>
              <w:t>1.1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AB54BD">
              <w:rPr>
                <w:rStyle w:val="Hyperlink"/>
              </w:rPr>
              <w:t>deno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1D51BD2" w14:textId="2DE95AF7" w:rsidR="00E17320" w:rsidRDefault="00E17320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277829" w:history="1">
            <w:r w:rsidRPr="00AB54BD">
              <w:rPr>
                <w:rStyle w:val="Hyperlink"/>
                <w:rFonts w:eastAsia="宋体"/>
              </w:rPr>
              <w:t>1.2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AB54BD">
              <w:rPr>
                <w:rStyle w:val="Hyperlink"/>
              </w:rPr>
              <w:t>anqi: Test -V, -version, and -v (not exists)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798F418" w14:textId="25CFD0CB" w:rsidR="00E17320" w:rsidRDefault="00E17320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277830" w:history="1">
            <w:r w:rsidRPr="00AB54BD">
              <w:rPr>
                <w:rStyle w:val="Hyperlink"/>
                <w:rFonts w:eastAsia="宋体"/>
              </w:rPr>
              <w:t>1.3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AB54BD">
              <w:rPr>
                <w:rStyle w:val="Hyperlink"/>
              </w:rPr>
              <w:t>anqi: how to use –unstable?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1D92E62" w14:textId="045D1AA1" w:rsidR="00E17320" w:rsidRDefault="00E1732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15277831" w:history="1">
            <w:r w:rsidRPr="00AB54BD">
              <w:rPr>
                <w:rStyle w:val="Hyperlink"/>
                <w:rFonts w:eastAsia="宋体"/>
              </w:rPr>
              <w:t>1.3.1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AB54BD">
              <w:rPr>
                <w:rStyle w:val="Hyperlink"/>
              </w:rPr>
              <w:t>Run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D56B80" w14:textId="4BC60915" w:rsidR="00E17320" w:rsidRDefault="00E1732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15277832" w:history="1">
            <w:r w:rsidRPr="00AB54BD">
              <w:rPr>
                <w:rStyle w:val="Hyperlink"/>
                <w:rFonts w:eastAsia="宋体"/>
              </w:rPr>
              <w:t>1.3.2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AB54BD">
              <w:rPr>
                <w:rStyle w:val="Hyperlink"/>
              </w:rPr>
              <w:t>Compare them with WinMerge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D89D7C2" w14:textId="3AA0FB89" w:rsidR="00E17320" w:rsidRDefault="00E1732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15277833" w:history="1">
            <w:r w:rsidRPr="00AB54BD">
              <w:rPr>
                <w:rStyle w:val="Hyperlink"/>
                <w:rFonts w:eastAsia="宋体"/>
              </w:rPr>
              <w:t>1.3.3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AB54BD">
              <w:rPr>
                <w:rStyle w:val="Hyperlink"/>
              </w:rPr>
              <w:t>Others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26E12D" w14:textId="4F03B89D" w:rsidR="00E17320" w:rsidRDefault="00E17320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277834" w:history="1">
            <w:r w:rsidRPr="00AB54BD">
              <w:rPr>
                <w:rStyle w:val="Hyperlink"/>
                <w:rFonts w:eastAsia="宋体"/>
              </w:rPr>
              <w:t>1.4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AB54BD">
              <w:rPr>
                <w:rStyle w:val="Hyperlink"/>
              </w:rPr>
              <w:t>deno -h bench VS deno bench -h VS deno help bench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9961EE" w14:textId="30DFC5EB" w:rsidR="00E17320" w:rsidRDefault="00E1732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15277835" w:history="1">
            <w:r w:rsidRPr="00AB54BD">
              <w:rPr>
                <w:rStyle w:val="Hyperlink"/>
                <w:rFonts w:eastAsia="宋体"/>
              </w:rPr>
              <w:t>1.4.1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AB54BD">
              <w:rPr>
                <w:rStyle w:val="Hyperlink"/>
              </w:rPr>
              <w:t>Run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4E8E20" w14:textId="38D8240B" w:rsidR="00E17320" w:rsidRDefault="00E1732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15277836" w:history="1">
            <w:r w:rsidRPr="00AB54BD">
              <w:rPr>
                <w:rStyle w:val="Hyperlink"/>
                <w:rFonts w:eastAsia="宋体"/>
              </w:rPr>
              <w:t>1.4.2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AB54BD">
              <w:rPr>
                <w:rStyle w:val="Hyperlink"/>
              </w:rPr>
              <w:t>Compare them with WinMerge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AF30FA" w14:textId="6B93465C" w:rsidR="00E17320" w:rsidRDefault="00E1732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15277837" w:history="1">
            <w:r w:rsidRPr="00AB54BD">
              <w:rPr>
                <w:rStyle w:val="Hyperlink"/>
                <w:rFonts w:eastAsia="宋体"/>
              </w:rPr>
              <w:t>1.4.3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AB54BD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F6A801" w14:textId="682B881E" w:rsidR="00E17320" w:rsidRDefault="00E17320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277838" w:history="1">
            <w:r w:rsidRPr="00AB54BD">
              <w:rPr>
                <w:rStyle w:val="Hyperlink"/>
                <w:rFonts w:eastAsia="宋体"/>
              </w:rPr>
              <w:t>1.5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AB54BD">
              <w:rPr>
                <w:rStyle w:val="Hyperlink"/>
              </w:rPr>
              <w:t>Get the help info of other subcommands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982F9E" w14:textId="75DC4FE1" w:rsidR="00E17320" w:rsidRDefault="00E1732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15277839" w:history="1">
            <w:r w:rsidRPr="00AB54BD">
              <w:rPr>
                <w:rStyle w:val="Hyperlink"/>
                <w:rFonts w:eastAsia="宋体"/>
              </w:rPr>
              <w:t>1.5.1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AB54BD">
              <w:rPr>
                <w:rStyle w:val="Hyperlink"/>
              </w:rPr>
              <w:t>deno &lt;subcommands&gt; -h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67809C" w14:textId="1FCF57A2" w:rsidR="00E17320" w:rsidRDefault="00E1732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15277840" w:history="1">
            <w:r w:rsidRPr="00AB54BD">
              <w:rPr>
                <w:rStyle w:val="Hyperlink"/>
                <w:rFonts w:eastAsia="宋体"/>
              </w:rPr>
              <w:t>1.5.2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AB54BD">
              <w:rPr>
                <w:rStyle w:val="Hyperlink"/>
              </w:rPr>
              <w:t>deno help &lt;subcommands&gt;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BDD411" w14:textId="107BD3D3" w:rsidR="00E17320" w:rsidRDefault="00E1732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15277841" w:history="1">
            <w:r w:rsidRPr="00AB54BD">
              <w:rPr>
                <w:rStyle w:val="Hyperlink"/>
                <w:rFonts w:eastAsia="宋体"/>
              </w:rPr>
              <w:t>1.5.3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AB54BD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7D392A" w14:textId="76A8BDA8" w:rsidR="00E17320" w:rsidRDefault="00E17320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277842" w:history="1">
            <w:r w:rsidRPr="00AB54BD">
              <w:rPr>
                <w:rStyle w:val="Hyperlink"/>
                <w:rFonts w:eastAsia="宋体"/>
              </w:rPr>
              <w:t>1.6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AB54BD">
              <w:rPr>
                <w:rStyle w:val="Hyperlink"/>
              </w:rPr>
              <w:t>Compare by categories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06C173" w14:textId="122667C5" w:rsidR="00E17320" w:rsidRDefault="00E1732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15277843" w:history="1">
            <w:r w:rsidRPr="00AB54BD">
              <w:rPr>
                <w:rStyle w:val="Hyperlink"/>
                <w:rFonts w:eastAsia="宋体"/>
              </w:rPr>
              <w:t>1.6.1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AB54BD">
              <w:rPr>
                <w:rStyle w:val="Hyperlink"/>
              </w:rPr>
              <w:t>Run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380D4D" w14:textId="51CE2B4A" w:rsidR="00E17320" w:rsidRDefault="00E1732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15277844" w:history="1">
            <w:r w:rsidRPr="00AB54BD">
              <w:rPr>
                <w:rStyle w:val="Hyperlink"/>
                <w:rFonts w:eastAsia="宋体"/>
              </w:rPr>
              <w:t>1.6.2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AB54BD">
              <w:rPr>
                <w:rStyle w:val="Hyperlink"/>
              </w:rPr>
              <w:t>Compare with WinMerge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6632979" w14:textId="5E18D78E" w:rsidR="00E17320" w:rsidRDefault="00E17320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277845" w:history="1">
            <w:r w:rsidRPr="00AB54BD">
              <w:rPr>
                <w:rStyle w:val="Hyperlink"/>
                <w:rFonts w:eastAsia="宋体"/>
              </w:rPr>
              <w:t>1.7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AB54BD">
              <w:rPr>
                <w:rStyle w:val="Hyperlink"/>
              </w:rPr>
              <w:t>Others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3AF361" w14:textId="2576D1E1" w:rsidR="00E17320" w:rsidRDefault="00E17320">
          <w:pPr>
            <w:pStyle w:val="TOC1"/>
            <w:tabs>
              <w:tab w:val="left" w:pos="1260"/>
            </w:tabs>
            <w:rPr>
              <w:rFonts w:asciiTheme="minorHAnsi" w:eastAsiaTheme="minorEastAsia" w:hAnsiTheme="minorHAnsi"/>
              <w:szCs w:val="22"/>
            </w:rPr>
          </w:pPr>
          <w:hyperlink w:anchor="_Toc115277846" w:history="1">
            <w:r w:rsidRPr="00AB54BD">
              <w:rPr>
                <w:rStyle w:val="Hyperlink"/>
                <w:rFonts w:eastAsia="宋体"/>
              </w:rPr>
              <w:t>2</w:t>
            </w:r>
            <w:r>
              <w:rPr>
                <w:rFonts w:asciiTheme="minorHAnsi" w:eastAsiaTheme="minorEastAsia" w:hAnsiTheme="minorHAnsi"/>
                <w:szCs w:val="22"/>
              </w:rPr>
              <w:tab/>
            </w:r>
            <w:r w:rsidRPr="00AB54BD">
              <w:rPr>
                <w:rStyle w:val="Hyperlink"/>
              </w:rPr>
              <w:t>subcommands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97A3C8" w14:textId="2EC0A284" w:rsidR="00E17320" w:rsidRDefault="00E17320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277847" w:history="1">
            <w:r w:rsidRPr="00AB54BD">
              <w:rPr>
                <w:rStyle w:val="Hyperlink"/>
                <w:rFonts w:eastAsia="宋体"/>
              </w:rPr>
              <w:t>2.1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AB54BD">
              <w:rPr>
                <w:rStyle w:val="Hyperlink"/>
              </w:rPr>
              <w:t>deno bench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731DCD" w14:textId="5ECB0376" w:rsidR="00E17320" w:rsidRDefault="00E17320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277848" w:history="1">
            <w:r w:rsidRPr="00AB54BD">
              <w:rPr>
                <w:rStyle w:val="Hyperlink"/>
                <w:rFonts w:eastAsia="宋体"/>
              </w:rPr>
              <w:t>2.2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AB54BD">
              <w:rPr>
                <w:rStyle w:val="Hyperlink"/>
              </w:rPr>
              <w:t>deno upgrade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4B1BC2" w14:textId="09226110" w:rsidR="00E17320" w:rsidRDefault="00E17320">
          <w:pPr>
            <w:pStyle w:val="TOC1"/>
            <w:tabs>
              <w:tab w:val="left" w:pos="1260"/>
            </w:tabs>
            <w:rPr>
              <w:rFonts w:asciiTheme="minorHAnsi" w:eastAsiaTheme="minorEastAsia" w:hAnsiTheme="minorHAnsi"/>
              <w:szCs w:val="22"/>
            </w:rPr>
          </w:pPr>
          <w:hyperlink w:anchor="_Toc115277849" w:history="1">
            <w:r w:rsidRPr="00AB54BD">
              <w:rPr>
                <w:rStyle w:val="Hyperlink"/>
                <w:rFonts w:eastAsia="宋体"/>
              </w:rPr>
              <w:t>3</w:t>
            </w:r>
            <w:r>
              <w:rPr>
                <w:rFonts w:asciiTheme="minorHAnsi" w:eastAsiaTheme="minorEastAsia" w:hAnsiTheme="minorHAnsi"/>
                <w:szCs w:val="22"/>
              </w:rPr>
              <w:tab/>
            </w:r>
            <w:r w:rsidRPr="00AB54BD">
              <w:rPr>
                <w:rStyle w:val="Hyperlink"/>
              </w:rPr>
              <w:t>Make categories and continue tomorrow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_Toc115277849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BABB0CF" w14:textId="7474DCF5" w:rsidR="002839F0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9F05D89" w14:textId="249ED059" w:rsidR="00C43652" w:rsidRPr="00C500AE" w:rsidRDefault="00C43652" w:rsidP="00FA78C8">
      <w:pPr>
        <w:pStyle w:val="a"/>
        <w:adjustRightInd w:val="0"/>
        <w:spacing w:line="228" w:lineRule="auto"/>
        <w:ind w:firstLine="360"/>
        <w:sectPr w:rsidR="00C43652" w:rsidRPr="00C500AE" w:rsidSect="00C85F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8419" w:h="11906" w:orient="landscape" w:code="9"/>
          <w:pgMar w:top="284" w:right="170" w:bottom="284" w:left="227" w:header="284" w:footer="284" w:gutter="397"/>
          <w:cols w:space="425"/>
          <w:titlePg/>
          <w:docGrid w:type="linesAndChars" w:linePitch="326"/>
        </w:sectPr>
      </w:pPr>
    </w:p>
    <w:p w14:paraId="25412810" w14:textId="77777777" w:rsidR="00C43652" w:rsidRDefault="00662B72" w:rsidP="00662B72">
      <w:pPr>
        <w:pStyle w:val="Heading1"/>
      </w:pPr>
      <w:bookmarkStart w:id="1" w:name="_Toc115277827"/>
      <w:r>
        <w:lastRenderedPageBreak/>
        <w:t>deno commands</w:t>
      </w:r>
      <w:bookmarkEnd w:id="1"/>
    </w:p>
    <w:p w14:paraId="4FAAB8BD" w14:textId="77777777" w:rsidR="00662B72" w:rsidRDefault="00662B72" w:rsidP="00662B72">
      <w:pPr>
        <w:pStyle w:val="Heading2"/>
      </w:pPr>
      <w:bookmarkStart w:id="2" w:name="_Toc115277828"/>
      <w:r>
        <w:rPr>
          <w:rFonts w:hint="eastAsia"/>
        </w:rPr>
        <w:t>d</w:t>
      </w:r>
      <w:r>
        <w:t>eno</w:t>
      </w:r>
      <w:bookmarkEnd w:id="2"/>
    </w:p>
    <w:p w14:paraId="637E1D13" w14:textId="77777777" w:rsidR="00662B72" w:rsidRDefault="00662B72" w:rsidP="00662B72">
      <w:r>
        <w:t>Deno 1.25.4+9a9dd12</w:t>
      </w:r>
    </w:p>
    <w:p w14:paraId="782E49C0" w14:textId="77777777" w:rsidR="00662B72" w:rsidRDefault="00662B72" w:rsidP="00662B72">
      <w:r>
        <w:t>exit using ctrl+d, ctrl+c, or close()</w:t>
      </w:r>
    </w:p>
    <w:p w14:paraId="22D04183" w14:textId="77777777" w:rsidR="00885DE6" w:rsidRDefault="00885DE6" w:rsidP="00885DE6">
      <w:r>
        <w:t>&gt; for (let i = 1; i &lt; 10; ++i) { for (let j = i; j &lt;= 9; ++j) { console.log(`${i} * ${j} = ${ i * j }`); } }</w:t>
      </w:r>
    </w:p>
    <w:p w14:paraId="2A6E14AF" w14:textId="77777777" w:rsidR="00885DE6" w:rsidRDefault="00885DE6" w:rsidP="00885DE6">
      <w:r>
        <w:t>1 * 1 = 1</w:t>
      </w:r>
    </w:p>
    <w:p w14:paraId="5C1C4C19" w14:textId="77777777" w:rsidR="00885DE6" w:rsidRDefault="00885DE6" w:rsidP="00885DE6">
      <w:r>
        <w:t>1 * 2 = 2</w:t>
      </w:r>
    </w:p>
    <w:p w14:paraId="44A042B5" w14:textId="77777777" w:rsidR="00885DE6" w:rsidRDefault="00885DE6" w:rsidP="00885DE6">
      <w:r>
        <w:t>1 * 3 = 3</w:t>
      </w:r>
    </w:p>
    <w:p w14:paraId="532BFB9C" w14:textId="77777777" w:rsidR="00885DE6" w:rsidRDefault="00885DE6" w:rsidP="00885DE6">
      <w:r>
        <w:t>1 * 4 = 4</w:t>
      </w:r>
    </w:p>
    <w:p w14:paraId="5960720D" w14:textId="77777777" w:rsidR="00885DE6" w:rsidRDefault="00885DE6" w:rsidP="00885DE6">
      <w:r>
        <w:t>1 * 5 = 5</w:t>
      </w:r>
    </w:p>
    <w:p w14:paraId="64044984" w14:textId="77777777" w:rsidR="00885DE6" w:rsidRDefault="00885DE6" w:rsidP="00885DE6">
      <w:r>
        <w:t>1 * 6 = 6</w:t>
      </w:r>
    </w:p>
    <w:p w14:paraId="13854345" w14:textId="77777777" w:rsidR="00885DE6" w:rsidRDefault="00885DE6" w:rsidP="00885DE6">
      <w:r>
        <w:t>1 * 7 = 7</w:t>
      </w:r>
    </w:p>
    <w:p w14:paraId="7A725A45" w14:textId="77777777" w:rsidR="00885DE6" w:rsidRDefault="00885DE6" w:rsidP="00885DE6">
      <w:r>
        <w:t>1 * 8 = 8</w:t>
      </w:r>
    </w:p>
    <w:p w14:paraId="0FFE0FB7" w14:textId="77777777" w:rsidR="00885DE6" w:rsidRDefault="00885DE6" w:rsidP="00885DE6">
      <w:r>
        <w:t>1 * 9 = 9</w:t>
      </w:r>
    </w:p>
    <w:p w14:paraId="20ADA2B2" w14:textId="77777777" w:rsidR="00885DE6" w:rsidRDefault="00885DE6" w:rsidP="00885DE6">
      <w:r>
        <w:t>2 * 2 = 4</w:t>
      </w:r>
    </w:p>
    <w:p w14:paraId="40473785" w14:textId="77777777" w:rsidR="00885DE6" w:rsidRDefault="00885DE6" w:rsidP="00885DE6">
      <w:r>
        <w:t>2 * 3 = 6</w:t>
      </w:r>
    </w:p>
    <w:p w14:paraId="0729AD48" w14:textId="77777777" w:rsidR="00885DE6" w:rsidRDefault="00885DE6" w:rsidP="00885DE6">
      <w:r>
        <w:t>2 * 4 = 8</w:t>
      </w:r>
    </w:p>
    <w:p w14:paraId="64E94CF7" w14:textId="77777777" w:rsidR="00885DE6" w:rsidRDefault="00885DE6" w:rsidP="00885DE6">
      <w:r>
        <w:t>2 * 5 = 10</w:t>
      </w:r>
    </w:p>
    <w:p w14:paraId="653A8734" w14:textId="77777777" w:rsidR="00885DE6" w:rsidRDefault="00885DE6" w:rsidP="00885DE6">
      <w:r>
        <w:t>2 * 6 = 12</w:t>
      </w:r>
    </w:p>
    <w:p w14:paraId="1161D02D" w14:textId="77777777" w:rsidR="00885DE6" w:rsidRDefault="00885DE6" w:rsidP="00885DE6">
      <w:r>
        <w:t>2 * 7 = 14</w:t>
      </w:r>
    </w:p>
    <w:p w14:paraId="707C129B" w14:textId="77777777" w:rsidR="00885DE6" w:rsidRDefault="00885DE6" w:rsidP="00885DE6">
      <w:r>
        <w:t>2 * 8 = 16</w:t>
      </w:r>
    </w:p>
    <w:p w14:paraId="62E2B05A" w14:textId="77777777" w:rsidR="00885DE6" w:rsidRDefault="00885DE6" w:rsidP="00885DE6">
      <w:r>
        <w:t>2 * 9 = 18</w:t>
      </w:r>
    </w:p>
    <w:p w14:paraId="2D946A34" w14:textId="77777777" w:rsidR="00885DE6" w:rsidRDefault="00885DE6" w:rsidP="00885DE6">
      <w:r>
        <w:t>3 * 3 = 9</w:t>
      </w:r>
    </w:p>
    <w:p w14:paraId="31BB09E2" w14:textId="77777777" w:rsidR="00885DE6" w:rsidRDefault="00885DE6" w:rsidP="00885DE6">
      <w:r>
        <w:t>3 * 4 = 12</w:t>
      </w:r>
    </w:p>
    <w:p w14:paraId="6F76F765" w14:textId="77777777" w:rsidR="00885DE6" w:rsidRDefault="00885DE6" w:rsidP="00885DE6">
      <w:r>
        <w:t>3 * 5 = 15</w:t>
      </w:r>
    </w:p>
    <w:p w14:paraId="41FDC4CB" w14:textId="77777777" w:rsidR="00885DE6" w:rsidRDefault="00885DE6" w:rsidP="00885DE6">
      <w:r>
        <w:t>3 * 6 = 18</w:t>
      </w:r>
    </w:p>
    <w:p w14:paraId="3F737730" w14:textId="77777777" w:rsidR="00885DE6" w:rsidRDefault="00885DE6" w:rsidP="00885DE6">
      <w:r>
        <w:t>3 * 7 = 21</w:t>
      </w:r>
    </w:p>
    <w:p w14:paraId="4BB0454D" w14:textId="77777777" w:rsidR="00885DE6" w:rsidRDefault="00885DE6" w:rsidP="00885DE6">
      <w:r>
        <w:t>3 * 8 = 24</w:t>
      </w:r>
    </w:p>
    <w:p w14:paraId="445F8525" w14:textId="77777777" w:rsidR="00885DE6" w:rsidRDefault="00885DE6" w:rsidP="00885DE6">
      <w:r>
        <w:t>3 * 9 = 27</w:t>
      </w:r>
    </w:p>
    <w:p w14:paraId="1F83C50B" w14:textId="77777777" w:rsidR="00885DE6" w:rsidRDefault="00885DE6" w:rsidP="00885DE6">
      <w:r>
        <w:t>4 * 4 = 16</w:t>
      </w:r>
    </w:p>
    <w:p w14:paraId="1D2B005A" w14:textId="77777777" w:rsidR="00885DE6" w:rsidRDefault="00885DE6" w:rsidP="00885DE6">
      <w:r>
        <w:t>4 * 5 = 20</w:t>
      </w:r>
    </w:p>
    <w:p w14:paraId="15B94FDE" w14:textId="77777777" w:rsidR="00885DE6" w:rsidRDefault="00885DE6" w:rsidP="00885DE6">
      <w:r>
        <w:t>4 * 6 = 24</w:t>
      </w:r>
    </w:p>
    <w:p w14:paraId="0139C2F5" w14:textId="77777777" w:rsidR="00885DE6" w:rsidRDefault="00885DE6" w:rsidP="00885DE6">
      <w:r>
        <w:t>4 * 7 = 28</w:t>
      </w:r>
    </w:p>
    <w:p w14:paraId="1FF8D32C" w14:textId="77777777" w:rsidR="00885DE6" w:rsidRDefault="00885DE6" w:rsidP="00885DE6">
      <w:r>
        <w:t>4 * 8 = 32</w:t>
      </w:r>
    </w:p>
    <w:p w14:paraId="27CA123C" w14:textId="77777777" w:rsidR="00885DE6" w:rsidRDefault="00885DE6" w:rsidP="00885DE6">
      <w:r>
        <w:t>4 * 9 = 36</w:t>
      </w:r>
    </w:p>
    <w:p w14:paraId="0E2A3F36" w14:textId="77777777" w:rsidR="00885DE6" w:rsidRDefault="00885DE6" w:rsidP="00885DE6">
      <w:r>
        <w:t>5 * 5 = 25</w:t>
      </w:r>
    </w:p>
    <w:p w14:paraId="05C7A751" w14:textId="77777777" w:rsidR="00885DE6" w:rsidRDefault="00885DE6" w:rsidP="00885DE6">
      <w:r>
        <w:t>5 * 6 = 30</w:t>
      </w:r>
    </w:p>
    <w:p w14:paraId="576A7C18" w14:textId="77777777" w:rsidR="00885DE6" w:rsidRDefault="00885DE6" w:rsidP="00885DE6">
      <w:r>
        <w:t>5 * 7 = 35</w:t>
      </w:r>
    </w:p>
    <w:p w14:paraId="2B27869D" w14:textId="77777777" w:rsidR="00885DE6" w:rsidRDefault="00885DE6" w:rsidP="00885DE6">
      <w:r>
        <w:t>5 * 8 = 40</w:t>
      </w:r>
    </w:p>
    <w:p w14:paraId="266407C2" w14:textId="77777777" w:rsidR="00885DE6" w:rsidRDefault="00885DE6" w:rsidP="00885DE6">
      <w:r>
        <w:t>5 * 9 = 45</w:t>
      </w:r>
    </w:p>
    <w:p w14:paraId="668A6555" w14:textId="77777777" w:rsidR="00885DE6" w:rsidRDefault="00885DE6" w:rsidP="00885DE6">
      <w:r>
        <w:t>6 * 6 = 36</w:t>
      </w:r>
    </w:p>
    <w:p w14:paraId="665E4F22" w14:textId="77777777" w:rsidR="00885DE6" w:rsidRDefault="00885DE6" w:rsidP="00885DE6">
      <w:r>
        <w:t>6 * 7 = 42</w:t>
      </w:r>
    </w:p>
    <w:p w14:paraId="4B0EC2B6" w14:textId="77777777" w:rsidR="00885DE6" w:rsidRDefault="00885DE6" w:rsidP="00885DE6">
      <w:r>
        <w:t>6 * 8 = 48</w:t>
      </w:r>
    </w:p>
    <w:p w14:paraId="1050A785" w14:textId="77777777" w:rsidR="00885DE6" w:rsidRDefault="00885DE6" w:rsidP="00885DE6">
      <w:r>
        <w:t>6 * 9 = 54</w:t>
      </w:r>
    </w:p>
    <w:p w14:paraId="01376646" w14:textId="77777777" w:rsidR="00885DE6" w:rsidRDefault="00885DE6" w:rsidP="00885DE6">
      <w:r>
        <w:t>7 * 7 = 49</w:t>
      </w:r>
    </w:p>
    <w:p w14:paraId="455B2D72" w14:textId="77777777" w:rsidR="00885DE6" w:rsidRDefault="00885DE6" w:rsidP="00885DE6">
      <w:r>
        <w:t>7 * 8 = 56</w:t>
      </w:r>
    </w:p>
    <w:p w14:paraId="55EB5A16" w14:textId="77777777" w:rsidR="00885DE6" w:rsidRDefault="00885DE6" w:rsidP="00885DE6">
      <w:r>
        <w:t>7 * 9 = 63</w:t>
      </w:r>
    </w:p>
    <w:p w14:paraId="40EBE3F8" w14:textId="77777777" w:rsidR="00885DE6" w:rsidRDefault="00885DE6" w:rsidP="00885DE6">
      <w:r>
        <w:t>8 * 8 = 64</w:t>
      </w:r>
    </w:p>
    <w:p w14:paraId="3495831A" w14:textId="77777777" w:rsidR="00885DE6" w:rsidRDefault="00885DE6" w:rsidP="00885DE6">
      <w:r>
        <w:t>8 * 9 = 72</w:t>
      </w:r>
    </w:p>
    <w:p w14:paraId="66D34666" w14:textId="77777777" w:rsidR="00885DE6" w:rsidRDefault="00885DE6" w:rsidP="00885DE6">
      <w:r>
        <w:t>9 * 9 = 81</w:t>
      </w:r>
    </w:p>
    <w:p w14:paraId="52409B9C" w14:textId="77777777" w:rsidR="00885DE6" w:rsidRDefault="00885DE6" w:rsidP="00885DE6">
      <w:r>
        <w:t>undefined</w:t>
      </w:r>
    </w:p>
    <w:p w14:paraId="139E805F" w14:textId="77777777" w:rsidR="00885DE6" w:rsidRDefault="00885DE6" w:rsidP="00885DE6">
      <w:r>
        <w:lastRenderedPageBreak/>
        <w:t>&gt; help</w:t>
      </w:r>
    </w:p>
    <w:p w14:paraId="42AF880A" w14:textId="77777777" w:rsidR="00885DE6" w:rsidRDefault="00885DE6" w:rsidP="00885DE6">
      <w:r>
        <w:t>Uncaught ReferenceError: help is not defined</w:t>
      </w:r>
    </w:p>
    <w:p w14:paraId="6302C511" w14:textId="77777777" w:rsidR="00885DE6" w:rsidRDefault="00885DE6" w:rsidP="00885DE6">
      <w:r>
        <w:t xml:space="preserve">    at &lt;anonymous&gt;:2:1</w:t>
      </w:r>
    </w:p>
    <w:p w14:paraId="7C4F0A6B" w14:textId="77777777" w:rsidR="00885DE6" w:rsidRDefault="00885DE6" w:rsidP="00885DE6">
      <w:r>
        <w:t>&gt; let a = 0; const A = 1; console.log(a + A);</w:t>
      </w:r>
    </w:p>
    <w:p w14:paraId="7F4FA4A0" w14:textId="77777777" w:rsidR="00885DE6" w:rsidRDefault="00885DE6" w:rsidP="00885DE6">
      <w:r>
        <w:t>1</w:t>
      </w:r>
    </w:p>
    <w:p w14:paraId="2D6B94C6" w14:textId="77777777" w:rsidR="00885DE6" w:rsidRDefault="00885DE6" w:rsidP="00885DE6">
      <w:r>
        <w:t>undefined</w:t>
      </w:r>
    </w:p>
    <w:p w14:paraId="13373325" w14:textId="77777777" w:rsidR="00885DE6" w:rsidRDefault="00885DE6" w:rsidP="00885DE6">
      <w:r>
        <w:t>&gt; let b = 2</w:t>
      </w:r>
    </w:p>
    <w:p w14:paraId="47B1C34B" w14:textId="77777777" w:rsidR="00885DE6" w:rsidRDefault="00885DE6" w:rsidP="00885DE6">
      <w:r>
        <w:t>undefined</w:t>
      </w:r>
    </w:p>
    <w:p w14:paraId="099DFE93" w14:textId="77777777" w:rsidR="00885DE6" w:rsidRDefault="00885DE6" w:rsidP="00885DE6">
      <w:r>
        <w:t>&gt; console.log(b + A);</w:t>
      </w:r>
    </w:p>
    <w:p w14:paraId="0D3BF737" w14:textId="77777777" w:rsidR="00885DE6" w:rsidRDefault="00885DE6" w:rsidP="00885DE6">
      <w:r>
        <w:t>3</w:t>
      </w:r>
    </w:p>
    <w:p w14:paraId="5087BA18" w14:textId="77777777" w:rsidR="00885DE6" w:rsidRDefault="00885DE6" w:rsidP="00885DE6">
      <w:r>
        <w:t>undefined</w:t>
      </w:r>
    </w:p>
    <w:p w14:paraId="1D999B77" w14:textId="77777777" w:rsidR="008E405A" w:rsidRDefault="00885DE6" w:rsidP="00885DE6">
      <w:r>
        <w:t>&gt; close()</w:t>
      </w:r>
    </w:p>
    <w:p w14:paraId="603F06CA" w14:textId="5EAFE964" w:rsidR="002E02D4" w:rsidRDefault="002E02D4" w:rsidP="002E02D4">
      <w:r>
        <w:t>P:\anqi\Desktop\tech\deno\help\20220928&gt;deno -q</w:t>
      </w:r>
    </w:p>
    <w:p w14:paraId="6CF46160" w14:textId="77777777" w:rsidR="002E02D4" w:rsidRDefault="002E02D4" w:rsidP="002E02D4">
      <w:r>
        <w:t>Deno 1.25.4+9a9dd12</w:t>
      </w:r>
    </w:p>
    <w:p w14:paraId="76489296" w14:textId="77777777" w:rsidR="002E02D4" w:rsidRDefault="002E02D4" w:rsidP="002E02D4">
      <w:r>
        <w:t>exit using ctrl+d, ctrl+c, or close()</w:t>
      </w:r>
    </w:p>
    <w:p w14:paraId="592C884A" w14:textId="77777777" w:rsidR="002E02D4" w:rsidRDefault="002E02D4" w:rsidP="002E02D4">
      <w:r>
        <w:t>&gt; console.log('test');</w:t>
      </w:r>
    </w:p>
    <w:p w14:paraId="1C756C35" w14:textId="77777777" w:rsidR="002E02D4" w:rsidRDefault="002E02D4" w:rsidP="002E02D4">
      <w:r>
        <w:t>test</w:t>
      </w:r>
    </w:p>
    <w:p w14:paraId="5FC4E141" w14:textId="77777777" w:rsidR="002E02D4" w:rsidRDefault="002E02D4" w:rsidP="002E02D4">
      <w:r>
        <w:t>undefined</w:t>
      </w:r>
    </w:p>
    <w:p w14:paraId="47E64783" w14:textId="77777777" w:rsidR="008E405A" w:rsidRDefault="002E02D4" w:rsidP="002E02D4">
      <w:r>
        <w:t>&gt; close()</w:t>
      </w:r>
    </w:p>
    <w:p w14:paraId="19CEE8AD" w14:textId="28EDDA8E" w:rsidR="002E02D4" w:rsidRDefault="002E02D4" w:rsidP="002E02D4">
      <w:r>
        <w:t>P:\anqi\Desktop\tech\deno\help\20220928&gt;deno --unstable</w:t>
      </w:r>
    </w:p>
    <w:p w14:paraId="31C0E7F3" w14:textId="77777777" w:rsidR="002E02D4" w:rsidRDefault="002E02D4" w:rsidP="002E02D4">
      <w:r>
        <w:t>Deno 1.25.4+9a9dd12</w:t>
      </w:r>
    </w:p>
    <w:p w14:paraId="508F2A78" w14:textId="77777777" w:rsidR="002E02D4" w:rsidRDefault="002E02D4" w:rsidP="002E02D4">
      <w:r>
        <w:t>exit using ctrl+d, ctrl+c, or close()</w:t>
      </w:r>
    </w:p>
    <w:p w14:paraId="1F5D2B97" w14:textId="77777777" w:rsidR="002E02D4" w:rsidRDefault="002E02D4" w:rsidP="002E02D4">
      <w:r>
        <w:t>&gt; console.log('test');</w:t>
      </w:r>
    </w:p>
    <w:p w14:paraId="545E0C35" w14:textId="77777777" w:rsidR="002E02D4" w:rsidRDefault="002E02D4" w:rsidP="002E02D4">
      <w:r>
        <w:t>test</w:t>
      </w:r>
    </w:p>
    <w:p w14:paraId="37072A9E" w14:textId="77777777" w:rsidR="002E02D4" w:rsidRDefault="002E02D4" w:rsidP="002E02D4">
      <w:r>
        <w:t>undefined</w:t>
      </w:r>
    </w:p>
    <w:p w14:paraId="36DAC1D7" w14:textId="77777777" w:rsidR="008E405A" w:rsidRDefault="002E02D4" w:rsidP="002E02D4">
      <w:r>
        <w:t>&gt; close()</w:t>
      </w:r>
    </w:p>
    <w:p w14:paraId="73A67899" w14:textId="685242D5" w:rsidR="0057180E" w:rsidRDefault="00CE66E7" w:rsidP="0057180E">
      <w:pPr>
        <w:pStyle w:val="Heading2"/>
      </w:pPr>
      <w:bookmarkStart w:id="3" w:name="_Toc115277829"/>
      <w:r>
        <w:t>anqi</w:t>
      </w:r>
      <w:r w:rsidR="00311335">
        <w:t xml:space="preserve">: </w:t>
      </w:r>
      <w:r w:rsidR="0057180E">
        <w:rPr>
          <w:rFonts w:hint="eastAsia"/>
        </w:rPr>
        <w:t>Test</w:t>
      </w:r>
      <w:r w:rsidR="0057180E">
        <w:t xml:space="preserve"> </w:t>
      </w:r>
      <w:r w:rsidR="0057180E">
        <w:rPr>
          <w:rFonts w:hint="eastAsia"/>
        </w:rPr>
        <w:t>-</w:t>
      </w:r>
      <w:r w:rsidR="0057180E">
        <w:t>V</w:t>
      </w:r>
      <w:r w:rsidR="0057180E">
        <w:rPr>
          <w:rFonts w:hint="eastAsia"/>
        </w:rPr>
        <w:t>,</w:t>
      </w:r>
      <w:r w:rsidR="0057180E">
        <w:t xml:space="preserve"> -version, and -v (not exists)</w:t>
      </w:r>
      <w:bookmarkEnd w:id="3"/>
    </w:p>
    <w:p w14:paraId="546D6BA2" w14:textId="77777777" w:rsidR="002E02D4" w:rsidRDefault="002E02D4" w:rsidP="002E02D4">
      <w:r>
        <w:t>P:\anqi\Desktop\tech\deno\help\20220928&gt;deno -V &amp;&amp; deno --version &amp;&amp; deno -v</w:t>
      </w:r>
    </w:p>
    <w:p w14:paraId="04C70EFB" w14:textId="77777777" w:rsidR="002E02D4" w:rsidRDefault="002E02D4" w:rsidP="002E02D4">
      <w:r>
        <w:t>deno 1.25.4+9a9dd12</w:t>
      </w:r>
    </w:p>
    <w:p w14:paraId="63966097" w14:textId="77777777" w:rsidR="002E02D4" w:rsidRDefault="002E02D4" w:rsidP="002E02D4">
      <w:r>
        <w:t>deno 1.25.4+9a9dd12 (canary, x86_64-pc-windows-msvc)</w:t>
      </w:r>
    </w:p>
    <w:p w14:paraId="1B045D8B" w14:textId="77777777" w:rsidR="002E02D4" w:rsidRDefault="002E02D4" w:rsidP="002E02D4">
      <w:r>
        <w:t>v8 10.7.193.3</w:t>
      </w:r>
    </w:p>
    <w:p w14:paraId="11856B6D" w14:textId="77777777" w:rsidR="002E02D4" w:rsidRDefault="002E02D4" w:rsidP="002E02D4">
      <w:r>
        <w:t>typescript 4.8.3</w:t>
      </w:r>
    </w:p>
    <w:p w14:paraId="3D298204" w14:textId="77777777" w:rsidR="008E405A" w:rsidRDefault="002E02D4" w:rsidP="002E02D4">
      <w:r>
        <w:t>error: Found argument '-v' which wasn't expected, or isn't valid in this context</w:t>
      </w:r>
    </w:p>
    <w:p w14:paraId="16D770CC" w14:textId="77777777" w:rsidR="008E405A" w:rsidRDefault="002E02D4" w:rsidP="002E02D4">
      <w:r>
        <w:t xml:space="preserve">        If you tried to supply `-v` as a value rather than a flag, use `-- -v`</w:t>
      </w:r>
    </w:p>
    <w:p w14:paraId="147F0980" w14:textId="7C6DAECA" w:rsidR="002E02D4" w:rsidRDefault="002E02D4" w:rsidP="002E02D4">
      <w:r>
        <w:t>USAGE:</w:t>
      </w:r>
    </w:p>
    <w:p w14:paraId="7693A342" w14:textId="77777777" w:rsidR="008E405A" w:rsidRDefault="002E02D4" w:rsidP="002E02D4">
      <w:r>
        <w:t xml:space="preserve">    deno [OPTIONS] [SUBCOMMAND]</w:t>
      </w:r>
    </w:p>
    <w:p w14:paraId="0F8CB94E" w14:textId="77777777" w:rsidR="008E405A" w:rsidRDefault="002E02D4" w:rsidP="002E02D4">
      <w:r>
        <w:t>For more information try --help</w:t>
      </w:r>
    </w:p>
    <w:p w14:paraId="38D39722" w14:textId="18EB223A" w:rsidR="002E02D4" w:rsidRDefault="002E02D4" w:rsidP="00885DE6">
      <w:r>
        <w:rPr>
          <w:rFonts w:hint="eastAsia"/>
        </w:rPr>
        <w:t>AnQi</w:t>
      </w:r>
      <w:r>
        <w:t>: ‘-v’ is wrong, ‘-V’ or ‘-version’ are ok.</w:t>
      </w:r>
      <w:r w:rsidR="00FC7369">
        <w:t xml:space="preserve"> Why use ‘-V’ not ‘-v, maybe because of NodeJs?</w:t>
      </w:r>
    </w:p>
    <w:p w14:paraId="2859D37D" w14:textId="77777777" w:rsidR="00FC7369" w:rsidRDefault="00FC7369" w:rsidP="00FC7369">
      <w:r>
        <w:t>P:\anqi\Desktop\tech\deno\help\20220928&gt;node -v</w:t>
      </w:r>
    </w:p>
    <w:p w14:paraId="33369073" w14:textId="77777777" w:rsidR="008E405A" w:rsidRDefault="00FC7369" w:rsidP="00FC7369">
      <w:r>
        <w:t>v16.15.1</w:t>
      </w:r>
    </w:p>
    <w:p w14:paraId="48A9D697" w14:textId="24AD9B96" w:rsidR="00FC7369" w:rsidRDefault="00FC7369" w:rsidP="00FC7369">
      <w:r>
        <w:t>P:\anqi\Desktop\tech\deno\help\20220928&gt;node -V</w:t>
      </w:r>
    </w:p>
    <w:p w14:paraId="369A35B3" w14:textId="77777777" w:rsidR="00FC7369" w:rsidRDefault="00FC7369" w:rsidP="00FC7369">
      <w:r>
        <w:t>node: bad option: -V</w:t>
      </w:r>
    </w:p>
    <w:p w14:paraId="550ADB82" w14:textId="77777777" w:rsidR="00903AC9" w:rsidRDefault="00CE66E7" w:rsidP="00903AC9">
      <w:pPr>
        <w:pStyle w:val="Heading2"/>
      </w:pPr>
      <w:bookmarkStart w:id="4" w:name="_Toc115277830"/>
      <w:r>
        <w:t>anqi</w:t>
      </w:r>
      <w:r w:rsidR="00903AC9">
        <w:t xml:space="preserve">: </w:t>
      </w:r>
      <w:r w:rsidR="00903AC9">
        <w:rPr>
          <w:rFonts w:hint="eastAsia"/>
        </w:rPr>
        <w:t>h</w:t>
      </w:r>
      <w:r w:rsidR="00903AC9">
        <w:t>ow to use –unstable?</w:t>
      </w:r>
      <w:bookmarkEnd w:id="4"/>
    </w:p>
    <w:p w14:paraId="1C93EF02" w14:textId="77777777" w:rsidR="000A1982" w:rsidRDefault="000A1982" w:rsidP="000A1982">
      <w:pPr>
        <w:pStyle w:val="Heading3"/>
      </w:pPr>
      <w:bookmarkStart w:id="5" w:name="_Toc115277831"/>
      <w:r>
        <w:t>Run</w:t>
      </w:r>
      <w:bookmarkEnd w:id="5"/>
    </w:p>
    <w:p w14:paraId="7244DEF7" w14:textId="77777777" w:rsidR="00903AC9" w:rsidRDefault="000A1982" w:rsidP="00903AC9">
      <w:r w:rsidRPr="000A1982">
        <w:t>deno -h &gt;</w:t>
      </w:r>
      <w:r w:rsidR="005D7BED">
        <w:t>00_</w:t>
      </w:r>
      <w:r w:rsidRPr="000A1982">
        <w:t>deno_h.txt &amp; deno -h --unstable&gt;</w:t>
      </w:r>
      <w:r w:rsidR="005D7BED">
        <w:t>00_</w:t>
      </w:r>
      <w:r w:rsidRPr="000A1982">
        <w:t>deno_h_unstable.txt</w:t>
      </w:r>
    </w:p>
    <w:p w14:paraId="572A8F42" w14:textId="76D49E6B" w:rsidR="00903AC9" w:rsidRDefault="00903AC9" w:rsidP="00903AC9">
      <w:pPr>
        <w:pStyle w:val="Heading3"/>
      </w:pPr>
      <w:bookmarkStart w:id="6" w:name="_Toc115277832"/>
      <w:r>
        <w:t>Compare them</w:t>
      </w:r>
      <w:r w:rsidR="009F6B7A">
        <w:t xml:space="preserve"> with WinMerge</w:t>
      </w:r>
      <w:bookmarkEnd w:id="6"/>
    </w:p>
    <w:p w14:paraId="16C6B59D" w14:textId="77777777" w:rsidR="00903AC9" w:rsidRDefault="00903AC9" w:rsidP="00903AC9">
      <w:r w:rsidRPr="00903AC9">
        <w:t>They are the same.</w:t>
      </w:r>
    </w:p>
    <w:p w14:paraId="60320B52" w14:textId="77777777" w:rsidR="00CC2621" w:rsidRDefault="00CC2621" w:rsidP="00CC2621">
      <w:pPr>
        <w:pStyle w:val="Heading3"/>
      </w:pPr>
      <w:bookmarkStart w:id="7" w:name="_Toc115277833"/>
      <w:r>
        <w:rPr>
          <w:rFonts w:hint="eastAsia"/>
        </w:rPr>
        <w:t>O</w:t>
      </w:r>
      <w:r>
        <w:t>thers</w:t>
      </w:r>
      <w:bookmarkEnd w:id="7"/>
    </w:p>
    <w:p w14:paraId="7AE926F8" w14:textId="77777777" w:rsidR="00CC2621" w:rsidRDefault="00CC2621" w:rsidP="00903AC9">
      <w:r w:rsidRPr="00CC2621">
        <w:t>deno help&gt;00_deno_help.txt</w:t>
      </w:r>
    </w:p>
    <w:p w14:paraId="5D8904A8" w14:textId="77777777" w:rsidR="00CC2621" w:rsidRDefault="00CC2621" w:rsidP="00903AC9">
      <w:r>
        <w:t>Compared to 00_</w:t>
      </w:r>
      <w:r w:rsidRPr="000A1982">
        <w:t>deno_h.txt</w:t>
      </w:r>
      <w:r>
        <w:t xml:space="preserve">, </w:t>
      </w:r>
      <w:r w:rsidRPr="00CC2621">
        <w:t>00_deno_help.txt</w:t>
      </w:r>
      <w:r>
        <w:t xml:space="preserve"> has more details, </w:t>
      </w:r>
      <w:r w:rsidRPr="00CC2621">
        <w:t>and the formatter is not same.</w:t>
      </w:r>
    </w:p>
    <w:p w14:paraId="6C8497F1" w14:textId="77777777" w:rsidR="00CC2621" w:rsidRPr="00CC2621" w:rsidRDefault="00CC2621" w:rsidP="00903AC9">
      <w:r>
        <w:t xml:space="preserve">For more, see </w:t>
      </w:r>
      <w:r w:rsidRPr="00CC2621">
        <w:t>00_deno_h_VS_00_deno_help.htm</w:t>
      </w:r>
    </w:p>
    <w:p w14:paraId="35C5DC82" w14:textId="77777777" w:rsidR="00903AEF" w:rsidRDefault="00903AEF" w:rsidP="00903AEF">
      <w:pPr>
        <w:pStyle w:val="Heading2"/>
      </w:pPr>
      <w:bookmarkStart w:id="8" w:name="_Toc115277834"/>
      <w:r>
        <w:lastRenderedPageBreak/>
        <w:t>deno -h bench VS deno bench -h VS deno help bench</w:t>
      </w:r>
      <w:bookmarkEnd w:id="8"/>
    </w:p>
    <w:p w14:paraId="02A926B2" w14:textId="77777777" w:rsidR="00903AEF" w:rsidRDefault="00903AEF" w:rsidP="00903AEF">
      <w:pPr>
        <w:pStyle w:val="Heading3"/>
      </w:pPr>
      <w:bookmarkStart w:id="9" w:name="_Toc115277835"/>
      <w:r>
        <w:rPr>
          <w:rFonts w:hint="eastAsia"/>
        </w:rPr>
        <w:t>R</w:t>
      </w:r>
      <w:r>
        <w:t>un</w:t>
      </w:r>
      <w:bookmarkEnd w:id="9"/>
    </w:p>
    <w:p w14:paraId="2E3E285F" w14:textId="77777777" w:rsidR="00903AEF" w:rsidRDefault="00903AEF" w:rsidP="00903AEF">
      <w:r w:rsidRPr="00903AEF">
        <w:t>P:\anqi\Desktop\tech\deno\help\20220928&gt;md compare &amp; cd compare &amp;&amp; deno -h bench&gt;01_deno_h_bench.txt &amp; deno bench -h&gt;01_deno_bench_h.txt &amp; deno help bench&gt;01_deno_help_bench.txt</w:t>
      </w:r>
    </w:p>
    <w:p w14:paraId="219F96B6" w14:textId="6BE85905" w:rsidR="00903AEF" w:rsidRDefault="00903AEF" w:rsidP="00903AEF">
      <w:pPr>
        <w:pStyle w:val="Heading3"/>
        <w:numPr>
          <w:ilvl w:val="2"/>
          <w:numId w:val="1"/>
        </w:numPr>
      </w:pPr>
      <w:bookmarkStart w:id="10" w:name="_Toc115277836"/>
      <w:r>
        <w:t>Compare them</w:t>
      </w:r>
      <w:r w:rsidR="009F6B7A">
        <w:t xml:space="preserve"> with WinMerge</w:t>
      </w:r>
      <w:bookmarkEnd w:id="10"/>
    </w:p>
    <w:p w14:paraId="02659891" w14:textId="77777777" w:rsidR="00903AEF" w:rsidRDefault="00903AEF" w:rsidP="00903AEF">
      <w:r w:rsidRPr="00903AEF">
        <w:t>01_deno_h_bench.txt</w:t>
      </w:r>
      <w:r>
        <w:t xml:space="preserve"> is same to </w:t>
      </w:r>
      <w:r w:rsidR="000B4C4C">
        <w:t>00_</w:t>
      </w:r>
      <w:r w:rsidRPr="00903AEF">
        <w:t>deno_h.txt</w:t>
      </w:r>
    </w:p>
    <w:p w14:paraId="0E9A9AFE" w14:textId="77777777" w:rsidR="00903AEF" w:rsidRDefault="00903AEF" w:rsidP="00903AEF">
      <w:r w:rsidRPr="00903AEF">
        <w:t>01_deno_bench_h.txt is similar to</w:t>
      </w:r>
      <w:r>
        <w:t xml:space="preserve"> </w:t>
      </w:r>
      <w:r w:rsidRPr="00903AEF">
        <w:t>01_deno_help_bench.txt</w:t>
      </w:r>
      <w:r>
        <w:t xml:space="preserve">, but the </w:t>
      </w:r>
      <w:r w:rsidRPr="00903AEF">
        <w:t>01_deno_help_bench.txt</w:t>
      </w:r>
      <w:r>
        <w:t xml:space="preserve"> has more details.</w:t>
      </w:r>
      <w:r w:rsidR="008B5F08">
        <w:t xml:space="preserve"> Such as:</w:t>
      </w:r>
    </w:p>
    <w:p w14:paraId="5C38AB1C" w14:textId="77777777" w:rsidR="008B5F08" w:rsidRDefault="008B5F08" w:rsidP="00903AEF">
      <w:r>
        <w:rPr>
          <w:noProof/>
        </w:rPr>
        <w:drawing>
          <wp:inline distT="0" distB="0" distL="0" distR="0" wp14:anchorId="1E7572CC" wp14:editId="1AC1B4E8">
            <wp:extent cx="4841875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41CB" w14:textId="77777777" w:rsidR="008B5F08" w:rsidRDefault="008B5F08" w:rsidP="00903AEF">
      <w:r>
        <w:rPr>
          <w:noProof/>
        </w:rPr>
        <w:drawing>
          <wp:inline distT="0" distB="0" distL="0" distR="0" wp14:anchorId="1445F5FC" wp14:editId="5AFA85E2">
            <wp:extent cx="4841875" cy="2627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BC72" w14:textId="77777777" w:rsidR="00CC2621" w:rsidRPr="00CC2621" w:rsidRDefault="00CC2621" w:rsidP="00903AEF">
      <w:r>
        <w:t>For more, see</w:t>
      </w:r>
      <w:r w:rsidRPr="00CC2621">
        <w:t xml:space="preserve"> 01_deno_bench_h_VS_01_deno_help_bench.htm</w:t>
      </w:r>
    </w:p>
    <w:p w14:paraId="28A347FE" w14:textId="77777777" w:rsidR="008D7089" w:rsidRDefault="00492092" w:rsidP="008D7089">
      <w:pPr>
        <w:pStyle w:val="Heading3"/>
      </w:pPr>
      <w:bookmarkStart w:id="11" w:name="_Toc115277837"/>
      <w:r>
        <w:lastRenderedPageBreak/>
        <w:t>C</w:t>
      </w:r>
      <w:r w:rsidR="008D7089" w:rsidRPr="008D7089">
        <w:t>onclusion</w:t>
      </w:r>
      <w:bookmarkEnd w:id="11"/>
    </w:p>
    <w:p w14:paraId="1B0DA84D" w14:textId="77777777" w:rsidR="008D7089" w:rsidRDefault="008D7089" w:rsidP="00903AEF">
      <w:r>
        <w:rPr>
          <w:rFonts w:hint="eastAsia"/>
        </w:rPr>
        <w:t>W</w:t>
      </w:r>
      <w:r>
        <w:t>e</w:t>
      </w:r>
      <w:r w:rsidR="00B520E0">
        <w:t xml:space="preserve"> can</w:t>
      </w:r>
      <w:r>
        <w:t xml:space="preserve"> use ‘deno help </w:t>
      </w:r>
      <w:r w:rsidR="00B520E0">
        <w:t>&lt;</w:t>
      </w:r>
      <w:r>
        <w:t>subcommands</w:t>
      </w:r>
      <w:r w:rsidR="00B520E0">
        <w:t>&gt;</w:t>
      </w:r>
      <w:r>
        <w:t xml:space="preserve">’ for full info, and ‘deno </w:t>
      </w:r>
      <w:r w:rsidR="00B520E0">
        <w:t>&lt;</w:t>
      </w:r>
      <w:r>
        <w:t>subcommands</w:t>
      </w:r>
      <w:r w:rsidR="00B520E0">
        <w:t>&gt;</w:t>
      </w:r>
      <w:r>
        <w:t xml:space="preserve"> -h’ for simple info.</w:t>
      </w:r>
    </w:p>
    <w:p w14:paraId="75FE6152" w14:textId="120B7FED" w:rsidR="008D7089" w:rsidRDefault="008D7089" w:rsidP="00903AEF">
      <w:r>
        <w:rPr>
          <w:rFonts w:hint="eastAsia"/>
        </w:rPr>
        <w:t>D</w:t>
      </w:r>
      <w:r>
        <w:t xml:space="preserve">on’t use ‘deno -h </w:t>
      </w:r>
      <w:r w:rsidR="00AF378F">
        <w:rPr>
          <w:rFonts w:hint="eastAsia"/>
        </w:rPr>
        <w:t>&lt;</w:t>
      </w:r>
      <w:r>
        <w:t>subcommands</w:t>
      </w:r>
      <w:r w:rsidR="00AF378F">
        <w:t>&gt;</w:t>
      </w:r>
      <w:r>
        <w:t>’!</w:t>
      </w:r>
    </w:p>
    <w:p w14:paraId="3B33E310" w14:textId="504D51F3" w:rsidR="00C310DE" w:rsidRDefault="00C310DE" w:rsidP="00C310DE">
      <w:pPr>
        <w:pStyle w:val="Heading2"/>
      </w:pPr>
      <w:bookmarkStart w:id="12" w:name="_Toc115277838"/>
      <w:r>
        <w:t>Get the help info of other subcommands</w:t>
      </w:r>
      <w:bookmarkEnd w:id="12"/>
    </w:p>
    <w:p w14:paraId="414DA5E1" w14:textId="38B7EB6E" w:rsidR="00C310DE" w:rsidRDefault="00C310DE" w:rsidP="00C310DE">
      <w:pPr>
        <w:pStyle w:val="Heading3"/>
      </w:pPr>
      <w:bookmarkStart w:id="13" w:name="_Toc115277839"/>
      <w:r>
        <w:t>deno &lt;subcommands&gt; -h</w:t>
      </w:r>
      <w:bookmarkEnd w:id="13"/>
    </w:p>
    <w:p w14:paraId="5A6B4F2A" w14:textId="77777777" w:rsidR="008E405A" w:rsidRDefault="00243040" w:rsidP="00243040">
      <w:r>
        <w:t>P:\anqi\Desktop\tech\deno\help\20220928\compare&gt;deno bundle -h &gt;02_deno_bundle_h.txt</w:t>
      </w:r>
    </w:p>
    <w:p w14:paraId="7272D91A" w14:textId="77777777" w:rsidR="008E405A" w:rsidRDefault="00243040" w:rsidP="00243040">
      <w:r>
        <w:t>P:\anqi\Desktop\tech\deno\help\20220928\compare&gt;deno cache -h &gt;03_deno_cache_h.txt</w:t>
      </w:r>
    </w:p>
    <w:p w14:paraId="7F99E4C5" w14:textId="77777777" w:rsidR="008E405A" w:rsidRDefault="00243040" w:rsidP="00243040">
      <w:r>
        <w:t>P:\anqi\Desktop\tech\deno\help\20220928\compare&gt;deno check -h &gt;04_deno_check_h.txt</w:t>
      </w:r>
    </w:p>
    <w:p w14:paraId="31DED3C3" w14:textId="77777777" w:rsidR="008E405A" w:rsidRDefault="00243040" w:rsidP="00243040">
      <w:r>
        <w:t>P:\anqi\Desktop\tech\deno\help\20220928\compare&gt;deno compile -h &gt;05_deno_compile_h.txt</w:t>
      </w:r>
    </w:p>
    <w:p w14:paraId="4BD0DCAC" w14:textId="77777777" w:rsidR="008E405A" w:rsidRDefault="00243040" w:rsidP="00243040">
      <w:r>
        <w:t>P:\anqi\Desktop\tech\deno\help\20220928\compare&gt;deno completions -h &gt;06_deno_completions_h.txt</w:t>
      </w:r>
    </w:p>
    <w:p w14:paraId="10A08575" w14:textId="77777777" w:rsidR="008E405A" w:rsidRDefault="00243040" w:rsidP="00243040">
      <w:r>
        <w:t>P:\anqi\Desktop\tech\deno\help\20220928\compare&gt;deno coverage -h &gt;07_deno_coverage_h.txt</w:t>
      </w:r>
    </w:p>
    <w:p w14:paraId="3F095542" w14:textId="77777777" w:rsidR="008E405A" w:rsidRDefault="00243040" w:rsidP="00243040">
      <w:r>
        <w:t>P:\anqi\Desktop\tech\deno\help\20220928\compare&gt;deno doc -h &gt;08_deno_doc_h.txt</w:t>
      </w:r>
    </w:p>
    <w:p w14:paraId="1FDC463D" w14:textId="77777777" w:rsidR="008E405A" w:rsidRDefault="00243040" w:rsidP="00243040">
      <w:r>
        <w:t>P:\anqi\Desktop\tech\deno\help\20220928\compare&gt;deno eval -h &gt;09_deno_eval_h.txt</w:t>
      </w:r>
    </w:p>
    <w:p w14:paraId="0EBEC2F5" w14:textId="77777777" w:rsidR="008E405A" w:rsidRDefault="00243040" w:rsidP="00243040">
      <w:r>
        <w:t>P:\anqi\Desktop\tech\deno\help\20220928\compare&gt;deno fmt -h &gt;10_deno_fmt_h.txt</w:t>
      </w:r>
    </w:p>
    <w:p w14:paraId="1B6F901F" w14:textId="607F4D21" w:rsidR="00243040" w:rsidRDefault="00243040" w:rsidP="00243040">
      <w:r>
        <w:t>P:\anqi\Desktop\tech\deno\help\20220928\compare&gt;deno help -h &gt;11_deno_help_h.txt</w:t>
      </w:r>
    </w:p>
    <w:p w14:paraId="7A39440F" w14:textId="77777777" w:rsidR="008E405A" w:rsidRDefault="00243040" w:rsidP="00243040">
      <w:r w:rsidRPr="00243040">
        <w:rPr>
          <w:color w:val="FF0000"/>
        </w:rPr>
        <w:t>error</w:t>
      </w:r>
      <w:r>
        <w:t>: The subcommand '-h' wasn't recognized</w:t>
      </w:r>
    </w:p>
    <w:p w14:paraId="4434F1AD" w14:textId="4749EDEC" w:rsidR="00243040" w:rsidRDefault="00243040" w:rsidP="00243040">
      <w:r>
        <w:t>USAGE:</w:t>
      </w:r>
    </w:p>
    <w:p w14:paraId="2A0F43A1" w14:textId="77777777" w:rsidR="008E405A" w:rsidRDefault="00243040" w:rsidP="00243040">
      <w:r>
        <w:t xml:space="preserve">    deno &lt;subcommands&gt;</w:t>
      </w:r>
    </w:p>
    <w:p w14:paraId="2B001FE9" w14:textId="77777777" w:rsidR="002839F0" w:rsidRDefault="00243040" w:rsidP="00243040">
      <w:r>
        <w:t>For more information try --help</w:t>
      </w:r>
    </w:p>
    <w:p w14:paraId="27CAD09C" w14:textId="04AAE42C" w:rsidR="008E405A" w:rsidRDefault="00243040" w:rsidP="00243040">
      <w:r>
        <w:t>P:\anqi\Desktop\tech\deno\help\20220928\compare&gt;deno info -h &gt;12_deno_info_h.txt</w:t>
      </w:r>
    </w:p>
    <w:p w14:paraId="019056D1" w14:textId="77777777" w:rsidR="008E405A" w:rsidRDefault="00243040" w:rsidP="00243040">
      <w:r>
        <w:t>P:\anqi\Desktop\tech\deno\help\20220928\compare&gt;deno init -h &gt;13_deno_init_h.txt</w:t>
      </w:r>
    </w:p>
    <w:p w14:paraId="7841C5B9" w14:textId="77777777" w:rsidR="008E405A" w:rsidRDefault="00243040" w:rsidP="00243040">
      <w:r>
        <w:t>P:\anqi\Desktop\tech\deno\help\20220928\compare&gt;deno install -h &gt;14_deno_install_h.txt</w:t>
      </w:r>
    </w:p>
    <w:p w14:paraId="79A4BDAA" w14:textId="77777777" w:rsidR="008E405A" w:rsidRDefault="00243040" w:rsidP="00243040">
      <w:r>
        <w:t>P:\anqi\Desktop\tech\deno\help\20220928\compare&gt;deno lint -h &gt;15_deno_lint_h.txt</w:t>
      </w:r>
    </w:p>
    <w:p w14:paraId="4F73D22F" w14:textId="77777777" w:rsidR="008E405A" w:rsidRDefault="00243040" w:rsidP="00243040">
      <w:r>
        <w:t>P:\anqi\Desktop\tech\deno\help\20220928\compare&gt;deno lsp -h &gt;16_deno_lsp_h.txt</w:t>
      </w:r>
    </w:p>
    <w:p w14:paraId="798E9DE8" w14:textId="77777777" w:rsidR="008E405A" w:rsidRDefault="00243040" w:rsidP="00243040">
      <w:r>
        <w:t>P:\anqi\Desktop\tech\deno\help\20220928\compare&gt;deno repl -h &gt;17_deno_repl_h.txt</w:t>
      </w:r>
    </w:p>
    <w:p w14:paraId="6F06D024" w14:textId="77777777" w:rsidR="008E405A" w:rsidRDefault="00243040" w:rsidP="00243040">
      <w:r>
        <w:t>P:\anqi\Desktop\tech\deno\help\20220928\compare&gt;deno run -h &gt;18_deno_run_h.txt</w:t>
      </w:r>
    </w:p>
    <w:p w14:paraId="2ECD1F57" w14:textId="6F4CC3F7" w:rsidR="00243040" w:rsidRDefault="00243040" w:rsidP="00243040">
      <w:r>
        <w:t>P:\anqi\Desktop\tech\deno\help\20220928\compare&gt;deno task -h &gt;19_deno_task_h.txt</w:t>
      </w:r>
    </w:p>
    <w:p w14:paraId="0E380E9F" w14:textId="77777777" w:rsidR="00243040" w:rsidRDefault="00243040" w:rsidP="00243040">
      <w:r>
        <w:t>Warning deno task is unstable and may drastically change in the future</w:t>
      </w:r>
    </w:p>
    <w:p w14:paraId="0D913538" w14:textId="77777777" w:rsidR="008E405A" w:rsidRDefault="00243040" w:rsidP="00243040">
      <w:r w:rsidRPr="00243040">
        <w:rPr>
          <w:color w:val="FF0000"/>
        </w:rPr>
        <w:t>error</w:t>
      </w:r>
      <w:r>
        <w:t>: No config file found</w:t>
      </w:r>
    </w:p>
    <w:p w14:paraId="7B7FA9A5" w14:textId="77777777" w:rsidR="008E405A" w:rsidRDefault="00243040" w:rsidP="00243040">
      <w:r>
        <w:t>P:\anqi\Desktop\tech\deno\help\20220928\compare&gt;deno test -h &gt;20_deno_test_h.txt</w:t>
      </w:r>
    </w:p>
    <w:p w14:paraId="5E32EDE5" w14:textId="77777777" w:rsidR="008E405A" w:rsidRDefault="00243040" w:rsidP="00243040">
      <w:r>
        <w:t>P:\anqi\Desktop\tech\deno\help\20220928\compare&gt;deno types -h &gt;21_deno_types_h.txt</w:t>
      </w:r>
    </w:p>
    <w:p w14:paraId="15EFB537" w14:textId="6B9C1733" w:rsidR="00243040" w:rsidRDefault="00243040" w:rsidP="00243040">
      <w:r>
        <w:t>P:\anqi\Desktop\tech\deno\help\20220928\compare&gt;deno uninstall -h &gt;22_deno_uninstall_h.txt</w:t>
      </w:r>
    </w:p>
    <w:p w14:paraId="60BDD397" w14:textId="77777777" w:rsidR="008E405A" w:rsidRDefault="00243040" w:rsidP="00243040">
      <w:r w:rsidRPr="00FA31AA">
        <w:rPr>
          <w:color w:val="FF0000"/>
        </w:rPr>
        <w:t>error</w:t>
      </w:r>
      <w:r>
        <w:t>: No installation found for -h</w:t>
      </w:r>
    </w:p>
    <w:p w14:paraId="437F69BF" w14:textId="77777777" w:rsidR="008E405A" w:rsidRDefault="00243040" w:rsidP="00243040">
      <w:r>
        <w:t>P:\anqi\Desktop\tech\deno\help\20220928\compare&gt;deno upgrade -h &gt;23_deno_upgrade_h.txt</w:t>
      </w:r>
    </w:p>
    <w:p w14:paraId="02CFB15B" w14:textId="6D6B2BE2" w:rsidR="00C310DE" w:rsidRDefault="00243040" w:rsidP="00243040">
      <w:r>
        <w:t>P:\anqi\Desktop\tech\deno\help\20220928\compare&gt;deno vendor -h &gt;24_deno_vendor_h.txt</w:t>
      </w:r>
    </w:p>
    <w:p w14:paraId="5EDC78CE" w14:textId="65A5DEBE" w:rsidR="00C310DE" w:rsidRDefault="00C310DE" w:rsidP="00C310DE">
      <w:pPr>
        <w:pStyle w:val="Heading3"/>
      </w:pPr>
      <w:bookmarkStart w:id="14" w:name="_Toc115277840"/>
      <w:r>
        <w:t>deno help &lt;subcommands&gt;</w:t>
      </w:r>
      <w:bookmarkEnd w:id="14"/>
    </w:p>
    <w:p w14:paraId="09DE4F66" w14:textId="77777777" w:rsidR="008E405A" w:rsidRDefault="00A54F79" w:rsidP="00A54F79">
      <w:r>
        <w:t>P:\anqi\Desktop\tech\deno\help\20220928\compare&gt;deno help bundle &gt;02_deno_help_bundle.txt</w:t>
      </w:r>
    </w:p>
    <w:p w14:paraId="6C310A79" w14:textId="77777777" w:rsidR="008E405A" w:rsidRDefault="00A54F79" w:rsidP="00A54F79">
      <w:r>
        <w:t>P:\anqi\Desktop\tech\deno\help\20220928\compare&gt;deno help cache &gt;03_deno_help_cache.txt</w:t>
      </w:r>
    </w:p>
    <w:p w14:paraId="2F404270" w14:textId="77777777" w:rsidR="008E405A" w:rsidRDefault="00A54F79" w:rsidP="00A54F79">
      <w:r>
        <w:t>P:\anqi\Desktop\tech\deno\help\20220928\compare&gt;deno help check &gt;04_deno_help_check.txt</w:t>
      </w:r>
    </w:p>
    <w:p w14:paraId="22BFDCFC" w14:textId="77777777" w:rsidR="008E405A" w:rsidRDefault="00A54F79" w:rsidP="00A54F79">
      <w:r>
        <w:t>P:\anqi\Desktop\tech\deno\help\20220928\compare&gt;deno help compile &gt;05_deno_help_compile.txt</w:t>
      </w:r>
    </w:p>
    <w:p w14:paraId="0F2D6B8D" w14:textId="77777777" w:rsidR="008E405A" w:rsidRDefault="00A54F79" w:rsidP="00A54F79">
      <w:r>
        <w:t>P:\anqi\Desktop\tech\deno\help\20220928\compare&gt;deno help completions &gt;06_deno_help_completions.txt</w:t>
      </w:r>
    </w:p>
    <w:p w14:paraId="41A06213" w14:textId="77777777" w:rsidR="008E405A" w:rsidRDefault="00A54F79" w:rsidP="00A54F79">
      <w:r>
        <w:t>P:\anqi\Desktop\tech\deno\help\20220928\compare&gt;deno help coverage &gt;07_deno_help_coverage.txt</w:t>
      </w:r>
    </w:p>
    <w:p w14:paraId="4F1A6304" w14:textId="77777777" w:rsidR="008E405A" w:rsidRDefault="00A54F79" w:rsidP="00A54F79">
      <w:r>
        <w:t>P:\anqi\Desktop\tech\deno\help\20220928\compare&gt;deno help doc &gt;08_deno_help_doc.txt</w:t>
      </w:r>
    </w:p>
    <w:p w14:paraId="64CF8EE7" w14:textId="77777777" w:rsidR="008E405A" w:rsidRDefault="00A54F79" w:rsidP="00A54F79">
      <w:r>
        <w:t>P:\anqi\Desktop\tech\deno\help\20220928\compare&gt;deno help eval &gt;09_deno_help_eval.txt</w:t>
      </w:r>
    </w:p>
    <w:p w14:paraId="601A4C64" w14:textId="77777777" w:rsidR="008E405A" w:rsidRDefault="00A54F79" w:rsidP="00A54F79">
      <w:r>
        <w:t>P:\anqi\Desktop\tech\deno\help\20220928\compare&gt;deno help fmt &gt;10_deno_help_fmt.txt</w:t>
      </w:r>
    </w:p>
    <w:p w14:paraId="2B872CD5" w14:textId="77777777" w:rsidR="008E405A" w:rsidRDefault="00A54F79" w:rsidP="00A54F79">
      <w:r>
        <w:t>P:\anqi\Desktop\tech\deno\help\20220928\compare&gt;deno help help &gt;11_deno_help_help.txt</w:t>
      </w:r>
    </w:p>
    <w:p w14:paraId="6C5C9134" w14:textId="77777777" w:rsidR="008E405A" w:rsidRDefault="00A54F79" w:rsidP="00A54F79">
      <w:r>
        <w:t>P:\anqi\Desktop\tech\deno\help\20220928\compare&gt;deno help info &gt;12_deno_help_info.txt</w:t>
      </w:r>
    </w:p>
    <w:p w14:paraId="1F84249C" w14:textId="77777777" w:rsidR="008E405A" w:rsidRDefault="00A54F79" w:rsidP="00A54F79">
      <w:r>
        <w:t>P:\anqi\Desktop\tech\deno\help\20220928\compare&gt;deno help init &gt;13_deno_help_init.txt</w:t>
      </w:r>
    </w:p>
    <w:p w14:paraId="7E85086D" w14:textId="77777777" w:rsidR="008E405A" w:rsidRDefault="00A54F79" w:rsidP="00A54F79">
      <w:r>
        <w:t>P:\anqi\Desktop\tech\deno\help\20220928\compare&gt;deno help install &gt;14_deno_help_install.txt</w:t>
      </w:r>
    </w:p>
    <w:p w14:paraId="54179B4B" w14:textId="77777777" w:rsidR="008E405A" w:rsidRDefault="00A54F79" w:rsidP="00A54F79">
      <w:r>
        <w:t>P:\anqi\Desktop\tech\deno\help\20220928\compare&gt;deno help lint &gt;15_deno_help_lint.txt</w:t>
      </w:r>
    </w:p>
    <w:p w14:paraId="1DCADBD5" w14:textId="77777777" w:rsidR="008E405A" w:rsidRDefault="00A54F79" w:rsidP="00A54F79">
      <w:r>
        <w:lastRenderedPageBreak/>
        <w:t>P:\anqi\Desktop\tech\deno\help\20220928\compare&gt;deno help lsp &gt;16_deno_help_lsp.txt</w:t>
      </w:r>
    </w:p>
    <w:p w14:paraId="293040B0" w14:textId="77777777" w:rsidR="008E405A" w:rsidRDefault="00A54F79" w:rsidP="00A54F79">
      <w:r>
        <w:t>P:\anqi\Desktop\tech\deno\help\20220928\compare&gt;deno help repl &gt;17_deno_help_repl.txt</w:t>
      </w:r>
    </w:p>
    <w:p w14:paraId="7BE0F410" w14:textId="77777777" w:rsidR="008E405A" w:rsidRDefault="00A54F79" w:rsidP="00A54F79">
      <w:r>
        <w:t>P:\anqi\Desktop\tech\deno\help\20220928\compare&gt;deno help run &gt;18_deno_help_run.txt</w:t>
      </w:r>
    </w:p>
    <w:p w14:paraId="1D02E7D3" w14:textId="77777777" w:rsidR="008E405A" w:rsidRDefault="00A54F79" w:rsidP="00A54F79">
      <w:r>
        <w:t>P:\anqi\Desktop\tech\deno\help\20220928\compare&gt;deno help task &gt;19_deno_help_task.txt</w:t>
      </w:r>
    </w:p>
    <w:p w14:paraId="568573C7" w14:textId="77777777" w:rsidR="008E405A" w:rsidRDefault="00A54F79" w:rsidP="00A54F79">
      <w:r>
        <w:t>P:\anqi\Desktop\tech\deno\help\20220928\compare&gt;deno help test &gt;20_deno_help_test.txt</w:t>
      </w:r>
    </w:p>
    <w:p w14:paraId="1274FDC2" w14:textId="77777777" w:rsidR="008E405A" w:rsidRDefault="00A54F79" w:rsidP="00A54F79">
      <w:r>
        <w:t>P:\anqi\Desktop\tech\deno\help\20220928\compare&gt;deno help types &gt;21_deno_help_types.txt</w:t>
      </w:r>
    </w:p>
    <w:p w14:paraId="4C25B97A" w14:textId="77777777" w:rsidR="008E405A" w:rsidRDefault="00A54F79" w:rsidP="00A54F79">
      <w:r>
        <w:t>P:\anqi\Desktop\tech\deno\help\20220928\compare&gt;deno help uninstall &gt;22_deno_help_uninstall.txt</w:t>
      </w:r>
    </w:p>
    <w:p w14:paraId="3E5F748B" w14:textId="77777777" w:rsidR="008E405A" w:rsidRDefault="00A54F79" w:rsidP="00A54F79">
      <w:r>
        <w:t>P:\anqi\Desktop\tech\deno\help\20220928\compare&gt;deno help upgrade &gt;23_deno_help_upgrade.txt</w:t>
      </w:r>
    </w:p>
    <w:p w14:paraId="275F1364" w14:textId="5E49556F" w:rsidR="00C310DE" w:rsidRDefault="00A54F79" w:rsidP="00A54F79">
      <w:r>
        <w:t>P:\anqi\Desktop\tech\deno\help\20220928\compare&gt;deno help vendor &gt;24_deno_help_vendor.txt</w:t>
      </w:r>
    </w:p>
    <w:p w14:paraId="3727CBCD" w14:textId="77777777" w:rsidR="00C310DE" w:rsidRDefault="00C310DE" w:rsidP="00C310DE">
      <w:pPr>
        <w:pStyle w:val="Heading3"/>
        <w:numPr>
          <w:ilvl w:val="2"/>
          <w:numId w:val="1"/>
        </w:numPr>
      </w:pPr>
      <w:bookmarkStart w:id="15" w:name="_Toc115277841"/>
      <w:r>
        <w:t>C</w:t>
      </w:r>
      <w:r w:rsidRPr="008D7089">
        <w:t>onclusion</w:t>
      </w:r>
      <w:bookmarkEnd w:id="15"/>
    </w:p>
    <w:p w14:paraId="33AB7ECF" w14:textId="3BE0F704" w:rsidR="00C310DE" w:rsidRDefault="00C310DE" w:rsidP="00903AEF">
      <w:r>
        <w:t>‘help’ is not belongs to subcommands.</w:t>
      </w:r>
    </w:p>
    <w:p w14:paraId="23F5B02D" w14:textId="578A4D85" w:rsidR="00A54F79" w:rsidRDefault="00861B35" w:rsidP="00A54F79">
      <w:pPr>
        <w:pStyle w:val="Heading2"/>
      </w:pPr>
      <w:bookmarkStart w:id="16" w:name="_Toc115277842"/>
      <w:r w:rsidRPr="00861B35">
        <w:t>Compare by categories</w:t>
      </w:r>
      <w:bookmarkEnd w:id="16"/>
    </w:p>
    <w:p w14:paraId="40712E4B" w14:textId="2C5D822A" w:rsidR="00A54F79" w:rsidRDefault="00A54F79" w:rsidP="00903AEF">
      <w:r>
        <w:rPr>
          <w:rFonts w:hint="eastAsia"/>
        </w:rPr>
        <w:t>G</w:t>
      </w:r>
      <w:r>
        <w:t xml:space="preserve">et the help info, and output to two </w:t>
      </w:r>
      <w:r w:rsidR="0093083B">
        <w:t xml:space="preserve">difference </w:t>
      </w:r>
      <w:r>
        <w:t>categor</w:t>
      </w:r>
      <w:r w:rsidR="00C00018">
        <w:t>ies</w:t>
      </w:r>
      <w:r>
        <w:t>, and then compare them.</w:t>
      </w:r>
    </w:p>
    <w:p w14:paraId="1E94F00C" w14:textId="71B36A3A" w:rsidR="003E292E" w:rsidRDefault="003E292E" w:rsidP="003E292E">
      <w:pPr>
        <w:pStyle w:val="Heading3"/>
      </w:pPr>
      <w:bookmarkStart w:id="17" w:name="_Toc115277843"/>
      <w:r>
        <w:rPr>
          <w:rFonts w:hint="eastAsia"/>
        </w:rPr>
        <w:t>R</w:t>
      </w:r>
      <w:r>
        <w:t>un</w:t>
      </w:r>
      <w:bookmarkEnd w:id="17"/>
    </w:p>
    <w:p w14:paraId="70A3C2BC" w14:textId="77777777" w:rsidR="008E405A" w:rsidRDefault="003E292E" w:rsidP="003E292E">
      <w:r>
        <w:t>P:\anqi\Desktop\tech\deno\help\20220928\compare&gt;md ~-h help~</w:t>
      </w:r>
    </w:p>
    <w:p w14:paraId="28F49F10" w14:textId="77777777" w:rsidR="008E405A" w:rsidRDefault="003E292E" w:rsidP="003E292E">
      <w:r>
        <w:t>P:\anqi\Desktop\tech\deno\help\20220928\compare&gt;deno bench -h &gt;~-h\01_deno-bench.txt &amp; deno help bench &gt;help~\01_deno-bench.txt</w:t>
      </w:r>
    </w:p>
    <w:p w14:paraId="10842BA2" w14:textId="77777777" w:rsidR="008E405A" w:rsidRDefault="003E292E" w:rsidP="003E292E">
      <w:r>
        <w:t>P:\anqi\Desktop\tech\deno\help\20220928\compare&gt;deno bundle -h &gt;~-h\02_deno-bundle.txt &amp; deno help bundle &gt;help~\02_deno-bundle.txt</w:t>
      </w:r>
    </w:p>
    <w:p w14:paraId="1878F70A" w14:textId="77777777" w:rsidR="008E405A" w:rsidRDefault="003E292E" w:rsidP="003E292E">
      <w:r>
        <w:t>P:\anqi\Desktop\tech\deno\help\20220928\compare&gt;deno cache -h &gt;~-h\03_deno-cache.txt &amp; deno help cache &gt;help~\03_deno-cache.txt</w:t>
      </w:r>
    </w:p>
    <w:p w14:paraId="5AD8460E" w14:textId="77777777" w:rsidR="008E405A" w:rsidRDefault="003E292E" w:rsidP="003E292E">
      <w:r>
        <w:t>P:\anqi\Desktop\tech\deno\help\20220928\compare&gt;deno check -h &gt;~-h\04_deno-check.txt &amp; deno help check &gt;help~\04_deno-check.txt</w:t>
      </w:r>
    </w:p>
    <w:p w14:paraId="6437910A" w14:textId="77777777" w:rsidR="008E405A" w:rsidRDefault="003E292E" w:rsidP="003E292E">
      <w:r>
        <w:t>P:\anqi\Desktop\tech\deno\help\20220928\compare&gt;deno compile -h &gt;~-h\05_deno-compile.txt &amp; deno help compile &gt;help~\05_deno-compile.txt</w:t>
      </w:r>
    </w:p>
    <w:p w14:paraId="77FC41D0" w14:textId="77777777" w:rsidR="008E405A" w:rsidRDefault="003E292E" w:rsidP="003E292E">
      <w:r>
        <w:t>P:\anqi\Desktop\tech\deno\help\20220928\compare&gt;deno completions -h &gt;~-h\06_deno-completions.txt &amp; deno help completions &gt;help~\06_deno-completions.txt</w:t>
      </w:r>
    </w:p>
    <w:p w14:paraId="761FF5EA" w14:textId="77777777" w:rsidR="008E405A" w:rsidRDefault="003E292E" w:rsidP="003E292E">
      <w:r>
        <w:t>P:\anqi\Desktop\tech\deno\help\20220928\compare&gt;deno coverage -h &gt;~-h\07_deno-coverage.txt &amp; deno help coverage &gt;help~\07_deno-coverage.txt</w:t>
      </w:r>
    </w:p>
    <w:p w14:paraId="415F840D" w14:textId="77777777" w:rsidR="008E405A" w:rsidRDefault="003E292E" w:rsidP="003E292E">
      <w:r>
        <w:t>P:\anqi\Desktop\tech\deno\help\20220928\compare&gt;deno doc -h &gt;~-h\08_deno-doc.txt &amp; deno help doc &gt;help~\08_deno-doc.txt</w:t>
      </w:r>
    </w:p>
    <w:p w14:paraId="73C1E290" w14:textId="77777777" w:rsidR="008E405A" w:rsidRDefault="003E292E" w:rsidP="003E292E">
      <w:r>
        <w:t>P:\anqi\Desktop\tech\deno\help\20220928\compare&gt;deno eval -h &gt;~-h\09_deno-eval.txt &amp; deno help eval &gt;help~\09_deno-eval.txt</w:t>
      </w:r>
    </w:p>
    <w:p w14:paraId="3C2D419A" w14:textId="77777777" w:rsidR="008E405A" w:rsidRDefault="003E292E" w:rsidP="003E292E">
      <w:r>
        <w:t>P:\anqi\Desktop\tech\deno\help\20220928\compare&gt;deno fmt -h &gt;~-h\10_deno-fmt.txt &amp; deno help fmt &gt;help~\10_deno-fmt.txt</w:t>
      </w:r>
    </w:p>
    <w:p w14:paraId="16DAA626" w14:textId="701DA419" w:rsidR="003E292E" w:rsidRDefault="003E292E" w:rsidP="003E292E">
      <w:r>
        <w:t>P:\anqi\Desktop\tech\deno\help\20220928\compare&gt;deno help -h &gt;~-h\11_deno-help.txt &amp; deno help help &gt;help~\11_deno-help.txt</w:t>
      </w:r>
    </w:p>
    <w:p w14:paraId="737817DD" w14:textId="77777777" w:rsidR="008E405A" w:rsidRDefault="003E292E" w:rsidP="003E292E">
      <w:r>
        <w:t>error: The subcommand '-h' wasn't recognized</w:t>
      </w:r>
    </w:p>
    <w:p w14:paraId="04F1248C" w14:textId="2F3A87CA" w:rsidR="003E292E" w:rsidRDefault="003E292E" w:rsidP="003E292E">
      <w:r>
        <w:t>USAGE:</w:t>
      </w:r>
    </w:p>
    <w:p w14:paraId="4A7D717D" w14:textId="77777777" w:rsidR="008E405A" w:rsidRDefault="003E292E" w:rsidP="003E292E">
      <w:r>
        <w:t xml:space="preserve">    deno &lt;subcommands&gt;</w:t>
      </w:r>
    </w:p>
    <w:p w14:paraId="0CD7D9DF" w14:textId="77777777" w:rsidR="002839F0" w:rsidRDefault="003E292E" w:rsidP="003E292E">
      <w:r>
        <w:t>For more information try --help</w:t>
      </w:r>
    </w:p>
    <w:p w14:paraId="2C3F6957" w14:textId="3ED502C3" w:rsidR="008E405A" w:rsidRDefault="003E292E" w:rsidP="003E292E">
      <w:r>
        <w:t>P:\anqi\Desktop\tech\deno\help\20220928\compare&gt;deno info -h &gt;~-h\12_deno-info.txt &amp; deno help info &gt;help~\12_deno-info.txt</w:t>
      </w:r>
    </w:p>
    <w:p w14:paraId="2F3B3DF6" w14:textId="77777777" w:rsidR="008E405A" w:rsidRDefault="003E292E" w:rsidP="003E292E">
      <w:r>
        <w:t>P:\anqi\Desktop\tech\deno\help\20220928\compare&gt;deno init -h &gt;~-h\13_deno-init.txt &amp; deno help init &gt;help~\13_deno-init.txt</w:t>
      </w:r>
    </w:p>
    <w:p w14:paraId="2E116E83" w14:textId="77777777" w:rsidR="008E405A" w:rsidRDefault="003E292E" w:rsidP="003E292E">
      <w:r>
        <w:t>P:\anqi\Desktop\tech\deno\help\20220928\compare&gt;deno install -h &gt;~-h\14_deno-install.txt &amp; deno help install &gt;help~\14_deno-install.txt</w:t>
      </w:r>
    </w:p>
    <w:p w14:paraId="5F68704D" w14:textId="77777777" w:rsidR="008E405A" w:rsidRDefault="003E292E" w:rsidP="003E292E">
      <w:r>
        <w:t>P:\anqi\Desktop\tech\deno\help\20220928\compare&gt;deno lint -h &gt;~-h\15_deno-lint.txt &amp; deno help lint &gt;help~\15_deno-lint.txt</w:t>
      </w:r>
    </w:p>
    <w:p w14:paraId="28B13E79" w14:textId="77777777" w:rsidR="008E405A" w:rsidRDefault="003E292E" w:rsidP="003E292E">
      <w:r>
        <w:t>P:\anqi\Desktop\tech\deno\help\20220928\compare&gt;deno lsp -h &gt;~-h\16_deno-lsp.txt &amp; deno help lsp &gt;help~\16_deno-lsp.txt</w:t>
      </w:r>
    </w:p>
    <w:p w14:paraId="1C7099DF" w14:textId="77777777" w:rsidR="008E405A" w:rsidRDefault="003E292E" w:rsidP="003E292E">
      <w:r>
        <w:lastRenderedPageBreak/>
        <w:t>P:\anqi\Desktop\tech\deno\help\20220928\compare&gt;deno repl -h &gt;~-h\17_deno-repl.txt &amp; deno help repl &gt;help~\17_deno-repl.txt</w:t>
      </w:r>
    </w:p>
    <w:p w14:paraId="74745D3F" w14:textId="77777777" w:rsidR="008E405A" w:rsidRDefault="003E292E" w:rsidP="003E292E">
      <w:r>
        <w:t>P:\anqi\Desktop\tech\deno\help\20220928\compare&gt;deno run -h &gt;~-h\18_deno-run.txt &amp; deno help run &gt;help~\18_deno-run.txt</w:t>
      </w:r>
    </w:p>
    <w:p w14:paraId="78EE7700" w14:textId="26CBD342" w:rsidR="003E292E" w:rsidRDefault="003E292E" w:rsidP="003E292E">
      <w:r>
        <w:t>P:\anqi\Desktop\tech\deno\help\20220928\compare&gt;deno task -h &gt;~-h\19_deno-task.txt &amp; deno help task &gt;help~\19_deno-task.txt</w:t>
      </w:r>
    </w:p>
    <w:p w14:paraId="6F583C53" w14:textId="77777777" w:rsidR="003E292E" w:rsidRDefault="003E292E" w:rsidP="003E292E">
      <w:r>
        <w:t>Warning deno task is unstable and may drastically change in the future</w:t>
      </w:r>
    </w:p>
    <w:p w14:paraId="7ECD3B16" w14:textId="77777777" w:rsidR="008E405A" w:rsidRDefault="003E292E" w:rsidP="003E292E">
      <w:r>
        <w:t>error: No config file found</w:t>
      </w:r>
    </w:p>
    <w:p w14:paraId="735C25F2" w14:textId="77777777" w:rsidR="008E405A" w:rsidRDefault="003E292E" w:rsidP="003E292E">
      <w:r>
        <w:t>P:\anqi\Desktop\tech\deno\help\20220928\compare&gt;deno test -h &gt;~-h\20_deno-test.txt &amp; deno help test &gt;help~\20_deno-test.txt</w:t>
      </w:r>
    </w:p>
    <w:p w14:paraId="0120B894" w14:textId="77777777" w:rsidR="008E405A" w:rsidRDefault="003E292E" w:rsidP="003E292E">
      <w:r>
        <w:t>P:\anqi\Desktop\tech\deno\help\20220928\compare&gt;deno types -h &gt;~-h\21_deno-types.txt &amp; deno help types &gt;help~\21_deno-types.txt</w:t>
      </w:r>
    </w:p>
    <w:p w14:paraId="48ECF9CF" w14:textId="3128B125" w:rsidR="003E292E" w:rsidRDefault="003E292E" w:rsidP="003E292E">
      <w:r>
        <w:t>P:\anqi\Desktop\tech\deno\help\20220928\compare&gt;deno uninstall -h &gt;~-h\22_deno-uninstall.txt &amp; deno help uninstall &gt;help~\22_deno-uninstall.txt</w:t>
      </w:r>
    </w:p>
    <w:p w14:paraId="76F26E38" w14:textId="77777777" w:rsidR="008E405A" w:rsidRDefault="003E292E" w:rsidP="003E292E">
      <w:r>
        <w:t>error: No installation found for -h</w:t>
      </w:r>
    </w:p>
    <w:p w14:paraId="0F3F4AC4" w14:textId="77777777" w:rsidR="008E405A" w:rsidRDefault="003E292E" w:rsidP="003E292E">
      <w:r>
        <w:t>P:\anqi\Desktop\tech\deno\help\20220928\compare&gt;deno upgrade -h &gt;~-h\23_deno-upgrade.txt &amp; deno help upgrade &gt;help~\23_deno-upgrade.txt</w:t>
      </w:r>
    </w:p>
    <w:p w14:paraId="0AFF1CB9" w14:textId="4D7B5381" w:rsidR="003E292E" w:rsidRDefault="003E292E" w:rsidP="003E292E">
      <w:r>
        <w:t>P:\anqi\Desktop\tech\deno\help\20220928\compare&gt;deno vendor -h &gt;~-h\24_deno-vendor.txt &amp; deno help vendor &gt;help~\24_deno-vendor.txt</w:t>
      </w:r>
    </w:p>
    <w:p w14:paraId="1E422A25" w14:textId="48F4C363" w:rsidR="003E292E" w:rsidRDefault="003E292E" w:rsidP="003E292E">
      <w:pPr>
        <w:pStyle w:val="Heading3"/>
      </w:pPr>
      <w:bookmarkStart w:id="18" w:name="_Toc115277844"/>
      <w:r>
        <w:rPr>
          <w:rFonts w:hint="eastAsia"/>
        </w:rPr>
        <w:t>C</w:t>
      </w:r>
      <w:r>
        <w:t>ompare</w:t>
      </w:r>
      <w:r w:rsidR="00807C3B">
        <w:t xml:space="preserve"> with WinMerge</w:t>
      </w:r>
      <w:bookmarkEnd w:id="18"/>
    </w:p>
    <w:p w14:paraId="064348EC" w14:textId="244BD2B5" w:rsidR="003E292E" w:rsidRDefault="00D21B10" w:rsidP="00903AEF">
      <w:pPr>
        <w:rPr>
          <w:rFonts w:hint="eastAsia"/>
        </w:rPr>
      </w:pPr>
      <w:r>
        <w:rPr>
          <w:rFonts w:hint="eastAsia"/>
        </w:rPr>
        <w:t>F</w:t>
      </w:r>
      <w:r>
        <w:t>or more, please the “</w:t>
      </w:r>
      <w:r w:rsidRPr="00D21B10">
        <w:t>99 deno ~subcommands~ -h VS deno help ~subcommands~.htm</w:t>
      </w:r>
      <w:r>
        <w:t>” and “</w:t>
      </w:r>
      <w:r w:rsidRPr="00D21B10">
        <w:t>99 deno ~subcommands~ -h VS deno help ~subcommands~.files</w:t>
      </w:r>
      <w:r>
        <w:t>\*.htm”.</w:t>
      </w:r>
    </w:p>
    <w:p w14:paraId="46971C4B" w14:textId="2959529A" w:rsidR="008848BE" w:rsidRDefault="008848BE" w:rsidP="008848BE">
      <w:pPr>
        <w:pStyle w:val="Heading2"/>
      </w:pPr>
      <w:bookmarkStart w:id="19" w:name="_Toc115277845"/>
      <w:r>
        <w:t>Others</w:t>
      </w:r>
      <w:bookmarkEnd w:id="19"/>
    </w:p>
    <w:p w14:paraId="6F4E1522" w14:textId="1C9EE941" w:rsidR="00C310DE" w:rsidRPr="008848BE" w:rsidRDefault="008848BE" w:rsidP="00903AEF">
      <w:pPr>
        <w:rPr>
          <w:rFonts w:hint="eastAsia"/>
        </w:rPr>
      </w:pPr>
      <w:r>
        <w:t xml:space="preserve">Now, </w:t>
      </w:r>
      <w:r>
        <w:rPr>
          <w:rFonts w:hint="eastAsia"/>
        </w:rPr>
        <w:t>I</w:t>
      </w:r>
      <w:r>
        <w:t xml:space="preserve"> don’t know how to show the </w:t>
      </w:r>
      <w:r w:rsidRPr="008848BE">
        <w:t>ENVIRONMENT VARIABLES</w:t>
      </w:r>
      <w:r>
        <w:t>, or set them.</w:t>
      </w:r>
    </w:p>
    <w:p w14:paraId="3AE86E57" w14:textId="1153EA07" w:rsidR="00995F91" w:rsidRDefault="00065F5B" w:rsidP="00995F91">
      <w:pPr>
        <w:pStyle w:val="Heading1"/>
      </w:pPr>
      <w:bookmarkStart w:id="20" w:name="_Toc115277846"/>
      <w:r>
        <w:t xml:space="preserve">Study some </w:t>
      </w:r>
      <w:r w:rsidR="00995F91">
        <w:t>subcommands</w:t>
      </w:r>
      <w:bookmarkEnd w:id="20"/>
    </w:p>
    <w:p w14:paraId="3719BA04" w14:textId="77777777" w:rsidR="00995F91" w:rsidRDefault="00995F91" w:rsidP="00995F91">
      <w:pPr>
        <w:pStyle w:val="Heading2"/>
      </w:pPr>
      <w:bookmarkStart w:id="21" w:name="_Toc115277847"/>
      <w:r>
        <w:t>deno bench</w:t>
      </w:r>
      <w:bookmarkEnd w:id="21"/>
    </w:p>
    <w:p w14:paraId="71020FA2" w14:textId="77777777" w:rsidR="00995F91" w:rsidRDefault="00995F91" w:rsidP="00995F91">
      <w:r>
        <w:t>P:\anqi\Desktop\tech\deno\help\20220928&gt;deno bench</w:t>
      </w:r>
    </w:p>
    <w:p w14:paraId="21F8572B" w14:textId="77777777" w:rsidR="008E405A" w:rsidRDefault="00995F91" w:rsidP="00995F91">
      <w:r w:rsidRPr="00A73B9E">
        <w:rPr>
          <w:color w:val="FF0000"/>
        </w:rPr>
        <w:t>error</w:t>
      </w:r>
      <w:r>
        <w:t>: No bench modules found</w:t>
      </w:r>
    </w:p>
    <w:p w14:paraId="05C2066E" w14:textId="0A23FEF3" w:rsidR="00995F91" w:rsidRDefault="00995F91" w:rsidP="00995F91">
      <w:r>
        <w:t>P:\anqi\Desktop\tech\deno\help\20220928&gt;deno bench P:\anqi\Desktop\tech\deno\codes\netsaur\netsaur-main\examples\bench.ts</w:t>
      </w:r>
    </w:p>
    <w:p w14:paraId="7F7D5EEF" w14:textId="77777777" w:rsidR="00995F91" w:rsidRDefault="00995F91" w:rsidP="00995F91">
      <w:r>
        <w:t xml:space="preserve">error: error sending request for url (https://raw.githubusercontent.com/denosaurs/neo/main/backend/util/data.ts): error trying to connect: dns </w:t>
      </w:r>
      <w:r w:rsidRPr="00A73B9E">
        <w:rPr>
          <w:color w:val="FF0000"/>
        </w:rPr>
        <w:t>error</w:t>
      </w:r>
      <w:r>
        <w:t>: The requested name is valid, but no data of the requested type was found. (os error 11004)</w:t>
      </w:r>
    </w:p>
    <w:p w14:paraId="3749DEC7" w14:textId="77777777" w:rsidR="008E405A" w:rsidRDefault="00995F91" w:rsidP="00995F91">
      <w:r>
        <w:t xml:space="preserve">    at </w:t>
      </w:r>
      <w:hyperlink r:id="rId16" w:history="1">
        <w:r w:rsidRPr="00123771">
          <w:rPr>
            <w:rStyle w:val="Hyperlink"/>
          </w:rPr>
          <w:t>file:///P:/anqi/Desktop/tech/deno/codes/netsaur/netsaur-main/deps.ts:9:8</w:t>
        </w:r>
      </w:hyperlink>
    </w:p>
    <w:p w14:paraId="49EB9296" w14:textId="4F34CA83" w:rsidR="00995F91" w:rsidRPr="00995F91" w:rsidRDefault="009800BB" w:rsidP="00995F91">
      <w:r>
        <w:rPr>
          <w:rFonts w:hint="eastAsia"/>
        </w:rPr>
        <w:t>a</w:t>
      </w:r>
      <w:r>
        <w:t>nqi: delay the study.</w:t>
      </w:r>
    </w:p>
    <w:p w14:paraId="6D634E4C" w14:textId="77777777" w:rsidR="0080104E" w:rsidRDefault="0080104E" w:rsidP="00995F91">
      <w:pPr>
        <w:pStyle w:val="Heading2"/>
      </w:pPr>
      <w:bookmarkStart w:id="22" w:name="_Toc115277848"/>
      <w:r>
        <w:rPr>
          <w:rFonts w:hint="eastAsia"/>
        </w:rPr>
        <w:t>d</w:t>
      </w:r>
      <w:r>
        <w:t>eno upgrade</w:t>
      </w:r>
      <w:bookmarkEnd w:id="22"/>
    </w:p>
    <w:p w14:paraId="15BF9BB2" w14:textId="77777777" w:rsidR="0080104E" w:rsidRDefault="0080104E" w:rsidP="0055630D">
      <w:pPr>
        <w:spacing w:line="216" w:lineRule="auto"/>
      </w:pPr>
      <w:r>
        <w:t>P:\anqi\Desktop\tech\deno\help\20220928&gt;deno upgrade &amp;&amp; deno -V</w:t>
      </w:r>
    </w:p>
    <w:p w14:paraId="72C4A64C" w14:textId="77777777" w:rsidR="0080104E" w:rsidRDefault="0080104E" w:rsidP="0055630D">
      <w:pPr>
        <w:spacing w:line="216" w:lineRule="auto"/>
      </w:pPr>
      <w:r>
        <w:t>Looking up latest version</w:t>
      </w:r>
    </w:p>
    <w:p w14:paraId="63531045" w14:textId="77777777" w:rsidR="008E405A" w:rsidRDefault="0080104E" w:rsidP="0055630D">
      <w:pPr>
        <w:spacing w:line="216" w:lineRule="auto"/>
      </w:pPr>
      <w:r>
        <w:t>error: error sending request for url (https://github.com/denoland/deno/releases/latest): connection error: connection reset</w:t>
      </w:r>
    </w:p>
    <w:p w14:paraId="4257CF74" w14:textId="27F4544F" w:rsidR="0080104E" w:rsidRDefault="0080104E" w:rsidP="0055630D">
      <w:pPr>
        <w:spacing w:line="216" w:lineRule="auto"/>
      </w:pPr>
      <w:r>
        <w:t>Caused by:</w:t>
      </w:r>
    </w:p>
    <w:p w14:paraId="3DBE616B" w14:textId="77777777" w:rsidR="0080104E" w:rsidRDefault="0080104E" w:rsidP="0055630D">
      <w:pPr>
        <w:spacing w:line="216" w:lineRule="auto"/>
      </w:pPr>
      <w:r>
        <w:t xml:space="preserve">    0: connection error: connection reset</w:t>
      </w:r>
    </w:p>
    <w:p w14:paraId="27C87C25" w14:textId="77777777" w:rsidR="008E405A" w:rsidRDefault="0080104E" w:rsidP="0055630D">
      <w:pPr>
        <w:spacing w:line="216" w:lineRule="auto"/>
      </w:pPr>
      <w:r>
        <w:t xml:space="preserve">    1: connection reset</w:t>
      </w:r>
    </w:p>
    <w:p w14:paraId="3985C9CD" w14:textId="04A42267" w:rsidR="0080104E" w:rsidRDefault="0080104E" w:rsidP="0055630D">
      <w:pPr>
        <w:spacing w:line="216" w:lineRule="auto"/>
      </w:pPr>
      <w:r>
        <w:t>P:\anqi\Desktop\tech\deno\help\20220928&gt;deno upgrade &amp;&amp; deno -V</w:t>
      </w:r>
    </w:p>
    <w:p w14:paraId="5C9BA0D3" w14:textId="77777777" w:rsidR="0080104E" w:rsidRDefault="0080104E" w:rsidP="0055630D">
      <w:pPr>
        <w:spacing w:line="216" w:lineRule="auto"/>
      </w:pPr>
      <w:r>
        <w:t>Looking up latest version</w:t>
      </w:r>
    </w:p>
    <w:p w14:paraId="6F8E8AC4" w14:textId="77777777" w:rsidR="008E405A" w:rsidRDefault="0080104E" w:rsidP="0055630D">
      <w:pPr>
        <w:spacing w:line="216" w:lineRule="auto"/>
      </w:pPr>
      <w:r>
        <w:t>error: error sending request for url (https://github.com/denoland/deno/releases/latest): connection error: connection reset</w:t>
      </w:r>
    </w:p>
    <w:p w14:paraId="4D3979EA" w14:textId="514F7028" w:rsidR="0080104E" w:rsidRDefault="0080104E" w:rsidP="0055630D">
      <w:pPr>
        <w:spacing w:line="216" w:lineRule="auto"/>
      </w:pPr>
      <w:r>
        <w:t>Caused by:</w:t>
      </w:r>
    </w:p>
    <w:p w14:paraId="3106DEE0" w14:textId="77777777" w:rsidR="0080104E" w:rsidRDefault="0080104E" w:rsidP="0055630D">
      <w:pPr>
        <w:spacing w:line="216" w:lineRule="auto"/>
      </w:pPr>
      <w:r>
        <w:t xml:space="preserve">    0: connection error: connection reset</w:t>
      </w:r>
    </w:p>
    <w:p w14:paraId="0A19FF1E" w14:textId="77777777" w:rsidR="008E405A" w:rsidRDefault="0080104E" w:rsidP="0055630D">
      <w:pPr>
        <w:spacing w:line="216" w:lineRule="auto"/>
      </w:pPr>
      <w:r>
        <w:t xml:space="preserve">    1: connection reset</w:t>
      </w:r>
    </w:p>
    <w:p w14:paraId="60979CD8" w14:textId="77777777" w:rsidR="008E405A" w:rsidRDefault="0080104E" w:rsidP="0055630D">
      <w:pPr>
        <w:spacing w:line="216" w:lineRule="auto"/>
      </w:pPr>
      <w:r>
        <w:t>P:\anqi\Desktop\tech\deno\help\20220928&gt;ping www.baidu.com -t</w:t>
      </w:r>
    </w:p>
    <w:p w14:paraId="5E69271D" w14:textId="225CE3B0" w:rsidR="0080104E" w:rsidRDefault="0080104E" w:rsidP="0055630D">
      <w:pPr>
        <w:spacing w:line="216" w:lineRule="auto"/>
      </w:pPr>
      <w:r>
        <w:t>Pinging www.a.shifen.com [14.215.177.38] with 32 bytes of data:</w:t>
      </w:r>
    </w:p>
    <w:p w14:paraId="030E726F" w14:textId="77777777" w:rsidR="0080104E" w:rsidRDefault="0080104E" w:rsidP="0055630D">
      <w:pPr>
        <w:spacing w:line="216" w:lineRule="auto"/>
      </w:pPr>
      <w:r>
        <w:lastRenderedPageBreak/>
        <w:t>Reply from 14.215.177.38: bytes=32 time=22ms TTL=54</w:t>
      </w:r>
    </w:p>
    <w:p w14:paraId="5C48B934" w14:textId="77777777" w:rsidR="0080104E" w:rsidRDefault="0080104E" w:rsidP="0055630D">
      <w:pPr>
        <w:spacing w:line="216" w:lineRule="auto"/>
      </w:pPr>
      <w:r>
        <w:t>Reply from 14.215.177.38: bytes=32 time=22ms TTL=54</w:t>
      </w:r>
    </w:p>
    <w:p w14:paraId="6CF5F886" w14:textId="77777777" w:rsidR="0080104E" w:rsidRDefault="0080104E" w:rsidP="0055630D">
      <w:pPr>
        <w:spacing w:line="216" w:lineRule="auto"/>
      </w:pPr>
      <w:r>
        <w:t>Reply from 14.215.177.38: bytes=32 time=21ms TTL=54</w:t>
      </w:r>
    </w:p>
    <w:p w14:paraId="334C2E75" w14:textId="77777777" w:rsidR="0080104E" w:rsidRDefault="0080104E" w:rsidP="0055630D">
      <w:pPr>
        <w:spacing w:line="216" w:lineRule="auto"/>
      </w:pPr>
      <w:r>
        <w:t>Reply from 14.215.177.38: bytes=32 time=22ms TTL=54</w:t>
      </w:r>
    </w:p>
    <w:p w14:paraId="0C9F0910" w14:textId="77777777" w:rsidR="0080104E" w:rsidRDefault="0080104E" w:rsidP="0055630D">
      <w:pPr>
        <w:spacing w:line="216" w:lineRule="auto"/>
      </w:pPr>
      <w:r>
        <w:t>Reply from 14.215.177.38: bytes=32 time=21ms TTL=54</w:t>
      </w:r>
    </w:p>
    <w:p w14:paraId="4C2B5406" w14:textId="77777777" w:rsidR="0080104E" w:rsidRDefault="0080104E" w:rsidP="0055630D">
      <w:pPr>
        <w:spacing w:line="216" w:lineRule="auto"/>
      </w:pPr>
      <w:r>
        <w:t>Reply from 14.215.177.38: bytes=32 time=22ms TTL=54</w:t>
      </w:r>
    </w:p>
    <w:p w14:paraId="35434046" w14:textId="77777777" w:rsidR="0080104E" w:rsidRDefault="0080104E" w:rsidP="0055630D">
      <w:pPr>
        <w:spacing w:line="216" w:lineRule="auto"/>
      </w:pPr>
      <w:r>
        <w:t>Reply from 14.215.177.38: bytes=32 time=21ms TTL=54</w:t>
      </w:r>
    </w:p>
    <w:p w14:paraId="70058BF4" w14:textId="77777777" w:rsidR="0080104E" w:rsidRDefault="0080104E" w:rsidP="0055630D">
      <w:pPr>
        <w:spacing w:line="216" w:lineRule="auto"/>
      </w:pPr>
      <w:r>
        <w:t>Reply from 14.215.177.38: bytes=32 time=22ms TTL=54</w:t>
      </w:r>
    </w:p>
    <w:p w14:paraId="1FD6F745" w14:textId="77777777" w:rsidR="0080104E" w:rsidRDefault="0080104E" w:rsidP="0055630D">
      <w:pPr>
        <w:spacing w:line="216" w:lineRule="auto"/>
      </w:pPr>
      <w:r>
        <w:t>Reply from 14.215.177.38: bytes=32 time=21ms TTL=54</w:t>
      </w:r>
    </w:p>
    <w:p w14:paraId="14D8CDA3" w14:textId="77777777" w:rsidR="0080104E" w:rsidRDefault="0080104E" w:rsidP="0055630D">
      <w:pPr>
        <w:spacing w:line="216" w:lineRule="auto"/>
      </w:pPr>
      <w:r>
        <w:t>Reply from 14.215.177.38: bytes=32 time=21ms TTL=54</w:t>
      </w:r>
    </w:p>
    <w:p w14:paraId="5C55A933" w14:textId="77777777" w:rsidR="0080104E" w:rsidRDefault="0080104E" w:rsidP="0055630D">
      <w:pPr>
        <w:spacing w:line="216" w:lineRule="auto"/>
      </w:pPr>
      <w:r>
        <w:t>Reply from 14.215.177.38: bytes=32 time=22ms TTL=54</w:t>
      </w:r>
    </w:p>
    <w:p w14:paraId="5D48F233" w14:textId="77777777" w:rsidR="0080104E" w:rsidRDefault="0080104E" w:rsidP="0055630D">
      <w:pPr>
        <w:spacing w:line="216" w:lineRule="auto"/>
      </w:pPr>
      <w:r>
        <w:t>Reply from 14.215.177.38: bytes=32 time=21ms TTL=54</w:t>
      </w:r>
    </w:p>
    <w:p w14:paraId="52808537" w14:textId="77777777" w:rsidR="0080104E" w:rsidRDefault="0080104E" w:rsidP="0055630D">
      <w:pPr>
        <w:spacing w:line="216" w:lineRule="auto"/>
      </w:pPr>
      <w:r>
        <w:t>Reply from 14.215.177.38: bytes=32 time=22ms TTL=54</w:t>
      </w:r>
    </w:p>
    <w:p w14:paraId="27835E08" w14:textId="77777777" w:rsidR="0080104E" w:rsidRDefault="0080104E" w:rsidP="0055630D">
      <w:pPr>
        <w:spacing w:line="216" w:lineRule="auto"/>
      </w:pPr>
      <w:r>
        <w:t>Reply from 14.215.177.38: bytes=32 time=22ms TTL=54</w:t>
      </w:r>
    </w:p>
    <w:p w14:paraId="75BB2495" w14:textId="77777777" w:rsidR="0080104E" w:rsidRDefault="0080104E" w:rsidP="0055630D">
      <w:pPr>
        <w:spacing w:line="216" w:lineRule="auto"/>
      </w:pPr>
      <w:r>
        <w:t>Reply from 14.215.177.38: bytes=32 time=22ms TTL=54</w:t>
      </w:r>
    </w:p>
    <w:p w14:paraId="27775381" w14:textId="77777777" w:rsidR="0080104E" w:rsidRDefault="0080104E" w:rsidP="0055630D">
      <w:pPr>
        <w:spacing w:line="216" w:lineRule="auto"/>
      </w:pPr>
      <w:r>
        <w:t>Reply from 14.215.177.38: bytes=32 time=21ms TTL=54</w:t>
      </w:r>
    </w:p>
    <w:p w14:paraId="5CC03D34" w14:textId="77777777" w:rsidR="008E405A" w:rsidRDefault="0080104E" w:rsidP="0055630D">
      <w:pPr>
        <w:spacing w:line="216" w:lineRule="auto"/>
      </w:pPr>
      <w:r>
        <w:t>Reply from 14.215.177.38: bytes=32 time=22ms TTL=54</w:t>
      </w:r>
    </w:p>
    <w:p w14:paraId="387AFEC8" w14:textId="3368F65E" w:rsidR="0080104E" w:rsidRDefault="0080104E" w:rsidP="0055630D">
      <w:pPr>
        <w:spacing w:line="216" w:lineRule="auto"/>
      </w:pPr>
      <w:r>
        <w:t>Ping statistics for 14.215.177.38:</w:t>
      </w:r>
    </w:p>
    <w:p w14:paraId="618D1EB6" w14:textId="77777777" w:rsidR="0080104E" w:rsidRDefault="0080104E" w:rsidP="0055630D">
      <w:pPr>
        <w:spacing w:line="216" w:lineRule="auto"/>
      </w:pPr>
      <w:r>
        <w:t xml:space="preserve">    Packets: Sent = 17, Received = 17, Lost = 0 (0% loss),</w:t>
      </w:r>
    </w:p>
    <w:p w14:paraId="7DE02712" w14:textId="77777777" w:rsidR="0080104E" w:rsidRDefault="0080104E" w:rsidP="0055630D">
      <w:pPr>
        <w:spacing w:line="216" w:lineRule="auto"/>
      </w:pPr>
      <w:r>
        <w:t>Approximate round trip times in milli-seconds:</w:t>
      </w:r>
    </w:p>
    <w:p w14:paraId="1B47E084" w14:textId="77777777" w:rsidR="0080104E" w:rsidRDefault="0080104E" w:rsidP="0055630D">
      <w:pPr>
        <w:spacing w:line="216" w:lineRule="auto"/>
      </w:pPr>
      <w:r>
        <w:t xml:space="preserve">    Minimum = 21ms, Maximum = 22ms, Average = 21ms</w:t>
      </w:r>
    </w:p>
    <w:p w14:paraId="2F7CEEE9" w14:textId="77777777" w:rsidR="0080104E" w:rsidRDefault="0080104E" w:rsidP="0055630D">
      <w:pPr>
        <w:spacing w:line="216" w:lineRule="auto"/>
      </w:pPr>
      <w:r>
        <w:t>Control-C</w:t>
      </w:r>
    </w:p>
    <w:p w14:paraId="66E63B02" w14:textId="77777777" w:rsidR="0080104E" w:rsidRDefault="0080104E" w:rsidP="0055630D">
      <w:pPr>
        <w:spacing w:line="216" w:lineRule="auto"/>
      </w:pPr>
      <w:r>
        <w:t>^C</w:t>
      </w:r>
    </w:p>
    <w:p w14:paraId="458BEA03" w14:textId="77777777" w:rsidR="008E405A" w:rsidRDefault="0080104E" w:rsidP="0055630D">
      <w:pPr>
        <w:spacing w:line="216" w:lineRule="auto"/>
      </w:pPr>
      <w:r>
        <w:t>P:\anqi\Desktop\tech\deno\help\20220928&gt;ping github.com -t</w:t>
      </w:r>
    </w:p>
    <w:p w14:paraId="51A77171" w14:textId="55F8D18D" w:rsidR="0080104E" w:rsidRDefault="0080104E" w:rsidP="0055630D">
      <w:pPr>
        <w:spacing w:line="216" w:lineRule="auto"/>
      </w:pPr>
      <w:r>
        <w:t>Pinging github.com [20.205.243.166] with 32 bytes of data:</w:t>
      </w:r>
    </w:p>
    <w:p w14:paraId="1FB7D584" w14:textId="77777777" w:rsidR="0080104E" w:rsidRDefault="0080104E" w:rsidP="0055630D">
      <w:pPr>
        <w:spacing w:line="216" w:lineRule="auto"/>
      </w:pPr>
      <w:r>
        <w:t>Request timed out.</w:t>
      </w:r>
    </w:p>
    <w:p w14:paraId="6A86FE25" w14:textId="77777777" w:rsidR="0080104E" w:rsidRDefault="0080104E" w:rsidP="0055630D">
      <w:pPr>
        <w:spacing w:line="216" w:lineRule="auto"/>
      </w:pPr>
      <w:r>
        <w:t>Request timed out.</w:t>
      </w:r>
    </w:p>
    <w:p w14:paraId="57D0BF6F" w14:textId="77777777" w:rsidR="0080104E" w:rsidRDefault="0080104E" w:rsidP="0055630D">
      <w:pPr>
        <w:spacing w:line="216" w:lineRule="auto"/>
      </w:pPr>
      <w:r>
        <w:t>Request timed out.</w:t>
      </w:r>
    </w:p>
    <w:p w14:paraId="7E4CF809" w14:textId="77777777" w:rsidR="0080104E" w:rsidRDefault="0080104E" w:rsidP="0055630D">
      <w:pPr>
        <w:spacing w:line="216" w:lineRule="auto"/>
      </w:pPr>
      <w:r>
        <w:t>Request timed out.</w:t>
      </w:r>
    </w:p>
    <w:p w14:paraId="62185298" w14:textId="77777777" w:rsidR="008E405A" w:rsidRDefault="0080104E" w:rsidP="0055630D">
      <w:pPr>
        <w:spacing w:line="216" w:lineRule="auto"/>
      </w:pPr>
      <w:r>
        <w:t>Request timed out.</w:t>
      </w:r>
    </w:p>
    <w:p w14:paraId="0AA22A7C" w14:textId="239D3C20" w:rsidR="0080104E" w:rsidRDefault="0080104E" w:rsidP="0055630D">
      <w:pPr>
        <w:spacing w:line="216" w:lineRule="auto"/>
      </w:pPr>
      <w:r>
        <w:t>Ping statistics for 20.205.243.166:</w:t>
      </w:r>
    </w:p>
    <w:p w14:paraId="0A448847" w14:textId="77777777" w:rsidR="0080104E" w:rsidRDefault="0080104E" w:rsidP="0055630D">
      <w:pPr>
        <w:spacing w:line="216" w:lineRule="auto"/>
      </w:pPr>
      <w:r>
        <w:t xml:space="preserve">    Packets: Sent = 5, Received = 0, Lost = 5 (100% loss),</w:t>
      </w:r>
    </w:p>
    <w:p w14:paraId="022CCC3C" w14:textId="77777777" w:rsidR="0080104E" w:rsidRDefault="0080104E" w:rsidP="0055630D">
      <w:pPr>
        <w:spacing w:line="216" w:lineRule="auto"/>
      </w:pPr>
      <w:r>
        <w:t>Control-C</w:t>
      </w:r>
    </w:p>
    <w:p w14:paraId="0BA3D55E" w14:textId="77777777" w:rsidR="0080104E" w:rsidRDefault="0080104E" w:rsidP="0055630D">
      <w:pPr>
        <w:spacing w:line="216" w:lineRule="auto"/>
      </w:pPr>
      <w:r>
        <w:t>^C</w:t>
      </w:r>
    </w:p>
    <w:p w14:paraId="6841135A" w14:textId="77777777" w:rsidR="008E405A" w:rsidRDefault="0080104E" w:rsidP="0055630D">
      <w:pPr>
        <w:spacing w:line="216" w:lineRule="auto"/>
      </w:pPr>
      <w:r>
        <w:t>P:\anqi\Desktop\tech\deno\help\20220928&gt;ping www.baidu.com &amp;&amp; ping github.com &amp;&amp; ping www.baidu.com</w:t>
      </w:r>
    </w:p>
    <w:p w14:paraId="6914E030" w14:textId="5A25692F" w:rsidR="0080104E" w:rsidRDefault="0080104E" w:rsidP="0055630D">
      <w:pPr>
        <w:spacing w:line="216" w:lineRule="auto"/>
      </w:pPr>
      <w:r>
        <w:t>Pinging www.a.shifen.com [14.215.177.38] with 32 bytes of data:</w:t>
      </w:r>
    </w:p>
    <w:p w14:paraId="60E975EA" w14:textId="77777777" w:rsidR="0080104E" w:rsidRDefault="0080104E" w:rsidP="0055630D">
      <w:pPr>
        <w:spacing w:line="216" w:lineRule="auto"/>
      </w:pPr>
      <w:r>
        <w:t>Reply from 14.215.177.38: bytes=32 time=22ms TTL=54</w:t>
      </w:r>
    </w:p>
    <w:p w14:paraId="775D8219" w14:textId="77777777" w:rsidR="0080104E" w:rsidRDefault="0080104E" w:rsidP="0055630D">
      <w:pPr>
        <w:spacing w:line="216" w:lineRule="auto"/>
      </w:pPr>
      <w:r>
        <w:t>Reply from 14.215.177.38: bytes=32 time=21ms TTL=54</w:t>
      </w:r>
    </w:p>
    <w:p w14:paraId="5954EF18" w14:textId="77777777" w:rsidR="0080104E" w:rsidRDefault="0080104E" w:rsidP="0055630D">
      <w:pPr>
        <w:spacing w:line="216" w:lineRule="auto"/>
      </w:pPr>
      <w:r>
        <w:t>Reply from 14.215.177.38: bytes=32 time=22ms TTL=54</w:t>
      </w:r>
    </w:p>
    <w:p w14:paraId="737535D2" w14:textId="77777777" w:rsidR="008E405A" w:rsidRDefault="0080104E" w:rsidP="0055630D">
      <w:pPr>
        <w:spacing w:line="216" w:lineRule="auto"/>
      </w:pPr>
      <w:r>
        <w:t>Reply from 14.215.177.38: bytes=32 time=22ms TTL=54</w:t>
      </w:r>
    </w:p>
    <w:p w14:paraId="087DF058" w14:textId="23905763" w:rsidR="0080104E" w:rsidRDefault="0080104E" w:rsidP="0055630D">
      <w:pPr>
        <w:spacing w:line="216" w:lineRule="auto"/>
      </w:pPr>
      <w:r>
        <w:t>Ping statistics for 14.215.177.38:</w:t>
      </w:r>
    </w:p>
    <w:p w14:paraId="627A1850" w14:textId="77777777" w:rsidR="0080104E" w:rsidRDefault="0080104E" w:rsidP="0055630D">
      <w:pPr>
        <w:spacing w:line="216" w:lineRule="auto"/>
      </w:pPr>
      <w:r>
        <w:t xml:space="preserve">    Packets: Sent = 4, Received = 4, Lost = 0 (0% loss),</w:t>
      </w:r>
    </w:p>
    <w:p w14:paraId="0103A5AF" w14:textId="77777777" w:rsidR="0080104E" w:rsidRDefault="0080104E" w:rsidP="0055630D">
      <w:pPr>
        <w:spacing w:line="216" w:lineRule="auto"/>
      </w:pPr>
      <w:r>
        <w:t>Approximate round trip times in milli-seconds:</w:t>
      </w:r>
    </w:p>
    <w:p w14:paraId="4DD48D61" w14:textId="77777777" w:rsidR="008E405A" w:rsidRDefault="0080104E" w:rsidP="0055630D">
      <w:pPr>
        <w:spacing w:line="216" w:lineRule="auto"/>
      </w:pPr>
      <w:r>
        <w:t xml:space="preserve">    Minimum = 21ms, Maximum = 22ms, Average = 21ms</w:t>
      </w:r>
    </w:p>
    <w:p w14:paraId="29E7C740" w14:textId="729EB6B7" w:rsidR="0080104E" w:rsidRDefault="0080104E" w:rsidP="0055630D">
      <w:pPr>
        <w:spacing w:line="216" w:lineRule="auto"/>
      </w:pPr>
      <w:r>
        <w:t>Pinging github.com [20.205.243.166] with 32 bytes of data:</w:t>
      </w:r>
    </w:p>
    <w:p w14:paraId="3BD3B8A5" w14:textId="77777777" w:rsidR="0080104E" w:rsidRDefault="0080104E" w:rsidP="0055630D">
      <w:pPr>
        <w:spacing w:line="216" w:lineRule="auto"/>
      </w:pPr>
      <w:r>
        <w:t>Request timed out.</w:t>
      </w:r>
    </w:p>
    <w:p w14:paraId="445F55FA" w14:textId="77777777" w:rsidR="0080104E" w:rsidRDefault="0080104E" w:rsidP="0055630D">
      <w:pPr>
        <w:spacing w:line="216" w:lineRule="auto"/>
      </w:pPr>
      <w:r>
        <w:t>Request timed out.</w:t>
      </w:r>
    </w:p>
    <w:p w14:paraId="18722EF7" w14:textId="77777777" w:rsidR="0080104E" w:rsidRDefault="0080104E" w:rsidP="0055630D">
      <w:pPr>
        <w:spacing w:line="216" w:lineRule="auto"/>
      </w:pPr>
      <w:r>
        <w:t>Request timed out.</w:t>
      </w:r>
    </w:p>
    <w:p w14:paraId="41936736" w14:textId="77777777" w:rsidR="008E405A" w:rsidRDefault="0080104E" w:rsidP="0055630D">
      <w:pPr>
        <w:spacing w:line="216" w:lineRule="auto"/>
      </w:pPr>
      <w:r>
        <w:t>Request timed out.</w:t>
      </w:r>
    </w:p>
    <w:p w14:paraId="6AC3F4AD" w14:textId="6E40A8AA" w:rsidR="0080104E" w:rsidRDefault="0080104E" w:rsidP="0055630D">
      <w:pPr>
        <w:spacing w:line="216" w:lineRule="auto"/>
      </w:pPr>
      <w:r>
        <w:t>Ping statistics for 20.205.243.166:</w:t>
      </w:r>
    </w:p>
    <w:p w14:paraId="35F649CC" w14:textId="77777777" w:rsidR="008E405A" w:rsidRDefault="0080104E" w:rsidP="0055630D">
      <w:pPr>
        <w:spacing w:line="216" w:lineRule="auto"/>
      </w:pPr>
      <w:r>
        <w:t xml:space="preserve">    Packets: Sent = 4, Received = 0, Lost = 4 (100% loss),</w:t>
      </w:r>
    </w:p>
    <w:p w14:paraId="1517AC36" w14:textId="77777777" w:rsidR="008E405A" w:rsidRDefault="0080104E" w:rsidP="0055630D">
      <w:pPr>
        <w:spacing w:line="216" w:lineRule="auto"/>
      </w:pPr>
      <w:r>
        <w:t>P:\anqi\Desktop\tech\deno\help\20220928&gt;ping www.baidu.com &amp; ping github.com &amp; ping www.baidu.com</w:t>
      </w:r>
    </w:p>
    <w:p w14:paraId="2C1FF3C9" w14:textId="4479F0CC" w:rsidR="0080104E" w:rsidRDefault="0080104E" w:rsidP="0055630D">
      <w:pPr>
        <w:spacing w:line="216" w:lineRule="auto"/>
      </w:pPr>
      <w:r>
        <w:t>Pinging www.a.shifen.com [14.215.177.38] with 32 bytes of data:</w:t>
      </w:r>
    </w:p>
    <w:p w14:paraId="60D83B83" w14:textId="77777777" w:rsidR="0080104E" w:rsidRDefault="0080104E" w:rsidP="0055630D">
      <w:pPr>
        <w:spacing w:line="216" w:lineRule="auto"/>
      </w:pPr>
      <w:r>
        <w:t>Reply from 14.215.177.38: bytes=32 time=22ms TTL=54</w:t>
      </w:r>
    </w:p>
    <w:p w14:paraId="626FF418" w14:textId="77777777" w:rsidR="0080104E" w:rsidRDefault="0080104E" w:rsidP="0055630D">
      <w:pPr>
        <w:spacing w:line="216" w:lineRule="auto"/>
      </w:pPr>
      <w:r>
        <w:t>Reply from 14.215.177.38: bytes=32 time=21ms TTL=54</w:t>
      </w:r>
    </w:p>
    <w:p w14:paraId="7BF41EF2" w14:textId="77777777" w:rsidR="0080104E" w:rsidRDefault="0080104E" w:rsidP="0055630D">
      <w:pPr>
        <w:spacing w:line="216" w:lineRule="auto"/>
      </w:pPr>
      <w:r>
        <w:t>Reply from 14.215.177.38: bytes=32 time=22ms TTL=54</w:t>
      </w:r>
    </w:p>
    <w:p w14:paraId="667D27F0" w14:textId="77777777" w:rsidR="008E405A" w:rsidRDefault="0080104E" w:rsidP="0055630D">
      <w:pPr>
        <w:spacing w:line="216" w:lineRule="auto"/>
      </w:pPr>
      <w:r>
        <w:lastRenderedPageBreak/>
        <w:t>Reply from 14.215.177.38: bytes=32 time=22ms TTL=54</w:t>
      </w:r>
    </w:p>
    <w:p w14:paraId="30D73AD8" w14:textId="48364EE3" w:rsidR="0080104E" w:rsidRDefault="0080104E" w:rsidP="0055630D">
      <w:pPr>
        <w:spacing w:line="216" w:lineRule="auto"/>
      </w:pPr>
      <w:r>
        <w:t>Ping statistics for 14.215.177.38:</w:t>
      </w:r>
    </w:p>
    <w:p w14:paraId="4BF94F8D" w14:textId="77777777" w:rsidR="0080104E" w:rsidRDefault="0080104E" w:rsidP="0055630D">
      <w:pPr>
        <w:spacing w:line="216" w:lineRule="auto"/>
      </w:pPr>
      <w:r>
        <w:t xml:space="preserve">    Packets: Sent = 4, Received = 4, Lost = 0 (0% loss),</w:t>
      </w:r>
    </w:p>
    <w:p w14:paraId="366DC152" w14:textId="77777777" w:rsidR="0080104E" w:rsidRDefault="0080104E" w:rsidP="0055630D">
      <w:pPr>
        <w:spacing w:line="216" w:lineRule="auto"/>
      </w:pPr>
      <w:r>
        <w:t>Approximate round trip times in milli-seconds:</w:t>
      </w:r>
    </w:p>
    <w:p w14:paraId="368FF428" w14:textId="77777777" w:rsidR="008E405A" w:rsidRDefault="0080104E" w:rsidP="0055630D">
      <w:pPr>
        <w:spacing w:line="216" w:lineRule="auto"/>
      </w:pPr>
      <w:r>
        <w:t xml:space="preserve">    Minimum = 21ms, Maximum = 22ms, Average = 21ms</w:t>
      </w:r>
    </w:p>
    <w:p w14:paraId="1D1AA607" w14:textId="6A721B58" w:rsidR="0080104E" w:rsidRDefault="0080104E" w:rsidP="0055630D">
      <w:pPr>
        <w:spacing w:line="216" w:lineRule="auto"/>
      </w:pPr>
      <w:r>
        <w:t>Pinging github.com [20.205.243.166] with 32 bytes of data:</w:t>
      </w:r>
    </w:p>
    <w:p w14:paraId="22600FAB" w14:textId="77777777" w:rsidR="0080104E" w:rsidRDefault="0080104E" w:rsidP="0055630D">
      <w:pPr>
        <w:spacing w:line="216" w:lineRule="auto"/>
      </w:pPr>
      <w:r>
        <w:t>Request timed out.</w:t>
      </w:r>
    </w:p>
    <w:p w14:paraId="5A45E4A4" w14:textId="77777777" w:rsidR="0080104E" w:rsidRDefault="0080104E" w:rsidP="0055630D">
      <w:pPr>
        <w:spacing w:line="216" w:lineRule="auto"/>
      </w:pPr>
      <w:r>
        <w:t>Request timed out.</w:t>
      </w:r>
    </w:p>
    <w:p w14:paraId="46615965" w14:textId="77777777" w:rsidR="0080104E" w:rsidRDefault="0080104E" w:rsidP="0055630D">
      <w:pPr>
        <w:spacing w:line="216" w:lineRule="auto"/>
      </w:pPr>
      <w:r>
        <w:t>Request timed out.</w:t>
      </w:r>
    </w:p>
    <w:p w14:paraId="67AC947E" w14:textId="77777777" w:rsidR="008E405A" w:rsidRDefault="0080104E" w:rsidP="0055630D">
      <w:pPr>
        <w:spacing w:line="216" w:lineRule="auto"/>
      </w:pPr>
      <w:r>
        <w:t>Request timed out.</w:t>
      </w:r>
    </w:p>
    <w:p w14:paraId="3FC45B93" w14:textId="4B967FAB" w:rsidR="0080104E" w:rsidRDefault="0080104E" w:rsidP="0055630D">
      <w:pPr>
        <w:spacing w:line="216" w:lineRule="auto"/>
      </w:pPr>
      <w:r>
        <w:t>Ping statistics for 20.205.243.166:</w:t>
      </w:r>
    </w:p>
    <w:p w14:paraId="68B2AA60" w14:textId="77777777" w:rsidR="008E405A" w:rsidRDefault="0080104E" w:rsidP="0055630D">
      <w:pPr>
        <w:spacing w:line="216" w:lineRule="auto"/>
      </w:pPr>
      <w:r>
        <w:t xml:space="preserve">    Packets: Sent = 4, Received = 0, Lost = 4 (100% loss),</w:t>
      </w:r>
    </w:p>
    <w:p w14:paraId="2B008D46" w14:textId="62C989A7" w:rsidR="0080104E" w:rsidRDefault="0080104E" w:rsidP="0055630D">
      <w:pPr>
        <w:spacing w:line="216" w:lineRule="auto"/>
      </w:pPr>
      <w:r>
        <w:t>Pinging www.a.shifen.com [14.215.177.38] with 32 bytes of data:</w:t>
      </w:r>
    </w:p>
    <w:p w14:paraId="4F387751" w14:textId="77777777" w:rsidR="0080104E" w:rsidRDefault="0080104E" w:rsidP="0055630D">
      <w:pPr>
        <w:spacing w:line="216" w:lineRule="auto"/>
      </w:pPr>
      <w:r>
        <w:t>Reply from 14.215.177.38: bytes=32 time=21ms TTL=54</w:t>
      </w:r>
    </w:p>
    <w:p w14:paraId="444643CE" w14:textId="77777777" w:rsidR="0080104E" w:rsidRDefault="0080104E" w:rsidP="0055630D">
      <w:pPr>
        <w:spacing w:line="216" w:lineRule="auto"/>
      </w:pPr>
      <w:r>
        <w:t>Reply from 14.215.177.38: bytes=32 time=21ms TTL=54</w:t>
      </w:r>
    </w:p>
    <w:p w14:paraId="56A40675" w14:textId="77777777" w:rsidR="0080104E" w:rsidRDefault="0080104E" w:rsidP="0055630D">
      <w:pPr>
        <w:spacing w:line="216" w:lineRule="auto"/>
      </w:pPr>
      <w:r>
        <w:t>Reply from 14.215.177.38: bytes=32 time=22ms TTL=54</w:t>
      </w:r>
    </w:p>
    <w:p w14:paraId="74285CD6" w14:textId="77777777" w:rsidR="008E405A" w:rsidRDefault="0080104E" w:rsidP="0055630D">
      <w:pPr>
        <w:spacing w:line="216" w:lineRule="auto"/>
      </w:pPr>
      <w:r>
        <w:t>Reply from 14.215.177.38: bytes=32 time=21ms TTL=54</w:t>
      </w:r>
    </w:p>
    <w:p w14:paraId="258D2931" w14:textId="293F157E" w:rsidR="0080104E" w:rsidRDefault="0080104E" w:rsidP="0055630D">
      <w:pPr>
        <w:spacing w:line="216" w:lineRule="auto"/>
      </w:pPr>
      <w:r>
        <w:t>Ping statistics for 14.215.177.38:</w:t>
      </w:r>
    </w:p>
    <w:p w14:paraId="3371FB4B" w14:textId="77777777" w:rsidR="0080104E" w:rsidRDefault="0080104E" w:rsidP="0055630D">
      <w:pPr>
        <w:spacing w:line="216" w:lineRule="auto"/>
      </w:pPr>
      <w:r>
        <w:t xml:space="preserve">    Packets: Sent = 4, Received = 4, Lost = 0 (0% loss),</w:t>
      </w:r>
    </w:p>
    <w:p w14:paraId="36C23274" w14:textId="77777777" w:rsidR="0080104E" w:rsidRDefault="0080104E" w:rsidP="0055630D">
      <w:pPr>
        <w:spacing w:line="216" w:lineRule="auto"/>
      </w:pPr>
      <w:r>
        <w:t>Approximate round trip times in milli-seconds:</w:t>
      </w:r>
    </w:p>
    <w:p w14:paraId="53166D8C" w14:textId="2115E595" w:rsidR="0080104E" w:rsidRDefault="0080104E" w:rsidP="0055630D">
      <w:pPr>
        <w:spacing w:line="216" w:lineRule="auto"/>
      </w:pPr>
      <w:r>
        <w:t xml:space="preserve">    Minimum = 21ms, Maximum = 22ms, Average = 21ms</w:t>
      </w:r>
    </w:p>
    <w:p w14:paraId="6015439E" w14:textId="5B72455E" w:rsidR="002839F0" w:rsidRDefault="002839F0" w:rsidP="002839F0">
      <w:pPr>
        <w:pStyle w:val="Heading1"/>
      </w:pPr>
      <w:bookmarkStart w:id="23" w:name="_Toc115277849"/>
      <w:r>
        <w:rPr>
          <w:rFonts w:hint="eastAsia"/>
        </w:rPr>
        <w:t>M</w:t>
      </w:r>
      <w:r>
        <w:t>ake categories and continue tomorrow</w:t>
      </w:r>
      <w:bookmarkEnd w:id="23"/>
    </w:p>
    <w:p w14:paraId="6F1AE8C0" w14:textId="77777777" w:rsidR="002839F0" w:rsidRDefault="002839F0" w:rsidP="002839F0">
      <w:r>
        <w:t>P:\anqi\Desktop\tech\deno\help\20220928&gt;md 01_deno_bench</w:t>
      </w:r>
    </w:p>
    <w:p w14:paraId="5AB141AB" w14:textId="77777777" w:rsidR="002839F0" w:rsidRDefault="002839F0" w:rsidP="002839F0">
      <w:r>
        <w:t>P:\anqi\Desktop\tech\deno\help\20220928&gt;md 02_deno_bundle</w:t>
      </w:r>
    </w:p>
    <w:p w14:paraId="3F1CAF1C" w14:textId="77777777" w:rsidR="002839F0" w:rsidRDefault="002839F0" w:rsidP="002839F0">
      <w:r>
        <w:t>P:\anqi\Desktop\tech\deno\help\20220928&gt;md 03_deno_cache</w:t>
      </w:r>
    </w:p>
    <w:p w14:paraId="420FDB29" w14:textId="77777777" w:rsidR="002839F0" w:rsidRDefault="002839F0" w:rsidP="002839F0">
      <w:r>
        <w:t>P:\anqi\Desktop\tech\deno\help\20220928&gt;md 04_deno_check</w:t>
      </w:r>
    </w:p>
    <w:p w14:paraId="3B7AB03F" w14:textId="77777777" w:rsidR="002839F0" w:rsidRDefault="002839F0" w:rsidP="002839F0">
      <w:r>
        <w:t>P:\anqi\Desktop\tech\deno\help\20220928&gt;md 05_deno_compile</w:t>
      </w:r>
    </w:p>
    <w:p w14:paraId="5517EA8E" w14:textId="77777777" w:rsidR="002839F0" w:rsidRDefault="002839F0" w:rsidP="002839F0">
      <w:r>
        <w:t>P:\anqi\Desktop\tech\deno\help\20220928&gt;md 06_deno_completions</w:t>
      </w:r>
    </w:p>
    <w:p w14:paraId="18AC3356" w14:textId="77777777" w:rsidR="002839F0" w:rsidRDefault="002839F0" w:rsidP="002839F0">
      <w:r>
        <w:t>P:\anqi\Desktop\tech\deno\help\20220928&gt;md 07_deno_coverage</w:t>
      </w:r>
    </w:p>
    <w:p w14:paraId="4F70180C" w14:textId="77777777" w:rsidR="002839F0" w:rsidRDefault="002839F0" w:rsidP="002839F0">
      <w:r>
        <w:t>P:\anqi\Desktop\tech\deno\help\20220928&gt;md 08_deno_doc</w:t>
      </w:r>
    </w:p>
    <w:p w14:paraId="25AB91DB" w14:textId="77777777" w:rsidR="002839F0" w:rsidRDefault="002839F0" w:rsidP="002839F0">
      <w:r>
        <w:t>P:\anqi\Desktop\tech\deno\help\20220928&gt;md 09_deno_eval</w:t>
      </w:r>
    </w:p>
    <w:p w14:paraId="2B5BFAD2" w14:textId="77777777" w:rsidR="002839F0" w:rsidRDefault="002839F0" w:rsidP="002839F0">
      <w:r>
        <w:t>P:\anqi\Desktop\tech\deno\help\20220928&gt;md 10_deno_fmt</w:t>
      </w:r>
    </w:p>
    <w:p w14:paraId="030A86BD" w14:textId="77777777" w:rsidR="002839F0" w:rsidRDefault="002839F0" w:rsidP="002839F0">
      <w:r>
        <w:t>P:\anqi\Desktop\tech\deno\help\20220928&gt;md 11_deno_help</w:t>
      </w:r>
    </w:p>
    <w:p w14:paraId="3292C570" w14:textId="77777777" w:rsidR="002839F0" w:rsidRDefault="002839F0" w:rsidP="002839F0">
      <w:r>
        <w:t>P:\anqi\Desktop\tech\deno\help\20220928&gt;md 12_deno_info</w:t>
      </w:r>
    </w:p>
    <w:p w14:paraId="64628D73" w14:textId="77777777" w:rsidR="002839F0" w:rsidRDefault="002839F0" w:rsidP="002839F0">
      <w:r>
        <w:t>P:\anqi\Desktop\tech\deno\help\20220928&gt;md 13_deno_init</w:t>
      </w:r>
    </w:p>
    <w:p w14:paraId="34C35CE3" w14:textId="77777777" w:rsidR="002839F0" w:rsidRDefault="002839F0" w:rsidP="002839F0">
      <w:r>
        <w:t>P:\anqi\Desktop\tech\deno\help\20220928&gt;md 14_deno_install</w:t>
      </w:r>
    </w:p>
    <w:p w14:paraId="3BCFCA9B" w14:textId="77777777" w:rsidR="002839F0" w:rsidRDefault="002839F0" w:rsidP="002839F0">
      <w:r>
        <w:t>P:\anqi\Desktop\tech\deno\help\20220928&gt;md 15_deno_lint</w:t>
      </w:r>
    </w:p>
    <w:p w14:paraId="635CA4C8" w14:textId="77777777" w:rsidR="002839F0" w:rsidRDefault="002839F0" w:rsidP="002839F0">
      <w:r>
        <w:t>P:\anqi\Desktop\tech\deno\help\20220928&gt;md 16_deno_lsp</w:t>
      </w:r>
    </w:p>
    <w:p w14:paraId="1B79B2FD" w14:textId="77777777" w:rsidR="002839F0" w:rsidRDefault="002839F0" w:rsidP="002839F0">
      <w:r>
        <w:t>P:\anqi\Desktop\tech\deno\help\20220928&gt;md 17_deno_repl</w:t>
      </w:r>
    </w:p>
    <w:p w14:paraId="3CC2C499" w14:textId="77777777" w:rsidR="002839F0" w:rsidRDefault="002839F0" w:rsidP="002839F0">
      <w:r>
        <w:t>P:\anqi\Desktop\tech\deno\help\20220928&gt;md 18_deno_run</w:t>
      </w:r>
    </w:p>
    <w:p w14:paraId="00D080B9" w14:textId="77777777" w:rsidR="002839F0" w:rsidRDefault="002839F0" w:rsidP="002839F0">
      <w:r>
        <w:t>P:\anqi\Desktop\tech\deno\help\20220928&gt;md 19_deno_task</w:t>
      </w:r>
    </w:p>
    <w:p w14:paraId="0ACDCA5B" w14:textId="77777777" w:rsidR="002839F0" w:rsidRDefault="002839F0" w:rsidP="002839F0">
      <w:r>
        <w:t>P:\anqi\Desktop\tech\deno\help\20220928&gt;md 20_deno_test</w:t>
      </w:r>
    </w:p>
    <w:p w14:paraId="7B65DA5D" w14:textId="77777777" w:rsidR="002839F0" w:rsidRDefault="002839F0" w:rsidP="002839F0">
      <w:r>
        <w:t>P:\anqi\Desktop\tech\deno\help\20220928&gt;md 21_deno_types</w:t>
      </w:r>
    </w:p>
    <w:p w14:paraId="2AED4049" w14:textId="77777777" w:rsidR="002839F0" w:rsidRDefault="002839F0" w:rsidP="002839F0">
      <w:r>
        <w:t>P:\anqi\Desktop\tech\deno\help\20220928&gt;md 22_deno_uninstall</w:t>
      </w:r>
    </w:p>
    <w:p w14:paraId="17115F4C" w14:textId="77777777" w:rsidR="002839F0" w:rsidRDefault="002839F0" w:rsidP="002839F0">
      <w:r>
        <w:t>P:\anqi\Desktop\tech\deno\help\20220928&gt;md 23_deno_upgrade</w:t>
      </w:r>
    </w:p>
    <w:p w14:paraId="49DC0CD3" w14:textId="6AC80915" w:rsidR="002839F0" w:rsidRPr="002839F0" w:rsidRDefault="002839F0" w:rsidP="002839F0">
      <w:pPr>
        <w:rPr>
          <w:rFonts w:hint="eastAsia"/>
        </w:rPr>
      </w:pPr>
      <w:r>
        <w:t>P:\anqi\Desktop\tech\deno\help\20220928&gt;md 24_deno_vendor</w:t>
      </w:r>
    </w:p>
    <w:sectPr w:rsidR="002839F0" w:rsidRPr="002839F0" w:rsidSect="00BD5188">
      <w:headerReference w:type="default" r:id="rId17"/>
      <w:footerReference w:type="even" r:id="rId18"/>
      <w:footerReference w:type="default" r:id="rId19"/>
      <w:pgSz w:w="8419" w:h="11906" w:orient="landscape" w:code="9"/>
      <w:pgMar w:top="283" w:right="170" w:bottom="283" w:left="227" w:header="283" w:footer="283" w:gutter="397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19802" w14:textId="77777777" w:rsidR="009466DE" w:rsidRDefault="009466DE" w:rsidP="00175DD7">
      <w:r>
        <w:separator/>
      </w:r>
    </w:p>
  </w:endnote>
  <w:endnote w:type="continuationSeparator" w:id="0">
    <w:p w14:paraId="245B9D9A" w14:textId="77777777" w:rsidR="009466DE" w:rsidRDefault="009466DE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FCD4C" w14:textId="77777777" w:rsidR="0032784B" w:rsidRDefault="006C606F" w:rsidP="00221013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fldChar w:fldCharType="begin"/>
    </w:r>
    <w:r>
      <w:instrText xml:space="preserve"> PAGE  \* ROMAN  \* MERGEFORMAT </w:instrText>
    </w:r>
    <w:r>
      <w:fldChar w:fldCharType="separate"/>
    </w:r>
    <w:r>
      <w:t>II</w:t>
    </w:r>
    <w:r>
      <w:fldChar w:fldCharType="end"/>
    </w:r>
    <w:r w:rsidR="002C638C">
      <w:ptab w:relativeTo="margin" w:alignment="right" w:leader="none"/>
    </w:r>
    <w:r w:rsidR="00C43652" w:rsidRPr="00C43652">
      <w:t xml:space="preserve"> Contents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56E7" w14:textId="77777777" w:rsidR="0032784B" w:rsidRPr="00221013" w:rsidRDefault="006C606F" w:rsidP="00AD28FA">
    <w:pPr>
      <w:pStyle w:val="Footer"/>
      <w:tabs>
        <w:tab w:val="clear" w:pos="4153"/>
        <w:tab w:val="clear" w:pos="8306"/>
        <w:tab w:val="center" w:pos="3600"/>
        <w:tab w:val="right" w:pos="10560"/>
      </w:tabs>
    </w:pPr>
    <w:r>
      <w:rPr>
        <w:rFonts w:hint="eastAsia"/>
      </w:rPr>
      <w:t>目录</w:t>
    </w:r>
    <w:r w:rsidR="002C638C">
      <w:rPr>
        <w:noProof/>
      </w:rPr>
      <w:ptab w:relativeTo="margin" w:alignment="right" w:leader="none"/>
    </w:r>
    <w:r w:rsidR="0032784B">
      <w:fldChar w:fldCharType="begin"/>
    </w:r>
    <w:r w:rsidR="0032784B">
      <w:instrText xml:space="preserve"> PAGE  \* ROMAN  \* MERGEFORMAT </w:instrText>
    </w:r>
    <w:r w:rsidR="0032784B">
      <w:fldChar w:fldCharType="separate"/>
    </w:r>
    <w:r w:rsidR="0032784B">
      <w:rPr>
        <w:noProof/>
      </w:rPr>
      <w:t>I</w:t>
    </w:r>
    <w:r w:rsidR="0032784B">
      <w:fldChar w:fldCharType="end"/>
    </w:r>
    <w:r w:rsidRPr="00221013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80E8" w14:textId="77777777" w:rsidR="006C606F" w:rsidRDefault="00C43652" w:rsidP="006C606F">
    <w:pPr>
      <w:pStyle w:val="Footer"/>
      <w:tabs>
        <w:tab w:val="clear" w:pos="4153"/>
        <w:tab w:val="clear" w:pos="8306"/>
        <w:tab w:val="center" w:pos="5529"/>
        <w:tab w:val="right" w:pos="11340"/>
      </w:tabs>
    </w:pPr>
    <w:r w:rsidRPr="00C43652">
      <w:t>Contents</w:t>
    </w:r>
    <w:r w:rsidR="002C638C">
      <w:ptab w:relativeTo="margin" w:alignment="right" w:leader="none"/>
    </w:r>
    <w:r w:rsidR="006C606F">
      <w:fldChar w:fldCharType="begin"/>
    </w:r>
    <w:r w:rsidR="006C606F">
      <w:instrText xml:space="preserve"> PAGE  \* ROMAN  \* MERGEFORMAT </w:instrText>
    </w:r>
    <w:r w:rsidR="006C606F">
      <w:fldChar w:fldCharType="separate"/>
    </w:r>
    <w:r w:rsidR="006C606F">
      <w:t>II</w:t>
    </w:r>
    <w:r w:rsidR="006C606F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F37E" w14:textId="5A46E493" w:rsidR="0032784B" w:rsidRPr="006C606F" w:rsidRDefault="006C606F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Pr="0011171C">
      <w:rPr>
        <w:sz w:val="15"/>
        <w:szCs w:val="15"/>
      </w:rPr>
      <w:fldChar w:fldCharType="separate"/>
    </w:r>
    <w:r w:rsidR="00065F5B" w:rsidRPr="00065F5B">
      <w:rPr>
        <w:b/>
        <w:bCs/>
        <w:noProof/>
        <w:sz w:val="15"/>
        <w:szCs w:val="15"/>
      </w:rPr>
      <w:t>Make</w:t>
    </w:r>
    <w:r w:rsidR="00065F5B">
      <w:rPr>
        <w:noProof/>
        <w:sz w:val="15"/>
        <w:szCs w:val="15"/>
      </w:rPr>
      <w:t xml:space="preserve"> categories and continue tomorrow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065F5B" w:rsidRPr="00065F5B">
      <w:rPr>
        <w:b/>
        <w:bCs/>
        <w:noProof/>
        <w:sz w:val="15"/>
        <w:szCs w:val="15"/>
      </w:rPr>
      <w:t>deno</w:t>
    </w:r>
    <w:r w:rsidR="00065F5B">
      <w:rPr>
        <w:noProof/>
        <w:sz w:val="15"/>
        <w:szCs w:val="15"/>
      </w:rPr>
      <w:t xml:space="preserve"> upgrade</w:t>
    </w:r>
    <w:r w:rsidRPr="0011171C">
      <w:rPr>
        <w:sz w:val="15"/>
        <w:szCs w:val="15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5643" w14:textId="15CE469C" w:rsidR="0032784B" w:rsidRPr="0011171C" w:rsidRDefault="00005BA4" w:rsidP="0011171C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Pr="0011171C">
      <w:rPr>
        <w:sz w:val="15"/>
        <w:szCs w:val="15"/>
      </w:rPr>
      <w:fldChar w:fldCharType="separate"/>
    </w:r>
    <w:r w:rsidR="00065F5B" w:rsidRPr="00065F5B">
      <w:rPr>
        <w:b/>
        <w:bCs/>
        <w:noProof/>
        <w:sz w:val="15"/>
        <w:szCs w:val="15"/>
      </w:rPr>
      <w:t>Study</w:t>
    </w:r>
    <w:r w:rsidR="00065F5B">
      <w:rPr>
        <w:noProof/>
        <w:sz w:val="15"/>
        <w:szCs w:val="15"/>
      </w:rPr>
      <w:t xml:space="preserve"> some subcommands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065F5B" w:rsidRPr="00065F5B">
      <w:rPr>
        <w:b/>
        <w:bCs/>
        <w:noProof/>
        <w:sz w:val="15"/>
        <w:szCs w:val="15"/>
      </w:rPr>
      <w:t>deno</w:t>
    </w:r>
    <w:r w:rsidR="00065F5B">
      <w:rPr>
        <w:noProof/>
        <w:sz w:val="15"/>
        <w:szCs w:val="15"/>
      </w:rPr>
      <w:t xml:space="preserve"> upgrade</w:t>
    </w:r>
    <w:r w:rsidRPr="0011171C">
      <w:rPr>
        <w:sz w:val="15"/>
        <w:szCs w:val="15"/>
      </w:rPr>
      <w:fldChar w:fldCharType="end"/>
    </w:r>
    <w:r w:rsidR="0032784B" w:rsidRPr="0011171C">
      <w:rPr>
        <w:sz w:val="15"/>
        <w:szCs w:val="15"/>
      </w:rPr>
      <w:ptab w:relativeTo="margin" w:alignment="right" w:leader="none"/>
    </w:r>
    <w:r w:rsidR="0032784B" w:rsidRPr="0011171C">
      <w:rPr>
        <w:sz w:val="15"/>
        <w:szCs w:val="15"/>
      </w:rPr>
      <w:fldChar w:fldCharType="begin"/>
    </w:r>
    <w:r w:rsidR="0032784B" w:rsidRPr="0011171C">
      <w:rPr>
        <w:sz w:val="15"/>
        <w:szCs w:val="15"/>
      </w:rPr>
      <w:instrText xml:space="preserve"> INFO  Title  \* MERGEFORMAT </w:instrText>
    </w:r>
    <w:r w:rsidR="0032784B" w:rsidRPr="0011171C">
      <w:rPr>
        <w:sz w:val="15"/>
        <w:szCs w:val="15"/>
      </w:rPr>
      <w:fldChar w:fldCharType="end"/>
    </w:r>
    <w:r w:rsidR="0032784B" w:rsidRPr="0011171C">
      <w:rPr>
        <w:b/>
        <w:bCs/>
        <w:sz w:val="15"/>
        <w:szCs w:val="15"/>
      </w:rPr>
      <w:fldChar w:fldCharType="begin"/>
    </w:r>
    <w:r w:rsidR="0032784B" w:rsidRPr="0011171C">
      <w:rPr>
        <w:b/>
        <w:bCs/>
        <w:sz w:val="15"/>
        <w:szCs w:val="15"/>
      </w:rPr>
      <w:instrText>PAGE  \* MERGEFORMAT</w:instrText>
    </w:r>
    <w:r w:rsidR="0032784B" w:rsidRPr="0011171C">
      <w:rPr>
        <w:b/>
        <w:bCs/>
        <w:sz w:val="15"/>
        <w:szCs w:val="15"/>
      </w:rPr>
      <w:fldChar w:fldCharType="separate"/>
    </w:r>
    <w:r w:rsidR="0032784B" w:rsidRPr="0011171C">
      <w:rPr>
        <w:b/>
        <w:bCs/>
        <w:noProof/>
        <w:sz w:val="15"/>
        <w:szCs w:val="15"/>
      </w:rPr>
      <w:t>1</w:t>
    </w:r>
    <w:r w:rsidR="0032784B" w:rsidRPr="0011171C">
      <w:rPr>
        <w:b/>
        <w:bCs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A9A9" w14:textId="77777777" w:rsidR="009466DE" w:rsidRDefault="009466DE" w:rsidP="00175DD7">
      <w:r>
        <w:separator/>
      </w:r>
    </w:p>
  </w:footnote>
  <w:footnote w:type="continuationSeparator" w:id="0">
    <w:p w14:paraId="4AC32E7A" w14:textId="77777777" w:rsidR="009466DE" w:rsidRDefault="009466DE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29D7" w14:textId="77777777" w:rsidR="006C606F" w:rsidRDefault="00163026" w:rsidP="00B60132">
    <w:pPr>
      <w:pStyle w:val="Header"/>
      <w:ind w:firstLineChars="0" w:firstLine="0"/>
    </w:pPr>
    <w:r>
      <w:rPr>
        <w:noProof/>
      </w:rPr>
      <w:fldChar w:fldCharType="begin"/>
    </w:r>
    <w:r>
      <w:rPr>
        <w:noProof/>
      </w:rPr>
      <w:instrText xml:space="preserve"> </w:instrText>
    </w:r>
    <w:r w:rsidR="00914CF0">
      <w:rPr>
        <w:noProof/>
      </w:rPr>
      <w:instrText>REF  DOCNAME</w:instrText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6F029E">
      <w:rPr>
        <w:noProof/>
      </w:rPr>
      <w:t>anqi_study_deno_20220928</w:t>
    </w:r>
    <w:r>
      <w:rPr>
        <w:noProof/>
      </w:rPr>
      <w:fldChar w:fldCharType="end"/>
    </w:r>
    <w:r w:rsidR="00A00748">
      <w:rPr>
        <w:noProof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FE73" w14:textId="77777777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B60132">
      <w:rPr>
        <w:noProof/>
      </w:rPr>
      <w:fldChar w:fldCharType="begin"/>
    </w:r>
    <w:r w:rsidR="00B60132">
      <w:rPr>
        <w:noProof/>
      </w:rPr>
      <w:instrText xml:space="preserve"> </w:instrText>
    </w:r>
    <w:r w:rsidR="00914CF0">
      <w:rPr>
        <w:noProof/>
      </w:rPr>
      <w:instrText>REF  DOCNAME</w:instrText>
    </w:r>
    <w:r w:rsidR="00B60132">
      <w:rPr>
        <w:noProof/>
      </w:rPr>
      <w:instrText xml:space="preserve">   \* MERGEFORMAT </w:instrText>
    </w:r>
    <w:r w:rsidR="00B60132">
      <w:rPr>
        <w:noProof/>
      </w:rPr>
      <w:fldChar w:fldCharType="separate"/>
    </w:r>
    <w:r w:rsidR="006F029E">
      <w:rPr>
        <w:noProof/>
      </w:rPr>
      <w:t>anqi_study_deno_20220928</w:t>
    </w:r>
    <w:r w:rsidR="00B60132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5FB7" w14:textId="6FA53DE1" w:rsidR="006C606F" w:rsidRPr="0035717D" w:rsidRDefault="00C43652" w:rsidP="0035717D">
    <w:pPr>
      <w:pStyle w:val="Header"/>
      <w:ind w:firstLineChars="0" w:firstLine="0"/>
    </w:pPr>
    <w:r>
      <w:fldChar w:fldCharType="begin"/>
    </w:r>
    <w:r>
      <w:instrText xml:space="preserve"> SAVEDATE  \@ "MMM. d, yy"  \* MERGEFORMAT </w:instrText>
    </w:r>
    <w:r>
      <w:fldChar w:fldCharType="separate"/>
    </w:r>
    <w:r w:rsidR="008848BE">
      <w:rPr>
        <w:noProof/>
      </w:rPr>
      <w:t>Sep. 28, 22</w:t>
    </w:r>
    <w:r>
      <w:fldChar w:fldCharType="end"/>
    </w:r>
    <w:r w:rsidR="00A00748">
      <w:ptab w:relativeTo="margin" w:alignment="right" w:leader="none"/>
    </w:r>
    <w:r w:rsidR="0035717D">
      <w:rPr>
        <w:noProof/>
      </w:rPr>
      <w:fldChar w:fldCharType="begin"/>
    </w:r>
    <w:r w:rsidR="0035717D">
      <w:rPr>
        <w:noProof/>
      </w:rPr>
      <w:instrText xml:space="preserve"> </w:instrText>
    </w:r>
    <w:r w:rsidR="00914CF0">
      <w:rPr>
        <w:noProof/>
      </w:rPr>
      <w:instrText>REF  DOCNAME</w:instrText>
    </w:r>
    <w:r w:rsidR="0035717D">
      <w:rPr>
        <w:noProof/>
      </w:rPr>
      <w:instrText xml:space="preserve">   \* MERGEFORMAT </w:instrText>
    </w:r>
    <w:r w:rsidR="0035717D">
      <w:rPr>
        <w:noProof/>
      </w:rPr>
      <w:fldChar w:fldCharType="separate"/>
    </w:r>
    <w:r w:rsidR="006F029E">
      <w:rPr>
        <w:noProof/>
      </w:rPr>
      <w:t>anqi_study_deno_20220928</w:t>
    </w:r>
    <w:r w:rsidR="0035717D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E6B6B" w14:textId="77777777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163026">
      <w:rPr>
        <w:noProof/>
      </w:rPr>
      <w:fldChar w:fldCharType="begin"/>
    </w:r>
    <w:r w:rsidR="00163026">
      <w:rPr>
        <w:noProof/>
      </w:rPr>
      <w:instrText xml:space="preserve"> </w:instrText>
    </w:r>
    <w:r w:rsidR="00914CF0">
      <w:rPr>
        <w:noProof/>
      </w:rPr>
      <w:instrText>REF  DOCNAME</w:instrText>
    </w:r>
    <w:r w:rsidR="00163026">
      <w:rPr>
        <w:noProof/>
      </w:rPr>
      <w:instrText xml:space="preserve">   \* MERGEFORMAT </w:instrText>
    </w:r>
    <w:r w:rsidR="00163026">
      <w:rPr>
        <w:noProof/>
      </w:rPr>
      <w:fldChar w:fldCharType="separate"/>
    </w:r>
    <w:r w:rsidR="006F029E">
      <w:rPr>
        <w:noProof/>
      </w:rPr>
      <w:t>anqi_study_deno_20220928</w:t>
    </w:r>
    <w:r w:rsidR="0016302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136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20F26"/>
    <w:multiLevelType w:val="hybridMultilevel"/>
    <w:tmpl w:val="C0BA3ECC"/>
    <w:lvl w:ilvl="0" w:tplc="A3E65BDA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26A93"/>
    <w:multiLevelType w:val="hybridMultilevel"/>
    <w:tmpl w:val="CA4AF924"/>
    <w:lvl w:ilvl="0" w:tplc="6D828CB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B4E6A"/>
    <w:multiLevelType w:val="hybridMultilevel"/>
    <w:tmpl w:val="C0BA3ECC"/>
    <w:lvl w:ilvl="0" w:tplc="FFFFFFFF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F272A"/>
    <w:multiLevelType w:val="hybridMultilevel"/>
    <w:tmpl w:val="C71859DC"/>
    <w:lvl w:ilvl="0" w:tplc="A4444802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1723BF"/>
    <w:multiLevelType w:val="multilevel"/>
    <w:tmpl w:val="CA26BE0C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6" w15:restartNumberingAfterBreak="0">
    <w:nsid w:val="52D916D8"/>
    <w:multiLevelType w:val="hybridMultilevel"/>
    <w:tmpl w:val="FF0C20C0"/>
    <w:lvl w:ilvl="0" w:tplc="B51EE818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DA312D"/>
    <w:multiLevelType w:val="hybridMultilevel"/>
    <w:tmpl w:val="21320798"/>
    <w:lvl w:ilvl="0" w:tplc="9E2803F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A9611E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2853939">
    <w:abstractNumId w:val="5"/>
  </w:num>
  <w:num w:numId="2" w16cid:durableId="855652321">
    <w:abstractNumId w:val="5"/>
  </w:num>
  <w:num w:numId="3" w16cid:durableId="1985695366">
    <w:abstractNumId w:val="5"/>
  </w:num>
  <w:num w:numId="4" w16cid:durableId="42100685">
    <w:abstractNumId w:val="7"/>
  </w:num>
  <w:num w:numId="5" w16cid:durableId="423890300">
    <w:abstractNumId w:val="1"/>
  </w:num>
  <w:num w:numId="6" w16cid:durableId="1382054052">
    <w:abstractNumId w:val="4"/>
  </w:num>
  <w:num w:numId="7" w16cid:durableId="1895047835">
    <w:abstractNumId w:val="6"/>
  </w:num>
  <w:num w:numId="8" w16cid:durableId="1552037798">
    <w:abstractNumId w:val="2"/>
  </w:num>
  <w:num w:numId="9" w16cid:durableId="1023484084">
    <w:abstractNumId w:val="0"/>
  </w:num>
  <w:num w:numId="10" w16cid:durableId="328411908">
    <w:abstractNumId w:val="8"/>
  </w:num>
  <w:num w:numId="11" w16cid:durableId="211435142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defaultTabStop w:val="419"/>
  <w:evenAndOddHeaders/>
  <w:bookFoldPrinting/>
  <w:bookFoldPrintingSheets w:val="40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9E"/>
    <w:rsid w:val="00005BA4"/>
    <w:rsid w:val="00010670"/>
    <w:rsid w:val="0003122C"/>
    <w:rsid w:val="00035B86"/>
    <w:rsid w:val="000531A9"/>
    <w:rsid w:val="000604A9"/>
    <w:rsid w:val="00062F92"/>
    <w:rsid w:val="00065F5B"/>
    <w:rsid w:val="00070C85"/>
    <w:rsid w:val="00082B2E"/>
    <w:rsid w:val="00084A8E"/>
    <w:rsid w:val="00084FAB"/>
    <w:rsid w:val="00086C9D"/>
    <w:rsid w:val="00092F32"/>
    <w:rsid w:val="000937E1"/>
    <w:rsid w:val="000963CA"/>
    <w:rsid w:val="000A1982"/>
    <w:rsid w:val="000A1ADF"/>
    <w:rsid w:val="000B3E90"/>
    <w:rsid w:val="000B4C4C"/>
    <w:rsid w:val="000C4D18"/>
    <w:rsid w:val="000C7103"/>
    <w:rsid w:val="000D4EE9"/>
    <w:rsid w:val="000E4E40"/>
    <w:rsid w:val="000F559A"/>
    <w:rsid w:val="000F5EA7"/>
    <w:rsid w:val="00103F9F"/>
    <w:rsid w:val="001064F5"/>
    <w:rsid w:val="00106D4A"/>
    <w:rsid w:val="00107E45"/>
    <w:rsid w:val="0011171C"/>
    <w:rsid w:val="00113739"/>
    <w:rsid w:val="00116AF5"/>
    <w:rsid w:val="001240A0"/>
    <w:rsid w:val="0012593D"/>
    <w:rsid w:val="0013369E"/>
    <w:rsid w:val="00140DC6"/>
    <w:rsid w:val="00147E17"/>
    <w:rsid w:val="00151F2B"/>
    <w:rsid w:val="001558FB"/>
    <w:rsid w:val="00163026"/>
    <w:rsid w:val="00165254"/>
    <w:rsid w:val="00165BA5"/>
    <w:rsid w:val="00175764"/>
    <w:rsid w:val="00175DD7"/>
    <w:rsid w:val="001764B8"/>
    <w:rsid w:val="00182F50"/>
    <w:rsid w:val="00184ADD"/>
    <w:rsid w:val="001939DE"/>
    <w:rsid w:val="001C1F03"/>
    <w:rsid w:val="001E37E8"/>
    <w:rsid w:val="001F718B"/>
    <w:rsid w:val="00200CA9"/>
    <w:rsid w:val="00201E37"/>
    <w:rsid w:val="00206CD8"/>
    <w:rsid w:val="002131B9"/>
    <w:rsid w:val="00217966"/>
    <w:rsid w:val="00221013"/>
    <w:rsid w:val="00225BA9"/>
    <w:rsid w:val="00232C58"/>
    <w:rsid w:val="00236AC8"/>
    <w:rsid w:val="00242A86"/>
    <w:rsid w:val="00243040"/>
    <w:rsid w:val="002828E7"/>
    <w:rsid w:val="002839F0"/>
    <w:rsid w:val="00285846"/>
    <w:rsid w:val="00285956"/>
    <w:rsid w:val="00294388"/>
    <w:rsid w:val="002A0A33"/>
    <w:rsid w:val="002A6554"/>
    <w:rsid w:val="002A6C1C"/>
    <w:rsid w:val="002B04BD"/>
    <w:rsid w:val="002B0E9C"/>
    <w:rsid w:val="002C1346"/>
    <w:rsid w:val="002C343C"/>
    <w:rsid w:val="002C5CD1"/>
    <w:rsid w:val="002C638C"/>
    <w:rsid w:val="002C639A"/>
    <w:rsid w:val="002C7E05"/>
    <w:rsid w:val="002D0631"/>
    <w:rsid w:val="002E02D4"/>
    <w:rsid w:val="002E2AC2"/>
    <w:rsid w:val="002E5495"/>
    <w:rsid w:val="002E5FB2"/>
    <w:rsid w:val="00310204"/>
    <w:rsid w:val="00311335"/>
    <w:rsid w:val="003126D5"/>
    <w:rsid w:val="0031438E"/>
    <w:rsid w:val="003147D4"/>
    <w:rsid w:val="00321BFD"/>
    <w:rsid w:val="0032315C"/>
    <w:rsid w:val="0032784B"/>
    <w:rsid w:val="00336FB9"/>
    <w:rsid w:val="00337432"/>
    <w:rsid w:val="00343D54"/>
    <w:rsid w:val="0035717D"/>
    <w:rsid w:val="003656E0"/>
    <w:rsid w:val="00370D63"/>
    <w:rsid w:val="00373682"/>
    <w:rsid w:val="00374BE7"/>
    <w:rsid w:val="00392DDB"/>
    <w:rsid w:val="003A117A"/>
    <w:rsid w:val="003A3948"/>
    <w:rsid w:val="003A659D"/>
    <w:rsid w:val="003B251D"/>
    <w:rsid w:val="003B3FC7"/>
    <w:rsid w:val="003C27FC"/>
    <w:rsid w:val="003D0E58"/>
    <w:rsid w:val="003E292E"/>
    <w:rsid w:val="003E3482"/>
    <w:rsid w:val="003E7504"/>
    <w:rsid w:val="003F189A"/>
    <w:rsid w:val="003F2054"/>
    <w:rsid w:val="00406592"/>
    <w:rsid w:val="00421347"/>
    <w:rsid w:val="004216E2"/>
    <w:rsid w:val="004220DF"/>
    <w:rsid w:val="00431D70"/>
    <w:rsid w:val="00437A2F"/>
    <w:rsid w:val="00444600"/>
    <w:rsid w:val="00445098"/>
    <w:rsid w:val="00445DA4"/>
    <w:rsid w:val="00450B63"/>
    <w:rsid w:val="00450C72"/>
    <w:rsid w:val="00455BEB"/>
    <w:rsid w:val="00472278"/>
    <w:rsid w:val="00472522"/>
    <w:rsid w:val="0047378B"/>
    <w:rsid w:val="00492092"/>
    <w:rsid w:val="004A2910"/>
    <w:rsid w:val="004B34F8"/>
    <w:rsid w:val="004B6130"/>
    <w:rsid w:val="004C0435"/>
    <w:rsid w:val="004C1145"/>
    <w:rsid w:val="004C74E3"/>
    <w:rsid w:val="004D7234"/>
    <w:rsid w:val="00503781"/>
    <w:rsid w:val="0050468B"/>
    <w:rsid w:val="005074CB"/>
    <w:rsid w:val="0052106A"/>
    <w:rsid w:val="00522848"/>
    <w:rsid w:val="00524A8E"/>
    <w:rsid w:val="00530150"/>
    <w:rsid w:val="00530AB3"/>
    <w:rsid w:val="00540D8D"/>
    <w:rsid w:val="00545082"/>
    <w:rsid w:val="0055630D"/>
    <w:rsid w:val="00560001"/>
    <w:rsid w:val="00563B31"/>
    <w:rsid w:val="005666B3"/>
    <w:rsid w:val="0057180E"/>
    <w:rsid w:val="00575477"/>
    <w:rsid w:val="0057575F"/>
    <w:rsid w:val="005779C4"/>
    <w:rsid w:val="00581379"/>
    <w:rsid w:val="0059022F"/>
    <w:rsid w:val="00594B45"/>
    <w:rsid w:val="005A00E7"/>
    <w:rsid w:val="005B136C"/>
    <w:rsid w:val="005C0FB4"/>
    <w:rsid w:val="005C370B"/>
    <w:rsid w:val="005D7BED"/>
    <w:rsid w:val="005E5FB2"/>
    <w:rsid w:val="005F05EF"/>
    <w:rsid w:val="00602BAA"/>
    <w:rsid w:val="00607A77"/>
    <w:rsid w:val="00612843"/>
    <w:rsid w:val="006202FA"/>
    <w:rsid w:val="00620ACE"/>
    <w:rsid w:val="006230EC"/>
    <w:rsid w:val="00625C35"/>
    <w:rsid w:val="0063339A"/>
    <w:rsid w:val="00633B06"/>
    <w:rsid w:val="0063796C"/>
    <w:rsid w:val="00641FE2"/>
    <w:rsid w:val="00652747"/>
    <w:rsid w:val="00657A1C"/>
    <w:rsid w:val="00660DBA"/>
    <w:rsid w:val="00661858"/>
    <w:rsid w:val="00662B72"/>
    <w:rsid w:val="00675238"/>
    <w:rsid w:val="006813EA"/>
    <w:rsid w:val="00685C5C"/>
    <w:rsid w:val="0068662C"/>
    <w:rsid w:val="006867D4"/>
    <w:rsid w:val="00691035"/>
    <w:rsid w:val="00695E77"/>
    <w:rsid w:val="006A07D7"/>
    <w:rsid w:val="006A7F8F"/>
    <w:rsid w:val="006B1FB0"/>
    <w:rsid w:val="006B30AE"/>
    <w:rsid w:val="006B7625"/>
    <w:rsid w:val="006C3DB8"/>
    <w:rsid w:val="006C4FFE"/>
    <w:rsid w:val="006C606F"/>
    <w:rsid w:val="006D0B26"/>
    <w:rsid w:val="006D34F3"/>
    <w:rsid w:val="006D4E85"/>
    <w:rsid w:val="006E1024"/>
    <w:rsid w:val="006E668A"/>
    <w:rsid w:val="006E6B11"/>
    <w:rsid w:val="006E76B3"/>
    <w:rsid w:val="006F029E"/>
    <w:rsid w:val="006F3456"/>
    <w:rsid w:val="00704368"/>
    <w:rsid w:val="00720042"/>
    <w:rsid w:val="00726DA6"/>
    <w:rsid w:val="00731DAE"/>
    <w:rsid w:val="007409D6"/>
    <w:rsid w:val="007516B9"/>
    <w:rsid w:val="00754506"/>
    <w:rsid w:val="007560AF"/>
    <w:rsid w:val="00756B8B"/>
    <w:rsid w:val="00762956"/>
    <w:rsid w:val="007648CE"/>
    <w:rsid w:val="00767EAE"/>
    <w:rsid w:val="00782EF3"/>
    <w:rsid w:val="00794060"/>
    <w:rsid w:val="007A00C6"/>
    <w:rsid w:val="007A0541"/>
    <w:rsid w:val="007A1F09"/>
    <w:rsid w:val="007A3C01"/>
    <w:rsid w:val="007A4509"/>
    <w:rsid w:val="007B1F9E"/>
    <w:rsid w:val="007B322B"/>
    <w:rsid w:val="007C4D0C"/>
    <w:rsid w:val="007C6569"/>
    <w:rsid w:val="007D56D3"/>
    <w:rsid w:val="007E7846"/>
    <w:rsid w:val="007F217D"/>
    <w:rsid w:val="007F67AE"/>
    <w:rsid w:val="0080104E"/>
    <w:rsid w:val="0080710E"/>
    <w:rsid w:val="00807C3B"/>
    <w:rsid w:val="00807CD3"/>
    <w:rsid w:val="008168B5"/>
    <w:rsid w:val="00823DA6"/>
    <w:rsid w:val="0082589F"/>
    <w:rsid w:val="00833739"/>
    <w:rsid w:val="00843237"/>
    <w:rsid w:val="00844A08"/>
    <w:rsid w:val="008552EE"/>
    <w:rsid w:val="00861B35"/>
    <w:rsid w:val="0086338E"/>
    <w:rsid w:val="008848BE"/>
    <w:rsid w:val="00885DE6"/>
    <w:rsid w:val="008909A6"/>
    <w:rsid w:val="00894D4F"/>
    <w:rsid w:val="00894E75"/>
    <w:rsid w:val="00895AE5"/>
    <w:rsid w:val="008975F9"/>
    <w:rsid w:val="008A0519"/>
    <w:rsid w:val="008A35B3"/>
    <w:rsid w:val="008A45E5"/>
    <w:rsid w:val="008B1941"/>
    <w:rsid w:val="008B5F08"/>
    <w:rsid w:val="008C0D93"/>
    <w:rsid w:val="008D4037"/>
    <w:rsid w:val="008D6E8E"/>
    <w:rsid w:val="008D7089"/>
    <w:rsid w:val="008E405A"/>
    <w:rsid w:val="008E7C52"/>
    <w:rsid w:val="008E7C93"/>
    <w:rsid w:val="008F09B7"/>
    <w:rsid w:val="00902B33"/>
    <w:rsid w:val="00903AC9"/>
    <w:rsid w:val="00903AEF"/>
    <w:rsid w:val="009041D3"/>
    <w:rsid w:val="00907811"/>
    <w:rsid w:val="00913520"/>
    <w:rsid w:val="00913B61"/>
    <w:rsid w:val="00914CF0"/>
    <w:rsid w:val="00915CB2"/>
    <w:rsid w:val="0092259A"/>
    <w:rsid w:val="0093083B"/>
    <w:rsid w:val="009309EA"/>
    <w:rsid w:val="00931BBE"/>
    <w:rsid w:val="00934842"/>
    <w:rsid w:val="00945F3C"/>
    <w:rsid w:val="009466DE"/>
    <w:rsid w:val="009634A2"/>
    <w:rsid w:val="009716E4"/>
    <w:rsid w:val="00971F3E"/>
    <w:rsid w:val="00974231"/>
    <w:rsid w:val="00974DA5"/>
    <w:rsid w:val="009800BB"/>
    <w:rsid w:val="009819B5"/>
    <w:rsid w:val="00987105"/>
    <w:rsid w:val="0099030D"/>
    <w:rsid w:val="00992FD2"/>
    <w:rsid w:val="00995F91"/>
    <w:rsid w:val="009A0C2C"/>
    <w:rsid w:val="009B3025"/>
    <w:rsid w:val="009C2E8F"/>
    <w:rsid w:val="009D1485"/>
    <w:rsid w:val="009E6CF9"/>
    <w:rsid w:val="009E6DBC"/>
    <w:rsid w:val="009E72EF"/>
    <w:rsid w:val="009F2060"/>
    <w:rsid w:val="009F6B7A"/>
    <w:rsid w:val="00A00748"/>
    <w:rsid w:val="00A0109A"/>
    <w:rsid w:val="00A0324F"/>
    <w:rsid w:val="00A036D6"/>
    <w:rsid w:val="00A0703F"/>
    <w:rsid w:val="00A07A8A"/>
    <w:rsid w:val="00A176D6"/>
    <w:rsid w:val="00A17DAB"/>
    <w:rsid w:val="00A2048E"/>
    <w:rsid w:val="00A24574"/>
    <w:rsid w:val="00A300F8"/>
    <w:rsid w:val="00A316D4"/>
    <w:rsid w:val="00A3432D"/>
    <w:rsid w:val="00A35596"/>
    <w:rsid w:val="00A3698B"/>
    <w:rsid w:val="00A43397"/>
    <w:rsid w:val="00A44AA2"/>
    <w:rsid w:val="00A464A5"/>
    <w:rsid w:val="00A54F79"/>
    <w:rsid w:val="00A556F8"/>
    <w:rsid w:val="00A661B0"/>
    <w:rsid w:val="00A7277D"/>
    <w:rsid w:val="00A73B9E"/>
    <w:rsid w:val="00A76B20"/>
    <w:rsid w:val="00A8154C"/>
    <w:rsid w:val="00A8345B"/>
    <w:rsid w:val="00A84A82"/>
    <w:rsid w:val="00A9664F"/>
    <w:rsid w:val="00AA77C0"/>
    <w:rsid w:val="00AB083B"/>
    <w:rsid w:val="00AB68CC"/>
    <w:rsid w:val="00AC3459"/>
    <w:rsid w:val="00AC355A"/>
    <w:rsid w:val="00AC58D1"/>
    <w:rsid w:val="00AD1346"/>
    <w:rsid w:val="00AD28FA"/>
    <w:rsid w:val="00AE0B76"/>
    <w:rsid w:val="00AE0C76"/>
    <w:rsid w:val="00AE3D6D"/>
    <w:rsid w:val="00AE5C3A"/>
    <w:rsid w:val="00AF378F"/>
    <w:rsid w:val="00B01586"/>
    <w:rsid w:val="00B05031"/>
    <w:rsid w:val="00B11324"/>
    <w:rsid w:val="00B13B4F"/>
    <w:rsid w:val="00B34019"/>
    <w:rsid w:val="00B50F1E"/>
    <w:rsid w:val="00B52005"/>
    <w:rsid w:val="00B520E0"/>
    <w:rsid w:val="00B565E7"/>
    <w:rsid w:val="00B60132"/>
    <w:rsid w:val="00B65D41"/>
    <w:rsid w:val="00B83114"/>
    <w:rsid w:val="00B949DD"/>
    <w:rsid w:val="00BC0E9B"/>
    <w:rsid w:val="00BC6C9F"/>
    <w:rsid w:val="00BD075C"/>
    <w:rsid w:val="00BD3F65"/>
    <w:rsid w:val="00BD5188"/>
    <w:rsid w:val="00BD7F68"/>
    <w:rsid w:val="00BE1A51"/>
    <w:rsid w:val="00BF088C"/>
    <w:rsid w:val="00C00018"/>
    <w:rsid w:val="00C04743"/>
    <w:rsid w:val="00C23F73"/>
    <w:rsid w:val="00C2493F"/>
    <w:rsid w:val="00C264CE"/>
    <w:rsid w:val="00C310DE"/>
    <w:rsid w:val="00C32BAD"/>
    <w:rsid w:val="00C4347D"/>
    <w:rsid w:val="00C43652"/>
    <w:rsid w:val="00C45665"/>
    <w:rsid w:val="00C500AE"/>
    <w:rsid w:val="00C51E4F"/>
    <w:rsid w:val="00C52CB6"/>
    <w:rsid w:val="00C53B86"/>
    <w:rsid w:val="00C56B8F"/>
    <w:rsid w:val="00C64C01"/>
    <w:rsid w:val="00C7161E"/>
    <w:rsid w:val="00C74451"/>
    <w:rsid w:val="00C74F81"/>
    <w:rsid w:val="00C74FBB"/>
    <w:rsid w:val="00C76C6B"/>
    <w:rsid w:val="00C856FB"/>
    <w:rsid w:val="00C85A20"/>
    <w:rsid w:val="00C85F06"/>
    <w:rsid w:val="00C86FDD"/>
    <w:rsid w:val="00C943F4"/>
    <w:rsid w:val="00C96C2E"/>
    <w:rsid w:val="00CA1B2C"/>
    <w:rsid w:val="00CA56B5"/>
    <w:rsid w:val="00CB2980"/>
    <w:rsid w:val="00CB43B4"/>
    <w:rsid w:val="00CC10AB"/>
    <w:rsid w:val="00CC2621"/>
    <w:rsid w:val="00CC7E79"/>
    <w:rsid w:val="00CD363F"/>
    <w:rsid w:val="00CD7B05"/>
    <w:rsid w:val="00CE3A93"/>
    <w:rsid w:val="00CE66E7"/>
    <w:rsid w:val="00CF66E5"/>
    <w:rsid w:val="00D005A7"/>
    <w:rsid w:val="00D1089A"/>
    <w:rsid w:val="00D115C6"/>
    <w:rsid w:val="00D14DB0"/>
    <w:rsid w:val="00D16370"/>
    <w:rsid w:val="00D21B10"/>
    <w:rsid w:val="00D23BFD"/>
    <w:rsid w:val="00D254E3"/>
    <w:rsid w:val="00D272EA"/>
    <w:rsid w:val="00D31833"/>
    <w:rsid w:val="00D33F6A"/>
    <w:rsid w:val="00D37C6A"/>
    <w:rsid w:val="00D40EA7"/>
    <w:rsid w:val="00D4275F"/>
    <w:rsid w:val="00D43544"/>
    <w:rsid w:val="00D46A17"/>
    <w:rsid w:val="00D52E93"/>
    <w:rsid w:val="00D5474E"/>
    <w:rsid w:val="00D868F8"/>
    <w:rsid w:val="00D87B70"/>
    <w:rsid w:val="00D9176D"/>
    <w:rsid w:val="00D91914"/>
    <w:rsid w:val="00D93219"/>
    <w:rsid w:val="00DA12B0"/>
    <w:rsid w:val="00DB0428"/>
    <w:rsid w:val="00DB180F"/>
    <w:rsid w:val="00DB23F8"/>
    <w:rsid w:val="00DB3DAA"/>
    <w:rsid w:val="00DB567A"/>
    <w:rsid w:val="00DC3EE7"/>
    <w:rsid w:val="00DD0B08"/>
    <w:rsid w:val="00DD1061"/>
    <w:rsid w:val="00DD405C"/>
    <w:rsid w:val="00DD6C56"/>
    <w:rsid w:val="00DF1441"/>
    <w:rsid w:val="00DF470D"/>
    <w:rsid w:val="00DF6989"/>
    <w:rsid w:val="00DF6C41"/>
    <w:rsid w:val="00DF7969"/>
    <w:rsid w:val="00DF7B05"/>
    <w:rsid w:val="00E03CBE"/>
    <w:rsid w:val="00E076A4"/>
    <w:rsid w:val="00E0782C"/>
    <w:rsid w:val="00E100DD"/>
    <w:rsid w:val="00E12D6E"/>
    <w:rsid w:val="00E15170"/>
    <w:rsid w:val="00E17320"/>
    <w:rsid w:val="00E175F1"/>
    <w:rsid w:val="00E221FD"/>
    <w:rsid w:val="00E32B79"/>
    <w:rsid w:val="00E45E6B"/>
    <w:rsid w:val="00E51F74"/>
    <w:rsid w:val="00E54E2B"/>
    <w:rsid w:val="00E5625A"/>
    <w:rsid w:val="00E66519"/>
    <w:rsid w:val="00E70C0F"/>
    <w:rsid w:val="00E73060"/>
    <w:rsid w:val="00E85AD5"/>
    <w:rsid w:val="00E950D4"/>
    <w:rsid w:val="00E96AB2"/>
    <w:rsid w:val="00E97760"/>
    <w:rsid w:val="00E97A29"/>
    <w:rsid w:val="00EA63CD"/>
    <w:rsid w:val="00EC6874"/>
    <w:rsid w:val="00ED001F"/>
    <w:rsid w:val="00ED1BDB"/>
    <w:rsid w:val="00EE5296"/>
    <w:rsid w:val="00EE7888"/>
    <w:rsid w:val="00F01866"/>
    <w:rsid w:val="00F029DA"/>
    <w:rsid w:val="00F04709"/>
    <w:rsid w:val="00F14371"/>
    <w:rsid w:val="00F27B32"/>
    <w:rsid w:val="00F31865"/>
    <w:rsid w:val="00F358D9"/>
    <w:rsid w:val="00F438E5"/>
    <w:rsid w:val="00F45140"/>
    <w:rsid w:val="00F47CE5"/>
    <w:rsid w:val="00F61D6F"/>
    <w:rsid w:val="00F66814"/>
    <w:rsid w:val="00F715B1"/>
    <w:rsid w:val="00F71E7A"/>
    <w:rsid w:val="00F80F4B"/>
    <w:rsid w:val="00F83C0B"/>
    <w:rsid w:val="00F855AF"/>
    <w:rsid w:val="00F911AE"/>
    <w:rsid w:val="00F92806"/>
    <w:rsid w:val="00F95750"/>
    <w:rsid w:val="00FA0482"/>
    <w:rsid w:val="00FA31AA"/>
    <w:rsid w:val="00FA7148"/>
    <w:rsid w:val="00FA78C8"/>
    <w:rsid w:val="00FB3BB3"/>
    <w:rsid w:val="00FC7369"/>
    <w:rsid w:val="00FD3B19"/>
    <w:rsid w:val="00FE6549"/>
    <w:rsid w:val="00FE7BFE"/>
    <w:rsid w:val="00FF0A93"/>
    <w:rsid w:val="00FF1936"/>
    <w:rsid w:val="00FF36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BD3F0"/>
  <w15:chartTrackingRefBased/>
  <w15:docId w15:val="{CD4B04C4-1D97-431C-90F7-86EBD0A5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21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CE"/>
    <w:pPr>
      <w:keepNext/>
      <w:keepLines/>
      <w:widowControl/>
      <w:numPr>
        <w:numId w:val="3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CE"/>
    <w:pPr>
      <w:keepNext/>
      <w:keepLines/>
      <w:widowControl/>
      <w:numPr>
        <w:ilvl w:val="1"/>
        <w:numId w:val="1"/>
      </w:numPr>
      <w:outlineLvl w:val="1"/>
    </w:pPr>
    <w:rPr>
      <w:rFonts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8CE"/>
    <w:pPr>
      <w:keepNext/>
      <w:keepLines/>
      <w:widowControl/>
      <w:numPr>
        <w:ilvl w:val="2"/>
        <w:numId w:val="3"/>
      </w:numPr>
      <w:contextualSpacing/>
      <w:outlineLvl w:val="2"/>
    </w:pPr>
    <w:rPr>
      <w:b/>
      <w:bCs/>
      <w:sz w:val="21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8CE"/>
    <w:pPr>
      <w:keepNext/>
      <w:keepLines/>
      <w:widowControl/>
      <w:numPr>
        <w:ilvl w:val="3"/>
        <w:numId w:val="3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8CE"/>
    <w:pPr>
      <w:keepNext/>
      <w:keepLines/>
      <w:widowControl/>
      <w:numPr>
        <w:ilvl w:val="4"/>
        <w:numId w:val="3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48CE"/>
    <w:pPr>
      <w:keepNext/>
      <w:keepLines/>
      <w:widowControl/>
      <w:numPr>
        <w:ilvl w:val="5"/>
        <w:numId w:val="3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48CE"/>
    <w:pPr>
      <w:keepNext/>
      <w:keepLines/>
      <w:widowControl/>
      <w:numPr>
        <w:ilvl w:val="6"/>
        <w:numId w:val="3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48CE"/>
    <w:pPr>
      <w:keepNext/>
      <w:keepLines/>
      <w:widowControl/>
      <w:numPr>
        <w:ilvl w:val="7"/>
        <w:numId w:val="3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48CE"/>
    <w:pPr>
      <w:keepNext/>
      <w:keepLines/>
      <w:widowControl/>
      <w:numPr>
        <w:ilvl w:val="8"/>
        <w:numId w:val="3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48CE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48CE"/>
    <w:rPr>
      <w:rFonts w:ascii="Times New Roman" w:eastAsia="楷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楷体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52106A"/>
    <w:pPr>
      <w:widowControl/>
      <w:tabs>
        <w:tab w:val="left" w:pos="900"/>
        <w:tab w:val="right" w:leader="middleDot" w:pos="11040"/>
      </w:tabs>
      <w:ind w:leftChars="400" w:left="720"/>
    </w:pPr>
    <w:rPr>
      <w:noProof/>
      <w:sz w:val="21"/>
      <w:szCs w:val="21"/>
    </w:rPr>
  </w:style>
  <w:style w:type="paragraph" w:styleId="TOC2">
    <w:name w:val="toc 2"/>
    <w:basedOn w:val="Normal"/>
    <w:next w:val="Normal"/>
    <w:uiPriority w:val="39"/>
    <w:unhideWhenUsed/>
    <w:qFormat/>
    <w:rsid w:val="00C43652"/>
    <w:pPr>
      <w:widowControl/>
      <w:tabs>
        <w:tab w:val="left" w:pos="1080"/>
        <w:tab w:val="right" w:leader="middleDot" w:pos="11040"/>
      </w:tabs>
      <w:ind w:leftChars="400" w:left="720"/>
    </w:pPr>
    <w:rPr>
      <w:noProof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52106A"/>
    <w:pPr>
      <w:widowControl/>
      <w:tabs>
        <w:tab w:val="left" w:pos="1260"/>
        <w:tab w:val="right" w:leader="middleDot" w:pos="11340"/>
      </w:tabs>
      <w:adjustRightInd w:val="0"/>
      <w:ind w:leftChars="400" w:left="720"/>
      <w:contextualSpacing/>
    </w:pPr>
    <w:rPr>
      <w:rFonts w:cs="Times New Roman"/>
      <w:noProof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D0E58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3D0E58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3D0E58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3D0E58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3D0E58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3D0E58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9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file:///P:/anqi/Desktop/tech/deno/codes/netsaur/netsaur-main/deps.ts:9: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anqi\Desktop\manual_book_small_five_2_levels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DF13-561F-48BA-AB8D-43D5EDC7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manual_book_small_five_2_levels.dotx</Template>
  <TotalTime>46</TotalTime>
  <Pages>10</Pages>
  <Words>2895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安启</dc:creator>
  <cp:keywords/>
  <dc:description/>
  <cp:lastModifiedBy>安启</cp:lastModifiedBy>
  <cp:revision>30</cp:revision>
  <cp:lastPrinted>2022-09-19T22:57:00Z</cp:lastPrinted>
  <dcterms:created xsi:type="dcterms:W3CDTF">2022-09-28T08:30:00Z</dcterms:created>
  <dcterms:modified xsi:type="dcterms:W3CDTF">2022-09-28T09:17:00Z</dcterms:modified>
</cp:coreProperties>
</file>