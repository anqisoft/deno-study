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6849" w14:textId="30EDD871" w:rsidR="00914CF0" w:rsidRDefault="00914CF0" w:rsidP="00914CF0">
      <w:pPr>
        <w:pStyle w:val="Title"/>
        <w:rPr>
          <w:noProof/>
        </w:rPr>
      </w:pPr>
      <w:r w:rsidRPr="006B30AE">
        <w:rPr>
          <w:b w:val="0"/>
        </w:rPr>
        <w:fldChar w:fldCharType="begin"/>
      </w:r>
      <w:r w:rsidR="00BF205E">
        <w:instrText xml:space="preserve"> SET  DocName "Deno Deploy" \* MERGEFORMAT </w:instrText>
      </w:r>
      <w:r w:rsidRPr="006B30AE">
        <w:rPr>
          <w:b w:val="0"/>
        </w:rPr>
        <w:fldChar w:fldCharType="separate"/>
      </w:r>
      <w:bookmarkStart w:id="0" w:name="DocName"/>
      <w:r w:rsidR="00BF205E">
        <w:rPr>
          <w:noProof/>
        </w:rPr>
        <w:t>Deno Deploy</w:t>
      </w:r>
      <w:bookmarkEnd w:id="0"/>
      <w:r w:rsidRPr="006B30AE">
        <w:rPr>
          <w:b w:val="0"/>
        </w:rPr>
        <w:fldChar w:fldCharType="end"/>
      </w:r>
      <w:r w:rsidR="00894E75">
        <w:rPr>
          <w:noProof/>
        </w:rPr>
        <w:fldChar w:fldCharType="begin"/>
      </w:r>
      <w:r w:rsidR="00894E75">
        <w:rPr>
          <w:noProof/>
        </w:rPr>
        <w:instrText xml:space="preserve"> REF  DocName  \* MERGEFORMAT </w:instrText>
      </w:r>
      <w:r w:rsidR="00894E75">
        <w:rPr>
          <w:noProof/>
        </w:rPr>
        <w:fldChar w:fldCharType="separate"/>
      </w:r>
      <w:r w:rsidR="000656F8">
        <w:rPr>
          <w:noProof/>
        </w:rPr>
        <w:t>Deno Deploy</w:t>
      </w:r>
      <w:r w:rsidR="00894E75">
        <w:rPr>
          <w:noProof/>
        </w:rPr>
        <w:fldChar w:fldCharType="end"/>
      </w:r>
    </w:p>
    <w:p w14:paraId="17D4D676" w14:textId="35A1E955" w:rsidR="00BF205E" w:rsidRDefault="00000000" w:rsidP="00BF205E">
      <w:pPr>
        <w:jc w:val="center"/>
        <w:rPr>
          <w:rStyle w:val="Hyperlink"/>
        </w:rPr>
      </w:pPr>
      <w:hyperlink r:id="rId8" w:history="1">
        <w:r w:rsidR="00BF205E" w:rsidRPr="007528AA">
          <w:rPr>
            <w:rStyle w:val="Hyperlink"/>
          </w:rPr>
          <w:t>https://deno.com/deploy/docs</w:t>
        </w:r>
      </w:hyperlink>
    </w:p>
    <w:p w14:paraId="1F8136A0" w14:textId="3B195C4F" w:rsidR="00EA3202" w:rsidRDefault="00EA3202" w:rsidP="00BF205E">
      <w:pPr>
        <w:jc w:val="center"/>
        <w:rPr>
          <w:rStyle w:val="Hyperlink"/>
        </w:rPr>
      </w:pPr>
    </w:p>
    <w:p w14:paraId="56F727C7" w14:textId="62BDD867" w:rsidR="00EA3202" w:rsidRPr="00EA3202" w:rsidRDefault="00EA3202" w:rsidP="00BF205E">
      <w:pPr>
        <w:jc w:val="center"/>
        <w:rPr>
          <w:sz w:val="30"/>
          <w:szCs w:val="30"/>
        </w:rPr>
      </w:pPr>
      <w:r w:rsidRPr="00EA3202">
        <w:rPr>
          <w:sz w:val="30"/>
          <w:szCs w:val="30"/>
        </w:rPr>
        <w:t>目录</w:t>
      </w:r>
    </w:p>
    <w:p w14:paraId="0FC8A9E2" w14:textId="3CC25483" w:rsidR="00AB7641" w:rsidRPr="000656F8" w:rsidRDefault="00AB7641" w:rsidP="00FF283C">
      <w:pPr>
        <w:pStyle w:val="TOC1"/>
        <w:tabs>
          <w:tab w:val="clear" w:pos="90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sz w:val="18"/>
          <w:szCs w:val="18"/>
        </w:rPr>
      </w:pP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t>P</w:t>
      </w:r>
      <w:r w:rsidRPr="000656F8">
        <w:rPr>
          <w:webHidden/>
          <w:sz w:val="18"/>
          <w:szCs w:val="18"/>
        </w:rPr>
        <w:t>1</w:t>
      </w: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tab/>
        <w:t>1</w:t>
      </w:r>
      <w:r w:rsidRPr="000656F8">
        <w:rPr>
          <w:rFonts w:asciiTheme="minorHAnsi" w:eastAsiaTheme="minorEastAsia" w:hAnsiTheme="minorHAnsi" w:cstheme="minorBidi"/>
          <w:sz w:val="18"/>
          <w:szCs w:val="18"/>
        </w:rPr>
        <w:tab/>
      </w:r>
      <w:r w:rsidRPr="000656F8">
        <w:rPr>
          <w:rStyle w:val="Hyperlink"/>
          <w:color w:val="auto"/>
          <w:sz w:val="18"/>
          <w:szCs w:val="18"/>
          <w:u w:val="none"/>
        </w:rPr>
        <w:t>Guide</w:t>
      </w:r>
    </w:p>
    <w:p w14:paraId="2029ED83" w14:textId="1FF9765E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1</w:t>
      </w:r>
      <w:r w:rsidRPr="000656F8">
        <w:rPr>
          <w:rStyle w:val="Hyperlink"/>
          <w:rFonts w:eastAsia="宋体"/>
          <w:color w:val="auto"/>
          <w:u w:val="none"/>
        </w:rPr>
        <w:tab/>
        <w:t>1.1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Hello World</w:t>
      </w:r>
    </w:p>
    <w:p w14:paraId="03898D17" w14:textId="12ABA36F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2</w:t>
      </w:r>
      <w:r w:rsidRPr="000656F8">
        <w:rPr>
          <w:rStyle w:val="Hyperlink"/>
          <w:rFonts w:eastAsia="宋体"/>
          <w:color w:val="auto"/>
          <w:u w:val="none"/>
        </w:rPr>
        <w:tab/>
        <w:t>1.2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Using JSX</w:t>
      </w:r>
    </w:p>
    <w:p w14:paraId="4EF65E4E" w14:textId="164388FB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2</w:t>
      </w:r>
      <w:r w:rsidRPr="000656F8">
        <w:rPr>
          <w:rStyle w:val="Hyperlink"/>
          <w:rFonts w:eastAsia="宋体"/>
          <w:color w:val="auto"/>
          <w:u w:val="none"/>
        </w:rPr>
        <w:tab/>
        <w:t>1.3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Serving static assets</w:t>
      </w:r>
    </w:p>
    <w:p w14:paraId="5C8CC3F4" w14:textId="723351D2" w:rsidR="00AB7641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Style w:val="Hyperlink"/>
          <w:color w:val="auto"/>
          <w:u w:val="none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</w:t>
      </w:r>
      <w:r w:rsidRPr="000656F8">
        <w:rPr>
          <w:rStyle w:val="Hyperlink"/>
          <w:rFonts w:eastAsia="宋体"/>
          <w:color w:val="auto"/>
          <w:u w:val="none"/>
        </w:rPr>
        <w:tab/>
        <w:t>1.4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Running scripts locally</w:t>
      </w:r>
    </w:p>
    <w:p w14:paraId="35D6E63E" w14:textId="77777777" w:rsidR="00E872AF" w:rsidRPr="00E872AF" w:rsidRDefault="00E872AF" w:rsidP="00FF283C">
      <w:pPr>
        <w:rPr>
          <w:rFonts w:hint="eastAsia"/>
        </w:rPr>
      </w:pPr>
    </w:p>
    <w:p w14:paraId="1F465DE1" w14:textId="70CF3F97" w:rsidR="00AB7641" w:rsidRPr="000656F8" w:rsidRDefault="00AB7641" w:rsidP="00FF283C">
      <w:pPr>
        <w:pStyle w:val="TOC1"/>
        <w:tabs>
          <w:tab w:val="clear" w:pos="90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sz w:val="18"/>
          <w:szCs w:val="18"/>
        </w:rPr>
      </w:pP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t>P</w:t>
      </w:r>
      <w:r w:rsidRPr="000656F8">
        <w:rPr>
          <w:webHidden/>
          <w:sz w:val="18"/>
          <w:szCs w:val="18"/>
        </w:rPr>
        <w:t>4</w:t>
      </w: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tab/>
        <w:t>2</w:t>
      </w:r>
      <w:r w:rsidRPr="000656F8">
        <w:rPr>
          <w:rFonts w:asciiTheme="minorHAnsi" w:eastAsiaTheme="minorEastAsia" w:hAnsiTheme="minorHAnsi" w:cstheme="minorBidi"/>
          <w:sz w:val="18"/>
          <w:szCs w:val="18"/>
        </w:rPr>
        <w:tab/>
      </w:r>
      <w:r w:rsidRPr="000656F8">
        <w:rPr>
          <w:rStyle w:val="Hyperlink"/>
          <w:color w:val="auto"/>
          <w:sz w:val="18"/>
          <w:szCs w:val="18"/>
          <w:u w:val="none"/>
        </w:rPr>
        <w:t>Tutorials</w:t>
      </w:r>
    </w:p>
    <w:p w14:paraId="698C4C57" w14:textId="564604A9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4</w:t>
      </w:r>
      <w:r w:rsidRPr="000656F8">
        <w:rPr>
          <w:rStyle w:val="Hyperlink"/>
          <w:rFonts w:eastAsia="宋体"/>
          <w:color w:val="auto"/>
          <w:u w:val="none"/>
        </w:rPr>
        <w:tab/>
        <w:t>2.1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Connecting to Postgres</w:t>
      </w:r>
    </w:p>
    <w:p w14:paraId="46598A02" w14:textId="78E1718E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2.1.1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Overview</w:t>
      </w:r>
    </w:p>
    <w:p w14:paraId="741057D9" w14:textId="5FAD3F45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2.1.2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Setup Postgres</w:t>
      </w:r>
    </w:p>
    <w:p w14:paraId="320719F7" w14:textId="5E225F88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2.1.3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Write and deploy the application</w:t>
      </w:r>
    </w:p>
    <w:p w14:paraId="557BF591" w14:textId="78BE01DC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7</w:t>
      </w:r>
      <w:r w:rsidRPr="000656F8">
        <w:rPr>
          <w:rStyle w:val="Hyperlink"/>
          <w:rFonts w:eastAsia="宋体"/>
          <w:color w:val="auto"/>
          <w:u w:val="none"/>
        </w:rPr>
        <w:tab/>
        <w:t>2.2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Discord Slash Command</w:t>
      </w:r>
    </w:p>
    <w:p w14:paraId="0F88978B" w14:textId="016EB5F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2.2.1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Create an application on Discord Developer Portal</w:t>
      </w:r>
    </w:p>
    <w:p w14:paraId="062A5723" w14:textId="64F639DE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2.2.2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Create and deploy the hello world Slash Command</w:t>
      </w:r>
    </w:p>
    <w:p w14:paraId="215D9091" w14:textId="48D54611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10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2.2.3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Install the Slash Command on your Discord server</w:t>
      </w:r>
    </w:p>
    <w:p w14:paraId="1D7FBCA8" w14:textId="5C6C75C7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10</w:t>
      </w:r>
      <w:r w:rsidRPr="000656F8">
        <w:rPr>
          <w:rStyle w:val="Hyperlink"/>
          <w:rFonts w:eastAsia="宋体"/>
          <w:color w:val="auto"/>
          <w:u w:val="none"/>
        </w:rPr>
        <w:tab/>
        <w:t>2.3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Persist data using FaunaDB</w:t>
      </w:r>
    </w:p>
    <w:p w14:paraId="4875326D" w14:textId="3A784A00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10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2.3.1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Overview</w:t>
      </w:r>
    </w:p>
    <w:p w14:paraId="531C5EAE" w14:textId="018D8488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11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2.3.2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Build the API Endpoints</w:t>
      </w:r>
    </w:p>
    <w:p w14:paraId="02692650" w14:textId="0711960B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12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2.3.3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Use FaunaDB for Persistence</w:t>
      </w:r>
    </w:p>
    <w:p w14:paraId="16EF6A29" w14:textId="638B28E9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16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2.3.4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Deploy the API</w:t>
      </w:r>
    </w:p>
    <w:p w14:paraId="79C868FB" w14:textId="3D3286F4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17</w:t>
      </w:r>
      <w:r w:rsidRPr="000656F8">
        <w:rPr>
          <w:rStyle w:val="Hyperlink"/>
          <w:rFonts w:eastAsia="宋体"/>
          <w:color w:val="auto"/>
          <w:u w:val="none"/>
        </w:rPr>
        <w:tab/>
        <w:t>2.4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Persist data using DynamoDB</w:t>
      </w:r>
    </w:p>
    <w:p w14:paraId="18705DF9" w14:textId="770A5094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17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2.4.1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Overview</w:t>
      </w:r>
    </w:p>
    <w:p w14:paraId="29D1C571" w14:textId="3352F3E4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18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2.4.2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Setup DynamoDB</w:t>
      </w:r>
    </w:p>
    <w:p w14:paraId="6F904B6D" w14:textId="1CDF07B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18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2.4.3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Create a Project in Deno Deploy</w:t>
      </w:r>
    </w:p>
    <w:p w14:paraId="0DAA8A77" w14:textId="71546A75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18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2.4.4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Write the Application</w:t>
      </w:r>
    </w:p>
    <w:p w14:paraId="628EA011" w14:textId="4558484E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2.4.5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Deploy the Application</w:t>
      </w:r>
    </w:p>
    <w:p w14:paraId="149F85CB" w14:textId="515E8E6A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21</w:t>
      </w:r>
      <w:r w:rsidRPr="000656F8">
        <w:rPr>
          <w:rStyle w:val="Hyperlink"/>
          <w:rFonts w:eastAsia="宋体"/>
          <w:color w:val="auto"/>
          <w:u w:val="none"/>
        </w:rPr>
        <w:tab/>
        <w:t>2.5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Persist data using Firebase</w:t>
      </w:r>
    </w:p>
    <w:p w14:paraId="46DC7983" w14:textId="5F8AA191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21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2.5.1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Overview</w:t>
      </w:r>
    </w:p>
    <w:p w14:paraId="132E7C58" w14:textId="44803560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22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2.5.2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Concepts</w:t>
      </w:r>
    </w:p>
    <w:p w14:paraId="79650911" w14:textId="1D3BFCBE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23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2.5.3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Setup Firebase</w:t>
      </w:r>
    </w:p>
    <w:p w14:paraId="3419CDDC" w14:textId="53AA1D3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23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2.5.4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Write the application</w:t>
      </w:r>
    </w:p>
    <w:p w14:paraId="5CFB2DFD" w14:textId="4A04018C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25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2.5.5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Create a Project in Deno Deploy</w:t>
      </w:r>
    </w:p>
    <w:p w14:paraId="2B201E2D" w14:textId="104BA33B" w:rsidR="00AB7641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Style w:val="Hyperlink"/>
          <w:color w:val="auto"/>
          <w:szCs w:val="18"/>
          <w:u w:val="none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26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2.5.6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Deploy the application</w:t>
      </w:r>
    </w:p>
    <w:p w14:paraId="40C1C595" w14:textId="77777777" w:rsidR="00E872AF" w:rsidRPr="00E872AF" w:rsidRDefault="00E872AF" w:rsidP="00FF283C">
      <w:pPr>
        <w:rPr>
          <w:rFonts w:hint="eastAsia"/>
        </w:rPr>
      </w:pPr>
    </w:p>
    <w:p w14:paraId="0A3260F8" w14:textId="16E47136" w:rsidR="00AB7641" w:rsidRPr="000656F8" w:rsidRDefault="00AB7641" w:rsidP="00FF283C">
      <w:pPr>
        <w:pStyle w:val="TOC1"/>
        <w:tabs>
          <w:tab w:val="clear" w:pos="90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sz w:val="18"/>
          <w:szCs w:val="18"/>
        </w:rPr>
      </w:pP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t>P</w:t>
      </w:r>
      <w:r w:rsidRPr="000656F8">
        <w:rPr>
          <w:webHidden/>
          <w:sz w:val="18"/>
          <w:szCs w:val="18"/>
        </w:rPr>
        <w:t>27</w:t>
      </w: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tab/>
        <w:t>3</w:t>
      </w:r>
      <w:r w:rsidRPr="000656F8">
        <w:rPr>
          <w:rFonts w:asciiTheme="minorHAnsi" w:eastAsiaTheme="minorEastAsia" w:hAnsiTheme="minorHAnsi" w:cstheme="minorBidi"/>
          <w:sz w:val="18"/>
          <w:szCs w:val="18"/>
        </w:rPr>
        <w:tab/>
      </w:r>
      <w:r w:rsidRPr="000656F8">
        <w:rPr>
          <w:rStyle w:val="Hyperlink"/>
          <w:color w:val="auto"/>
          <w:sz w:val="18"/>
          <w:szCs w:val="18"/>
          <w:u w:val="none"/>
        </w:rPr>
        <w:t>Examples</w:t>
      </w:r>
    </w:p>
    <w:p w14:paraId="49BEBB8C" w14:textId="687C8E5A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27</w:t>
      </w:r>
      <w:r w:rsidRPr="000656F8">
        <w:rPr>
          <w:rStyle w:val="Hyperlink"/>
          <w:rFonts w:eastAsia="宋体"/>
          <w:color w:val="auto"/>
          <w:u w:val="none"/>
        </w:rPr>
        <w:tab/>
        <w:t>3.1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Examples Gallery</w:t>
      </w:r>
    </w:p>
    <w:p w14:paraId="352DBF34" w14:textId="2C9B0553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3.1.1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Segoe UI"/>
          <w:color w:val="auto"/>
          <w:szCs w:val="18"/>
          <w:u w:val="none"/>
        </w:rPr>
        <w:t>Hello World</w:t>
      </w:r>
    </w:p>
    <w:p w14:paraId="370D0376" w14:textId="52285746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3.1.2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Segoe UI"/>
          <w:color w:val="auto"/>
          <w:szCs w:val="18"/>
          <w:u w:val="none"/>
        </w:rPr>
        <w:t>Respond with JSON</w:t>
      </w:r>
    </w:p>
    <w:p w14:paraId="7EC88951" w14:textId="77777777" w:rsidR="00E872AF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3.1.3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Segoe UI"/>
          <w:color w:val="auto"/>
          <w:szCs w:val="18"/>
          <w:u w:val="none"/>
        </w:rPr>
        <w:t>Redirects</w:t>
      </w:r>
    </w:p>
    <w:p w14:paraId="6E48D4FF" w14:textId="1A05A7F9" w:rsidR="00E872AF" w:rsidRPr="000656F8" w:rsidRDefault="00E872AF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3.1.</w:t>
      </w:r>
      <w:r>
        <w:rPr>
          <w:rStyle w:val="Hyperlink"/>
          <w:rFonts w:eastAsia="宋体"/>
          <w:color w:val="auto"/>
          <w:szCs w:val="18"/>
          <w:u w:val="none"/>
        </w:rPr>
        <w:t>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="00FF283C" w:rsidRPr="00FF283C">
        <w:rPr>
          <w:rStyle w:val="Hyperlink"/>
          <w:rFonts w:eastAsia="宋体"/>
          <w:color w:val="auto"/>
          <w:szCs w:val="18"/>
          <w:u w:val="none"/>
        </w:rPr>
        <w:t>Get client IP address</w:t>
      </w:r>
    </w:p>
    <w:p w14:paraId="2AD497ED" w14:textId="4B7E3328" w:rsidR="00E872AF" w:rsidRPr="000656F8" w:rsidRDefault="00E872AF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3.1.</w:t>
      </w:r>
      <w:r>
        <w:rPr>
          <w:rStyle w:val="Hyperlink"/>
          <w:rFonts w:eastAsia="宋体"/>
          <w:color w:val="auto"/>
          <w:szCs w:val="18"/>
          <w:u w:val="none"/>
        </w:rPr>
        <w:t>5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="00FF283C" w:rsidRPr="00FF283C">
        <w:rPr>
          <w:rStyle w:val="Hyperlink"/>
          <w:rFonts w:eastAsia="宋体"/>
          <w:color w:val="auto"/>
          <w:szCs w:val="18"/>
          <w:u w:val="none"/>
        </w:rPr>
        <w:t>Handling &lt;form&gt; submissions</w:t>
      </w:r>
    </w:p>
    <w:p w14:paraId="1A1C565A" w14:textId="1CB9B090" w:rsidR="00E872AF" w:rsidRPr="000656F8" w:rsidRDefault="00E872AF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</w:t>
      </w:r>
      <w:r w:rsidR="00FF283C">
        <w:rPr>
          <w:webHidden/>
          <w:szCs w:val="18"/>
        </w:rPr>
        <w:t>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3.1.</w:t>
      </w:r>
      <w:r>
        <w:rPr>
          <w:rStyle w:val="Hyperlink"/>
          <w:rFonts w:eastAsia="宋体"/>
          <w:color w:val="auto"/>
          <w:szCs w:val="18"/>
          <w:u w:val="none"/>
        </w:rPr>
        <w:t>6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="00FF283C" w:rsidRPr="00FF283C">
        <w:rPr>
          <w:rStyle w:val="Hyperlink"/>
          <w:rFonts w:eastAsia="宋体"/>
          <w:color w:val="auto"/>
          <w:szCs w:val="18"/>
          <w:u w:val="none"/>
        </w:rPr>
        <w:t>Proxying to other servers</w:t>
      </w:r>
    </w:p>
    <w:p w14:paraId="5C20C9C8" w14:textId="05706931" w:rsidR="00FF283C" w:rsidRPr="000656F8" w:rsidRDefault="00E872AF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</w:t>
      </w:r>
      <w:r w:rsidR="00FF283C">
        <w:rPr>
          <w:webHidden/>
          <w:szCs w:val="18"/>
        </w:rPr>
        <w:t>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3.1.</w:t>
      </w:r>
      <w:r>
        <w:rPr>
          <w:rStyle w:val="Hyperlink"/>
          <w:rFonts w:eastAsia="宋体"/>
          <w:color w:val="auto"/>
          <w:szCs w:val="18"/>
          <w:u w:val="none"/>
        </w:rPr>
        <w:t>7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="00FF283C" w:rsidRPr="00FF283C">
        <w:rPr>
          <w:rStyle w:val="Hyperlink"/>
          <w:rFonts w:eastAsia="宋体"/>
          <w:color w:val="auto"/>
          <w:szCs w:val="18"/>
          <w:u w:val="none"/>
        </w:rPr>
        <w:t>Server side rendering with JSX</w:t>
      </w:r>
    </w:p>
    <w:p w14:paraId="70E9D672" w14:textId="7B888AAC" w:rsidR="00FF283C" w:rsidRPr="000656F8" w:rsidRDefault="00FF283C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</w:t>
      </w:r>
      <w:r>
        <w:rPr>
          <w:webHidden/>
          <w:szCs w:val="18"/>
        </w:rPr>
        <w:t>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3.1.</w:t>
      </w:r>
      <w:r>
        <w:rPr>
          <w:rStyle w:val="Hyperlink"/>
          <w:rFonts w:eastAsia="宋体"/>
          <w:color w:val="auto"/>
          <w:szCs w:val="18"/>
          <w:u w:val="none"/>
        </w:rPr>
        <w:t>8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FF283C">
        <w:rPr>
          <w:rStyle w:val="Hyperlink"/>
          <w:rFonts w:eastAsia="宋体"/>
          <w:color w:val="auto"/>
          <w:szCs w:val="18"/>
          <w:u w:val="none"/>
        </w:rPr>
        <w:t>Wildcard Domain</w:t>
      </w:r>
    </w:p>
    <w:p w14:paraId="7C000646" w14:textId="55D4B69E" w:rsidR="00E872AF" w:rsidRPr="00FF283C" w:rsidRDefault="00E872AF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</w:p>
    <w:p w14:paraId="7BB5F1A1" w14:textId="77777777" w:rsidR="00FF283C" w:rsidRDefault="00FF283C">
      <w:pPr>
        <w:widowControl/>
        <w:snapToGrid/>
        <w:rPr>
          <w:rStyle w:val="Hyperlink"/>
          <w:rFonts w:eastAsia="宋体" w:cs="Times New Roman"/>
          <w:noProof/>
          <w:color w:val="auto"/>
          <w:szCs w:val="18"/>
          <w:u w:val="none"/>
        </w:rPr>
      </w:pPr>
      <w:r>
        <w:rPr>
          <w:rStyle w:val="Hyperlink"/>
          <w:rFonts w:eastAsia="宋体"/>
          <w:color w:val="auto"/>
          <w:szCs w:val="18"/>
          <w:u w:val="none"/>
        </w:rPr>
        <w:br w:type="page"/>
      </w:r>
    </w:p>
    <w:p w14:paraId="0B9C19EF" w14:textId="7C1CE624" w:rsidR="00AB7641" w:rsidRPr="000656F8" w:rsidRDefault="00AB7641" w:rsidP="00FF283C">
      <w:pPr>
        <w:pStyle w:val="TOC1"/>
        <w:tabs>
          <w:tab w:val="clear" w:pos="90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sz w:val="18"/>
          <w:szCs w:val="18"/>
        </w:rPr>
      </w:pP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lastRenderedPageBreak/>
        <w:t>P</w:t>
      </w:r>
      <w:r w:rsidRPr="000656F8">
        <w:rPr>
          <w:webHidden/>
          <w:sz w:val="18"/>
          <w:szCs w:val="18"/>
        </w:rPr>
        <w:t>29</w:t>
      </w: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tab/>
        <w:t>4</w:t>
      </w:r>
      <w:r w:rsidRPr="000656F8">
        <w:rPr>
          <w:rFonts w:asciiTheme="minorHAnsi" w:eastAsiaTheme="minorEastAsia" w:hAnsiTheme="minorHAnsi" w:cstheme="minorBidi"/>
          <w:sz w:val="18"/>
          <w:szCs w:val="18"/>
        </w:rPr>
        <w:tab/>
      </w:r>
      <w:r w:rsidRPr="000656F8">
        <w:rPr>
          <w:rStyle w:val="Hyperlink"/>
          <w:color w:val="auto"/>
          <w:sz w:val="18"/>
          <w:szCs w:val="18"/>
          <w:u w:val="none"/>
        </w:rPr>
        <w:t>Platform</w:t>
      </w:r>
    </w:p>
    <w:p w14:paraId="7E9B9EB1" w14:textId="42D57F31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29</w:t>
      </w:r>
      <w:r w:rsidRPr="000656F8">
        <w:rPr>
          <w:rStyle w:val="Hyperlink"/>
          <w:rFonts w:eastAsia="宋体"/>
          <w:color w:val="auto"/>
          <w:u w:val="none"/>
        </w:rPr>
        <w:tab/>
        <w:t>4.1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Deployments</w:t>
      </w:r>
    </w:p>
    <w:p w14:paraId="3323E756" w14:textId="61F1BAAB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29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Creating Deployments</w:t>
      </w:r>
    </w:p>
    <w:p w14:paraId="036E8B9D" w14:textId="2321C660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29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Production vs Preview Deployments</w:t>
      </w:r>
    </w:p>
    <w:p w14:paraId="42EEB072" w14:textId="3E6A968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29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Logs</w:t>
      </w:r>
    </w:p>
    <w:p w14:paraId="59F3D7E9" w14:textId="5814E6AF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Crash Reports</w:t>
      </w:r>
    </w:p>
    <w:p w14:paraId="7AAEDEF5" w14:textId="738AA72F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30</w:t>
      </w:r>
      <w:r w:rsidRPr="000656F8">
        <w:rPr>
          <w:rStyle w:val="Hyperlink"/>
          <w:rFonts w:eastAsia="宋体"/>
          <w:color w:val="auto"/>
          <w:u w:val="none"/>
        </w:rPr>
        <w:tab/>
        <w:t>4.2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deployctl</w:t>
      </w:r>
    </w:p>
    <w:p w14:paraId="21AC4AA0" w14:textId="3993E785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4.2.1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deployctl CLI</w:t>
      </w:r>
    </w:p>
    <w:p w14:paraId="69B7AC12" w14:textId="24BD202F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4.2.2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Usages</w:t>
      </w:r>
    </w:p>
    <w:p w14:paraId="46512779" w14:textId="1E3CE66F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4.2.3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deployctl GitHub Action</w:t>
      </w:r>
    </w:p>
    <w:p w14:paraId="32642D3E" w14:textId="081D48D9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31</w:t>
      </w:r>
      <w:r w:rsidRPr="000656F8">
        <w:rPr>
          <w:rStyle w:val="Hyperlink"/>
          <w:rFonts w:eastAsia="宋体"/>
          <w:color w:val="auto"/>
          <w:u w:val="none"/>
        </w:rPr>
        <w:tab/>
        <w:t>4.3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Projects</w:t>
      </w:r>
    </w:p>
    <w:p w14:paraId="482866A9" w14:textId="70F47FD8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31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4.3.1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Creating a Project</w:t>
      </w:r>
    </w:p>
    <w:p w14:paraId="50F731A4" w14:textId="233921BC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31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4.3.2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Settings</w:t>
      </w:r>
    </w:p>
    <w:p w14:paraId="36384F06" w14:textId="360AB937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31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4.3.3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Domains</w:t>
      </w:r>
    </w:p>
    <w:p w14:paraId="293C68FB" w14:textId="3F3CF2A7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32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4.3.4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Environment Variables</w:t>
      </w:r>
    </w:p>
    <w:p w14:paraId="0D9429D2" w14:textId="416B38BD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32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4.3.5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Git Integration</w:t>
      </w:r>
    </w:p>
    <w:p w14:paraId="08151F74" w14:textId="0B408307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33</w:t>
      </w:r>
      <w:r w:rsidRPr="000656F8">
        <w:rPr>
          <w:rStyle w:val="Hyperlink"/>
          <w:rFonts w:eastAsia="宋体"/>
          <w:color w:val="auto"/>
          <w:u w:val="none"/>
        </w:rPr>
        <w:tab/>
        <w:t>4.4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Playgrounds</w:t>
      </w:r>
    </w:p>
    <w:p w14:paraId="2D646787" w14:textId="13A6EAE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33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4.4.1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Creating a playground</w:t>
      </w:r>
    </w:p>
    <w:p w14:paraId="7FE47D55" w14:textId="1F985C46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33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4.4.2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Using the playground editor</w:t>
      </w:r>
    </w:p>
    <w:p w14:paraId="7BA9172B" w14:textId="024CF419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33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4.4.3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Making a playground public</w:t>
      </w:r>
    </w:p>
    <w:p w14:paraId="20EABF0A" w14:textId="09E46D0C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33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4.4.4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Exporting a playground to GitHub</w:t>
      </w:r>
    </w:p>
    <w:p w14:paraId="68AFA431" w14:textId="619B63F5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34</w:t>
      </w:r>
      <w:r w:rsidRPr="000656F8">
        <w:rPr>
          <w:rStyle w:val="Hyperlink"/>
          <w:rFonts w:eastAsia="宋体"/>
          <w:color w:val="auto"/>
          <w:u w:val="none"/>
        </w:rPr>
        <w:tab/>
        <w:t>4.5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Organizations</w:t>
      </w:r>
    </w:p>
    <w:p w14:paraId="353AE988" w14:textId="089CA8ED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34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4.5.1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Create an organization</w:t>
      </w:r>
    </w:p>
    <w:p w14:paraId="301DD84E" w14:textId="083EB33E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34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4.5.2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Add members</w:t>
      </w:r>
    </w:p>
    <w:p w14:paraId="03FFF045" w14:textId="782B72E4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34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4.5.3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Remove members</w:t>
      </w:r>
    </w:p>
    <w:p w14:paraId="0CB148EF" w14:textId="76FD87D4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34</w:t>
      </w:r>
      <w:r w:rsidRPr="000656F8">
        <w:rPr>
          <w:rStyle w:val="Hyperlink"/>
          <w:rFonts w:eastAsia="宋体"/>
          <w:color w:val="auto"/>
          <w:u w:val="none"/>
        </w:rPr>
        <w:tab/>
        <w:t>4.6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Compression</w:t>
      </w:r>
    </w:p>
    <w:p w14:paraId="08479F57" w14:textId="45B7E179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35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4.6.1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When is compression skipped?</w:t>
      </w:r>
    </w:p>
    <w:p w14:paraId="3EB88E05" w14:textId="0AC5A90D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35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4.6.2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What happens to my </w:t>
      </w:r>
      <w:r w:rsidRPr="000656F8">
        <w:rPr>
          <w:rStyle w:val="Hyperlink"/>
          <w:rFonts w:cs="Menlo"/>
          <w:color w:val="auto"/>
          <w:szCs w:val="18"/>
          <w:u w:val="none"/>
        </w:rPr>
        <w:t>Etag</w:t>
      </w:r>
      <w:r w:rsidRPr="000656F8">
        <w:rPr>
          <w:rStyle w:val="Hyperlink"/>
          <w:color w:val="auto"/>
          <w:szCs w:val="18"/>
          <w:u w:val="none"/>
        </w:rPr>
        <w:t> header?</w:t>
      </w:r>
    </w:p>
    <w:p w14:paraId="492D1F3F" w14:textId="18DD4A30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35</w:t>
      </w:r>
      <w:r w:rsidRPr="000656F8">
        <w:rPr>
          <w:rStyle w:val="Hyperlink"/>
          <w:rFonts w:eastAsia="宋体"/>
          <w:color w:val="auto"/>
          <w:u w:val="none"/>
        </w:rPr>
        <w:tab/>
        <w:t>4.7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Regions</w:t>
      </w:r>
    </w:p>
    <w:p w14:paraId="63148E06" w14:textId="250A3B7A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35</w:t>
      </w:r>
      <w:r w:rsidRPr="000656F8">
        <w:rPr>
          <w:rStyle w:val="Hyperlink"/>
          <w:rFonts w:eastAsia="宋体"/>
          <w:color w:val="auto"/>
          <w:u w:val="none"/>
        </w:rPr>
        <w:tab/>
        <w:t>4.8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Pricing &amp; Limits</w:t>
      </w:r>
    </w:p>
    <w:p w14:paraId="269969BA" w14:textId="44947194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36</w:t>
      </w:r>
      <w:r w:rsidRPr="000656F8">
        <w:rPr>
          <w:rStyle w:val="Hyperlink"/>
          <w:rFonts w:eastAsia="宋体"/>
          <w:color w:val="auto"/>
          <w:u w:val="none"/>
        </w:rPr>
        <w:tab/>
        <w:t>4.9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Fair Use Policy</w:t>
      </w:r>
    </w:p>
    <w:p w14:paraId="6679CD79" w14:textId="57815324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36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4.9.1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Examples of Fair Use</w:t>
      </w:r>
    </w:p>
    <w:p w14:paraId="69CC910B" w14:textId="4A4D2973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36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4.9.2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Not Fair Use</w:t>
      </w:r>
    </w:p>
    <w:p w14:paraId="67E53706" w14:textId="1402697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36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4.9.3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Guidelines</w:t>
      </w:r>
    </w:p>
    <w:p w14:paraId="5F7CCDD3" w14:textId="119C7C66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36</w:t>
      </w:r>
      <w:r w:rsidRPr="000656F8">
        <w:rPr>
          <w:rStyle w:val="Hyperlink"/>
          <w:rFonts w:eastAsia="宋体"/>
          <w:color w:val="auto"/>
          <w:u w:val="none"/>
        </w:rPr>
        <w:tab/>
        <w:t>4.10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Privacy Policy</w:t>
      </w:r>
    </w:p>
    <w:p w14:paraId="51F10007" w14:textId="19376845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36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What data do we collect?</w:t>
      </w:r>
    </w:p>
    <w:p w14:paraId="259AE75C" w14:textId="0FCFC08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How do we collect your data?</w:t>
      </w:r>
    </w:p>
    <w:p w14:paraId="42AA6D98" w14:textId="58D81681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How will we use your data?</w:t>
      </w:r>
    </w:p>
    <w:p w14:paraId="1F3B2A66" w14:textId="6CFA507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How do we store your data?</w:t>
      </w:r>
    </w:p>
    <w:p w14:paraId="3BD65E27" w14:textId="635EF9CE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4.10.5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Marketing</w:t>
      </w:r>
    </w:p>
    <w:p w14:paraId="29E6C281" w14:textId="0092BB58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4.10.6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What are your data protection rights?</w:t>
      </w:r>
    </w:p>
    <w:p w14:paraId="14C09B85" w14:textId="1FE295BB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4.10.7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Cookies</w:t>
      </w:r>
    </w:p>
    <w:p w14:paraId="3C1AE9D3" w14:textId="11243F03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4.10.8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How do we use cookies?</w:t>
      </w:r>
    </w:p>
    <w:p w14:paraId="6F891971" w14:textId="24CCFB19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37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4.10.9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What types of cookies do we use?</w:t>
      </w:r>
    </w:p>
    <w:p w14:paraId="79A2036D" w14:textId="28EA0A8C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4.10.10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How to manage cookies</w:t>
      </w:r>
    </w:p>
    <w:p w14:paraId="576A64B5" w14:textId="7CED1385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4.10.11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Privacy policies of other websites</w:t>
      </w:r>
    </w:p>
    <w:p w14:paraId="27A65430" w14:textId="199EC19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4.10.12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Changes to our privacy policy</w:t>
      </w:r>
    </w:p>
    <w:p w14:paraId="32F88683" w14:textId="16842B71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4.10.13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How to contact us</w:t>
      </w:r>
    </w:p>
    <w:p w14:paraId="034D179A" w14:textId="68388828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38</w:t>
      </w:r>
      <w:r w:rsidRPr="000656F8">
        <w:rPr>
          <w:rStyle w:val="Hyperlink"/>
          <w:rFonts w:eastAsia="宋体"/>
          <w:color w:val="auto"/>
          <w:u w:val="none"/>
        </w:rPr>
        <w:tab/>
        <w:t>4.11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Security &amp; Responsible Disclosure</w:t>
      </w:r>
    </w:p>
    <w:p w14:paraId="3F8F116A" w14:textId="5C446246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4.11.1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Reporting a vulnerability</w:t>
      </w:r>
    </w:p>
    <w:p w14:paraId="6E9BD843" w14:textId="565C09D6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4.11.2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Please do the following:</w:t>
      </w:r>
    </w:p>
    <w:p w14:paraId="6BC4817E" w14:textId="0D62EC85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38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4.11.3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Our commitment</w:t>
      </w:r>
    </w:p>
    <w:p w14:paraId="6CA8A20D" w14:textId="2A82C424" w:rsidR="00AB7641" w:rsidRPr="000656F8" w:rsidRDefault="00AB7641" w:rsidP="00FF283C">
      <w:pPr>
        <w:pStyle w:val="TOC1"/>
        <w:tabs>
          <w:tab w:val="clear" w:pos="90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sz w:val="18"/>
          <w:szCs w:val="18"/>
        </w:rPr>
      </w:pP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lastRenderedPageBreak/>
        <w:t>P</w:t>
      </w:r>
      <w:r w:rsidRPr="000656F8">
        <w:rPr>
          <w:webHidden/>
          <w:sz w:val="18"/>
          <w:szCs w:val="18"/>
        </w:rPr>
        <w:t>39</w:t>
      </w: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tab/>
        <w:t>5</w:t>
      </w:r>
      <w:r w:rsidRPr="000656F8">
        <w:rPr>
          <w:rFonts w:asciiTheme="minorHAnsi" w:eastAsiaTheme="minorEastAsia" w:hAnsiTheme="minorHAnsi" w:cstheme="minorBidi"/>
          <w:sz w:val="18"/>
          <w:szCs w:val="18"/>
        </w:rPr>
        <w:tab/>
      </w:r>
      <w:r w:rsidRPr="000656F8">
        <w:rPr>
          <w:rStyle w:val="Hyperlink"/>
          <w:color w:val="auto"/>
          <w:sz w:val="18"/>
          <w:szCs w:val="18"/>
          <w:u w:val="none"/>
        </w:rPr>
        <w:t>Runtime</w:t>
      </w:r>
    </w:p>
    <w:p w14:paraId="1C5DC07D" w14:textId="4F32EEC6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39</w:t>
      </w:r>
      <w:r w:rsidRPr="000656F8">
        <w:rPr>
          <w:rStyle w:val="Hyperlink"/>
          <w:rFonts w:eastAsia="宋体"/>
          <w:color w:val="auto"/>
          <w:u w:val="none"/>
        </w:rPr>
        <w:tab/>
        <w:t>5.1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API Reference</w:t>
      </w:r>
    </w:p>
    <w:p w14:paraId="53AE4750" w14:textId="06964EB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39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5.1.1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Web APIs</w:t>
      </w:r>
    </w:p>
    <w:p w14:paraId="5FF2A1FA" w14:textId="421FE80D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39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5.1.2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Deno APIs</w:t>
      </w:r>
    </w:p>
    <w:p w14:paraId="7A3CCC75" w14:textId="2D75F8E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5.1.3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Future support</w:t>
      </w:r>
    </w:p>
    <w:p w14:paraId="097CA024" w14:textId="4B04EEAB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5.1.4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Limitations</w:t>
      </w:r>
    </w:p>
    <w:p w14:paraId="0D182D78" w14:textId="5DE8C347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40</w:t>
      </w:r>
      <w:r w:rsidRPr="000656F8">
        <w:rPr>
          <w:rStyle w:val="Hyperlink"/>
          <w:rFonts w:eastAsia="宋体"/>
          <w:color w:val="auto"/>
          <w:u w:val="none"/>
        </w:rPr>
        <w:tab/>
        <w:t>5.2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BroadcastChannel</w:t>
      </w:r>
    </w:p>
    <w:p w14:paraId="73950465" w14:textId="716DD18E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5.2.1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Constructor</w:t>
      </w:r>
    </w:p>
    <w:p w14:paraId="36D6928C" w14:textId="5CF4DB0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5.2.2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Properties</w:t>
      </w:r>
    </w:p>
    <w:p w14:paraId="60C0E870" w14:textId="3B4C4B3B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40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5.2.3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Methods</w:t>
      </w:r>
    </w:p>
    <w:p w14:paraId="63A1F9E3" w14:textId="3883ED4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41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5.2.4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Example</w:t>
      </w:r>
    </w:p>
    <w:p w14:paraId="57FC5434" w14:textId="01728C39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41</w:t>
      </w:r>
      <w:r w:rsidRPr="000656F8">
        <w:rPr>
          <w:rStyle w:val="Hyperlink"/>
          <w:rFonts w:eastAsia="宋体"/>
          <w:color w:val="auto"/>
          <w:u w:val="none"/>
        </w:rPr>
        <w:tab/>
        <w:t>5.3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Fetch API</w:t>
      </w:r>
    </w:p>
    <w:p w14:paraId="06372776" w14:textId="0520AAA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42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5.3.1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fetch()</w:t>
      </w:r>
    </w:p>
    <w:p w14:paraId="0CF181CF" w14:textId="4A4B9068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42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5.3.2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Examples</w:t>
      </w:r>
    </w:p>
    <w:p w14:paraId="280D8E8F" w14:textId="38D864BA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42</w:t>
      </w:r>
      <w:r w:rsidRPr="000656F8">
        <w:rPr>
          <w:rStyle w:val="Hyperlink"/>
          <w:rFonts w:eastAsia="宋体"/>
          <w:color w:val="auto"/>
          <w:u w:val="none"/>
        </w:rPr>
        <w:tab/>
        <w:t>5.4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Request</w:t>
      </w:r>
    </w:p>
    <w:p w14:paraId="2B22CBCF" w14:textId="281CF3F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43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5.4.1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Constructor</w:t>
      </w:r>
    </w:p>
    <w:p w14:paraId="70F17F17" w14:textId="251CC649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43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5.4.2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Properties</w:t>
      </w:r>
    </w:p>
    <w:p w14:paraId="7BA58CB7" w14:textId="30619B9E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43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5.4.3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Methods</w:t>
      </w:r>
    </w:p>
    <w:p w14:paraId="19142FF6" w14:textId="283D1EDF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44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5.4.4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Example</w:t>
      </w:r>
    </w:p>
    <w:p w14:paraId="36809E00" w14:textId="40587B1C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44</w:t>
      </w:r>
      <w:r w:rsidRPr="000656F8">
        <w:rPr>
          <w:rStyle w:val="Hyperlink"/>
          <w:rFonts w:eastAsia="宋体"/>
          <w:color w:val="auto"/>
          <w:u w:val="none"/>
        </w:rPr>
        <w:tab/>
        <w:t>5.5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Response</w:t>
      </w:r>
    </w:p>
    <w:p w14:paraId="7F3A3139" w14:textId="31AA79C1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44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5.5.1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Constructor</w:t>
      </w:r>
    </w:p>
    <w:p w14:paraId="767F65FE" w14:textId="58951105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45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5.5.2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Properties</w:t>
      </w:r>
    </w:p>
    <w:p w14:paraId="1078BF15" w14:textId="559EEC88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45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5.5.3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Methods</w:t>
      </w:r>
    </w:p>
    <w:p w14:paraId="03473B36" w14:textId="1FF438A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45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5.5.4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Example</w:t>
      </w:r>
    </w:p>
    <w:p w14:paraId="5EB72B08" w14:textId="6A573447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45</w:t>
      </w:r>
      <w:r w:rsidRPr="000656F8">
        <w:rPr>
          <w:rStyle w:val="Hyperlink"/>
          <w:rFonts w:eastAsia="宋体"/>
          <w:color w:val="auto"/>
          <w:u w:val="none"/>
        </w:rPr>
        <w:tab/>
        <w:t>5.6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Headers</w:t>
      </w:r>
    </w:p>
    <w:p w14:paraId="33FAB663" w14:textId="0AC6B86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45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5.6.1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Constructor</w:t>
      </w:r>
    </w:p>
    <w:p w14:paraId="3433D4B3" w14:textId="18C828D0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46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5.6.2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Methods</w:t>
      </w:r>
    </w:p>
    <w:p w14:paraId="43739D9C" w14:textId="1E57E26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46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5.6.3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Example</w:t>
      </w:r>
    </w:p>
    <w:p w14:paraId="4572478F" w14:textId="7CF7ED16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46</w:t>
      </w:r>
      <w:r w:rsidRPr="000656F8">
        <w:rPr>
          <w:rStyle w:val="Hyperlink"/>
          <w:rFonts w:eastAsia="宋体"/>
          <w:color w:val="auto"/>
          <w:u w:val="none"/>
        </w:rPr>
        <w:tab/>
        <w:t>5.7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Sockets API</w:t>
      </w:r>
    </w:p>
    <w:p w14:paraId="4C300347" w14:textId="2212A57C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46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5.7.1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Deno.connect</w:t>
      </w:r>
    </w:p>
    <w:p w14:paraId="68FA9BD3" w14:textId="32E466B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47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5.7.2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Deno.connectTls</w:t>
      </w:r>
    </w:p>
    <w:p w14:paraId="7138D01B" w14:textId="229B80F4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47</w:t>
      </w:r>
      <w:r w:rsidRPr="000656F8">
        <w:rPr>
          <w:rStyle w:val="Hyperlink"/>
          <w:rFonts w:eastAsia="宋体"/>
          <w:color w:val="auto"/>
          <w:u w:val="none"/>
        </w:rPr>
        <w:tab/>
        <w:t>5.8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File System API</w:t>
      </w:r>
    </w:p>
    <w:p w14:paraId="2B948F93" w14:textId="44347A86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48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5.8.1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Deno.cwd</w:t>
      </w:r>
    </w:p>
    <w:p w14:paraId="7D54C64D" w14:textId="0D46F38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48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5.8.2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Deno.readDir</w:t>
      </w:r>
    </w:p>
    <w:p w14:paraId="38487840" w14:textId="6222930A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48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5.8.3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Deno.readFile</w:t>
      </w:r>
    </w:p>
    <w:p w14:paraId="4F3A07E4" w14:textId="02BFB51C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49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5.8.4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Deno.readTextFile</w:t>
      </w:r>
    </w:p>
    <w:p w14:paraId="004D8B1A" w14:textId="204769B9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49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5.8.5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Deno.open</w:t>
      </w:r>
    </w:p>
    <w:p w14:paraId="39DE0CAF" w14:textId="066EC695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50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5.8.6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Deno.File</w:t>
      </w:r>
    </w:p>
    <w:p w14:paraId="16995DCF" w14:textId="660C86BD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50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5.8.7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Deno.stat</w:t>
      </w:r>
    </w:p>
    <w:p w14:paraId="14B093F6" w14:textId="3A67C3E1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50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5.8.8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Deno.lstat</w:t>
      </w:r>
    </w:p>
    <w:p w14:paraId="5528FBF7" w14:textId="24B45C9F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51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5.8.9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Deno.FileInfo</w:t>
      </w:r>
    </w:p>
    <w:p w14:paraId="20570408" w14:textId="5A1A6716" w:rsidR="00AB7641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Style w:val="Hyperlink"/>
          <w:rFonts w:cs="Menlo"/>
          <w:color w:val="auto"/>
          <w:szCs w:val="18"/>
          <w:u w:val="none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51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5.8.10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Deno.realPath</w:t>
      </w:r>
    </w:p>
    <w:p w14:paraId="41F19600" w14:textId="77777777" w:rsidR="00E872AF" w:rsidRPr="00E872AF" w:rsidRDefault="00E872AF" w:rsidP="00FF283C">
      <w:pPr>
        <w:rPr>
          <w:rFonts w:hint="eastAsia"/>
        </w:rPr>
      </w:pPr>
    </w:p>
    <w:p w14:paraId="45425D74" w14:textId="5779038A" w:rsidR="00AB7641" w:rsidRPr="000656F8" w:rsidRDefault="00AB7641" w:rsidP="00FF283C">
      <w:pPr>
        <w:pStyle w:val="TOC1"/>
        <w:tabs>
          <w:tab w:val="clear" w:pos="90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sz w:val="18"/>
          <w:szCs w:val="18"/>
        </w:rPr>
      </w:pP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t>P</w:t>
      </w:r>
      <w:r w:rsidRPr="000656F8">
        <w:rPr>
          <w:webHidden/>
          <w:sz w:val="18"/>
          <w:szCs w:val="18"/>
        </w:rPr>
        <w:t>51</w:t>
      </w:r>
      <w:r w:rsidRPr="000656F8">
        <w:rPr>
          <w:rStyle w:val="Hyperlink"/>
          <w:rFonts w:eastAsia="宋体"/>
          <w:color w:val="auto"/>
          <w:sz w:val="18"/>
          <w:szCs w:val="18"/>
          <w:u w:val="none"/>
        </w:rPr>
        <w:tab/>
        <w:t>6</w:t>
      </w:r>
      <w:r w:rsidRPr="000656F8">
        <w:rPr>
          <w:rFonts w:asciiTheme="minorHAnsi" w:eastAsiaTheme="minorEastAsia" w:hAnsiTheme="minorHAnsi" w:cstheme="minorBidi"/>
          <w:sz w:val="18"/>
          <w:szCs w:val="18"/>
        </w:rPr>
        <w:tab/>
      </w:r>
      <w:r w:rsidRPr="000656F8">
        <w:rPr>
          <w:rStyle w:val="Hyperlink"/>
          <w:color w:val="auto"/>
          <w:sz w:val="18"/>
          <w:szCs w:val="18"/>
          <w:u w:val="none"/>
        </w:rPr>
        <w:t>Additional Resources</w:t>
      </w:r>
    </w:p>
    <w:p w14:paraId="1E080DF9" w14:textId="75CB638A" w:rsidR="00AB7641" w:rsidRPr="000656F8" w:rsidRDefault="00AB7641" w:rsidP="00FF283C">
      <w:pPr>
        <w:pStyle w:val="TOC2"/>
        <w:tabs>
          <w:tab w:val="clear" w:pos="1080"/>
          <w:tab w:val="clear" w:pos="110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</w:rPr>
      </w:pPr>
      <w:r w:rsidRPr="000656F8">
        <w:rPr>
          <w:rStyle w:val="Hyperlink"/>
          <w:rFonts w:eastAsia="宋体"/>
          <w:color w:val="auto"/>
          <w:u w:val="none"/>
        </w:rPr>
        <w:t>P</w:t>
      </w:r>
      <w:r w:rsidRPr="000656F8">
        <w:rPr>
          <w:webHidden/>
        </w:rPr>
        <w:t>51</w:t>
      </w:r>
      <w:r w:rsidRPr="000656F8">
        <w:rPr>
          <w:rStyle w:val="Hyperlink"/>
          <w:rFonts w:eastAsia="宋体"/>
          <w:color w:val="auto"/>
          <w:u w:val="none"/>
        </w:rPr>
        <w:tab/>
        <w:t>6.1</w:t>
      </w:r>
      <w:r w:rsidRPr="000656F8">
        <w:rPr>
          <w:rFonts w:asciiTheme="minorHAnsi" w:eastAsiaTheme="minorEastAsia" w:hAnsiTheme="minorHAnsi" w:cstheme="minorBidi"/>
        </w:rPr>
        <w:tab/>
      </w:r>
      <w:r w:rsidRPr="000656F8">
        <w:rPr>
          <w:rStyle w:val="Hyperlink"/>
          <w:color w:val="auto"/>
          <w:u w:val="none"/>
        </w:rPr>
        <w:t>HTTP Frameworks</w:t>
      </w:r>
    </w:p>
    <w:p w14:paraId="360CD356" w14:textId="5C42BF24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51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6.1.1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oak</w:t>
      </w:r>
    </w:p>
    <w:p w14:paraId="251467D4" w14:textId="59A8553B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51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6.1.2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router</w:t>
      </w:r>
    </w:p>
    <w:p w14:paraId="1AE004D6" w14:textId="02EA5667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 w:cs="Segoe UI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51</w:t>
      </w:r>
      <w:r w:rsidRPr="000656F8">
        <w:rPr>
          <w:rStyle w:val="Hyperlink"/>
          <w:rFonts w:eastAsia="宋体" w:cs="Segoe UI"/>
          <w:color w:val="auto"/>
          <w:szCs w:val="18"/>
          <w:u w:val="none"/>
        </w:rPr>
        <w:tab/>
        <w:t>6.1.3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rFonts w:cs="Menlo"/>
          <w:color w:val="auto"/>
          <w:szCs w:val="18"/>
          <w:u w:val="none"/>
        </w:rPr>
        <w:t>nanossr</w:t>
      </w:r>
    </w:p>
    <w:p w14:paraId="1F2650E6" w14:textId="7E425152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51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6.1.4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sift</w:t>
      </w:r>
    </w:p>
    <w:p w14:paraId="1BFA4227" w14:textId="6FE94F31" w:rsidR="00AB7641" w:rsidRPr="000656F8" w:rsidRDefault="00AB7641" w:rsidP="00FF283C">
      <w:pPr>
        <w:pStyle w:val="TOC3"/>
        <w:tabs>
          <w:tab w:val="clear" w:pos="1260"/>
          <w:tab w:val="clear" w:pos="11340"/>
          <w:tab w:val="left" w:pos="539"/>
          <w:tab w:val="left" w:pos="1077"/>
        </w:tabs>
        <w:ind w:leftChars="0" w:left="0"/>
        <w:rPr>
          <w:rFonts w:asciiTheme="minorHAnsi" w:eastAsiaTheme="minorEastAsia" w:hAnsiTheme="minorHAnsi" w:cstheme="minorBidi"/>
          <w:kern w:val="2"/>
          <w:szCs w:val="18"/>
        </w:rPr>
      </w:pPr>
      <w:r w:rsidRPr="000656F8">
        <w:rPr>
          <w:rStyle w:val="Hyperlink"/>
          <w:rFonts w:eastAsia="宋体"/>
          <w:color w:val="auto"/>
          <w:szCs w:val="18"/>
          <w:u w:val="none"/>
        </w:rPr>
        <w:t>P</w:t>
      </w:r>
      <w:r w:rsidRPr="000656F8">
        <w:rPr>
          <w:webHidden/>
          <w:szCs w:val="18"/>
        </w:rPr>
        <w:t>52</w:t>
      </w:r>
      <w:r w:rsidRPr="000656F8">
        <w:rPr>
          <w:rStyle w:val="Hyperlink"/>
          <w:rFonts w:eastAsia="宋体"/>
          <w:color w:val="auto"/>
          <w:szCs w:val="18"/>
          <w:u w:val="none"/>
        </w:rPr>
        <w:tab/>
        <w:t>6.1.5</w:t>
      </w:r>
      <w:r w:rsidRPr="000656F8">
        <w:rPr>
          <w:rFonts w:asciiTheme="minorHAnsi" w:eastAsiaTheme="minorEastAsia" w:hAnsiTheme="minorHAnsi" w:cstheme="minorBidi"/>
          <w:kern w:val="2"/>
          <w:szCs w:val="18"/>
        </w:rPr>
        <w:tab/>
      </w:r>
      <w:r w:rsidRPr="000656F8">
        <w:rPr>
          <w:rStyle w:val="Hyperlink"/>
          <w:color w:val="auto"/>
          <w:szCs w:val="18"/>
          <w:u w:val="none"/>
        </w:rPr>
        <w:t>fresh</w:t>
      </w:r>
    </w:p>
    <w:p w14:paraId="47866A05" w14:textId="77777777" w:rsidR="001D46DC" w:rsidRPr="00AB7641" w:rsidRDefault="001D46DC" w:rsidP="00EA3202"/>
    <w:p w14:paraId="70DD61C9" w14:textId="0A9E2121" w:rsidR="00EA3202" w:rsidRPr="00AB7641" w:rsidRDefault="00EA3202" w:rsidP="00EA3202">
      <w:pPr>
        <w:rPr>
          <w:rFonts w:hint="eastAsia"/>
        </w:rPr>
        <w:sectPr w:rsidR="00EA3202" w:rsidRPr="00AB7641" w:rsidSect="000061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8419" w:h="11906" w:orient="landscape" w:code="9"/>
          <w:pgMar w:top="284" w:right="170" w:bottom="284" w:left="227" w:header="284" w:footer="284" w:gutter="397"/>
          <w:cols w:space="425"/>
          <w:titlePg/>
          <w:docGrid w:type="linesAndChars" w:linePitch="326"/>
        </w:sectPr>
      </w:pPr>
    </w:p>
    <w:p w14:paraId="40A07AB8" w14:textId="4CF82F81" w:rsidR="00BF205E" w:rsidRPr="00C82CE8" w:rsidRDefault="00BF205E" w:rsidP="00FF283C">
      <w:pPr>
        <w:pStyle w:val="a"/>
        <w:adjustRightInd w:val="0"/>
        <w:spacing w:line="228" w:lineRule="auto"/>
        <w:ind w:firstLineChars="0" w:firstLine="0"/>
        <w:rPr>
          <w:rFonts w:cs="Segoe UI" w:hint="eastAsia"/>
          <w:color w:val="24292F"/>
          <w:szCs w:val="18"/>
        </w:rPr>
      </w:pPr>
    </w:p>
    <w:sectPr w:rsidR="00BF205E" w:rsidRPr="00C82CE8" w:rsidSect="001D46DC">
      <w:headerReference w:type="default" r:id="rId15"/>
      <w:footerReference w:type="even" r:id="rId16"/>
      <w:footerReference w:type="default" r:id="rId17"/>
      <w:type w:val="continuous"/>
      <w:pgSz w:w="8419" w:h="11906" w:orient="landscape" w:code="9"/>
      <w:pgMar w:top="284" w:right="170" w:bottom="284" w:left="227" w:header="284" w:footer="284" w:gutter="397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55CB" w14:textId="77777777" w:rsidR="00777AD8" w:rsidRDefault="00777AD8" w:rsidP="00175DD7">
      <w:r>
        <w:separator/>
      </w:r>
    </w:p>
  </w:endnote>
  <w:endnote w:type="continuationSeparator" w:id="0">
    <w:p w14:paraId="52B04495" w14:textId="77777777" w:rsidR="00777AD8" w:rsidRDefault="00777AD8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96590" w14:textId="77777777" w:rsidR="0032784B" w:rsidRDefault="006C606F" w:rsidP="00221013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  <w:r w:rsidR="002C638C">
      <w:ptab w:relativeTo="margin" w:alignment="right" w:leader="none"/>
    </w:r>
    <w:r>
      <w:rPr>
        <w:rFonts w:hint="eastAsia"/>
      </w:rPr>
      <w:t>目录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5488" w14:textId="77777777" w:rsidR="0032784B" w:rsidRPr="00221013" w:rsidRDefault="006C606F" w:rsidP="00AD28FA">
    <w:pPr>
      <w:pStyle w:val="Footer"/>
      <w:tabs>
        <w:tab w:val="clear" w:pos="4153"/>
        <w:tab w:val="clear" w:pos="8306"/>
        <w:tab w:val="center" w:pos="3600"/>
        <w:tab w:val="right" w:pos="10560"/>
      </w:tabs>
    </w:pPr>
    <w:r>
      <w:rPr>
        <w:rFonts w:hint="eastAsia"/>
      </w:rPr>
      <w:t>目录</w:t>
    </w:r>
    <w:r w:rsidR="002C638C">
      <w:rPr>
        <w:noProof/>
      </w:rPr>
      <w:ptab w:relativeTo="margin" w:alignment="right" w:leader="none"/>
    </w:r>
    <w:r w:rsidR="0032784B">
      <w:fldChar w:fldCharType="begin"/>
    </w:r>
    <w:r w:rsidR="0032784B">
      <w:instrText xml:space="preserve"> PAGE  \* ROMAN  \* MERGEFORMAT </w:instrText>
    </w:r>
    <w:r w:rsidR="0032784B">
      <w:fldChar w:fldCharType="separate"/>
    </w:r>
    <w:r w:rsidR="0032784B">
      <w:rPr>
        <w:noProof/>
      </w:rPr>
      <w:t>I</w:t>
    </w:r>
    <w:r w:rsidR="0032784B">
      <w:fldChar w:fldCharType="end"/>
    </w:r>
    <w:r w:rsidRPr="00221013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A0AB" w14:textId="77777777" w:rsidR="006C606F" w:rsidRDefault="006C606F" w:rsidP="006C606F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rPr>
        <w:rFonts w:hint="eastAsia"/>
      </w:rPr>
      <w:t>目录</w:t>
    </w:r>
    <w:r w:rsidR="002C638C"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>
      <w:t>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6DCA" w14:textId="3FFF7B5B" w:rsidR="0032784B" w:rsidRPr="006C606F" w:rsidRDefault="006C606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0656F8">
      <w:rPr>
        <w:b/>
        <w:bCs/>
        <w:noProof/>
        <w:sz w:val="15"/>
        <w:szCs w:val="15"/>
      </w:rPr>
      <w:t>Error! No text of specified style in document.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 w:rsidR="00D4275F"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0656F8">
      <w:rPr>
        <w:b/>
        <w:bCs/>
        <w:noProof/>
        <w:sz w:val="15"/>
        <w:szCs w:val="15"/>
      </w:rPr>
      <w:t>Error! No text of specified style in document.</w:t>
    </w:r>
    <w:r w:rsidRPr="0011171C">
      <w:rPr>
        <w:sz w:val="15"/>
        <w:szCs w:val="15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7054" w14:textId="33A371E3" w:rsidR="0032784B" w:rsidRPr="0011171C" w:rsidRDefault="00005BA4" w:rsidP="0011171C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1"  \* MERGEFORMAT </w:instrText>
    </w:r>
    <w:r w:rsidRPr="0011171C">
      <w:rPr>
        <w:sz w:val="15"/>
        <w:szCs w:val="15"/>
      </w:rPr>
      <w:fldChar w:fldCharType="separate"/>
    </w:r>
    <w:r w:rsidR="000656F8">
      <w:rPr>
        <w:b/>
        <w:bCs/>
        <w:noProof/>
        <w:sz w:val="15"/>
        <w:szCs w:val="15"/>
      </w:rPr>
      <w:t>Error! No text of specified style in document.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t xml:space="preserve"> </w:t>
    </w:r>
    <w:r w:rsidRPr="0011171C">
      <w:rPr>
        <w:rFonts w:hint="eastAsia"/>
        <w:sz w:val="15"/>
        <w:szCs w:val="15"/>
      </w:rPr>
      <w:t>=&gt;</w:t>
    </w:r>
    <w:r w:rsidRPr="0011171C">
      <w:rPr>
        <w:sz w:val="15"/>
        <w:szCs w:val="15"/>
      </w:rPr>
      <w:t xml:space="preserve"> </w:t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rFonts w:hint="eastAsia"/>
        <w:sz w:val="15"/>
        <w:szCs w:val="15"/>
      </w:rPr>
      <w:instrText>Heading</w:instrText>
    </w:r>
    <w:r w:rsidRPr="0011171C">
      <w:rPr>
        <w:sz w:val="15"/>
        <w:szCs w:val="15"/>
      </w:rPr>
      <w:instrText xml:space="preserve"> 2"  \* MERGEFORMAT </w:instrText>
    </w:r>
    <w:r w:rsidRPr="0011171C">
      <w:rPr>
        <w:sz w:val="15"/>
        <w:szCs w:val="15"/>
      </w:rPr>
      <w:fldChar w:fldCharType="separate"/>
    </w:r>
    <w:r w:rsidR="000656F8">
      <w:rPr>
        <w:b/>
        <w:bCs/>
        <w:noProof/>
        <w:sz w:val="15"/>
        <w:szCs w:val="15"/>
      </w:rPr>
      <w:t>Error! No text of specified style in document.</w:t>
    </w:r>
    <w:r w:rsidRPr="0011171C">
      <w:rPr>
        <w:sz w:val="15"/>
        <w:szCs w:val="15"/>
      </w:rPr>
      <w:fldChar w:fldCharType="end"/>
    </w:r>
    <w:r w:rsidR="0032784B" w:rsidRPr="0011171C">
      <w:rPr>
        <w:sz w:val="15"/>
        <w:szCs w:val="15"/>
      </w:rPr>
      <w:ptab w:relativeTo="margin" w:alignment="right" w:leader="none"/>
    </w:r>
    <w:r w:rsidR="0032784B" w:rsidRPr="0011171C">
      <w:rPr>
        <w:sz w:val="15"/>
        <w:szCs w:val="15"/>
      </w:rPr>
      <w:fldChar w:fldCharType="begin"/>
    </w:r>
    <w:r w:rsidR="0032784B" w:rsidRPr="0011171C">
      <w:rPr>
        <w:sz w:val="15"/>
        <w:szCs w:val="15"/>
      </w:rPr>
      <w:instrText xml:space="preserve"> INFO  Title  \* MERGEFORMAT </w:instrText>
    </w:r>
    <w:r w:rsidR="0032784B" w:rsidRPr="0011171C">
      <w:rPr>
        <w:sz w:val="15"/>
        <w:szCs w:val="15"/>
      </w:rPr>
      <w:fldChar w:fldCharType="end"/>
    </w:r>
    <w:r w:rsidR="0032784B" w:rsidRPr="0011171C">
      <w:rPr>
        <w:b/>
        <w:bCs/>
        <w:sz w:val="15"/>
        <w:szCs w:val="15"/>
      </w:rPr>
      <w:fldChar w:fldCharType="begin"/>
    </w:r>
    <w:r w:rsidR="0032784B" w:rsidRPr="0011171C">
      <w:rPr>
        <w:b/>
        <w:bCs/>
        <w:sz w:val="15"/>
        <w:szCs w:val="15"/>
      </w:rPr>
      <w:instrText>PAGE  \* MERGEFORMAT</w:instrText>
    </w:r>
    <w:r w:rsidR="0032784B" w:rsidRPr="0011171C">
      <w:rPr>
        <w:b/>
        <w:bCs/>
        <w:sz w:val="15"/>
        <w:szCs w:val="15"/>
      </w:rPr>
      <w:fldChar w:fldCharType="separate"/>
    </w:r>
    <w:r w:rsidR="0032784B" w:rsidRPr="0011171C">
      <w:rPr>
        <w:b/>
        <w:bCs/>
        <w:noProof/>
        <w:sz w:val="15"/>
        <w:szCs w:val="15"/>
      </w:rPr>
      <w:t>1</w:t>
    </w:r>
    <w:r w:rsidR="0032784B" w:rsidRPr="0011171C">
      <w:rPr>
        <w:b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C8F4" w14:textId="77777777" w:rsidR="00777AD8" w:rsidRDefault="00777AD8" w:rsidP="00175DD7">
      <w:r>
        <w:separator/>
      </w:r>
    </w:p>
  </w:footnote>
  <w:footnote w:type="continuationSeparator" w:id="0">
    <w:p w14:paraId="7E9683C6" w14:textId="77777777" w:rsidR="00777AD8" w:rsidRDefault="00777AD8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C55B" w14:textId="0F472877" w:rsidR="006C606F" w:rsidRDefault="00163026" w:rsidP="00B60132">
    <w:pPr>
      <w:pStyle w:val="Header"/>
      <w:ind w:firstLineChars="0" w:firstLine="0"/>
    </w:pP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0656F8">
      <w:rPr>
        <w:noProof/>
      </w:rPr>
      <w:t>Deno Deploy</w:t>
    </w:r>
    <w:r>
      <w:rPr>
        <w:noProof/>
      </w:rPr>
      <w:fldChar w:fldCharType="end"/>
    </w:r>
    <w:r w:rsidR="00A00748">
      <w:rPr>
        <w:noProof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A726" w14:textId="78056F06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B60132">
      <w:rPr>
        <w:noProof/>
      </w:rPr>
      <w:fldChar w:fldCharType="begin"/>
    </w:r>
    <w:r w:rsidR="00B60132">
      <w:rPr>
        <w:noProof/>
      </w:rPr>
      <w:instrText xml:space="preserve"> </w:instrText>
    </w:r>
    <w:r w:rsidR="00914CF0">
      <w:rPr>
        <w:noProof/>
      </w:rPr>
      <w:instrText>REF  DOCNAME</w:instrText>
    </w:r>
    <w:r w:rsidR="00B60132">
      <w:rPr>
        <w:noProof/>
      </w:rPr>
      <w:instrText xml:space="preserve">   \* MERGEFORMAT </w:instrText>
    </w:r>
    <w:r w:rsidR="00B60132">
      <w:rPr>
        <w:noProof/>
      </w:rPr>
      <w:fldChar w:fldCharType="separate"/>
    </w:r>
    <w:r w:rsidR="000656F8">
      <w:rPr>
        <w:noProof/>
      </w:rPr>
      <w:t>Deno Deploy</w:t>
    </w:r>
    <w:r w:rsidR="00B6013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357C" w14:textId="6ABC4804" w:rsidR="006C606F" w:rsidRPr="0035717D" w:rsidRDefault="0035717D" w:rsidP="0035717D">
    <w:pPr>
      <w:pStyle w:val="Header"/>
      <w:ind w:firstLineChars="0" w:firstLine="0"/>
    </w:pPr>
    <w:r>
      <w:fldChar w:fldCharType="begin"/>
    </w:r>
    <w:r>
      <w:instrText xml:space="preserve"> </w:instrText>
    </w:r>
    <w:r>
      <w:rPr>
        <w:rFonts w:hint="eastAsia"/>
      </w:rPr>
      <w:instrText>SAVE</w:instrText>
    </w:r>
    <w:r>
      <w:instrText>DATE  \@ "yyyy</w:instrText>
    </w:r>
    <w:r>
      <w:instrText>年</w:instrText>
    </w:r>
    <w:r>
      <w:instrText>MM</w:instrText>
    </w:r>
    <w:r>
      <w:instrText>月</w:instrText>
    </w:r>
    <w:r>
      <w:instrText>dd</w:instrText>
    </w:r>
    <w:r>
      <w:instrText>日</w:instrText>
    </w:r>
    <w:r>
      <w:instrText xml:space="preserve"> HH:mm"  \* MERGEFORMAT </w:instrText>
    </w:r>
    <w:r>
      <w:fldChar w:fldCharType="separate"/>
    </w:r>
    <w:r w:rsidR="00E872AF">
      <w:rPr>
        <w:rFonts w:hint="eastAsia"/>
        <w:noProof/>
      </w:rPr>
      <w:t>2022</w:t>
    </w:r>
    <w:r w:rsidR="00E872AF">
      <w:rPr>
        <w:rFonts w:hint="eastAsia"/>
        <w:noProof/>
      </w:rPr>
      <w:t>年</w:t>
    </w:r>
    <w:r w:rsidR="00E872AF">
      <w:rPr>
        <w:rFonts w:hint="eastAsia"/>
        <w:noProof/>
      </w:rPr>
      <w:t>09</w:t>
    </w:r>
    <w:r w:rsidR="00E872AF">
      <w:rPr>
        <w:rFonts w:hint="eastAsia"/>
        <w:noProof/>
      </w:rPr>
      <w:t>月</w:t>
    </w:r>
    <w:r w:rsidR="00E872AF">
      <w:rPr>
        <w:rFonts w:hint="eastAsia"/>
        <w:noProof/>
      </w:rPr>
      <w:t>23</w:t>
    </w:r>
    <w:r w:rsidR="00E872AF">
      <w:rPr>
        <w:rFonts w:hint="eastAsia"/>
        <w:noProof/>
      </w:rPr>
      <w:t>日</w:t>
    </w:r>
    <w:r w:rsidR="00E872AF">
      <w:rPr>
        <w:rFonts w:hint="eastAsia"/>
        <w:noProof/>
      </w:rPr>
      <w:t xml:space="preserve"> 11:45</w:t>
    </w:r>
    <w:r>
      <w:fldChar w:fldCharType="end"/>
    </w:r>
    <w:r w:rsidR="00A00748"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</w:instrText>
    </w:r>
    <w:r w:rsidR="00914CF0">
      <w:rPr>
        <w:noProof/>
      </w:rPr>
      <w:instrText>REF  DOCNAME</w:instrText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0656F8">
      <w:rPr>
        <w:noProof/>
      </w:rPr>
      <w:t>Deno Deploy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E067" w14:textId="6580FF2A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163026">
      <w:rPr>
        <w:noProof/>
      </w:rPr>
      <w:fldChar w:fldCharType="begin"/>
    </w:r>
    <w:r w:rsidR="00163026">
      <w:rPr>
        <w:noProof/>
      </w:rPr>
      <w:instrText xml:space="preserve"> </w:instrText>
    </w:r>
    <w:r w:rsidR="00914CF0">
      <w:rPr>
        <w:noProof/>
      </w:rPr>
      <w:instrText>REF  DOCNAME</w:instrText>
    </w:r>
    <w:r w:rsidR="00163026">
      <w:rPr>
        <w:noProof/>
      </w:rPr>
      <w:instrText xml:space="preserve">   \* MERGEFORMAT </w:instrText>
    </w:r>
    <w:r w:rsidR="00163026">
      <w:rPr>
        <w:noProof/>
      </w:rPr>
      <w:fldChar w:fldCharType="separate"/>
    </w:r>
    <w:r w:rsidR="000656F8">
      <w:rPr>
        <w:noProof/>
      </w:rPr>
      <w:t>Deno Deploy</w:t>
    </w:r>
    <w:r w:rsidR="0016302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7A"/>
    <w:multiLevelType w:val="multilevel"/>
    <w:tmpl w:val="2B58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76C36"/>
    <w:multiLevelType w:val="multilevel"/>
    <w:tmpl w:val="50D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CD5FD5"/>
    <w:multiLevelType w:val="multilevel"/>
    <w:tmpl w:val="7C6A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22E84"/>
    <w:multiLevelType w:val="multilevel"/>
    <w:tmpl w:val="95E2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51662"/>
    <w:multiLevelType w:val="multilevel"/>
    <w:tmpl w:val="C9F8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D29BC"/>
    <w:multiLevelType w:val="multilevel"/>
    <w:tmpl w:val="89C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7C5252"/>
    <w:multiLevelType w:val="multilevel"/>
    <w:tmpl w:val="B58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8A0733"/>
    <w:multiLevelType w:val="multilevel"/>
    <w:tmpl w:val="C55C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02251B"/>
    <w:multiLevelType w:val="multilevel"/>
    <w:tmpl w:val="9094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1D17F9"/>
    <w:multiLevelType w:val="multilevel"/>
    <w:tmpl w:val="A78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434011"/>
    <w:multiLevelType w:val="multilevel"/>
    <w:tmpl w:val="2976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8A64CB"/>
    <w:multiLevelType w:val="multilevel"/>
    <w:tmpl w:val="2A4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C61450"/>
    <w:multiLevelType w:val="multilevel"/>
    <w:tmpl w:val="F32E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C60DFD"/>
    <w:multiLevelType w:val="multilevel"/>
    <w:tmpl w:val="9C0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6A053E"/>
    <w:multiLevelType w:val="multilevel"/>
    <w:tmpl w:val="AFD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2B1091"/>
    <w:multiLevelType w:val="multilevel"/>
    <w:tmpl w:val="82E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59499D"/>
    <w:multiLevelType w:val="multilevel"/>
    <w:tmpl w:val="877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B05E78"/>
    <w:multiLevelType w:val="multilevel"/>
    <w:tmpl w:val="CED8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55366E"/>
    <w:multiLevelType w:val="multilevel"/>
    <w:tmpl w:val="C02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882EEA"/>
    <w:multiLevelType w:val="multilevel"/>
    <w:tmpl w:val="27DE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8F06D8"/>
    <w:multiLevelType w:val="multilevel"/>
    <w:tmpl w:val="971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772FB"/>
    <w:multiLevelType w:val="multilevel"/>
    <w:tmpl w:val="9B86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436A50"/>
    <w:multiLevelType w:val="multilevel"/>
    <w:tmpl w:val="7A44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BD2EC1"/>
    <w:multiLevelType w:val="multilevel"/>
    <w:tmpl w:val="9892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635253"/>
    <w:multiLevelType w:val="multilevel"/>
    <w:tmpl w:val="EFC8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9673EE"/>
    <w:multiLevelType w:val="multilevel"/>
    <w:tmpl w:val="9526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B017B1"/>
    <w:multiLevelType w:val="multilevel"/>
    <w:tmpl w:val="0DBA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4E87104"/>
    <w:multiLevelType w:val="multilevel"/>
    <w:tmpl w:val="D71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85717C7"/>
    <w:multiLevelType w:val="multilevel"/>
    <w:tmpl w:val="EA16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1723BF"/>
    <w:multiLevelType w:val="multilevel"/>
    <w:tmpl w:val="28187574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  <w:szCs w:val="21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30" w15:restartNumberingAfterBreak="0">
    <w:nsid w:val="3BF15500"/>
    <w:multiLevelType w:val="multilevel"/>
    <w:tmpl w:val="3A54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CC5404"/>
    <w:multiLevelType w:val="multilevel"/>
    <w:tmpl w:val="E5C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E14951"/>
    <w:multiLevelType w:val="multilevel"/>
    <w:tmpl w:val="FB4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9C2E63"/>
    <w:multiLevelType w:val="multilevel"/>
    <w:tmpl w:val="6C5E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1D71282"/>
    <w:multiLevelType w:val="multilevel"/>
    <w:tmpl w:val="6CEE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6A241F"/>
    <w:multiLevelType w:val="multilevel"/>
    <w:tmpl w:val="08F0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B402A96"/>
    <w:multiLevelType w:val="multilevel"/>
    <w:tmpl w:val="D064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CC656C"/>
    <w:multiLevelType w:val="multilevel"/>
    <w:tmpl w:val="6BCA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A11DAD"/>
    <w:multiLevelType w:val="multilevel"/>
    <w:tmpl w:val="742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FAB126A"/>
    <w:multiLevelType w:val="multilevel"/>
    <w:tmpl w:val="4F38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19A5042"/>
    <w:multiLevelType w:val="multilevel"/>
    <w:tmpl w:val="58B2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A04FF9"/>
    <w:multiLevelType w:val="multilevel"/>
    <w:tmpl w:val="7C3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626A6C"/>
    <w:multiLevelType w:val="multilevel"/>
    <w:tmpl w:val="FF9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90A18EE"/>
    <w:multiLevelType w:val="multilevel"/>
    <w:tmpl w:val="0C2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2E12D2"/>
    <w:multiLevelType w:val="multilevel"/>
    <w:tmpl w:val="62B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9764F71"/>
    <w:multiLevelType w:val="multilevel"/>
    <w:tmpl w:val="C9BE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0D3D6E"/>
    <w:multiLevelType w:val="multilevel"/>
    <w:tmpl w:val="B6CE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6A221C"/>
    <w:multiLevelType w:val="multilevel"/>
    <w:tmpl w:val="A03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7312ED"/>
    <w:multiLevelType w:val="multilevel"/>
    <w:tmpl w:val="A9FE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BC54D9"/>
    <w:multiLevelType w:val="multilevel"/>
    <w:tmpl w:val="B4DA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2131E6"/>
    <w:multiLevelType w:val="multilevel"/>
    <w:tmpl w:val="11D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3BD1B76"/>
    <w:multiLevelType w:val="multilevel"/>
    <w:tmpl w:val="6B4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CC0E47"/>
    <w:multiLevelType w:val="multilevel"/>
    <w:tmpl w:val="FD40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0E727B"/>
    <w:multiLevelType w:val="multilevel"/>
    <w:tmpl w:val="552E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13B4233"/>
    <w:multiLevelType w:val="multilevel"/>
    <w:tmpl w:val="C9A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18F3A8B"/>
    <w:multiLevelType w:val="multilevel"/>
    <w:tmpl w:val="5C46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AD7995"/>
    <w:multiLevelType w:val="multilevel"/>
    <w:tmpl w:val="2C24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8F52A49"/>
    <w:multiLevelType w:val="multilevel"/>
    <w:tmpl w:val="CB2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AD92B7B"/>
    <w:multiLevelType w:val="multilevel"/>
    <w:tmpl w:val="7E9C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E9286E"/>
    <w:multiLevelType w:val="multilevel"/>
    <w:tmpl w:val="959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E0E3D87"/>
    <w:multiLevelType w:val="multilevel"/>
    <w:tmpl w:val="51E4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58593E"/>
    <w:multiLevelType w:val="multilevel"/>
    <w:tmpl w:val="B77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2853939">
    <w:abstractNumId w:val="29"/>
  </w:num>
  <w:num w:numId="2" w16cid:durableId="1985695366">
    <w:abstractNumId w:val="29"/>
  </w:num>
  <w:num w:numId="3" w16cid:durableId="607353366">
    <w:abstractNumId w:val="30"/>
  </w:num>
  <w:num w:numId="4" w16cid:durableId="445659240">
    <w:abstractNumId w:val="56"/>
  </w:num>
  <w:num w:numId="5" w16cid:durableId="891187692">
    <w:abstractNumId w:val="0"/>
  </w:num>
  <w:num w:numId="6" w16cid:durableId="1204101856">
    <w:abstractNumId w:val="4"/>
  </w:num>
  <w:num w:numId="7" w16cid:durableId="1903832870">
    <w:abstractNumId w:val="53"/>
  </w:num>
  <w:num w:numId="8" w16cid:durableId="2002275437">
    <w:abstractNumId w:val="46"/>
  </w:num>
  <w:num w:numId="9" w16cid:durableId="1039356417">
    <w:abstractNumId w:val="45"/>
  </w:num>
  <w:num w:numId="10" w16cid:durableId="977145649">
    <w:abstractNumId w:val="19"/>
  </w:num>
  <w:num w:numId="11" w16cid:durableId="248855093">
    <w:abstractNumId w:val="60"/>
  </w:num>
  <w:num w:numId="12" w16cid:durableId="453327635">
    <w:abstractNumId w:val="5"/>
  </w:num>
  <w:num w:numId="13" w16cid:durableId="76903688">
    <w:abstractNumId w:val="17"/>
  </w:num>
  <w:num w:numId="14" w16cid:durableId="2107118050">
    <w:abstractNumId w:val="40"/>
  </w:num>
  <w:num w:numId="15" w16cid:durableId="1301687332">
    <w:abstractNumId w:val="7"/>
  </w:num>
  <w:num w:numId="16" w16cid:durableId="326636430">
    <w:abstractNumId w:val="27"/>
  </w:num>
  <w:num w:numId="17" w16cid:durableId="1753433963">
    <w:abstractNumId w:val="36"/>
  </w:num>
  <w:num w:numId="18" w16cid:durableId="90593612">
    <w:abstractNumId w:val="48"/>
  </w:num>
  <w:num w:numId="19" w16cid:durableId="890187365">
    <w:abstractNumId w:val="59"/>
  </w:num>
  <w:num w:numId="20" w16cid:durableId="530075761">
    <w:abstractNumId w:val="24"/>
  </w:num>
  <w:num w:numId="21" w16cid:durableId="1015157203">
    <w:abstractNumId w:val="25"/>
  </w:num>
  <w:num w:numId="22" w16cid:durableId="159202397">
    <w:abstractNumId w:val="18"/>
  </w:num>
  <w:num w:numId="23" w16cid:durableId="2032295314">
    <w:abstractNumId w:val="61"/>
  </w:num>
  <w:num w:numId="24" w16cid:durableId="2112702408">
    <w:abstractNumId w:val="16"/>
  </w:num>
  <w:num w:numId="25" w16cid:durableId="1779137191">
    <w:abstractNumId w:val="44"/>
  </w:num>
  <w:num w:numId="26" w16cid:durableId="491994456">
    <w:abstractNumId w:val="38"/>
  </w:num>
  <w:num w:numId="27" w16cid:durableId="562256774">
    <w:abstractNumId w:val="28"/>
  </w:num>
  <w:num w:numId="28" w16cid:durableId="1870949148">
    <w:abstractNumId w:val="20"/>
  </w:num>
  <w:num w:numId="29" w16cid:durableId="1477524323">
    <w:abstractNumId w:val="12"/>
  </w:num>
  <w:num w:numId="30" w16cid:durableId="1570385923">
    <w:abstractNumId w:val="43"/>
  </w:num>
  <w:num w:numId="31" w16cid:durableId="269439074">
    <w:abstractNumId w:val="41"/>
  </w:num>
  <w:num w:numId="32" w16cid:durableId="1960910135">
    <w:abstractNumId w:val="35"/>
  </w:num>
  <w:num w:numId="33" w16cid:durableId="46757113">
    <w:abstractNumId w:val="34"/>
  </w:num>
  <w:num w:numId="34" w16cid:durableId="969046725">
    <w:abstractNumId w:val="10"/>
  </w:num>
  <w:num w:numId="35" w16cid:durableId="416900586">
    <w:abstractNumId w:val="2"/>
  </w:num>
  <w:num w:numId="36" w16cid:durableId="244540166">
    <w:abstractNumId w:val="15"/>
  </w:num>
  <w:num w:numId="37" w16cid:durableId="265039757">
    <w:abstractNumId w:val="1"/>
  </w:num>
  <w:num w:numId="38" w16cid:durableId="868906977">
    <w:abstractNumId w:val="23"/>
  </w:num>
  <w:num w:numId="39" w16cid:durableId="1297758595">
    <w:abstractNumId w:val="58"/>
  </w:num>
  <w:num w:numId="40" w16cid:durableId="246884791">
    <w:abstractNumId w:val="37"/>
  </w:num>
  <w:num w:numId="41" w16cid:durableId="20864655">
    <w:abstractNumId w:val="3"/>
  </w:num>
  <w:num w:numId="42" w16cid:durableId="1580335301">
    <w:abstractNumId w:val="8"/>
  </w:num>
  <w:num w:numId="43" w16cid:durableId="529881469">
    <w:abstractNumId w:val="55"/>
  </w:num>
  <w:num w:numId="44" w16cid:durableId="213928020">
    <w:abstractNumId w:val="52"/>
  </w:num>
  <w:num w:numId="45" w16cid:durableId="1999378674">
    <w:abstractNumId w:val="49"/>
  </w:num>
  <w:num w:numId="46" w16cid:durableId="1026714922">
    <w:abstractNumId w:val="33"/>
  </w:num>
  <w:num w:numId="47" w16cid:durableId="542719681">
    <w:abstractNumId w:val="21"/>
  </w:num>
  <w:num w:numId="48" w16cid:durableId="609169746">
    <w:abstractNumId w:val="13"/>
  </w:num>
  <w:num w:numId="49" w16cid:durableId="1322199145">
    <w:abstractNumId w:val="50"/>
  </w:num>
  <w:num w:numId="50" w16cid:durableId="2079591695">
    <w:abstractNumId w:val="9"/>
  </w:num>
  <w:num w:numId="51" w16cid:durableId="773938477">
    <w:abstractNumId w:val="6"/>
  </w:num>
  <w:num w:numId="52" w16cid:durableId="1166361965">
    <w:abstractNumId w:val="26"/>
  </w:num>
  <w:num w:numId="53" w16cid:durableId="682246572">
    <w:abstractNumId w:val="32"/>
  </w:num>
  <w:num w:numId="54" w16cid:durableId="121847080">
    <w:abstractNumId w:val="47"/>
  </w:num>
  <w:num w:numId="55" w16cid:durableId="1635912114">
    <w:abstractNumId w:val="51"/>
  </w:num>
  <w:num w:numId="56" w16cid:durableId="750392967">
    <w:abstractNumId w:val="22"/>
  </w:num>
  <w:num w:numId="57" w16cid:durableId="629897479">
    <w:abstractNumId w:val="31"/>
  </w:num>
  <w:num w:numId="58" w16cid:durableId="1859150419">
    <w:abstractNumId w:val="39"/>
  </w:num>
  <w:num w:numId="59" w16cid:durableId="572785788">
    <w:abstractNumId w:val="57"/>
  </w:num>
  <w:num w:numId="60" w16cid:durableId="520316459">
    <w:abstractNumId w:val="14"/>
  </w:num>
  <w:num w:numId="61" w16cid:durableId="1377386849">
    <w:abstractNumId w:val="42"/>
  </w:num>
  <w:num w:numId="62" w16cid:durableId="510264314">
    <w:abstractNumId w:val="54"/>
  </w:num>
  <w:num w:numId="63" w16cid:durableId="963581722">
    <w:abstractNumId w:val="1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420"/>
  <w:evenAndOddHeaders/>
  <w:bookFoldPrinting/>
  <w:bookFoldPrintingSheets w:val="40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E"/>
    <w:rsid w:val="00005BA4"/>
    <w:rsid w:val="000061E3"/>
    <w:rsid w:val="00010670"/>
    <w:rsid w:val="0003122C"/>
    <w:rsid w:val="00035B86"/>
    <w:rsid w:val="00043F79"/>
    <w:rsid w:val="000531A9"/>
    <w:rsid w:val="000604A9"/>
    <w:rsid w:val="00062F92"/>
    <w:rsid w:val="000656F8"/>
    <w:rsid w:val="00070C85"/>
    <w:rsid w:val="000727D9"/>
    <w:rsid w:val="00082B2E"/>
    <w:rsid w:val="00084A8E"/>
    <w:rsid w:val="00084FAB"/>
    <w:rsid w:val="00086C9D"/>
    <w:rsid w:val="00087626"/>
    <w:rsid w:val="00092F32"/>
    <w:rsid w:val="000937E1"/>
    <w:rsid w:val="000963CA"/>
    <w:rsid w:val="000A1ADF"/>
    <w:rsid w:val="000B3E90"/>
    <w:rsid w:val="000C4D18"/>
    <w:rsid w:val="000C7103"/>
    <w:rsid w:val="000D4EE9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3369E"/>
    <w:rsid w:val="00140DC6"/>
    <w:rsid w:val="00147E17"/>
    <w:rsid w:val="00151F2B"/>
    <w:rsid w:val="001558FB"/>
    <w:rsid w:val="00163026"/>
    <w:rsid w:val="001633EA"/>
    <w:rsid w:val="00165254"/>
    <w:rsid w:val="00165BA5"/>
    <w:rsid w:val="00175764"/>
    <w:rsid w:val="00175DD7"/>
    <w:rsid w:val="001764B8"/>
    <w:rsid w:val="00184ADD"/>
    <w:rsid w:val="001939DE"/>
    <w:rsid w:val="001C1F03"/>
    <w:rsid w:val="001D1E97"/>
    <w:rsid w:val="001D46DC"/>
    <w:rsid w:val="001E37E8"/>
    <w:rsid w:val="001F25F4"/>
    <w:rsid w:val="001F718B"/>
    <w:rsid w:val="00206CD8"/>
    <w:rsid w:val="00210E1E"/>
    <w:rsid w:val="002131B9"/>
    <w:rsid w:val="00217966"/>
    <w:rsid w:val="00221013"/>
    <w:rsid w:val="00225BA9"/>
    <w:rsid w:val="00225FBC"/>
    <w:rsid w:val="00232C58"/>
    <w:rsid w:val="00236AC8"/>
    <w:rsid w:val="00242A86"/>
    <w:rsid w:val="002828E7"/>
    <w:rsid w:val="00285846"/>
    <w:rsid w:val="00285956"/>
    <w:rsid w:val="002A0A33"/>
    <w:rsid w:val="002A6554"/>
    <w:rsid w:val="002A6C1C"/>
    <w:rsid w:val="002B04BD"/>
    <w:rsid w:val="002B0E9C"/>
    <w:rsid w:val="002C1346"/>
    <w:rsid w:val="002C343C"/>
    <w:rsid w:val="002C638C"/>
    <w:rsid w:val="002C639A"/>
    <w:rsid w:val="002D0631"/>
    <w:rsid w:val="002E2AC2"/>
    <w:rsid w:val="002E5495"/>
    <w:rsid w:val="002E5FB2"/>
    <w:rsid w:val="00310204"/>
    <w:rsid w:val="003126D5"/>
    <w:rsid w:val="0031438E"/>
    <w:rsid w:val="003147D4"/>
    <w:rsid w:val="00321BFD"/>
    <w:rsid w:val="0032315C"/>
    <w:rsid w:val="0032784B"/>
    <w:rsid w:val="00336FB9"/>
    <w:rsid w:val="00337432"/>
    <w:rsid w:val="00343D54"/>
    <w:rsid w:val="0035717D"/>
    <w:rsid w:val="00364EDE"/>
    <w:rsid w:val="003656E0"/>
    <w:rsid w:val="00370D63"/>
    <w:rsid w:val="00373682"/>
    <w:rsid w:val="00392DDB"/>
    <w:rsid w:val="003A117A"/>
    <w:rsid w:val="003A3948"/>
    <w:rsid w:val="003B251D"/>
    <w:rsid w:val="003B3FC7"/>
    <w:rsid w:val="003C27FC"/>
    <w:rsid w:val="003D0E58"/>
    <w:rsid w:val="003D2AEC"/>
    <w:rsid w:val="003E3482"/>
    <w:rsid w:val="003E7504"/>
    <w:rsid w:val="003F189A"/>
    <w:rsid w:val="00421347"/>
    <w:rsid w:val="004216E2"/>
    <w:rsid w:val="004220DF"/>
    <w:rsid w:val="00431D70"/>
    <w:rsid w:val="00437A2F"/>
    <w:rsid w:val="00444600"/>
    <w:rsid w:val="00445098"/>
    <w:rsid w:val="00445DA4"/>
    <w:rsid w:val="00450C72"/>
    <w:rsid w:val="00472278"/>
    <w:rsid w:val="00472522"/>
    <w:rsid w:val="0047378B"/>
    <w:rsid w:val="004A2910"/>
    <w:rsid w:val="004B6130"/>
    <w:rsid w:val="004C0435"/>
    <w:rsid w:val="004C1145"/>
    <w:rsid w:val="004C74E3"/>
    <w:rsid w:val="004D7234"/>
    <w:rsid w:val="00503781"/>
    <w:rsid w:val="0050468B"/>
    <w:rsid w:val="005074CB"/>
    <w:rsid w:val="00522848"/>
    <w:rsid w:val="00524A8E"/>
    <w:rsid w:val="00530150"/>
    <w:rsid w:val="00530AB3"/>
    <w:rsid w:val="00540D8D"/>
    <w:rsid w:val="00560001"/>
    <w:rsid w:val="00563B31"/>
    <w:rsid w:val="005666B3"/>
    <w:rsid w:val="00575477"/>
    <w:rsid w:val="0057575F"/>
    <w:rsid w:val="005779C4"/>
    <w:rsid w:val="00581379"/>
    <w:rsid w:val="0059022F"/>
    <w:rsid w:val="00594B45"/>
    <w:rsid w:val="005A00E7"/>
    <w:rsid w:val="005B136C"/>
    <w:rsid w:val="005C0FB4"/>
    <w:rsid w:val="005C370B"/>
    <w:rsid w:val="005E5FB2"/>
    <w:rsid w:val="005F05EF"/>
    <w:rsid w:val="00602BAA"/>
    <w:rsid w:val="00607A77"/>
    <w:rsid w:val="00612843"/>
    <w:rsid w:val="006202FA"/>
    <w:rsid w:val="00620ACE"/>
    <w:rsid w:val="006230EC"/>
    <w:rsid w:val="00625C35"/>
    <w:rsid w:val="0063339A"/>
    <w:rsid w:val="00633B06"/>
    <w:rsid w:val="0063796C"/>
    <w:rsid w:val="00641FE2"/>
    <w:rsid w:val="00652747"/>
    <w:rsid w:val="006529E5"/>
    <w:rsid w:val="00657A1C"/>
    <w:rsid w:val="00660DBA"/>
    <w:rsid w:val="00661858"/>
    <w:rsid w:val="00675238"/>
    <w:rsid w:val="006813EA"/>
    <w:rsid w:val="00685C5C"/>
    <w:rsid w:val="0068662C"/>
    <w:rsid w:val="006867D4"/>
    <w:rsid w:val="00691035"/>
    <w:rsid w:val="00695E77"/>
    <w:rsid w:val="006A07D7"/>
    <w:rsid w:val="006A4EB3"/>
    <w:rsid w:val="006A7F8F"/>
    <w:rsid w:val="006B1FB0"/>
    <w:rsid w:val="006B30AE"/>
    <w:rsid w:val="006B7625"/>
    <w:rsid w:val="006C3DB8"/>
    <w:rsid w:val="006C4FFE"/>
    <w:rsid w:val="006C606F"/>
    <w:rsid w:val="006D34F3"/>
    <w:rsid w:val="006D4E85"/>
    <w:rsid w:val="006E1024"/>
    <w:rsid w:val="006E668A"/>
    <w:rsid w:val="006E6B11"/>
    <w:rsid w:val="006E76B3"/>
    <w:rsid w:val="006F3456"/>
    <w:rsid w:val="00704368"/>
    <w:rsid w:val="00720042"/>
    <w:rsid w:val="00726DA6"/>
    <w:rsid w:val="00731DAE"/>
    <w:rsid w:val="007409D6"/>
    <w:rsid w:val="007516B9"/>
    <w:rsid w:val="00754506"/>
    <w:rsid w:val="007560AF"/>
    <w:rsid w:val="00756B8B"/>
    <w:rsid w:val="00762956"/>
    <w:rsid w:val="007648CE"/>
    <w:rsid w:val="00767EAE"/>
    <w:rsid w:val="00777AD8"/>
    <w:rsid w:val="00782EF3"/>
    <w:rsid w:val="00794060"/>
    <w:rsid w:val="007A00C6"/>
    <w:rsid w:val="007A0541"/>
    <w:rsid w:val="007A1F09"/>
    <w:rsid w:val="007A3C01"/>
    <w:rsid w:val="007B1F9E"/>
    <w:rsid w:val="007B322B"/>
    <w:rsid w:val="007C4D0C"/>
    <w:rsid w:val="007C6569"/>
    <w:rsid w:val="007D56D3"/>
    <w:rsid w:val="007E478D"/>
    <w:rsid w:val="007E7846"/>
    <w:rsid w:val="007F217D"/>
    <w:rsid w:val="0080710E"/>
    <w:rsid w:val="00807CD3"/>
    <w:rsid w:val="008168B5"/>
    <w:rsid w:val="008234D8"/>
    <w:rsid w:val="00823DA6"/>
    <w:rsid w:val="0082589F"/>
    <w:rsid w:val="00833739"/>
    <w:rsid w:val="00843237"/>
    <w:rsid w:val="00844A08"/>
    <w:rsid w:val="008552EE"/>
    <w:rsid w:val="0086338E"/>
    <w:rsid w:val="008909A6"/>
    <w:rsid w:val="00894D4F"/>
    <w:rsid w:val="00894E75"/>
    <w:rsid w:val="00895AE5"/>
    <w:rsid w:val="008975F9"/>
    <w:rsid w:val="008A0519"/>
    <w:rsid w:val="008A35B3"/>
    <w:rsid w:val="008A45E5"/>
    <w:rsid w:val="008B1941"/>
    <w:rsid w:val="008C0D93"/>
    <w:rsid w:val="008D3C27"/>
    <w:rsid w:val="008D4037"/>
    <w:rsid w:val="008D4998"/>
    <w:rsid w:val="008D6E8E"/>
    <w:rsid w:val="008E7C52"/>
    <w:rsid w:val="008E7C93"/>
    <w:rsid w:val="008F09B7"/>
    <w:rsid w:val="00902B33"/>
    <w:rsid w:val="009041D3"/>
    <w:rsid w:val="00913520"/>
    <w:rsid w:val="00913B61"/>
    <w:rsid w:val="00914CF0"/>
    <w:rsid w:val="0091502E"/>
    <w:rsid w:val="00915CB2"/>
    <w:rsid w:val="009309EA"/>
    <w:rsid w:val="00931BBE"/>
    <w:rsid w:val="00934112"/>
    <w:rsid w:val="00934842"/>
    <w:rsid w:val="00935E5F"/>
    <w:rsid w:val="00945F3C"/>
    <w:rsid w:val="009634A2"/>
    <w:rsid w:val="009716E4"/>
    <w:rsid w:val="00971F3E"/>
    <w:rsid w:val="00974231"/>
    <w:rsid w:val="00974DA5"/>
    <w:rsid w:val="009819B5"/>
    <w:rsid w:val="00987105"/>
    <w:rsid w:val="0099030D"/>
    <w:rsid w:val="00992FD2"/>
    <w:rsid w:val="009A0C2C"/>
    <w:rsid w:val="009B3025"/>
    <w:rsid w:val="009C2E8F"/>
    <w:rsid w:val="009D1485"/>
    <w:rsid w:val="009E6CF9"/>
    <w:rsid w:val="009E6DBC"/>
    <w:rsid w:val="009E72EF"/>
    <w:rsid w:val="009F2060"/>
    <w:rsid w:val="00A00748"/>
    <w:rsid w:val="00A0109A"/>
    <w:rsid w:val="00A0324F"/>
    <w:rsid w:val="00A036D6"/>
    <w:rsid w:val="00A0703F"/>
    <w:rsid w:val="00A07A8A"/>
    <w:rsid w:val="00A176D6"/>
    <w:rsid w:val="00A17DAB"/>
    <w:rsid w:val="00A2048E"/>
    <w:rsid w:val="00A24574"/>
    <w:rsid w:val="00A300F8"/>
    <w:rsid w:val="00A316D4"/>
    <w:rsid w:val="00A3432D"/>
    <w:rsid w:val="00A35596"/>
    <w:rsid w:val="00A3698B"/>
    <w:rsid w:val="00A43397"/>
    <w:rsid w:val="00A44AA2"/>
    <w:rsid w:val="00A464A5"/>
    <w:rsid w:val="00A556F8"/>
    <w:rsid w:val="00A661B0"/>
    <w:rsid w:val="00A7277D"/>
    <w:rsid w:val="00A76B20"/>
    <w:rsid w:val="00A8154C"/>
    <w:rsid w:val="00A8345B"/>
    <w:rsid w:val="00A84A82"/>
    <w:rsid w:val="00A9664F"/>
    <w:rsid w:val="00A96D06"/>
    <w:rsid w:val="00AA77C0"/>
    <w:rsid w:val="00AB083B"/>
    <w:rsid w:val="00AB68CC"/>
    <w:rsid w:val="00AB7641"/>
    <w:rsid w:val="00AC3459"/>
    <w:rsid w:val="00AC355A"/>
    <w:rsid w:val="00AC58D1"/>
    <w:rsid w:val="00AD1346"/>
    <w:rsid w:val="00AD28FA"/>
    <w:rsid w:val="00AE0B76"/>
    <w:rsid w:val="00AE0C76"/>
    <w:rsid w:val="00AE3D6D"/>
    <w:rsid w:val="00AE5C3A"/>
    <w:rsid w:val="00AE601B"/>
    <w:rsid w:val="00B01586"/>
    <w:rsid w:val="00B05031"/>
    <w:rsid w:val="00B079A3"/>
    <w:rsid w:val="00B11324"/>
    <w:rsid w:val="00B13B4F"/>
    <w:rsid w:val="00B50F1E"/>
    <w:rsid w:val="00B52005"/>
    <w:rsid w:val="00B565E7"/>
    <w:rsid w:val="00B60132"/>
    <w:rsid w:val="00B65D41"/>
    <w:rsid w:val="00B83114"/>
    <w:rsid w:val="00B949DD"/>
    <w:rsid w:val="00BC0E9B"/>
    <w:rsid w:val="00BD075C"/>
    <w:rsid w:val="00BD30E5"/>
    <w:rsid w:val="00BD3F65"/>
    <w:rsid w:val="00BD5188"/>
    <w:rsid w:val="00BD7F68"/>
    <w:rsid w:val="00BE1A51"/>
    <w:rsid w:val="00BF088C"/>
    <w:rsid w:val="00BF205E"/>
    <w:rsid w:val="00C04743"/>
    <w:rsid w:val="00C23F73"/>
    <w:rsid w:val="00C2493F"/>
    <w:rsid w:val="00C264CE"/>
    <w:rsid w:val="00C32BAD"/>
    <w:rsid w:val="00C4347D"/>
    <w:rsid w:val="00C45665"/>
    <w:rsid w:val="00C500AE"/>
    <w:rsid w:val="00C5250E"/>
    <w:rsid w:val="00C52CB6"/>
    <w:rsid w:val="00C53B86"/>
    <w:rsid w:val="00C56B8F"/>
    <w:rsid w:val="00C64C01"/>
    <w:rsid w:val="00C7161E"/>
    <w:rsid w:val="00C74451"/>
    <w:rsid w:val="00C74F81"/>
    <w:rsid w:val="00C74FBB"/>
    <w:rsid w:val="00C76C6B"/>
    <w:rsid w:val="00C82CE8"/>
    <w:rsid w:val="00C856FB"/>
    <w:rsid w:val="00C85A20"/>
    <w:rsid w:val="00C86FDD"/>
    <w:rsid w:val="00C943F4"/>
    <w:rsid w:val="00C96C2E"/>
    <w:rsid w:val="00CA1B2C"/>
    <w:rsid w:val="00CA56B5"/>
    <w:rsid w:val="00CB2980"/>
    <w:rsid w:val="00CB43B4"/>
    <w:rsid w:val="00CC10AB"/>
    <w:rsid w:val="00CC7E79"/>
    <w:rsid w:val="00CD363F"/>
    <w:rsid w:val="00CD7B05"/>
    <w:rsid w:val="00CE3A93"/>
    <w:rsid w:val="00CF66E5"/>
    <w:rsid w:val="00D005A7"/>
    <w:rsid w:val="00D1089A"/>
    <w:rsid w:val="00D14DB0"/>
    <w:rsid w:val="00D16370"/>
    <w:rsid w:val="00D2141D"/>
    <w:rsid w:val="00D23BFD"/>
    <w:rsid w:val="00D254E3"/>
    <w:rsid w:val="00D272EA"/>
    <w:rsid w:val="00D31833"/>
    <w:rsid w:val="00D33F6A"/>
    <w:rsid w:val="00D37C6A"/>
    <w:rsid w:val="00D40EA7"/>
    <w:rsid w:val="00D4275F"/>
    <w:rsid w:val="00D43544"/>
    <w:rsid w:val="00D46A17"/>
    <w:rsid w:val="00D51CA0"/>
    <w:rsid w:val="00D52E93"/>
    <w:rsid w:val="00D5474E"/>
    <w:rsid w:val="00D868F8"/>
    <w:rsid w:val="00D9176D"/>
    <w:rsid w:val="00D91914"/>
    <w:rsid w:val="00D93219"/>
    <w:rsid w:val="00DA12B0"/>
    <w:rsid w:val="00DB0428"/>
    <w:rsid w:val="00DB180F"/>
    <w:rsid w:val="00DB23F8"/>
    <w:rsid w:val="00DB3DAA"/>
    <w:rsid w:val="00DB567A"/>
    <w:rsid w:val="00DC3EE7"/>
    <w:rsid w:val="00DD0B08"/>
    <w:rsid w:val="00DD1061"/>
    <w:rsid w:val="00DD405C"/>
    <w:rsid w:val="00DD6C56"/>
    <w:rsid w:val="00DF1441"/>
    <w:rsid w:val="00DF470D"/>
    <w:rsid w:val="00DF6989"/>
    <w:rsid w:val="00DF6C41"/>
    <w:rsid w:val="00DF7969"/>
    <w:rsid w:val="00DF7B05"/>
    <w:rsid w:val="00E03CBE"/>
    <w:rsid w:val="00E076A4"/>
    <w:rsid w:val="00E0782C"/>
    <w:rsid w:val="00E100DD"/>
    <w:rsid w:val="00E12D6E"/>
    <w:rsid w:val="00E15170"/>
    <w:rsid w:val="00E175F1"/>
    <w:rsid w:val="00E221FD"/>
    <w:rsid w:val="00E22DF3"/>
    <w:rsid w:val="00E264E6"/>
    <w:rsid w:val="00E32B79"/>
    <w:rsid w:val="00E45E6B"/>
    <w:rsid w:val="00E51F74"/>
    <w:rsid w:val="00E54E2B"/>
    <w:rsid w:val="00E5625A"/>
    <w:rsid w:val="00E66519"/>
    <w:rsid w:val="00E70C0F"/>
    <w:rsid w:val="00E73060"/>
    <w:rsid w:val="00E85AD5"/>
    <w:rsid w:val="00E872AF"/>
    <w:rsid w:val="00E950D4"/>
    <w:rsid w:val="00E96AB2"/>
    <w:rsid w:val="00E97760"/>
    <w:rsid w:val="00E97A29"/>
    <w:rsid w:val="00EA3202"/>
    <w:rsid w:val="00EA55CC"/>
    <w:rsid w:val="00EA63CD"/>
    <w:rsid w:val="00EC6874"/>
    <w:rsid w:val="00ED001F"/>
    <w:rsid w:val="00ED0F8C"/>
    <w:rsid w:val="00ED1BDB"/>
    <w:rsid w:val="00ED3EBC"/>
    <w:rsid w:val="00EE3540"/>
    <w:rsid w:val="00EE5296"/>
    <w:rsid w:val="00EE7888"/>
    <w:rsid w:val="00F01866"/>
    <w:rsid w:val="00F029DA"/>
    <w:rsid w:val="00F036A8"/>
    <w:rsid w:val="00F04709"/>
    <w:rsid w:val="00F14371"/>
    <w:rsid w:val="00F27B32"/>
    <w:rsid w:val="00F31865"/>
    <w:rsid w:val="00F31A4D"/>
    <w:rsid w:val="00F358D9"/>
    <w:rsid w:val="00F438E5"/>
    <w:rsid w:val="00F45140"/>
    <w:rsid w:val="00F47CE5"/>
    <w:rsid w:val="00F61D6F"/>
    <w:rsid w:val="00F66814"/>
    <w:rsid w:val="00F715B1"/>
    <w:rsid w:val="00F71E7A"/>
    <w:rsid w:val="00F80F4B"/>
    <w:rsid w:val="00F855AF"/>
    <w:rsid w:val="00F911AE"/>
    <w:rsid w:val="00F92806"/>
    <w:rsid w:val="00F95750"/>
    <w:rsid w:val="00FA0482"/>
    <w:rsid w:val="00FA7148"/>
    <w:rsid w:val="00FA78C8"/>
    <w:rsid w:val="00FB3BB3"/>
    <w:rsid w:val="00FD3B19"/>
    <w:rsid w:val="00FE0C38"/>
    <w:rsid w:val="00FE6549"/>
    <w:rsid w:val="00FE7BFE"/>
    <w:rsid w:val="00FF0A93"/>
    <w:rsid w:val="00FF1936"/>
    <w:rsid w:val="00FF283C"/>
    <w:rsid w:val="00FF36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11AB8"/>
  <w15:chartTrackingRefBased/>
  <w15:docId w15:val="{8ABE2EDC-717A-4941-B34D-2679DA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B9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CE8"/>
    <w:pPr>
      <w:keepNext/>
      <w:keepLines/>
      <w:widowControl/>
      <w:numPr>
        <w:numId w:val="2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E8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CE8"/>
    <w:pPr>
      <w:keepNext/>
      <w:keepLines/>
      <w:widowControl/>
      <w:numPr>
        <w:ilvl w:val="2"/>
        <w:numId w:val="2"/>
      </w:numPr>
      <w:contextualSpacing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C27"/>
    <w:pPr>
      <w:keepNext/>
      <w:keepLines/>
      <w:widowControl/>
      <w:numPr>
        <w:ilvl w:val="3"/>
        <w:numId w:val="2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8CE"/>
    <w:pPr>
      <w:keepNext/>
      <w:keepLines/>
      <w:widowControl/>
      <w:numPr>
        <w:ilvl w:val="4"/>
        <w:numId w:val="2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48CE"/>
    <w:pPr>
      <w:keepNext/>
      <w:keepLines/>
      <w:widowControl/>
      <w:numPr>
        <w:ilvl w:val="5"/>
        <w:numId w:val="2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48CE"/>
    <w:pPr>
      <w:keepNext/>
      <w:keepLines/>
      <w:widowControl/>
      <w:numPr>
        <w:ilvl w:val="6"/>
        <w:numId w:val="2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48CE"/>
    <w:pPr>
      <w:keepNext/>
      <w:keepLines/>
      <w:widowControl/>
      <w:numPr>
        <w:ilvl w:val="7"/>
        <w:numId w:val="2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48CE"/>
    <w:pPr>
      <w:keepNext/>
      <w:keepLines/>
      <w:widowControl/>
      <w:numPr>
        <w:ilvl w:val="8"/>
        <w:numId w:val="2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E8"/>
    <w:rPr>
      <w:rFonts w:ascii="Times New Roman" w:eastAsia="楷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2CE8"/>
    <w:rPr>
      <w:rFonts w:ascii="Times New Roman" w:eastAsia="楷体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2CE8"/>
    <w:rPr>
      <w:rFonts w:ascii="Times New Roman" w:eastAsia="楷体" w:hAnsi="Times New Roman"/>
      <w:b/>
      <w:bCs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8D3C27"/>
    <w:rPr>
      <w:rFonts w:ascii="Times New Roman" w:eastAsia="楷体" w:hAnsi="Times New Roman" w:cstheme="majorBidi"/>
      <w:b/>
      <w:bCs/>
      <w:sz w:val="1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1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1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18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934112"/>
    <w:pPr>
      <w:widowControl/>
      <w:tabs>
        <w:tab w:val="left" w:pos="900"/>
        <w:tab w:val="right" w:leader="middleDot" w:pos="11040"/>
      </w:tabs>
      <w:ind w:leftChars="400" w:left="720"/>
    </w:pPr>
    <w:rPr>
      <w:rFonts w:cs="Times New Roman"/>
      <w:noProof/>
      <w:sz w:val="21"/>
      <w:szCs w:val="21"/>
    </w:rPr>
  </w:style>
  <w:style w:type="paragraph" w:styleId="TOC2">
    <w:name w:val="toc 2"/>
    <w:basedOn w:val="Normal"/>
    <w:next w:val="Normal"/>
    <w:uiPriority w:val="39"/>
    <w:unhideWhenUsed/>
    <w:qFormat/>
    <w:rsid w:val="00934112"/>
    <w:pPr>
      <w:widowControl/>
      <w:tabs>
        <w:tab w:val="left" w:pos="1080"/>
        <w:tab w:val="right" w:leader="middleDot" w:pos="11040"/>
      </w:tabs>
      <w:ind w:leftChars="400" w:left="720"/>
    </w:pPr>
    <w:rPr>
      <w:rFonts w:cs="Times New Roman"/>
      <w:noProof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E264E6"/>
    <w:pPr>
      <w:widowControl/>
      <w:tabs>
        <w:tab w:val="left" w:pos="1260"/>
        <w:tab w:val="right" w:leader="middleDot" w:pos="11340"/>
      </w:tabs>
      <w:adjustRightInd w:val="0"/>
      <w:ind w:leftChars="400" w:left="720"/>
      <w:contextualSpacing/>
    </w:pPr>
    <w:rPr>
      <w:rFonts w:cs="Times New Roman"/>
      <w:noProof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D0E5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3D0E58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3D0E58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3D0E58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3D0E58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3D0E58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  <w:style w:type="paragraph" w:customStyle="1" w:styleId="mt-2">
    <w:name w:val="mt-2"/>
    <w:basedOn w:val="Normal"/>
    <w:rsid w:val="000727D9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D51CA0"/>
    <w:rPr>
      <w:rFonts w:ascii="宋体" w:eastAsia="宋体" w:hAnsi="宋体" w:cs="宋体"/>
      <w:sz w:val="24"/>
      <w:szCs w:val="24"/>
    </w:rPr>
  </w:style>
  <w:style w:type="paragraph" w:customStyle="1" w:styleId="mt-3">
    <w:name w:val="mt-3"/>
    <w:basedOn w:val="Normal"/>
    <w:rsid w:val="00D51CA0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mb-35">
    <w:name w:val="mb-3.5"/>
    <w:basedOn w:val="Normal"/>
    <w:rsid w:val="00D51CA0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acity-60">
    <w:name w:val="opacity-60"/>
    <w:basedOn w:val="DefaultParagraphFont"/>
    <w:rsid w:val="001D1E97"/>
  </w:style>
  <w:style w:type="paragraph" w:customStyle="1" w:styleId="mt-8">
    <w:name w:val="mt-8"/>
    <w:basedOn w:val="Normal"/>
    <w:rsid w:val="001D1E97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-1">
    <w:name w:val="border-1"/>
    <w:basedOn w:val="Normal"/>
    <w:rsid w:val="001D1E97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group-focusoutline-black">
    <w:name w:val="group-focus:outline-black"/>
    <w:basedOn w:val="DefaultParagraphFont"/>
    <w:rsid w:val="001D1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27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4686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453152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567719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163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0998408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201472126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469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60198780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591842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883311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554087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430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816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832685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0367968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94295876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064705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594341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415724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52667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0941483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527873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6318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266924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268440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6363872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</w:divsChild>
    </w:div>
    <w:div w:id="435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325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0638601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</w:divsChild>
    </w:div>
    <w:div w:id="480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43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505255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341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473321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32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60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49243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817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710514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9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202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</w:divsChild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3385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</w:divsChild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8986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0362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46292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8383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0331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098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855758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79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133424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667802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760355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967888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566266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711307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0483509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</w:divsChild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26824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871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092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1004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86098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6942872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370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77448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39878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6387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4897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3270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3359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239576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00429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72560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4828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41323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7905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52828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0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6942265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813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3421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732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357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145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051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45290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04389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758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21572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2734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9589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724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43404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00935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2670545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167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9951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1701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9092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3338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39354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12698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537788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714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17464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6722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8451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891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4625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4073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955081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5579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2704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1875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74243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10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52890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68689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87543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572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18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68979356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555396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88262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928677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592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98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225552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622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48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549057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875320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681015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684843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540717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290140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589114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204304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461718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548648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421253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591545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9132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042648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9555159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087071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39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  <w:div w:id="135510916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771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0778252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69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114">
          <w:blockQuote w:val="1"/>
          <w:marLeft w:val="0"/>
          <w:marRight w:val="0"/>
          <w:marTop w:val="0"/>
          <w:marBottom w:val="240"/>
          <w:divBdr>
            <w:top w:val="single" w:sz="2" w:space="0" w:color="E5E7EB"/>
            <w:left w:val="none" w:sz="0" w:space="0" w:color="auto"/>
            <w:bottom w:val="single" w:sz="2" w:space="0" w:color="E5E7EB"/>
            <w:right w:val="single" w:sz="2" w:space="12" w:color="E5E7EB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704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7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no.com/deploy/docs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Word\&#21512;\A5&#23567;&#20876;&#23376;_3&#23567;&#20116;_&#20813;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DF13-561F-48BA-AB8D-43D5EDC7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A5小册子_3小五_免切边.dotx</Template>
  <TotalTime>170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33</cp:revision>
  <cp:lastPrinted>2022-09-23T03:45:00Z</cp:lastPrinted>
  <dcterms:created xsi:type="dcterms:W3CDTF">2022-09-23T00:22:00Z</dcterms:created>
  <dcterms:modified xsi:type="dcterms:W3CDTF">2022-09-23T21:34:00Z</dcterms:modified>
</cp:coreProperties>
</file>