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824983"/>
    <w:p w14:paraId="44A07C95" w14:textId="02AA7F9E" w:rsidR="000727D9" w:rsidRPr="00C82CE8" w:rsidRDefault="00BB6F8A" w:rsidP="0091502E">
      <w:pPr>
        <w:pStyle w:val="Heading1"/>
      </w:pPr>
      <w:r w:rsidRPr="006B30AE">
        <w:rPr>
          <w:b w:val="0"/>
        </w:rPr>
        <w:fldChar w:fldCharType="begin"/>
      </w:r>
      <w:r>
        <w:instrText xml:space="preserve"> SET  DocName "Deno Deploy" \* MERGEFORMAT </w:instrText>
      </w:r>
      <w:r w:rsidRPr="006B30AE">
        <w:rPr>
          <w:b w:val="0"/>
        </w:rPr>
        <w:fldChar w:fldCharType="separate"/>
      </w:r>
      <w:bookmarkStart w:id="1" w:name="DocName"/>
      <w:r>
        <w:rPr>
          <w:noProof/>
        </w:rPr>
        <w:t>Deno Deploy</w:t>
      </w:r>
      <w:bookmarkEnd w:id="1"/>
      <w:r w:rsidRPr="006B30AE">
        <w:rPr>
          <w:b w:val="0"/>
        </w:rPr>
        <w:fldChar w:fldCharType="end"/>
      </w:r>
      <w:r w:rsidR="00BF205E" w:rsidRPr="00C82CE8">
        <w:t>Guide</w:t>
      </w:r>
      <w:bookmarkEnd w:id="0"/>
    </w:p>
    <w:p w14:paraId="0FB71642" w14:textId="77777777" w:rsidR="00D51CA0" w:rsidRPr="00D51CA0" w:rsidRDefault="00D51CA0" w:rsidP="00E264E6">
      <w:pPr>
        <w:widowControl/>
        <w:rPr>
          <w:rFonts w:cs="Segoe UI"/>
          <w:color w:val="24292F"/>
          <w:kern w:val="0"/>
          <w:szCs w:val="18"/>
        </w:rPr>
      </w:pPr>
      <w:r w:rsidRPr="00D51CA0">
        <w:rPr>
          <w:rFonts w:cs="Segoe UI"/>
          <w:color w:val="24292F"/>
          <w:kern w:val="0"/>
          <w:szCs w:val="18"/>
        </w:rPr>
        <w:t>Deno Deploy is a distributed system that allows you to run JavaScript, TypeScript, and WebAssembly close to users, at the edge, worldwide. Deeply integrated with the V8 runtime, our servers provide minimal latency and eliminate unnecessary abstractions. You can develop your script locally using the Deno CLI, and then deploy it to our managed infrastructure in less than a second, without the need to configure anything.</w:t>
      </w:r>
    </w:p>
    <w:p w14:paraId="7DDD94C6" w14:textId="77777777" w:rsidR="00D51CA0" w:rsidRPr="00D51CA0" w:rsidRDefault="00D51CA0" w:rsidP="00E264E6">
      <w:pPr>
        <w:widowControl/>
        <w:rPr>
          <w:rFonts w:cs="Segoe UI"/>
          <w:color w:val="24292F"/>
          <w:kern w:val="0"/>
          <w:szCs w:val="18"/>
        </w:rPr>
      </w:pPr>
      <w:r w:rsidRPr="00D51CA0">
        <w:rPr>
          <w:rFonts w:cs="Segoe UI"/>
          <w:color w:val="24292F"/>
          <w:kern w:val="0"/>
          <w:szCs w:val="18"/>
        </w:rPr>
        <w:t>Built on the same modern systems as the Deno CLI, Deno Deploy provides the latest and greatest in web technologies in a globally scalable way:</w:t>
      </w:r>
    </w:p>
    <w:p w14:paraId="38A175FA"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Builds on the Web</w:t>
      </w:r>
      <w:r w:rsidRPr="00D51CA0">
        <w:rPr>
          <w:rFonts w:cs="Segoe UI"/>
          <w:color w:val="24292F"/>
          <w:kern w:val="0"/>
          <w:szCs w:val="18"/>
        </w:rPr>
        <w:t>: use </w:t>
      </w:r>
      <w:r w:rsidRPr="00D51CA0">
        <w:rPr>
          <w:rFonts w:cs="Menlo"/>
          <w:color w:val="24292F"/>
          <w:kern w:val="0"/>
          <w:szCs w:val="18"/>
        </w:rPr>
        <w:t>fetch</w:t>
      </w:r>
      <w:r w:rsidRPr="00D51CA0">
        <w:rPr>
          <w:rFonts w:cs="Segoe UI"/>
          <w:color w:val="24292F"/>
          <w:kern w:val="0"/>
          <w:szCs w:val="18"/>
        </w:rPr>
        <w:t>, </w:t>
      </w:r>
      <w:r w:rsidRPr="00D51CA0">
        <w:rPr>
          <w:rFonts w:cs="Menlo"/>
          <w:color w:val="24292F"/>
          <w:kern w:val="0"/>
          <w:szCs w:val="18"/>
        </w:rPr>
        <w:t>WebSocket</w:t>
      </w:r>
      <w:r w:rsidRPr="00D51CA0">
        <w:rPr>
          <w:rFonts w:cs="Segoe UI"/>
          <w:color w:val="24292F"/>
          <w:kern w:val="0"/>
          <w:szCs w:val="18"/>
        </w:rPr>
        <w:t>, or </w:t>
      </w:r>
      <w:r w:rsidRPr="00D51CA0">
        <w:rPr>
          <w:rFonts w:cs="Menlo"/>
          <w:color w:val="24292F"/>
          <w:kern w:val="0"/>
          <w:szCs w:val="18"/>
        </w:rPr>
        <w:t>URL</w:t>
      </w:r>
      <w:r w:rsidRPr="00D51CA0">
        <w:rPr>
          <w:rFonts w:cs="Segoe UI"/>
          <w:color w:val="24292F"/>
          <w:kern w:val="0"/>
          <w:szCs w:val="18"/>
        </w:rPr>
        <w:t> just like in the browser</w:t>
      </w:r>
    </w:p>
    <w:p w14:paraId="2537D003"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Built-in support for TypeScript and JSX</w:t>
      </w:r>
      <w:r w:rsidRPr="00D51CA0">
        <w:rPr>
          <w:rFonts w:cs="Segoe UI"/>
          <w:color w:val="24292F"/>
          <w:kern w:val="0"/>
          <w:szCs w:val="18"/>
        </w:rPr>
        <w:t>: type safe code, and intuitive server side rendering without a build step</w:t>
      </w:r>
    </w:p>
    <w:p w14:paraId="6933D4E9"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Web compatible ES modules</w:t>
      </w:r>
      <w:r w:rsidRPr="00D51CA0">
        <w:rPr>
          <w:rFonts w:cs="Segoe UI"/>
          <w:color w:val="24292F"/>
          <w:kern w:val="0"/>
          <w:szCs w:val="18"/>
        </w:rPr>
        <w:t>: import dependencies just like in a browser, without the need for explicit installation</w:t>
      </w:r>
    </w:p>
    <w:p w14:paraId="047BD5F9"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Direct GitHub integration</w:t>
      </w:r>
      <w:r w:rsidRPr="00D51CA0">
        <w:rPr>
          <w:rFonts w:cs="Segoe UI"/>
          <w:color w:val="24292F"/>
          <w:kern w:val="0"/>
          <w:szCs w:val="18"/>
        </w:rPr>
        <w:t>: push to a branch, review a deployed preview, and merge to release to production</w:t>
      </w:r>
    </w:p>
    <w:p w14:paraId="1DCC7771"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Extremely fast</w:t>
      </w:r>
      <w:r w:rsidRPr="00D51CA0">
        <w:rPr>
          <w:rFonts w:cs="Segoe UI"/>
          <w:color w:val="24292F"/>
          <w:kern w:val="0"/>
          <w:szCs w:val="18"/>
        </w:rPr>
        <w:t>: deploy in less than a second, serve globally close to users</w:t>
      </w:r>
    </w:p>
    <w:p w14:paraId="480EF68D" w14:textId="77777777" w:rsidR="00D51CA0" w:rsidRPr="00D51CA0" w:rsidRDefault="00D51CA0" w:rsidP="00F036A8">
      <w:pPr>
        <w:widowControl/>
        <w:numPr>
          <w:ilvl w:val="0"/>
          <w:numId w:val="3"/>
        </w:numPr>
        <w:tabs>
          <w:tab w:val="clear" w:pos="720"/>
          <w:tab w:val="left" w:pos="360"/>
        </w:tabs>
        <w:ind w:left="0" w:firstLine="0"/>
        <w:rPr>
          <w:rFonts w:cs="Segoe UI"/>
          <w:color w:val="24292F"/>
          <w:kern w:val="0"/>
          <w:szCs w:val="18"/>
        </w:rPr>
      </w:pPr>
      <w:r w:rsidRPr="00D51CA0">
        <w:rPr>
          <w:rFonts w:cs="Segoe UI"/>
          <w:b/>
          <w:bCs/>
          <w:color w:val="24292F"/>
          <w:kern w:val="0"/>
          <w:szCs w:val="18"/>
        </w:rPr>
        <w:t>Deploy from URL</w:t>
      </w:r>
      <w:r w:rsidRPr="00D51CA0">
        <w:rPr>
          <w:rFonts w:cs="Segoe UI"/>
          <w:color w:val="24292F"/>
          <w:kern w:val="0"/>
          <w:szCs w:val="18"/>
        </w:rPr>
        <w:t>: deploy code with nothing more than a URL</w:t>
      </w:r>
    </w:p>
    <w:p w14:paraId="5BD849DA" w14:textId="1A4F5C7F" w:rsidR="000727D9" w:rsidRPr="00C82CE8" w:rsidRDefault="00000000" w:rsidP="0091502E">
      <w:pPr>
        <w:pStyle w:val="Heading2"/>
      </w:pPr>
      <w:hyperlink r:id="rId8" w:history="1">
        <w:bookmarkStart w:id="2" w:name="_Toc114824984"/>
        <w:r w:rsidR="000727D9" w:rsidRPr="00C82CE8">
          <w:rPr>
            <w:rStyle w:val="Hyperlink"/>
            <w:color w:val="auto"/>
            <w:u w:val="none"/>
          </w:rPr>
          <w:t>Hello World</w:t>
        </w:r>
        <w:bookmarkEnd w:id="2"/>
      </w:hyperlink>
    </w:p>
    <w:p w14:paraId="0832D5F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As a first introduction to Deno Deploy, let's deploy a little hello world script. This will just respond to all incoming HTTP requests with </w:t>
      </w:r>
      <w:r w:rsidRPr="00C82CE8">
        <w:rPr>
          <w:rStyle w:val="HTMLCode"/>
          <w:rFonts w:ascii="Times New Roman" w:eastAsia="楷体" w:hAnsi="Times New Roman" w:cs="Menlo"/>
          <w:color w:val="24292F"/>
          <w:sz w:val="18"/>
          <w:szCs w:val="18"/>
        </w:rPr>
        <w:t>Hello World</w:t>
      </w:r>
      <w:r w:rsidRPr="00C82CE8">
        <w:rPr>
          <w:rFonts w:ascii="Times New Roman" w:hAnsi="Times New Roman" w:cs="Segoe UI"/>
          <w:color w:val="24292F"/>
          <w:szCs w:val="18"/>
        </w:rPr>
        <w:t> and a </w:t>
      </w:r>
      <w:r w:rsidRPr="00C82CE8">
        <w:rPr>
          <w:rStyle w:val="HTMLCode"/>
          <w:rFonts w:ascii="Times New Roman" w:eastAsia="楷体" w:hAnsi="Times New Roman" w:cs="Menlo"/>
          <w:color w:val="24292F"/>
          <w:sz w:val="18"/>
          <w:szCs w:val="18"/>
        </w:rPr>
        <w:t>200 OK</w:t>
      </w:r>
      <w:r w:rsidRPr="00C82CE8">
        <w:rPr>
          <w:rFonts w:ascii="Times New Roman" w:hAnsi="Times New Roman" w:cs="Segoe UI"/>
          <w:color w:val="24292F"/>
          <w:szCs w:val="18"/>
        </w:rPr>
        <w:t> HTTP status. We will be using the Deno Deploy playground to deploy and edit this script.</w:t>
      </w:r>
    </w:p>
    <w:p w14:paraId="21473B0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Before we start writing the actual script, let's go over some basics: Deno Deploy lets you listen for incoming HTTP requests using the same </w:t>
      </w:r>
      <w:hyperlink r:id="rId9" w:history="1">
        <w:r w:rsidRPr="00C82CE8">
          <w:rPr>
            <w:rStyle w:val="Hyperlink"/>
            <w:rFonts w:ascii="Times New Roman" w:hAnsi="Times New Roman" w:cs="Segoe UI"/>
            <w:szCs w:val="18"/>
          </w:rPr>
          <w:t>server side HTTP API</w:t>
        </w:r>
      </w:hyperlink>
      <w:r w:rsidRPr="00C82CE8">
        <w:rPr>
          <w:rFonts w:ascii="Times New Roman" w:hAnsi="Times New Roman" w:cs="Segoe UI"/>
          <w:color w:val="24292F"/>
          <w:szCs w:val="18"/>
        </w:rPr>
        <w:t> as the Deno CLI. This API is rather low level though, so instead of using this API directly we'll use the high level HTTP API exposed by </w:t>
      </w:r>
      <w:hyperlink r:id="rId10" w:history="1">
        <w:r w:rsidRPr="00C82CE8">
          <w:rPr>
            <w:rStyle w:val="HTMLCode"/>
            <w:rFonts w:ascii="Times New Roman" w:eastAsia="楷体" w:hAnsi="Times New Roman" w:cs="Menlo"/>
            <w:color w:val="0000FF"/>
            <w:sz w:val="18"/>
            <w:szCs w:val="18"/>
          </w:rPr>
          <w:t>std/http</w:t>
        </w:r>
      </w:hyperlink>
      <w:r w:rsidRPr="00C82CE8">
        <w:rPr>
          <w:rFonts w:ascii="Times New Roman" w:hAnsi="Times New Roman" w:cs="Segoe UI"/>
          <w:color w:val="24292F"/>
          <w:szCs w:val="18"/>
        </w:rPr>
        <w:t>.</w:t>
      </w:r>
    </w:p>
    <w:p w14:paraId="44B11ECA"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API revolves around the </w:t>
      </w:r>
      <w:r w:rsidRPr="00C82CE8">
        <w:rPr>
          <w:rStyle w:val="HTMLCode"/>
          <w:rFonts w:ascii="Times New Roman" w:eastAsia="楷体" w:hAnsi="Times New Roman" w:cs="Menlo"/>
          <w:color w:val="24292F"/>
          <w:sz w:val="18"/>
          <w:szCs w:val="18"/>
        </w:rPr>
        <w:t>serve</w:t>
      </w:r>
      <w:r w:rsidRPr="00C82CE8">
        <w:rPr>
          <w:rFonts w:ascii="Times New Roman" w:hAnsi="Times New Roman" w:cs="Segoe UI"/>
          <w:color w:val="24292F"/>
          <w:szCs w:val="18"/>
        </w:rPr>
        <w:t> function that is exported from </w:t>
      </w:r>
      <w:hyperlink r:id="rId11" w:history="1">
        <w:r w:rsidRPr="00C82CE8">
          <w:rPr>
            <w:rStyle w:val="Hyperlink"/>
            <w:rFonts w:ascii="Times New Roman" w:hAnsi="Times New Roman" w:cs="Segoe UI"/>
            <w:szCs w:val="18"/>
          </w:rPr>
          <w:t>https://deno.land/std@0.140.0/http/server.ts</w:t>
        </w:r>
      </w:hyperlink>
      <w:r w:rsidRPr="00C82CE8">
        <w:rPr>
          <w:rFonts w:ascii="Times New Roman" w:hAnsi="Times New Roman" w:cs="Segoe UI"/>
          <w:color w:val="24292F"/>
          <w:szCs w:val="18"/>
        </w:rPr>
        <w:t>.</w:t>
      </w:r>
    </w:p>
    <w:p w14:paraId="59F706A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74C6CAEB" w14:textId="77777777" w:rsidR="00D51CA0" w:rsidRPr="00C82CE8" w:rsidRDefault="00D51CA0" w:rsidP="00E264E6">
      <w:pPr>
        <w:pStyle w:val="HTMLPreformatted"/>
        <w:snapToGrid w:val="0"/>
        <w:rPr>
          <w:rFonts w:ascii="Times New Roman" w:hAnsi="Times New Roman" w:cs="Menlo"/>
          <w:color w:val="24292F"/>
          <w:szCs w:val="18"/>
        </w:rPr>
      </w:pPr>
    </w:p>
    <w:p w14:paraId="0963978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 */});</w:t>
      </w:r>
    </w:p>
    <w:p w14:paraId="4CB9D191" w14:textId="77777777" w:rsidR="00D51CA0" w:rsidRPr="00C82CE8" w:rsidRDefault="00D51CA0"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Note: the port number we listen on is not important, as Deno Deploy will automatically route requests from the outside world to whatever port we listen on.</w:t>
      </w:r>
    </w:p>
    <w:p w14:paraId="0FA97D3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handler function is called with two arguments: a </w:t>
      </w:r>
      <w:hyperlink r:id="rId12" w:history="1">
        <w:r w:rsidRPr="00C82CE8">
          <w:rPr>
            <w:rStyle w:val="HTMLCode"/>
            <w:rFonts w:ascii="Times New Roman" w:eastAsia="楷体" w:hAnsi="Times New Roman" w:cs="Menlo"/>
            <w:color w:val="0000FF"/>
            <w:sz w:val="18"/>
            <w:szCs w:val="18"/>
          </w:rPr>
          <w:t>Request</w:t>
        </w:r>
      </w:hyperlink>
      <w:r w:rsidRPr="00C82CE8">
        <w:rPr>
          <w:rFonts w:ascii="Times New Roman" w:hAnsi="Times New Roman" w:cs="Segoe UI"/>
          <w:color w:val="24292F"/>
          <w:szCs w:val="18"/>
        </w:rPr>
        <w:t> object, and a </w:t>
      </w:r>
      <w:hyperlink r:id="rId13" w:anchor="ConnInfo" w:history="1">
        <w:r w:rsidRPr="00C82CE8">
          <w:rPr>
            <w:rStyle w:val="HTMLCode"/>
            <w:rFonts w:ascii="Times New Roman" w:eastAsia="楷体" w:hAnsi="Times New Roman" w:cs="Menlo"/>
            <w:color w:val="0000FF"/>
            <w:sz w:val="18"/>
            <w:szCs w:val="18"/>
          </w:rPr>
          <w:t>ConnInfo</w:t>
        </w:r>
      </w:hyperlink>
      <w:r w:rsidRPr="00C82CE8">
        <w:rPr>
          <w:rFonts w:ascii="Times New Roman" w:hAnsi="Times New Roman" w:cs="Segoe UI"/>
          <w:color w:val="24292F"/>
          <w:szCs w:val="18"/>
        </w:rPr>
        <w:t> object. The </w:t>
      </w:r>
      <w:r w:rsidRPr="00C82CE8">
        <w:rPr>
          <w:rStyle w:val="HTMLCode"/>
          <w:rFonts w:ascii="Times New Roman" w:eastAsia="楷体" w:hAnsi="Times New Roman" w:cs="Menlo"/>
          <w:color w:val="24292F"/>
          <w:sz w:val="18"/>
          <w:szCs w:val="18"/>
        </w:rPr>
        <w:t>Request</w:t>
      </w:r>
      <w:r w:rsidRPr="00C82CE8">
        <w:rPr>
          <w:rFonts w:ascii="Times New Roman" w:hAnsi="Times New Roman" w:cs="Segoe UI"/>
          <w:color w:val="24292F"/>
          <w:szCs w:val="18"/>
        </w:rPr>
        <w:t> object contains the request data, and the </w:t>
      </w:r>
      <w:r w:rsidRPr="00C82CE8">
        <w:rPr>
          <w:rStyle w:val="HTMLCode"/>
          <w:rFonts w:ascii="Times New Roman" w:eastAsia="楷体" w:hAnsi="Times New Roman" w:cs="Menlo"/>
          <w:color w:val="24292F"/>
          <w:sz w:val="18"/>
          <w:szCs w:val="18"/>
        </w:rPr>
        <w:t>ConnInfo</w:t>
      </w:r>
      <w:r w:rsidRPr="00C82CE8">
        <w:rPr>
          <w:rFonts w:ascii="Times New Roman" w:hAnsi="Times New Roman" w:cs="Segoe UI"/>
          <w:color w:val="24292F"/>
          <w:szCs w:val="18"/>
        </w:rPr>
        <w:t> object contains information about the underlying connection, such as the origin IP address. You must return a </w:t>
      </w:r>
      <w:hyperlink r:id="rId14" w:history="1">
        <w:r w:rsidRPr="00C82CE8">
          <w:rPr>
            <w:rStyle w:val="HTMLCode"/>
            <w:rFonts w:ascii="Times New Roman" w:eastAsia="楷体" w:hAnsi="Times New Roman" w:cs="Menlo"/>
            <w:color w:val="0000FF"/>
            <w:sz w:val="18"/>
            <w:szCs w:val="18"/>
          </w:rPr>
          <w:t>Response</w:t>
        </w:r>
      </w:hyperlink>
      <w:r w:rsidRPr="00C82CE8">
        <w:rPr>
          <w:rFonts w:ascii="Times New Roman" w:hAnsi="Times New Roman" w:cs="Segoe UI"/>
          <w:color w:val="24292F"/>
          <w:szCs w:val="18"/>
        </w:rPr>
        <w:t> object from the handler function.</w:t>
      </w:r>
    </w:p>
    <w:p w14:paraId="74369DF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use this information to finish our hello world script:</w:t>
      </w:r>
    </w:p>
    <w:p w14:paraId="6E581DBF"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457A079F" w14:textId="77777777" w:rsidR="00D51CA0" w:rsidRPr="00C82CE8" w:rsidRDefault="00D51CA0" w:rsidP="00E264E6">
      <w:pPr>
        <w:pStyle w:val="HTMLPreformatted"/>
        <w:snapToGrid w:val="0"/>
        <w:rPr>
          <w:rFonts w:ascii="Times New Roman" w:hAnsi="Times New Roman" w:cs="Menlo"/>
          <w:color w:val="24292F"/>
          <w:szCs w:val="18"/>
        </w:rPr>
      </w:pPr>
    </w:p>
    <w:p w14:paraId="7583338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5BC66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Response("Hello World!",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CD78F5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"text/plain"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A4189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64F194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3890E1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now deploy this script using a Deno Deploy playground. To get started, create a new playground project by visiting </w:t>
      </w:r>
      <w:hyperlink r:id="rId15" w:history="1">
        <w:r w:rsidRPr="00C82CE8">
          <w:rPr>
            <w:rStyle w:val="Hyperlink"/>
            <w:rFonts w:ascii="Times New Roman" w:hAnsi="Times New Roman" w:cs="Segoe UI"/>
            <w:szCs w:val="18"/>
          </w:rPr>
          <w:t>https://dash.deno.com</w:t>
        </w:r>
      </w:hyperlink>
      <w:r w:rsidRPr="00C82CE8">
        <w:rPr>
          <w:rFonts w:ascii="Times New Roman" w:hAnsi="Times New Roman" w:cs="Segoe UI"/>
          <w:color w:val="24292F"/>
          <w:szCs w:val="18"/>
        </w:rPr>
        <w:t>, signing in, and pressing the </w:t>
      </w:r>
      <w:r w:rsidRPr="00C82CE8">
        <w:rPr>
          <w:rStyle w:val="Strong"/>
          <w:rFonts w:ascii="Times New Roman" w:hAnsi="Times New Roman" w:cs="Segoe UI"/>
          <w:color w:val="24292F"/>
          <w:szCs w:val="18"/>
        </w:rPr>
        <w:t>New Playground</w:t>
      </w:r>
      <w:r w:rsidRPr="00C82CE8">
        <w:rPr>
          <w:rFonts w:ascii="Times New Roman" w:hAnsi="Times New Roman" w:cs="Segoe UI"/>
          <w:color w:val="24292F"/>
          <w:szCs w:val="18"/>
        </w:rPr>
        <w:t> button.</w:t>
      </w:r>
    </w:p>
    <w:p w14:paraId="1BEE274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now copy the above code into the editor on the left side of the screen. To save and deploy the script, press the </w:t>
      </w:r>
      <w:r w:rsidRPr="00C82CE8">
        <w:rPr>
          <w:rStyle w:val="Strong"/>
          <w:rFonts w:ascii="Times New Roman" w:hAnsi="Times New Roman" w:cs="Segoe UI"/>
          <w:color w:val="24292F"/>
          <w:szCs w:val="18"/>
        </w:rPr>
        <w:t>Save &amp; Deploy</w:t>
      </w:r>
      <w:r w:rsidRPr="00C82CE8">
        <w:rPr>
          <w:rFonts w:ascii="Times New Roman" w:hAnsi="Times New Roman" w:cs="Segoe UI"/>
          <w:color w:val="24292F"/>
          <w:szCs w:val="18"/>
        </w:rPr>
        <w:t> button on the right side of the top toolbar (or press </w:t>
      </w:r>
      <w:r w:rsidRPr="00C82CE8">
        <w:rPr>
          <w:rStyle w:val="HTMLKeyboard"/>
          <w:rFonts w:ascii="Times New Roman" w:eastAsia="楷体" w:hAnsi="Times New Roman" w:cs="Menlo"/>
          <w:color w:val="24292F"/>
          <w:sz w:val="18"/>
          <w:szCs w:val="18"/>
        </w:rPr>
        <w:t>Ctrl</w:t>
      </w:r>
      <w:r w:rsidRPr="00C82CE8">
        <w:rPr>
          <w:rFonts w:ascii="Times New Roman" w:hAnsi="Times New Roman" w:cs="Segoe UI"/>
          <w:color w:val="24292F"/>
          <w:szCs w:val="18"/>
        </w:rPr>
        <w:t>+</w:t>
      </w:r>
      <w:r w:rsidRPr="00C82CE8">
        <w:rPr>
          <w:rStyle w:val="HTMLKeyboard"/>
          <w:rFonts w:ascii="Times New Roman" w:eastAsia="楷体" w:hAnsi="Times New Roman" w:cs="Menlo"/>
          <w:color w:val="24292F"/>
          <w:sz w:val="18"/>
          <w:szCs w:val="18"/>
        </w:rPr>
        <w:t>S</w:t>
      </w:r>
      <w:r w:rsidRPr="00C82CE8">
        <w:rPr>
          <w:rFonts w:ascii="Times New Roman" w:hAnsi="Times New Roman" w:cs="Segoe UI"/>
          <w:color w:val="24292F"/>
          <w:szCs w:val="18"/>
        </w:rPr>
        <w:t>).</w:t>
      </w:r>
    </w:p>
    <w:p w14:paraId="1A668F7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preview the result on the right side of the playground editor, in the preview pane. You will see that if you change the script (for example </w:t>
      </w:r>
      <w:r w:rsidRPr="00C82CE8">
        <w:rPr>
          <w:rStyle w:val="HTMLCode"/>
          <w:rFonts w:ascii="Times New Roman" w:eastAsia="楷体" w:hAnsi="Times New Roman" w:cs="Menlo"/>
          <w:color w:val="24292F"/>
          <w:sz w:val="18"/>
          <w:szCs w:val="18"/>
        </w:rPr>
        <w:t>Hello, World!</w:t>
      </w:r>
      <w:r w:rsidRPr="00C82CE8">
        <w:rPr>
          <w:rFonts w:ascii="Times New Roman" w:hAnsi="Times New Roman" w:cs="Segoe UI"/>
          <w:color w:val="24292F"/>
          <w:szCs w:val="18"/>
        </w:rPr>
        <w:t> -&gt; </w:t>
      </w:r>
      <w:r w:rsidRPr="00C82CE8">
        <w:rPr>
          <w:rStyle w:val="HTMLCode"/>
          <w:rFonts w:ascii="Times New Roman" w:eastAsia="楷体" w:hAnsi="Times New Roman" w:cs="Menlo"/>
          <w:color w:val="24292F"/>
          <w:sz w:val="18"/>
          <w:szCs w:val="18"/>
        </w:rPr>
        <w:t>Hello, Galaxy!</w:t>
      </w:r>
      <w:r w:rsidRPr="00C82CE8">
        <w:rPr>
          <w:rFonts w:ascii="Times New Roman" w:hAnsi="Times New Roman" w:cs="Segoe UI"/>
          <w:color w:val="24292F"/>
          <w:szCs w:val="18"/>
        </w:rPr>
        <w:t xml:space="preserve">) and then re-deploy, the </w:t>
      </w:r>
      <w:r w:rsidRPr="00C82CE8">
        <w:rPr>
          <w:rFonts w:ascii="Times New Roman" w:hAnsi="Times New Roman" w:cs="Segoe UI"/>
          <w:color w:val="24292F"/>
          <w:szCs w:val="18"/>
        </w:rPr>
        <w:lastRenderedPageBreak/>
        <w:t>preview will automatically update. The URL shown at the top of the preview pane can be used to visit the deployed page from anywhere.</w:t>
      </w:r>
    </w:p>
    <w:p w14:paraId="6B9B7211"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Even in the playground editor, scripts are deployed worldwide across our entire global network. This guarantees fast and reliable performance, no matter the location of your users.</w:t>
      </w:r>
    </w:p>
    <w:p w14:paraId="4573F73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Congratulations. You have now deployed your first script to Deno Deploy </w:t>
      </w:r>
      <w:r w:rsidRPr="00C82CE8">
        <w:rPr>
          <w:rFonts w:ascii="Times New Roman" w:hAnsi="Times New Roman" w:cs="Segoe UI Emoji"/>
          <w:color w:val="24292F"/>
          <w:szCs w:val="18"/>
        </w:rPr>
        <w:t>👏</w:t>
      </w:r>
      <w:r w:rsidRPr="00C82CE8">
        <w:rPr>
          <w:rFonts w:ascii="Times New Roman" w:hAnsi="Times New Roman" w:cs="Segoe UI"/>
          <w:color w:val="24292F"/>
          <w:szCs w:val="18"/>
        </w:rPr>
        <w:t>!</w:t>
      </w:r>
    </w:p>
    <w:p w14:paraId="1396155A" w14:textId="065544AE" w:rsidR="000727D9" w:rsidRPr="00C82CE8" w:rsidRDefault="00000000" w:rsidP="0091502E">
      <w:pPr>
        <w:pStyle w:val="Heading2"/>
      </w:pPr>
      <w:hyperlink r:id="rId16" w:history="1">
        <w:bookmarkStart w:id="3" w:name="_Toc114824985"/>
        <w:r w:rsidR="000727D9" w:rsidRPr="00C82CE8">
          <w:rPr>
            <w:rStyle w:val="Hyperlink"/>
            <w:color w:val="auto"/>
            <w:u w:val="none"/>
          </w:rPr>
          <w:t>Using JSX</w:t>
        </w:r>
        <w:bookmarkEnd w:id="3"/>
      </w:hyperlink>
    </w:p>
    <w:p w14:paraId="579C636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Deploy supports JSX (and TSX) out of the box. You don't need an additional transform step to use JSX with Deno Deploy.</w:t>
      </w:r>
    </w:p>
    <w:p w14:paraId="259F47DB"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example below demonstrates the usage of JSX on Deno Deploy.</w:t>
      </w:r>
    </w:p>
    <w:p w14:paraId="6A946E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@jsx h */</w:t>
      </w:r>
    </w:p>
    <w:p w14:paraId="5B66E60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no-default-lib="true"/&gt;</w:t>
      </w:r>
    </w:p>
    <w:p w14:paraId="1594363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lib="dom" /&gt;</w:t>
      </w:r>
    </w:p>
    <w:p w14:paraId="71F0F6B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lib="dom.asynciterable" /&gt;</w:t>
      </w:r>
    </w:p>
    <w:p w14:paraId="44355AF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&lt;reference lib="deno.ns" /&gt;</w:t>
      </w:r>
    </w:p>
    <w:p w14:paraId="4DEF8E12" w14:textId="77777777" w:rsidR="00D51CA0" w:rsidRPr="00C82CE8" w:rsidRDefault="00D51CA0" w:rsidP="00E264E6">
      <w:pPr>
        <w:pStyle w:val="HTMLPreformatted"/>
        <w:snapToGrid w:val="0"/>
        <w:rPr>
          <w:rFonts w:ascii="Times New Roman" w:hAnsi="Times New Roman" w:cs="Menlo"/>
          <w:color w:val="24292F"/>
          <w:szCs w:val="18"/>
        </w:rPr>
      </w:pPr>
    </w:p>
    <w:p w14:paraId="7A2A284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E58CAB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renderSSR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"https://deno.land/x/nano_jsx@v0.0.20/mod.ts";</w:t>
      </w:r>
    </w:p>
    <w:p w14:paraId="6F64D578" w14:textId="77777777" w:rsidR="00D51CA0" w:rsidRPr="00C82CE8" w:rsidRDefault="00D51CA0" w:rsidP="00E264E6">
      <w:pPr>
        <w:pStyle w:val="HTMLPreformatted"/>
        <w:snapToGrid w:val="0"/>
        <w:rPr>
          <w:rFonts w:ascii="Times New Roman" w:hAnsi="Times New Roman" w:cs="Menlo"/>
          <w:color w:val="24292F"/>
          <w:szCs w:val="18"/>
        </w:rPr>
      </w:pPr>
    </w:p>
    <w:p w14:paraId="0A5E4F6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F1846E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165FA9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&lt;html&gt;</w:t>
      </w:r>
    </w:p>
    <w:p w14:paraId="004C574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&lt;head&gt;</w:t>
      </w:r>
    </w:p>
    <w:p w14:paraId="0BBD8E3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&lt;title&gt;Hello from JSX&lt;/title&gt;</w:t>
      </w:r>
    </w:p>
    <w:p w14:paraId="0204E59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&lt;/head&gt;</w:t>
      </w:r>
    </w:p>
    <w:p w14:paraId="10E98AE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&lt;body&gt;</w:t>
      </w:r>
    </w:p>
    <w:p w14:paraId="6A82601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&lt;h1&gt;Hello world&lt;/h1&gt;</w:t>
      </w:r>
    </w:p>
    <w:p w14:paraId="26AD47A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&lt;/body&gt;</w:t>
      </w:r>
    </w:p>
    <w:p w14:paraId="60A3846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&lt;/html&gt;</w:t>
      </w:r>
    </w:p>
    <w:p w14:paraId="7C1C157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71A96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F7D2027" w14:textId="77777777" w:rsidR="00D51CA0" w:rsidRPr="00C82CE8" w:rsidRDefault="00D51CA0" w:rsidP="00E264E6">
      <w:pPr>
        <w:pStyle w:val="HTMLPreformatted"/>
        <w:snapToGrid w:val="0"/>
        <w:rPr>
          <w:rFonts w:ascii="Times New Roman" w:hAnsi="Times New Roman" w:cs="Menlo"/>
          <w:color w:val="24292F"/>
          <w:szCs w:val="18"/>
        </w:rPr>
      </w:pPr>
    </w:p>
    <w:p w14:paraId="4E47271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AB2D28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html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renderSSR(&lt;App /&gt;);</w:t>
      </w:r>
    </w:p>
    <w:p w14:paraId="5942671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html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379E17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5CB01E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"text/html",</w:t>
      </w:r>
    </w:p>
    <w:p w14:paraId="6814977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0391E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0278A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EDAAD9B" w14:textId="77777777" w:rsidR="00D51CA0" w:rsidRPr="00C82CE8" w:rsidRDefault="00D51CA0" w:rsidP="00E264E6">
      <w:pPr>
        <w:pStyle w:val="HTMLPreformatted"/>
        <w:snapToGrid w:val="0"/>
        <w:rPr>
          <w:rFonts w:ascii="Times New Roman" w:hAnsi="Times New Roman" w:cs="Menlo"/>
          <w:color w:val="24292F"/>
          <w:szCs w:val="18"/>
        </w:rPr>
      </w:pPr>
    </w:p>
    <w:p w14:paraId="7642C31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7A44050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run the above example with </w:t>
      </w:r>
      <w:hyperlink r:id="rId17" w:history="1">
        <w:r w:rsidRPr="00C82CE8">
          <w:rPr>
            <w:rStyle w:val="Hyperlink"/>
            <w:rFonts w:ascii="Times New Roman" w:hAnsi="Times New Roman" w:cs="Segoe UI"/>
            <w:szCs w:val="18"/>
          </w:rPr>
          <w:t>deno run</w:t>
        </w:r>
      </w:hyperlink>
      <w:r w:rsidRPr="00C82CE8">
        <w:rPr>
          <w:rFonts w:ascii="Times New Roman" w:hAnsi="Times New Roman" w:cs="Segoe UI"/>
          <w:color w:val="24292F"/>
          <w:szCs w:val="18"/>
        </w:rPr>
        <w:t>.</w:t>
      </w:r>
    </w:p>
    <w:p w14:paraId="1E81C120"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deno run --allow-net=:8000 https://deno.com/examples/hello.jsx</w:t>
      </w:r>
    </w:p>
    <w:p w14:paraId="72DAAB8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It is important that you use a </w:t>
      </w:r>
      <w:r w:rsidRPr="00C82CE8">
        <w:rPr>
          <w:rStyle w:val="HTMLCode"/>
          <w:rFonts w:ascii="Times New Roman" w:eastAsia="楷体" w:hAnsi="Times New Roman" w:cs="Menlo"/>
          <w:color w:val="24292F"/>
          <w:sz w:val="18"/>
          <w:szCs w:val="18"/>
        </w:rPr>
        <w:t>.jsx</w:t>
      </w:r>
      <w:r w:rsidRPr="00C82CE8">
        <w:rPr>
          <w:rFonts w:ascii="Times New Roman" w:hAnsi="Times New Roman" w:cs="Segoe UI"/>
          <w:color w:val="24292F"/>
          <w:szCs w:val="18"/>
        </w:rPr>
        <w:t> or </w:t>
      </w:r>
      <w:r w:rsidRPr="00C82CE8">
        <w:rPr>
          <w:rStyle w:val="HTMLCode"/>
          <w:rFonts w:ascii="Times New Roman" w:eastAsia="楷体" w:hAnsi="Times New Roman" w:cs="Menlo"/>
          <w:color w:val="24292F"/>
          <w:sz w:val="18"/>
          <w:szCs w:val="18"/>
        </w:rPr>
        <w:t>.tsx</w:t>
      </w:r>
      <w:r w:rsidRPr="00C82CE8">
        <w:rPr>
          <w:rFonts w:ascii="Times New Roman" w:hAnsi="Times New Roman" w:cs="Segoe UI"/>
          <w:color w:val="24292F"/>
          <w:szCs w:val="18"/>
        </w:rPr>
        <w:t> file extension, so Deno Deploy knows to interpret a given file as JSX/TSX.</w:t>
      </w:r>
    </w:p>
    <w:p w14:paraId="7FBDD969" w14:textId="227D0CF1" w:rsidR="000727D9" w:rsidRPr="00C82CE8" w:rsidRDefault="00000000" w:rsidP="0091502E">
      <w:pPr>
        <w:pStyle w:val="Heading2"/>
      </w:pPr>
      <w:hyperlink r:id="rId18" w:history="1">
        <w:bookmarkStart w:id="4" w:name="_Toc114824986"/>
        <w:r w:rsidR="000727D9" w:rsidRPr="00C82CE8">
          <w:rPr>
            <w:rStyle w:val="Hyperlink"/>
            <w:color w:val="auto"/>
            <w:u w:val="none"/>
          </w:rPr>
          <w:t>Serving static assets</w:t>
        </w:r>
        <w:bookmarkEnd w:id="4"/>
      </w:hyperlink>
    </w:p>
    <w:p w14:paraId="7A2B45B4" w14:textId="77777777" w:rsidR="00D51CA0" w:rsidRPr="00D51CA0" w:rsidRDefault="00D51CA0" w:rsidP="0091502E">
      <w:pPr>
        <w:widowControl/>
        <w:spacing w:line="216" w:lineRule="auto"/>
        <w:rPr>
          <w:rFonts w:cs="Segoe UI"/>
          <w:kern w:val="0"/>
          <w:szCs w:val="18"/>
        </w:rPr>
      </w:pPr>
      <w:r w:rsidRPr="00D51CA0">
        <w:rPr>
          <w:rFonts w:cs="Segoe UI"/>
          <w:kern w:val="0"/>
          <w:szCs w:val="18"/>
        </w:rPr>
        <w:t>Note: to use this feature, you must link a GitHub repository to your project. URL deployments do not support static assets.</w:t>
      </w:r>
    </w:p>
    <w:p w14:paraId="691E0951"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Deno Deploy supports the </w:t>
      </w:r>
      <w:hyperlink r:id="rId19" w:history="1">
        <w:r w:rsidRPr="00D51CA0">
          <w:rPr>
            <w:rFonts w:cs="Menlo"/>
            <w:color w:val="0000FF"/>
            <w:kern w:val="0"/>
            <w:szCs w:val="18"/>
          </w:rPr>
          <w:t>Deno.readFile</w:t>
        </w:r>
      </w:hyperlink>
      <w:r w:rsidRPr="00D51CA0">
        <w:rPr>
          <w:rFonts w:cs="Segoe UI"/>
          <w:color w:val="24292F"/>
          <w:kern w:val="0"/>
          <w:szCs w:val="18"/>
        </w:rPr>
        <w:t> API to read static assets from the file system. This is useful for serving static assets such as images, stylesheets, and JavaScript files. This guide demonstrates how to use this feature.</w:t>
      </w:r>
    </w:p>
    <w:p w14:paraId="40585D3D"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Imagine the following file structure on a GitHub repository:</w:t>
      </w:r>
    </w:p>
    <w:p w14:paraId="18FDCDD2"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lastRenderedPageBreak/>
        <w:t>├── mod.ts</w:t>
      </w:r>
    </w:p>
    <w:p w14:paraId="5BCDB0E7"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style.css</w:t>
      </w:r>
    </w:p>
    <w:p w14:paraId="7D086FEC"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The contents of </w:t>
      </w:r>
      <w:r w:rsidRPr="00D51CA0">
        <w:rPr>
          <w:rFonts w:cs="Menlo"/>
          <w:color w:val="24292F"/>
          <w:kern w:val="0"/>
          <w:szCs w:val="18"/>
        </w:rPr>
        <w:t>mod.ts</w:t>
      </w:r>
      <w:r w:rsidRPr="00D51CA0">
        <w:rPr>
          <w:rFonts w:cs="Segoe UI"/>
          <w:color w:val="24292F"/>
          <w:kern w:val="0"/>
          <w:szCs w:val="18"/>
        </w:rPr>
        <w:t>:</w:t>
      </w:r>
    </w:p>
    <w:p w14:paraId="47BAA10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import { serve } from "https://deno.land/std@0.140.0/http/server.ts";</w:t>
      </w:r>
    </w:p>
    <w:p w14:paraId="5DC1545A"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5CCDD85C"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async function handleRequest(request: Request): Promise&lt;Response&gt; {</w:t>
      </w:r>
    </w:p>
    <w:p w14:paraId="5FF22F31"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const { pathname } = new URL(request.url);</w:t>
      </w:r>
    </w:p>
    <w:p w14:paraId="6909489C"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24337266"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This is how the server works:</w:t>
      </w:r>
    </w:p>
    <w:p w14:paraId="64B871D8"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1. A request comes in for a specific asset.</w:t>
      </w:r>
    </w:p>
    <w:p w14:paraId="12F44D8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2. We read the asset from the file system.</w:t>
      </w:r>
    </w:p>
    <w:p w14:paraId="414FEB2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3. We send the asset back to the client.</w:t>
      </w:r>
    </w:p>
    <w:p w14:paraId="31FCCAE0"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49FFC472"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Check if the request is for style.css.</w:t>
      </w:r>
    </w:p>
    <w:p w14:paraId="742037C8"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if (pathname.startsWith("/style.css")) {</w:t>
      </w:r>
    </w:p>
    <w:p w14:paraId="1308E2DA"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Read the style.css file from the file system.</w:t>
      </w:r>
    </w:p>
    <w:p w14:paraId="56F38DF3"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const file = await Deno.readFile("./style.css");</w:t>
      </w:r>
    </w:p>
    <w:p w14:paraId="58998B6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 Respond to the request with the style.css file.</w:t>
      </w:r>
    </w:p>
    <w:p w14:paraId="1586C0DF"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return new Response(file, {</w:t>
      </w:r>
    </w:p>
    <w:p w14:paraId="6DA1F08B"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headers: {</w:t>
      </w:r>
    </w:p>
    <w:p w14:paraId="7895F3E9"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"content-type": "text/css",</w:t>
      </w:r>
    </w:p>
    <w:p w14:paraId="2BBB35BF"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48099CDB"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33D34770"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4B687146"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00CE5F41"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return new Response(</w:t>
      </w:r>
    </w:p>
    <w:p w14:paraId="0828E568"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`&lt;html&gt;</w:t>
      </w:r>
    </w:p>
    <w:p w14:paraId="23F58161"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&lt;head&gt;</w:t>
      </w:r>
    </w:p>
    <w:p w14:paraId="1C7126D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&lt;link rel="stylesheet" href="style.css" /&gt;</w:t>
      </w:r>
    </w:p>
    <w:p w14:paraId="3BECCC7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&lt;/head&gt;</w:t>
      </w:r>
    </w:p>
    <w:p w14:paraId="066C705F"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&lt;body&gt;</w:t>
      </w:r>
    </w:p>
    <w:p w14:paraId="091FAFC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&lt;h1&gt;Example&lt;/h1&gt;</w:t>
      </w:r>
    </w:p>
    <w:p w14:paraId="1FA8034C"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&lt;/body&gt;</w:t>
      </w:r>
    </w:p>
    <w:p w14:paraId="0B933A74"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&lt;/html&gt;`,</w:t>
      </w:r>
    </w:p>
    <w:p w14:paraId="2A361E54"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79363A1B"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headers: {</w:t>
      </w:r>
    </w:p>
    <w:p w14:paraId="3060037D"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"content-type": "text/html; charset=utf-8",</w:t>
      </w:r>
    </w:p>
    <w:p w14:paraId="6E72989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3D55C6CE"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1EB8ABC6"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 xml:space="preserve">  );</w:t>
      </w:r>
    </w:p>
    <w:p w14:paraId="2DA283BA"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w:t>
      </w:r>
    </w:p>
    <w:p w14:paraId="4EA4444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p>
    <w:p w14:paraId="0EDBF2C5" w14:textId="77777777" w:rsidR="00D51CA0" w:rsidRPr="00D51CA0" w:rsidRDefault="00D51CA0" w:rsidP="0091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uto"/>
        <w:rPr>
          <w:rFonts w:cs="Menlo"/>
          <w:color w:val="24292F"/>
          <w:kern w:val="0"/>
          <w:szCs w:val="18"/>
        </w:rPr>
      </w:pPr>
      <w:r w:rsidRPr="00D51CA0">
        <w:rPr>
          <w:rFonts w:cs="Menlo"/>
          <w:color w:val="24292F"/>
          <w:kern w:val="0"/>
          <w:szCs w:val="18"/>
        </w:rPr>
        <w:t>serve(handleRequest);</w:t>
      </w:r>
    </w:p>
    <w:p w14:paraId="26FD3208" w14:textId="77777777" w:rsidR="00D51CA0" w:rsidRPr="00D51CA0" w:rsidRDefault="00D51CA0" w:rsidP="0091502E">
      <w:pPr>
        <w:widowControl/>
        <w:spacing w:line="216" w:lineRule="auto"/>
        <w:rPr>
          <w:rFonts w:cs="Segoe UI"/>
          <w:color w:val="24292F"/>
          <w:kern w:val="0"/>
          <w:szCs w:val="18"/>
        </w:rPr>
      </w:pPr>
      <w:r w:rsidRPr="00D51CA0">
        <w:rPr>
          <w:rFonts w:cs="Segoe UI"/>
          <w:color w:val="24292F"/>
          <w:kern w:val="0"/>
          <w:szCs w:val="18"/>
        </w:rPr>
        <w:t>The path provided to the </w:t>
      </w:r>
      <w:r w:rsidRPr="00D51CA0">
        <w:rPr>
          <w:rFonts w:cs="Menlo"/>
          <w:color w:val="24292F"/>
          <w:kern w:val="0"/>
          <w:szCs w:val="18"/>
        </w:rPr>
        <w:t>Deno.readFile</w:t>
      </w:r>
      <w:r w:rsidRPr="00D51CA0">
        <w:rPr>
          <w:rFonts w:cs="Segoe UI"/>
          <w:color w:val="24292F"/>
          <w:kern w:val="0"/>
          <w:szCs w:val="18"/>
        </w:rPr>
        <w:t> API is relative to the root of the repository. You can also specify absolute paths, if they are inside </w:t>
      </w:r>
      <w:r w:rsidRPr="00D51CA0">
        <w:rPr>
          <w:rFonts w:cs="Menlo"/>
          <w:color w:val="24292F"/>
          <w:kern w:val="0"/>
          <w:szCs w:val="18"/>
        </w:rPr>
        <w:t>Deno.cwd</w:t>
      </w:r>
      <w:r w:rsidRPr="00D51CA0">
        <w:rPr>
          <w:rFonts w:cs="Segoe UI"/>
          <w:color w:val="24292F"/>
          <w:kern w:val="0"/>
          <w:szCs w:val="18"/>
        </w:rPr>
        <w:t>.</w:t>
      </w:r>
    </w:p>
    <w:p w14:paraId="314A886E" w14:textId="5C5E2DF4" w:rsidR="000727D9" w:rsidRPr="00C82CE8" w:rsidRDefault="00000000" w:rsidP="0091502E">
      <w:pPr>
        <w:pStyle w:val="Heading2"/>
      </w:pPr>
      <w:hyperlink r:id="rId20" w:history="1">
        <w:bookmarkStart w:id="5" w:name="_Toc114824987"/>
        <w:r w:rsidR="000727D9" w:rsidRPr="00C82CE8">
          <w:rPr>
            <w:rStyle w:val="Hyperlink"/>
            <w:color w:val="auto"/>
            <w:u w:val="none"/>
          </w:rPr>
          <w:t>Running scripts locally</w:t>
        </w:r>
        <w:bookmarkEnd w:id="5"/>
      </w:hyperlink>
    </w:p>
    <w:p w14:paraId="243E179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local development you can use the </w:t>
      </w:r>
      <w:r w:rsidRPr="00C82CE8">
        <w:rPr>
          <w:rStyle w:val="HTMLCode"/>
          <w:rFonts w:ascii="Times New Roman" w:eastAsia="楷体" w:hAnsi="Times New Roman" w:cs="Menlo"/>
          <w:color w:val="24292F"/>
          <w:sz w:val="18"/>
          <w:szCs w:val="18"/>
        </w:rPr>
        <w:t>deno</w:t>
      </w:r>
      <w:r w:rsidRPr="00C82CE8">
        <w:rPr>
          <w:rFonts w:ascii="Times New Roman" w:hAnsi="Times New Roman" w:cs="Segoe UI"/>
          <w:color w:val="24292F"/>
          <w:szCs w:val="18"/>
        </w:rPr>
        <w:t> CLI. To install </w:t>
      </w:r>
      <w:r w:rsidRPr="00C82CE8">
        <w:rPr>
          <w:rStyle w:val="HTMLCode"/>
          <w:rFonts w:ascii="Times New Roman" w:eastAsia="楷体" w:hAnsi="Times New Roman" w:cs="Menlo"/>
          <w:color w:val="24292F"/>
          <w:sz w:val="18"/>
          <w:szCs w:val="18"/>
        </w:rPr>
        <w:t>deno</w:t>
      </w:r>
      <w:r w:rsidRPr="00C82CE8">
        <w:rPr>
          <w:rFonts w:ascii="Times New Roman" w:hAnsi="Times New Roman" w:cs="Segoe UI"/>
          <w:color w:val="24292F"/>
          <w:szCs w:val="18"/>
        </w:rPr>
        <w:t>, follow the instructions in the </w:t>
      </w:r>
      <w:hyperlink r:id="rId21" w:history="1">
        <w:r w:rsidRPr="00C82CE8">
          <w:rPr>
            <w:rStyle w:val="Hyperlink"/>
            <w:rFonts w:ascii="Times New Roman" w:hAnsi="Times New Roman" w:cs="Segoe UI"/>
            <w:szCs w:val="18"/>
          </w:rPr>
          <w:t>Deno manual</w:t>
        </w:r>
      </w:hyperlink>
      <w:r w:rsidRPr="00C82CE8">
        <w:rPr>
          <w:rFonts w:ascii="Times New Roman" w:hAnsi="Times New Roman" w:cs="Segoe UI"/>
          <w:color w:val="24292F"/>
          <w:szCs w:val="18"/>
        </w:rPr>
        <w:t>.</w:t>
      </w:r>
    </w:p>
    <w:p w14:paraId="7D1BFB4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After installation, you can run your scripts locally:</w:t>
      </w:r>
    </w:p>
    <w:p w14:paraId="3584DE6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deno run --allow-net</w:t>
      </w:r>
      <w:r w:rsidRPr="00C82CE8">
        <w:rPr>
          <w:rStyle w:val="token"/>
          <w:rFonts w:ascii="Times New Roman" w:hAnsi="Times New Roman" w:cs="Menlo"/>
          <w:color w:val="24292F"/>
          <w:szCs w:val="18"/>
        </w:rPr>
        <w:t>=</w:t>
      </w:r>
      <w:r w:rsidRPr="00C82CE8">
        <w:rPr>
          <w:rFonts w:ascii="Times New Roman" w:hAnsi="Times New Roman" w:cs="Menlo"/>
          <w:color w:val="24292F"/>
          <w:szCs w:val="18"/>
        </w:rPr>
        <w:t>:8000 https://deno.com/examples/hello.js</w:t>
      </w:r>
    </w:p>
    <w:p w14:paraId="455564B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Listening on http://localhost:8000</w:t>
      </w:r>
    </w:p>
    <w:p w14:paraId="7806BDDD" w14:textId="77777777" w:rsidR="00D51CA0" w:rsidRPr="00C82CE8" w:rsidRDefault="00D51CA0" w:rsidP="0091502E">
      <w:pPr>
        <w:pStyle w:val="NormalWeb"/>
        <w:snapToGrid w:val="0"/>
        <w:spacing w:before="0" w:beforeAutospacing="0" w:after="0" w:afterAutospacing="0" w:line="216" w:lineRule="auto"/>
        <w:rPr>
          <w:rFonts w:ascii="Times New Roman" w:hAnsi="Times New Roman" w:cs="Segoe UI"/>
          <w:color w:val="24292F"/>
          <w:szCs w:val="18"/>
        </w:rPr>
      </w:pPr>
      <w:r w:rsidRPr="00C82CE8">
        <w:rPr>
          <w:rFonts w:ascii="Times New Roman" w:hAnsi="Times New Roman" w:cs="Segoe UI"/>
          <w:color w:val="24292F"/>
          <w:szCs w:val="18"/>
        </w:rPr>
        <w:t>To watch for file changes add the </w:t>
      </w:r>
      <w:r w:rsidRPr="00C82CE8">
        <w:rPr>
          <w:rStyle w:val="HTMLCode"/>
          <w:rFonts w:ascii="Times New Roman" w:eastAsia="楷体" w:hAnsi="Times New Roman" w:cs="Menlo"/>
          <w:color w:val="24292F"/>
          <w:sz w:val="18"/>
          <w:szCs w:val="18"/>
        </w:rPr>
        <w:t>--watch</w:t>
      </w:r>
      <w:r w:rsidRPr="00C82CE8">
        <w:rPr>
          <w:rFonts w:ascii="Times New Roman" w:hAnsi="Times New Roman" w:cs="Segoe UI"/>
          <w:color w:val="24292F"/>
          <w:szCs w:val="18"/>
        </w:rPr>
        <w:t> flag:</w:t>
      </w:r>
    </w:p>
    <w:p w14:paraId="35AEB641" w14:textId="77777777" w:rsidR="00D51CA0" w:rsidRPr="00C82CE8" w:rsidRDefault="00D51CA0" w:rsidP="0091502E">
      <w:pPr>
        <w:pStyle w:val="HTMLPreformatted"/>
        <w:snapToGrid w:val="0"/>
        <w:spacing w:line="216" w:lineRule="auto"/>
        <w:rPr>
          <w:rFonts w:ascii="Times New Roman" w:hAnsi="Times New Roman" w:cs="Menlo"/>
          <w:color w:val="24292F"/>
          <w:szCs w:val="18"/>
        </w:rPr>
      </w:pPr>
      <w:r w:rsidRPr="00C82CE8">
        <w:rPr>
          <w:rFonts w:ascii="Times New Roman" w:hAnsi="Times New Roman" w:cs="Menlo"/>
          <w:color w:val="24292F"/>
          <w:szCs w:val="18"/>
        </w:rPr>
        <w:t>$ deno run --allow-net</w:t>
      </w:r>
      <w:r w:rsidRPr="00C82CE8">
        <w:rPr>
          <w:rStyle w:val="token"/>
          <w:rFonts w:ascii="Times New Roman" w:hAnsi="Times New Roman" w:cs="Menlo"/>
          <w:color w:val="24292F"/>
          <w:szCs w:val="18"/>
        </w:rPr>
        <w:t>=</w:t>
      </w:r>
      <w:r w:rsidRPr="00C82CE8">
        <w:rPr>
          <w:rFonts w:ascii="Times New Roman" w:hAnsi="Times New Roman" w:cs="Menlo"/>
          <w:color w:val="24292F"/>
          <w:szCs w:val="18"/>
        </w:rPr>
        <w:t>:8000 --watch ./main.js</w:t>
      </w:r>
    </w:p>
    <w:p w14:paraId="0A92B5E8" w14:textId="77777777" w:rsidR="00D51CA0" w:rsidRPr="00C82CE8" w:rsidRDefault="00D51CA0" w:rsidP="0091502E">
      <w:pPr>
        <w:pStyle w:val="HTMLPreformatted"/>
        <w:snapToGrid w:val="0"/>
        <w:spacing w:line="216" w:lineRule="auto"/>
        <w:rPr>
          <w:rFonts w:ascii="Times New Roman" w:hAnsi="Times New Roman" w:cs="Menlo"/>
          <w:color w:val="24292F"/>
          <w:szCs w:val="18"/>
        </w:rPr>
      </w:pPr>
      <w:r w:rsidRPr="00C82CE8">
        <w:rPr>
          <w:rFonts w:ascii="Times New Roman" w:hAnsi="Times New Roman" w:cs="Menlo"/>
          <w:color w:val="24292F"/>
          <w:szCs w:val="18"/>
        </w:rPr>
        <w:t>Listening on http://localhost:8000</w:t>
      </w:r>
    </w:p>
    <w:p w14:paraId="3959340A" w14:textId="77777777" w:rsidR="00D51CA0" w:rsidRPr="00C82CE8" w:rsidRDefault="00D51CA0" w:rsidP="0091502E">
      <w:pPr>
        <w:pStyle w:val="NormalWeb"/>
        <w:snapToGrid w:val="0"/>
        <w:spacing w:before="0" w:beforeAutospacing="0" w:after="0" w:afterAutospacing="0" w:line="216" w:lineRule="auto"/>
        <w:rPr>
          <w:rFonts w:ascii="Times New Roman" w:hAnsi="Times New Roman" w:cs="Segoe UI"/>
          <w:color w:val="24292F"/>
          <w:szCs w:val="18"/>
        </w:rPr>
      </w:pPr>
      <w:r w:rsidRPr="00C82CE8">
        <w:rPr>
          <w:rFonts w:ascii="Times New Roman" w:hAnsi="Times New Roman" w:cs="Segoe UI"/>
          <w:color w:val="24292F"/>
          <w:szCs w:val="18"/>
        </w:rPr>
        <w:t>For more information about the Deno CLI, and how to configure your development environment and IDE, visit the Deno Manual's </w:t>
      </w:r>
      <w:hyperlink r:id="rId22" w:history="1">
        <w:r w:rsidRPr="00C82CE8">
          <w:rPr>
            <w:rStyle w:val="Hyperlink"/>
            <w:rFonts w:ascii="Times New Roman" w:hAnsi="Times New Roman" w:cs="Segoe UI"/>
            <w:szCs w:val="18"/>
          </w:rPr>
          <w:t>Getting Started</w:t>
        </w:r>
      </w:hyperlink>
      <w:r w:rsidRPr="00C82CE8">
        <w:rPr>
          <w:rFonts w:ascii="Times New Roman" w:hAnsi="Times New Roman" w:cs="Segoe UI"/>
          <w:color w:val="24292F"/>
          <w:szCs w:val="18"/>
        </w:rPr>
        <w:t> section.</w:t>
      </w:r>
    </w:p>
    <w:p w14:paraId="1360C466" w14:textId="2DE28D20" w:rsidR="000727D9" w:rsidRPr="00C82CE8" w:rsidRDefault="00BF205E" w:rsidP="0091502E">
      <w:pPr>
        <w:pStyle w:val="Heading1"/>
      </w:pPr>
      <w:bookmarkStart w:id="6" w:name="_Toc114824988"/>
      <w:r w:rsidRPr="00C82CE8">
        <w:lastRenderedPageBreak/>
        <w:t>Tutorials</w:t>
      </w:r>
      <w:bookmarkEnd w:id="6"/>
    </w:p>
    <w:p w14:paraId="025B27C5" w14:textId="2FED0E9E" w:rsidR="000727D9" w:rsidRPr="00C82CE8" w:rsidRDefault="00000000" w:rsidP="0091502E">
      <w:pPr>
        <w:pStyle w:val="Heading2"/>
      </w:pPr>
      <w:hyperlink r:id="rId23" w:history="1">
        <w:bookmarkStart w:id="7" w:name="_Toc114824989"/>
        <w:r w:rsidR="000727D9" w:rsidRPr="00C82CE8">
          <w:rPr>
            <w:rStyle w:val="Hyperlink"/>
            <w:color w:val="auto"/>
            <w:u w:val="none"/>
          </w:rPr>
          <w:t>Connecting to Postgres</w:t>
        </w:r>
        <w:bookmarkEnd w:id="7"/>
      </w:hyperlink>
    </w:p>
    <w:p w14:paraId="48CD1B1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Postgres is a popular database for web applications because of its flexibility and ease of use. This guide will show you how to use Deno Deploy with Postgres.</w:t>
      </w:r>
    </w:p>
    <w:p w14:paraId="7F961381" w14:textId="77777777" w:rsidR="00D51CA0" w:rsidRPr="00C82CE8" w:rsidRDefault="00000000" w:rsidP="00F036A8">
      <w:pPr>
        <w:widowControl/>
        <w:numPr>
          <w:ilvl w:val="0"/>
          <w:numId w:val="4"/>
        </w:numPr>
        <w:tabs>
          <w:tab w:val="clear" w:pos="720"/>
          <w:tab w:val="left" w:pos="360"/>
        </w:tabs>
        <w:ind w:left="0" w:firstLine="0"/>
        <w:rPr>
          <w:rFonts w:cs="Segoe UI"/>
          <w:color w:val="24292F"/>
          <w:szCs w:val="18"/>
        </w:rPr>
      </w:pPr>
      <w:hyperlink r:id="rId24" w:anchor="overview" w:history="1">
        <w:r w:rsidR="00D51CA0" w:rsidRPr="00C82CE8">
          <w:rPr>
            <w:rStyle w:val="Hyperlink"/>
            <w:rFonts w:cs="Segoe UI"/>
            <w:szCs w:val="18"/>
          </w:rPr>
          <w:t>Overview</w:t>
        </w:r>
      </w:hyperlink>
    </w:p>
    <w:p w14:paraId="3B773240" w14:textId="77777777" w:rsidR="00D51CA0" w:rsidRPr="00C82CE8" w:rsidRDefault="00000000" w:rsidP="00F036A8">
      <w:pPr>
        <w:widowControl/>
        <w:numPr>
          <w:ilvl w:val="0"/>
          <w:numId w:val="4"/>
        </w:numPr>
        <w:tabs>
          <w:tab w:val="clear" w:pos="720"/>
          <w:tab w:val="left" w:pos="360"/>
        </w:tabs>
        <w:ind w:left="0" w:firstLine="0"/>
        <w:rPr>
          <w:rFonts w:cs="Segoe UI"/>
          <w:color w:val="24292F"/>
          <w:szCs w:val="18"/>
        </w:rPr>
      </w:pPr>
      <w:hyperlink r:id="rId25" w:anchor="setup-postgres" w:history="1">
        <w:r w:rsidR="00D51CA0" w:rsidRPr="00C82CE8">
          <w:rPr>
            <w:rStyle w:val="Hyperlink"/>
            <w:rFonts w:cs="Segoe UI"/>
            <w:szCs w:val="18"/>
          </w:rPr>
          <w:t>Setup Postgres</w:t>
        </w:r>
      </w:hyperlink>
    </w:p>
    <w:p w14:paraId="66CF9ACA" w14:textId="77777777" w:rsidR="00D51CA0" w:rsidRPr="00C82CE8" w:rsidRDefault="00000000" w:rsidP="00F036A8">
      <w:pPr>
        <w:widowControl/>
        <w:numPr>
          <w:ilvl w:val="0"/>
          <w:numId w:val="4"/>
        </w:numPr>
        <w:tabs>
          <w:tab w:val="clear" w:pos="720"/>
          <w:tab w:val="left" w:pos="360"/>
        </w:tabs>
        <w:ind w:left="0" w:firstLine="0"/>
        <w:rPr>
          <w:rFonts w:cs="Segoe UI"/>
          <w:color w:val="24292F"/>
          <w:szCs w:val="18"/>
        </w:rPr>
      </w:pPr>
      <w:hyperlink r:id="rId26" w:anchor="write-and-deploy-the-application" w:history="1">
        <w:r w:rsidR="00D51CA0" w:rsidRPr="00C82CE8">
          <w:rPr>
            <w:rStyle w:val="Hyperlink"/>
            <w:rFonts w:cs="Segoe UI"/>
            <w:szCs w:val="18"/>
          </w:rPr>
          <w:t>Write and deploy the application</w:t>
        </w:r>
      </w:hyperlink>
    </w:p>
    <w:p w14:paraId="4572138B" w14:textId="77777777" w:rsidR="00D51CA0" w:rsidRPr="00C82CE8" w:rsidRDefault="00D51CA0" w:rsidP="0091502E">
      <w:pPr>
        <w:pStyle w:val="Heading3"/>
      </w:pPr>
      <w:bookmarkStart w:id="8" w:name="_Toc114824990"/>
      <w:r w:rsidRPr="00C82CE8">
        <w:t>Overview</w:t>
      </w:r>
      <w:bookmarkEnd w:id="8"/>
    </w:p>
    <w:p w14:paraId="4464A55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are going to build the API for a simple todo list application. It will have two endpoints:</w:t>
      </w:r>
    </w:p>
    <w:p w14:paraId="6428FA3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GET /todos</w:t>
      </w:r>
      <w:r w:rsidRPr="00C82CE8">
        <w:rPr>
          <w:rFonts w:ascii="Times New Roman" w:hAnsi="Times New Roman" w:cs="Segoe UI"/>
          <w:color w:val="24292F"/>
          <w:szCs w:val="18"/>
        </w:rPr>
        <w:t> will return a list of all todos, and </w:t>
      </w:r>
      <w:r w:rsidRPr="00C82CE8">
        <w:rPr>
          <w:rStyle w:val="HTMLCode"/>
          <w:rFonts w:ascii="Times New Roman" w:eastAsia="楷体" w:hAnsi="Times New Roman" w:cs="Menlo"/>
          <w:color w:val="24292F"/>
          <w:sz w:val="18"/>
          <w:szCs w:val="18"/>
        </w:rPr>
        <w:t>POST /todos</w:t>
      </w:r>
      <w:r w:rsidRPr="00C82CE8">
        <w:rPr>
          <w:rFonts w:ascii="Times New Roman" w:hAnsi="Times New Roman" w:cs="Segoe UI"/>
          <w:color w:val="24292F"/>
          <w:szCs w:val="18"/>
        </w:rPr>
        <w:t> will create a new todo.</w:t>
      </w:r>
    </w:p>
    <w:p w14:paraId="1314D001"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/todos</w:t>
      </w:r>
    </w:p>
    <w:p w14:paraId="207C61A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returns a list of all todos</w:t>
      </w:r>
    </w:p>
    <w:p w14:paraId="5EBBDCD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68154B99"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14021EB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1,</w:t>
      </w:r>
    </w:p>
    <w:p w14:paraId="3060850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bread"</w:t>
      </w:r>
    </w:p>
    <w:p w14:paraId="01DB584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6D53D6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4DA1946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2,</w:t>
      </w:r>
    </w:p>
    <w:p w14:paraId="4AC7FBA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rice"</w:t>
      </w:r>
    </w:p>
    <w:p w14:paraId="750F1321"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E5DDFC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25EF32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3,</w:t>
      </w:r>
    </w:p>
    <w:p w14:paraId="1FA38799"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spices"</w:t>
      </w:r>
    </w:p>
    <w:p w14:paraId="5F95BD4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0E8BAF61"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1FD3DA8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1D725E8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/todos</w:t>
      </w:r>
    </w:p>
    <w:p w14:paraId="47A14ED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creates a new todo</w:t>
      </w:r>
    </w:p>
    <w:p w14:paraId="12595F6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"Buy milk"</w:t>
      </w:r>
    </w:p>
    <w:p w14:paraId="09ACA93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returns a 201 status code</w:t>
      </w:r>
    </w:p>
    <w:p w14:paraId="3FE547F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this tutorial, we will be:</w:t>
      </w:r>
    </w:p>
    <w:p w14:paraId="5A06175B" w14:textId="77777777" w:rsidR="00D51CA0" w:rsidRPr="00C82CE8" w:rsidRDefault="00D51CA0" w:rsidP="00F036A8">
      <w:pPr>
        <w:widowControl/>
        <w:numPr>
          <w:ilvl w:val="0"/>
          <w:numId w:val="5"/>
        </w:numPr>
        <w:tabs>
          <w:tab w:val="clear" w:pos="720"/>
          <w:tab w:val="left" w:pos="360"/>
        </w:tabs>
        <w:ind w:left="0" w:firstLine="0"/>
        <w:rPr>
          <w:rFonts w:cs="Segoe UI"/>
          <w:color w:val="24292F"/>
          <w:szCs w:val="18"/>
        </w:rPr>
      </w:pPr>
      <w:r w:rsidRPr="00C82CE8">
        <w:rPr>
          <w:rFonts w:cs="Segoe UI"/>
          <w:color w:val="24292F"/>
          <w:szCs w:val="18"/>
        </w:rPr>
        <w:t>Creating and setting up a </w:t>
      </w:r>
      <w:hyperlink r:id="rId27" w:history="1">
        <w:r w:rsidRPr="00C82CE8">
          <w:rPr>
            <w:rStyle w:val="Hyperlink"/>
            <w:rFonts w:cs="Segoe UI"/>
            <w:szCs w:val="18"/>
          </w:rPr>
          <w:t>Postgres</w:t>
        </w:r>
      </w:hyperlink>
      <w:r w:rsidRPr="00C82CE8">
        <w:rPr>
          <w:rFonts w:cs="Segoe UI"/>
          <w:color w:val="24292F"/>
          <w:szCs w:val="18"/>
        </w:rPr>
        <w:t> instance on </w:t>
      </w:r>
      <w:hyperlink r:id="rId28" w:history="1">
        <w:r w:rsidRPr="00C82CE8">
          <w:rPr>
            <w:rStyle w:val="Hyperlink"/>
            <w:rFonts w:cs="Segoe UI"/>
            <w:szCs w:val="18"/>
          </w:rPr>
          <w:t>Supabase</w:t>
        </w:r>
      </w:hyperlink>
      <w:r w:rsidRPr="00C82CE8">
        <w:rPr>
          <w:rFonts w:cs="Segoe UI"/>
          <w:color w:val="24292F"/>
          <w:szCs w:val="18"/>
        </w:rPr>
        <w:t>.</w:t>
      </w:r>
    </w:p>
    <w:p w14:paraId="36BAF558" w14:textId="77777777" w:rsidR="00D51CA0" w:rsidRPr="00C82CE8" w:rsidRDefault="00D51CA0" w:rsidP="00F036A8">
      <w:pPr>
        <w:widowControl/>
        <w:numPr>
          <w:ilvl w:val="0"/>
          <w:numId w:val="5"/>
        </w:numPr>
        <w:tabs>
          <w:tab w:val="clear" w:pos="720"/>
          <w:tab w:val="left" w:pos="360"/>
        </w:tabs>
        <w:ind w:left="0" w:firstLine="0"/>
        <w:rPr>
          <w:rFonts w:cs="Segoe UI"/>
          <w:color w:val="24292F"/>
          <w:szCs w:val="18"/>
        </w:rPr>
      </w:pPr>
      <w:r w:rsidRPr="00C82CE8">
        <w:rPr>
          <w:rFonts w:cs="Segoe UI"/>
          <w:color w:val="24292F"/>
          <w:szCs w:val="18"/>
        </w:rPr>
        <w:t>Using a </w:t>
      </w:r>
      <w:hyperlink r:id="rId29" w:history="1">
        <w:r w:rsidRPr="00C82CE8">
          <w:rPr>
            <w:rStyle w:val="Hyperlink"/>
            <w:rFonts w:cs="Segoe UI"/>
            <w:szCs w:val="18"/>
          </w:rPr>
          <w:t>Deno Deploy</w:t>
        </w:r>
      </w:hyperlink>
      <w:r w:rsidRPr="00C82CE8">
        <w:rPr>
          <w:rFonts w:cs="Segoe UI"/>
          <w:color w:val="24292F"/>
          <w:szCs w:val="18"/>
        </w:rPr>
        <w:t> Playground to develop and deploy the application.</w:t>
      </w:r>
    </w:p>
    <w:p w14:paraId="3D631167" w14:textId="77777777" w:rsidR="00D51CA0" w:rsidRPr="00C82CE8" w:rsidRDefault="00D51CA0" w:rsidP="00F036A8">
      <w:pPr>
        <w:widowControl/>
        <w:numPr>
          <w:ilvl w:val="0"/>
          <w:numId w:val="5"/>
        </w:numPr>
        <w:tabs>
          <w:tab w:val="clear" w:pos="720"/>
          <w:tab w:val="left" w:pos="360"/>
        </w:tabs>
        <w:ind w:left="0" w:firstLine="0"/>
        <w:rPr>
          <w:rFonts w:cs="Segoe UI"/>
          <w:color w:val="24292F"/>
          <w:szCs w:val="18"/>
        </w:rPr>
      </w:pPr>
      <w:r w:rsidRPr="00C82CE8">
        <w:rPr>
          <w:rFonts w:cs="Segoe UI"/>
          <w:color w:val="24292F"/>
          <w:szCs w:val="18"/>
        </w:rPr>
        <w:t>Testing our application using </w:t>
      </w:r>
      <w:hyperlink r:id="rId30" w:history="1">
        <w:r w:rsidRPr="00C82CE8">
          <w:rPr>
            <w:rStyle w:val="Hyperlink"/>
            <w:rFonts w:cs="Segoe UI"/>
            <w:szCs w:val="18"/>
          </w:rPr>
          <w:t>cURL</w:t>
        </w:r>
      </w:hyperlink>
      <w:r w:rsidRPr="00C82CE8">
        <w:rPr>
          <w:rFonts w:cs="Segoe UI"/>
          <w:color w:val="24292F"/>
          <w:szCs w:val="18"/>
        </w:rPr>
        <w:t>.</w:t>
      </w:r>
    </w:p>
    <w:p w14:paraId="1C9F6D7E" w14:textId="77777777" w:rsidR="00D51CA0" w:rsidRPr="00C82CE8" w:rsidRDefault="00D51CA0" w:rsidP="0091502E">
      <w:pPr>
        <w:pStyle w:val="Heading3"/>
      </w:pPr>
      <w:bookmarkStart w:id="9" w:name="_Toc114824991"/>
      <w:r w:rsidRPr="00C82CE8">
        <w:t>Setup Postgres</w:t>
      </w:r>
      <w:bookmarkEnd w:id="9"/>
    </w:p>
    <w:p w14:paraId="2B3842C8" w14:textId="77777777" w:rsidR="00D51CA0" w:rsidRPr="00C82CE8" w:rsidRDefault="00D51CA0"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This tutorial will focus entirely on connecting to Postgres unencrypted. If you would like to use encryption with a custom CA certificate, use the documentation </w:t>
      </w:r>
      <w:hyperlink r:id="rId31" w:anchor="/?id=ssltls-connection" w:history="1">
        <w:r w:rsidRPr="00C82CE8">
          <w:rPr>
            <w:rStyle w:val="Hyperlink"/>
            <w:rFonts w:ascii="Times New Roman" w:hAnsi="Times New Roman" w:cs="Segoe UI"/>
            <w:szCs w:val="18"/>
          </w:rPr>
          <w:t>here</w:t>
        </w:r>
      </w:hyperlink>
      <w:r w:rsidRPr="00C82CE8">
        <w:rPr>
          <w:rFonts w:ascii="Times New Roman" w:hAnsi="Times New Roman" w:cs="Segoe UI"/>
          <w:szCs w:val="18"/>
        </w:rPr>
        <w:t>.</w:t>
      </w:r>
    </w:p>
    <w:p w14:paraId="2866BB7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get started we need to create a new Postgres instance for us to connect to. For this tutorial we will be using </w:t>
      </w:r>
      <w:hyperlink r:id="rId32" w:history="1">
        <w:r w:rsidRPr="00C82CE8">
          <w:rPr>
            <w:rStyle w:val="Hyperlink"/>
            <w:rFonts w:ascii="Times New Roman" w:hAnsi="Times New Roman" w:cs="Segoe UI"/>
            <w:szCs w:val="18"/>
          </w:rPr>
          <w:t>Supabase</w:t>
        </w:r>
      </w:hyperlink>
      <w:r w:rsidRPr="00C82CE8">
        <w:rPr>
          <w:rFonts w:ascii="Times New Roman" w:hAnsi="Times New Roman" w:cs="Segoe UI"/>
          <w:color w:val="24292F"/>
          <w:szCs w:val="18"/>
        </w:rPr>
        <w:t> as they provide free, managed Postgres instances. If you like to host your database somewhere else, you can do that too.</w:t>
      </w:r>
    </w:p>
    <w:p w14:paraId="0833732B"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Visit </w:t>
      </w:r>
      <w:hyperlink r:id="rId33" w:history="1">
        <w:r w:rsidRPr="00C82CE8">
          <w:rPr>
            <w:rStyle w:val="Hyperlink"/>
            <w:rFonts w:cs="Segoe UI"/>
            <w:szCs w:val="18"/>
          </w:rPr>
          <w:t>https://app.supabase.io/</w:t>
        </w:r>
      </w:hyperlink>
      <w:r w:rsidRPr="00C82CE8">
        <w:rPr>
          <w:rFonts w:cs="Segoe UI"/>
          <w:color w:val="24292F"/>
          <w:szCs w:val="18"/>
        </w:rPr>
        <w:t> and click "New project".</w:t>
      </w:r>
    </w:p>
    <w:p w14:paraId="38D5FA69"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Select a name, password, and region for your database. Make sure to save the password, as you will need it later.</w:t>
      </w:r>
    </w:p>
    <w:p w14:paraId="03F4540E"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Click "Create new project". Creating the project can take a while, so be patient.</w:t>
      </w:r>
    </w:p>
    <w:p w14:paraId="4F49629E"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Once the project is created, navigate to the "Database" tab on the left.</w:t>
      </w:r>
    </w:p>
    <w:p w14:paraId="4D5936D1" w14:textId="77777777" w:rsidR="00D51CA0" w:rsidRPr="00C82CE8" w:rsidRDefault="00D51CA0" w:rsidP="00F036A8">
      <w:pPr>
        <w:widowControl/>
        <w:numPr>
          <w:ilvl w:val="0"/>
          <w:numId w:val="6"/>
        </w:numPr>
        <w:tabs>
          <w:tab w:val="clear" w:pos="720"/>
          <w:tab w:val="left" w:pos="360"/>
        </w:tabs>
        <w:ind w:left="0" w:firstLine="0"/>
        <w:rPr>
          <w:rFonts w:cs="Segoe UI"/>
          <w:color w:val="24292F"/>
          <w:szCs w:val="18"/>
        </w:rPr>
      </w:pPr>
      <w:r w:rsidRPr="00C82CE8">
        <w:rPr>
          <w:rFonts w:cs="Segoe UI"/>
          <w:color w:val="24292F"/>
          <w:szCs w:val="18"/>
        </w:rPr>
        <w:t>Go to the "Connection Pooling" settings, and copy the connection string from the "Connection String" field. This is the connection string you will use to connect to your database. Insert the password you saved earlier into this string, and then save the string somewhere - you will need it later.</w:t>
      </w:r>
    </w:p>
    <w:p w14:paraId="7298CD95" w14:textId="77777777" w:rsidR="00D51CA0" w:rsidRPr="00C82CE8" w:rsidRDefault="00D51CA0" w:rsidP="0091502E">
      <w:pPr>
        <w:pStyle w:val="Heading3"/>
      </w:pPr>
      <w:bookmarkStart w:id="10" w:name="_Toc114824992"/>
      <w:r w:rsidRPr="00C82CE8">
        <w:lastRenderedPageBreak/>
        <w:t>Write and deploy the application</w:t>
      </w:r>
      <w:bookmarkEnd w:id="10"/>
    </w:p>
    <w:p w14:paraId="6B13CF4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can now start writing our application. To start, we will create a new Deno Deploy playground in the control panel: press the "New Playground" button on </w:t>
      </w:r>
      <w:hyperlink r:id="rId34" w:history="1">
        <w:r w:rsidRPr="00C82CE8">
          <w:rPr>
            <w:rStyle w:val="Hyperlink"/>
            <w:rFonts w:ascii="Times New Roman" w:hAnsi="Times New Roman" w:cs="Segoe UI"/>
            <w:szCs w:val="18"/>
          </w:rPr>
          <w:t>https://dash.deno.com/projects</w:t>
        </w:r>
      </w:hyperlink>
      <w:r w:rsidRPr="00C82CE8">
        <w:rPr>
          <w:rFonts w:ascii="Times New Roman" w:hAnsi="Times New Roman" w:cs="Segoe UI"/>
          <w:color w:val="24292F"/>
          <w:szCs w:val="18"/>
        </w:rPr>
        <w:t>.</w:t>
      </w:r>
    </w:p>
    <w:p w14:paraId="7203C44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will open up the playground editor. Before we can actually start writing code, we'll need to put our Postgres connection string into the environment variables. To do this, click on the project name in the top left corner of the editor. This will open up the project settings.</w:t>
      </w:r>
    </w:p>
    <w:p w14:paraId="158D26B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From here, you can navigate to the "Settings" -&gt; "Environment Variable" tab via the left navigation menu. Enter "DATABASE_URL" into the "Key" field, and paste your connection string into the "Value" field. Now, press "Add". Your environment variables is now set.</w:t>
      </w:r>
    </w:p>
    <w:p w14:paraId="6313155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return back to the editor: to do this, go to the "Overview" tab via the left navigation menu, and press "Open Playground". Let's start by the </w:t>
      </w:r>
      <w:r w:rsidRPr="00C82CE8">
        <w:rPr>
          <w:rStyle w:val="HTMLCode"/>
          <w:rFonts w:ascii="Times New Roman" w:eastAsia="楷体" w:hAnsi="Times New Roman" w:cs="Menlo"/>
          <w:color w:val="24292F"/>
          <w:sz w:val="18"/>
          <w:szCs w:val="18"/>
        </w:rPr>
        <w:t>std/http</w:t>
      </w:r>
      <w:r w:rsidRPr="00C82CE8">
        <w:rPr>
          <w:rFonts w:ascii="Times New Roman" w:hAnsi="Times New Roman" w:cs="Segoe UI"/>
          <w:color w:val="24292F"/>
          <w:szCs w:val="18"/>
        </w:rPr>
        <w:t> module so we can start serving HTTP requests:</w:t>
      </w:r>
    </w:p>
    <w:p w14:paraId="6E279DA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00D7D5BB" w14:textId="77777777" w:rsidR="00D51CA0" w:rsidRPr="00C82CE8" w:rsidRDefault="00D51CA0" w:rsidP="00E264E6">
      <w:pPr>
        <w:pStyle w:val="HTMLPreformatted"/>
        <w:snapToGrid w:val="0"/>
        <w:rPr>
          <w:rFonts w:ascii="Times New Roman" w:hAnsi="Times New Roman" w:cs="Menlo"/>
          <w:color w:val="24292F"/>
          <w:szCs w:val="18"/>
        </w:rPr>
      </w:pPr>
    </w:p>
    <w:p w14:paraId="732F141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0238AA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Response("Not Found",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E8C1B0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FF622C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already save this code using </w:t>
      </w:r>
      <w:r w:rsidRPr="00C82CE8">
        <w:rPr>
          <w:rStyle w:val="HTMLKeyboard"/>
          <w:rFonts w:ascii="Times New Roman" w:eastAsia="楷体" w:hAnsi="Times New Roman" w:cs="Menlo"/>
          <w:color w:val="24292F"/>
          <w:sz w:val="18"/>
          <w:szCs w:val="18"/>
        </w:rPr>
        <w:t>Ctrl</w:t>
      </w:r>
      <w:r w:rsidRPr="00C82CE8">
        <w:rPr>
          <w:rFonts w:ascii="Times New Roman" w:hAnsi="Times New Roman" w:cs="Segoe UI"/>
          <w:color w:val="24292F"/>
          <w:szCs w:val="18"/>
        </w:rPr>
        <w:t>+</w:t>
      </w:r>
      <w:r w:rsidRPr="00C82CE8">
        <w:rPr>
          <w:rStyle w:val="HTMLKeyboard"/>
          <w:rFonts w:ascii="Times New Roman" w:eastAsia="楷体" w:hAnsi="Times New Roman" w:cs="Menlo"/>
          <w:color w:val="24292F"/>
          <w:sz w:val="18"/>
          <w:szCs w:val="18"/>
        </w:rPr>
        <w:t>S</w:t>
      </w:r>
      <w:r w:rsidRPr="00C82CE8">
        <w:rPr>
          <w:rFonts w:ascii="Times New Roman" w:hAnsi="Times New Roman" w:cs="Segoe UI"/>
          <w:color w:val="24292F"/>
          <w:szCs w:val="18"/>
        </w:rPr>
        <w:t> (or </w:t>
      </w:r>
      <w:r w:rsidRPr="00C82CE8">
        <w:rPr>
          <w:rStyle w:val="HTMLKeyboard"/>
          <w:rFonts w:ascii="Times New Roman" w:eastAsia="楷体" w:hAnsi="Times New Roman" w:cs="Menlo"/>
          <w:color w:val="24292F"/>
          <w:sz w:val="18"/>
          <w:szCs w:val="18"/>
        </w:rPr>
        <w:t>Cmd</w:t>
      </w:r>
      <w:r w:rsidRPr="00C82CE8">
        <w:rPr>
          <w:rFonts w:ascii="Times New Roman" w:hAnsi="Times New Roman" w:cs="Segoe UI"/>
          <w:color w:val="24292F"/>
          <w:szCs w:val="18"/>
        </w:rPr>
        <w:t>+</w:t>
      </w:r>
      <w:r w:rsidRPr="00C82CE8">
        <w:rPr>
          <w:rStyle w:val="HTMLKeyboard"/>
          <w:rFonts w:ascii="Times New Roman" w:eastAsia="楷体" w:hAnsi="Times New Roman" w:cs="Menlo"/>
          <w:color w:val="24292F"/>
          <w:sz w:val="18"/>
          <w:szCs w:val="18"/>
        </w:rPr>
        <w:t>S</w:t>
      </w:r>
      <w:r w:rsidRPr="00C82CE8">
        <w:rPr>
          <w:rFonts w:ascii="Times New Roman" w:hAnsi="Times New Roman" w:cs="Segoe UI"/>
          <w:color w:val="24292F"/>
          <w:szCs w:val="18"/>
        </w:rPr>
        <w:t> on Mac). You should see the preview page on the right refresh automatically: it now says "Not Found".</w:t>
      </w:r>
    </w:p>
    <w:p w14:paraId="20A1057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Next, let's import the Postgres module, read the connection string from the environment variables, and create a connection pool.</w:t>
      </w:r>
    </w:p>
    <w:p w14:paraId="5C5B395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2B37E4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w:t>
      </w:r>
      <w:r w:rsidRPr="00C82CE8">
        <w:rPr>
          <w:rFonts w:ascii="Times New Roman" w:hAnsi="Times New Roman" w:cs="Menlo"/>
          <w:color w:val="24292F"/>
          <w:szCs w:val="18"/>
        </w:rPr>
        <w:t xml:space="preserve"> postgres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"https://deno.land/x/postgres@v0.14.0/mod.ts";</w:t>
      </w:r>
    </w:p>
    <w:p w14:paraId="2B00EC39" w14:textId="77777777" w:rsidR="00D51CA0" w:rsidRPr="00C82CE8" w:rsidRDefault="00D51CA0" w:rsidP="00E264E6">
      <w:pPr>
        <w:pStyle w:val="HTMLPreformatted"/>
        <w:snapToGrid w:val="0"/>
        <w:rPr>
          <w:rFonts w:ascii="Times New Roman" w:hAnsi="Times New Roman" w:cs="Menlo"/>
          <w:color w:val="24292F"/>
          <w:szCs w:val="18"/>
        </w:rPr>
      </w:pPr>
    </w:p>
    <w:p w14:paraId="5D730C8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Get the connection string from the environment variable "DATABASE_URL"</w:t>
      </w:r>
    </w:p>
    <w:p w14:paraId="21B4EF10"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databaseUrl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.get("DATABASE_URL")!;</w:t>
      </w:r>
    </w:p>
    <w:p w14:paraId="354405FD" w14:textId="77777777" w:rsidR="00D51CA0" w:rsidRPr="00C82CE8" w:rsidRDefault="00D51CA0" w:rsidP="00E264E6">
      <w:pPr>
        <w:pStyle w:val="HTMLPreformatted"/>
        <w:snapToGrid w:val="0"/>
        <w:rPr>
          <w:rFonts w:ascii="Times New Roman" w:hAnsi="Times New Roman" w:cs="Menlo"/>
          <w:color w:val="24292F"/>
          <w:szCs w:val="18"/>
        </w:rPr>
      </w:pPr>
    </w:p>
    <w:p w14:paraId="0DA6983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database pool with three connections that are lazily established</w:t>
      </w:r>
    </w:p>
    <w:p w14:paraId="4B29957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pool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postgres.Pool(</w:t>
      </w:r>
      <w:r w:rsidRPr="00C82CE8">
        <w:rPr>
          <w:rFonts w:ascii="Times New Roman" w:hAnsi="Times New Roman" w:cs="Menlo"/>
          <w:color w:val="24292F"/>
          <w:szCs w:val="18"/>
        </w:rPr>
        <w:t>databaseUrl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3,</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true);</w:t>
      </w:r>
    </w:p>
    <w:p w14:paraId="15581E99" w14:textId="77777777" w:rsidR="00D51CA0" w:rsidRPr="00C82CE8" w:rsidRDefault="00D51CA0" w:rsidP="00E264E6">
      <w:pPr>
        <w:pStyle w:val="HTMLPreformatted"/>
        <w:snapToGrid w:val="0"/>
        <w:rPr>
          <w:rFonts w:ascii="Times New Roman" w:hAnsi="Times New Roman" w:cs="Menlo"/>
          <w:color w:val="24292F"/>
          <w:szCs w:val="18"/>
        </w:rPr>
      </w:pPr>
    </w:p>
    <w:p w14:paraId="709A8C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413B26B"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Again, you can save this code now, but this time you should see no changes. We are creating a connection pool, but we are not actually running any queries against the database yet. Before we can do that, we need to set up our table schema.</w:t>
      </w:r>
    </w:p>
    <w:p w14:paraId="32B0B08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want to store a list of todos. Let's create a table called </w:t>
      </w:r>
      <w:r w:rsidRPr="00C82CE8">
        <w:rPr>
          <w:rStyle w:val="HTMLCode"/>
          <w:rFonts w:ascii="Times New Roman" w:eastAsia="楷体" w:hAnsi="Times New Roman" w:cs="Menlo"/>
          <w:color w:val="24292F"/>
          <w:sz w:val="18"/>
          <w:szCs w:val="18"/>
        </w:rPr>
        <w:t>todos</w:t>
      </w:r>
      <w:r w:rsidRPr="00C82CE8">
        <w:rPr>
          <w:rFonts w:ascii="Times New Roman" w:hAnsi="Times New Roman" w:cs="Segoe UI"/>
          <w:color w:val="24292F"/>
          <w:szCs w:val="18"/>
        </w:rPr>
        <w:t> with an auto-increment </w:t>
      </w:r>
      <w:r w:rsidRPr="00C82CE8">
        <w:rPr>
          <w:rStyle w:val="HTMLCode"/>
          <w:rFonts w:ascii="Times New Roman" w:eastAsia="楷体" w:hAnsi="Times New Roman" w:cs="Menlo"/>
          <w:color w:val="24292F"/>
          <w:sz w:val="18"/>
          <w:szCs w:val="18"/>
        </w:rPr>
        <w:t>id</w:t>
      </w:r>
      <w:r w:rsidRPr="00C82CE8">
        <w:rPr>
          <w:rFonts w:ascii="Times New Roman" w:hAnsi="Times New Roman" w:cs="Segoe UI"/>
          <w:color w:val="24292F"/>
          <w:szCs w:val="18"/>
        </w:rPr>
        <w:t> column and a </w:t>
      </w:r>
      <w:r w:rsidRPr="00C82CE8">
        <w:rPr>
          <w:rStyle w:val="HTMLCode"/>
          <w:rFonts w:ascii="Times New Roman" w:eastAsia="楷体" w:hAnsi="Times New Roman" w:cs="Menlo"/>
          <w:color w:val="24292F"/>
          <w:sz w:val="18"/>
          <w:szCs w:val="18"/>
        </w:rPr>
        <w:t>title</w:t>
      </w:r>
      <w:r w:rsidRPr="00C82CE8">
        <w:rPr>
          <w:rFonts w:ascii="Times New Roman" w:hAnsi="Times New Roman" w:cs="Segoe UI"/>
          <w:color w:val="24292F"/>
          <w:szCs w:val="18"/>
        </w:rPr>
        <w:t> column:</w:t>
      </w:r>
    </w:p>
    <w:p w14:paraId="3F70F60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pool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postgres.Pool(</w:t>
      </w:r>
      <w:r w:rsidRPr="00C82CE8">
        <w:rPr>
          <w:rFonts w:ascii="Times New Roman" w:hAnsi="Times New Roman" w:cs="Menlo"/>
          <w:color w:val="24292F"/>
          <w:szCs w:val="18"/>
        </w:rPr>
        <w:t>databaseUrl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3,</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true);</w:t>
      </w:r>
    </w:p>
    <w:p w14:paraId="6B9BFD61" w14:textId="77777777" w:rsidR="00D51CA0" w:rsidRPr="00C82CE8" w:rsidRDefault="00D51CA0" w:rsidP="00E264E6">
      <w:pPr>
        <w:pStyle w:val="HTMLPreformatted"/>
        <w:snapToGrid w:val="0"/>
        <w:rPr>
          <w:rFonts w:ascii="Times New Roman" w:hAnsi="Times New Roman" w:cs="Menlo"/>
          <w:color w:val="24292F"/>
          <w:szCs w:val="18"/>
        </w:rPr>
      </w:pPr>
    </w:p>
    <w:p w14:paraId="5A5455F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Connect to the database</w:t>
      </w:r>
    </w:p>
    <w:p w14:paraId="7072DBF0"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pool</w:t>
      </w:r>
      <w:r w:rsidRPr="00C82CE8">
        <w:rPr>
          <w:rStyle w:val="token"/>
          <w:rFonts w:ascii="Times New Roman" w:hAnsi="Times New Roman" w:cs="Menlo"/>
          <w:color w:val="24292F"/>
          <w:szCs w:val="18"/>
        </w:rPr>
        <w:t>.connect();</w:t>
      </w:r>
    </w:p>
    <w:p w14:paraId="016C860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B5E1CC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Create the table</w:t>
      </w:r>
    </w:p>
    <w:p w14:paraId="248393A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queryObject</w:t>
      </w:r>
      <w:r w:rsidRPr="00C82CE8">
        <w:rPr>
          <w:rStyle w:val="token"/>
          <w:rFonts w:ascii="Times New Roman" w:hAnsi="Times New Roman" w:cs="Menlo"/>
          <w:color w:val="24292F"/>
          <w:szCs w:val="18"/>
        </w:rPr>
        <w:t>`</w:t>
      </w:r>
    </w:p>
    <w:p w14:paraId="66C549C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CREATE TABLE IF NOT EXISTS todos (</w:t>
      </w:r>
    </w:p>
    <w:p w14:paraId="39AC7A1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id SERIAL PRIMARY KEY,</w:t>
      </w:r>
    </w:p>
    <w:p w14:paraId="28D5791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title TEXT NOT NULL</w:t>
      </w:r>
    </w:p>
    <w:p w14:paraId="20921C1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04BE6C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1AE082D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finally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208F85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Release the connection back into the pool</w:t>
      </w:r>
    </w:p>
    <w:p w14:paraId="1D2C8B0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.release();</w:t>
      </w:r>
    </w:p>
    <w:p w14:paraId="50DD9E4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10EA9E4" w14:textId="77777777" w:rsidR="00D51CA0" w:rsidRPr="00C82CE8" w:rsidRDefault="00D51CA0" w:rsidP="00E264E6">
      <w:pPr>
        <w:pStyle w:val="HTMLPreformatted"/>
        <w:snapToGrid w:val="0"/>
        <w:rPr>
          <w:rFonts w:ascii="Times New Roman" w:hAnsi="Times New Roman" w:cs="Menlo"/>
          <w:color w:val="24292F"/>
          <w:szCs w:val="18"/>
        </w:rPr>
      </w:pPr>
    </w:p>
    <w:p w14:paraId="0A98795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serve(async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6735BC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that we have a table, we can add the HTTP handlers for the GET and POST endpoints.</w:t>
      </w:r>
    </w:p>
    <w:p w14:paraId="62943648"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AF35E5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Parse the URL and check that the requested endpoint is /todos. If it is</w:t>
      </w:r>
    </w:p>
    <w:p w14:paraId="1576346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not, return a 404 response.</w:t>
      </w:r>
    </w:p>
    <w:p w14:paraId="72C5FBC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url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p>
    <w:p w14:paraId="30582A3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pathname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"/todos")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158CA8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Response("Not Found",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65DDC7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DF3850" w14:textId="77777777" w:rsidR="00D51CA0" w:rsidRPr="00C82CE8" w:rsidRDefault="00D51CA0" w:rsidP="00E264E6">
      <w:pPr>
        <w:pStyle w:val="HTMLPreformatted"/>
        <w:snapToGrid w:val="0"/>
        <w:rPr>
          <w:rFonts w:ascii="Times New Roman" w:hAnsi="Times New Roman" w:cs="Menlo"/>
          <w:color w:val="24292F"/>
          <w:szCs w:val="18"/>
        </w:rPr>
      </w:pPr>
    </w:p>
    <w:p w14:paraId="63803DA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Grab a connection from the database pool</w:t>
      </w:r>
    </w:p>
    <w:p w14:paraId="49CA6C1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pool</w:t>
      </w:r>
      <w:r w:rsidRPr="00C82CE8">
        <w:rPr>
          <w:rStyle w:val="token"/>
          <w:rFonts w:ascii="Times New Roman" w:hAnsi="Times New Roman" w:cs="Menlo"/>
          <w:color w:val="24292F"/>
          <w:szCs w:val="18"/>
        </w:rPr>
        <w:t>.connect();</w:t>
      </w:r>
    </w:p>
    <w:p w14:paraId="75A267B4" w14:textId="77777777" w:rsidR="00D51CA0" w:rsidRPr="00C82CE8" w:rsidRDefault="00D51CA0" w:rsidP="00E264E6">
      <w:pPr>
        <w:pStyle w:val="HTMLPreformatted"/>
        <w:snapToGrid w:val="0"/>
        <w:rPr>
          <w:rFonts w:ascii="Times New Roman" w:hAnsi="Times New Roman" w:cs="Menlo"/>
          <w:color w:val="24292F"/>
          <w:szCs w:val="18"/>
        </w:rPr>
      </w:pPr>
    </w:p>
    <w:p w14:paraId="7271560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0FF460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switch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2F616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This is a GET request. Return a list of all todos.</w:t>
      </w:r>
    </w:p>
    <w:p w14:paraId="20B774F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Run the query</w:t>
      </w:r>
    </w:p>
    <w:p w14:paraId="391026C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result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queryObject</w:t>
      </w:r>
      <w:r w:rsidRPr="00C82CE8">
        <w:rPr>
          <w:rStyle w:val="token"/>
          <w:rFonts w:ascii="Times New Roman" w:hAnsi="Times New Roman" w:cs="Menlo"/>
          <w:color w:val="24292F"/>
          <w:szCs w:val="18"/>
        </w:rPr>
        <w:t>`</w:t>
      </w:r>
    </w:p>
    <w:p w14:paraId="3BABF5A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SELECT * FROM todos</w:t>
      </w:r>
    </w:p>
    <w:p w14:paraId="4EFC20A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397E3CE1" w14:textId="77777777" w:rsidR="00D51CA0" w:rsidRPr="00C82CE8" w:rsidRDefault="00D51CA0" w:rsidP="00E264E6">
      <w:pPr>
        <w:pStyle w:val="HTMLPreformatted"/>
        <w:snapToGrid w:val="0"/>
        <w:rPr>
          <w:rFonts w:ascii="Times New Roman" w:hAnsi="Times New Roman" w:cs="Menlo"/>
          <w:color w:val="24292F"/>
          <w:szCs w:val="18"/>
        </w:rPr>
      </w:pPr>
    </w:p>
    <w:p w14:paraId="3AF247C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Encode the result as JSON</w:t>
      </w:r>
    </w:p>
    <w:p w14:paraId="7BB84E1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JSON.stringify(</w:t>
      </w:r>
      <w:r w:rsidRPr="00C82CE8">
        <w:rPr>
          <w:rFonts w:ascii="Times New Roman" w:hAnsi="Times New Roman" w:cs="Menlo"/>
          <w:color w:val="24292F"/>
          <w:szCs w:val="18"/>
        </w:rPr>
        <w:t>result</w:t>
      </w:r>
      <w:r w:rsidRPr="00C82CE8">
        <w:rPr>
          <w:rStyle w:val="token"/>
          <w:rFonts w:ascii="Times New Roman" w:hAnsi="Times New Roman" w:cs="Menlo"/>
          <w:color w:val="24292F"/>
          <w:szCs w:val="18"/>
        </w:rPr>
        <w:t>.</w:t>
      </w:r>
      <w:r w:rsidRPr="00C82CE8">
        <w:rPr>
          <w:rFonts w:ascii="Times New Roman" w:hAnsi="Times New Roman" w:cs="Menlo"/>
          <w:color w:val="24292F"/>
          <w:szCs w:val="18"/>
        </w:rPr>
        <w:t>rows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w:t>
      </w:r>
    </w:p>
    <w:p w14:paraId="6897EBE4" w14:textId="77777777" w:rsidR="00D51CA0" w:rsidRPr="00C82CE8" w:rsidRDefault="00D51CA0" w:rsidP="00E264E6">
      <w:pPr>
        <w:pStyle w:val="HTMLPreformatted"/>
        <w:snapToGrid w:val="0"/>
        <w:rPr>
          <w:rFonts w:ascii="Times New Roman" w:hAnsi="Times New Roman" w:cs="Menlo"/>
          <w:color w:val="24292F"/>
          <w:szCs w:val="18"/>
        </w:rPr>
      </w:pPr>
    </w:p>
    <w:p w14:paraId="274184A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result as JSON</w:t>
      </w:r>
    </w:p>
    <w:p w14:paraId="178A2FE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5C0D0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6C9F2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22A4A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313CD2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This is a POST request. Create a new todo.</w:t>
      </w:r>
    </w:p>
    <w:p w14:paraId="39B1F7E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Parse the request body as JSON. If the request body fails to parse,</w:t>
      </w:r>
    </w:p>
    <w:p w14:paraId="7B80559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is not a string, or is longer than 256 chars, return a 400 response.</w:t>
      </w:r>
    </w:p>
    <w:p w14:paraId="0560B20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title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req</w:t>
      </w:r>
      <w:r w:rsidRPr="00C82CE8">
        <w:rPr>
          <w:rStyle w:val="token"/>
          <w:rFonts w:ascii="Times New Roman" w:hAnsi="Times New Roman" w:cs="Menlo"/>
          <w:color w:val="24292F"/>
          <w:szCs w:val="18"/>
        </w:rPr>
        <w:t>.json().catch(()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p>
    <w:p w14:paraId="6999F86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(typeof</w:t>
      </w:r>
      <w:r w:rsidRPr="00C82CE8">
        <w:rPr>
          <w:rFonts w:ascii="Times New Roman" w:hAnsi="Times New Roman" w:cs="Menlo"/>
          <w:color w:val="24292F"/>
          <w:szCs w:val="18"/>
        </w:rPr>
        <w:t xml:space="preserve"> title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title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length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256)</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2DC578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Response("Bad 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A17698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39424E" w14:textId="77777777" w:rsidR="00D51CA0" w:rsidRPr="00C82CE8" w:rsidRDefault="00D51CA0" w:rsidP="00E264E6">
      <w:pPr>
        <w:pStyle w:val="HTMLPreformatted"/>
        <w:snapToGrid w:val="0"/>
        <w:rPr>
          <w:rFonts w:ascii="Times New Roman" w:hAnsi="Times New Roman" w:cs="Menlo"/>
          <w:color w:val="24292F"/>
          <w:szCs w:val="18"/>
        </w:rPr>
      </w:pPr>
    </w:p>
    <w:p w14:paraId="72B17C6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Insert the new todo into the database</w:t>
      </w:r>
    </w:p>
    <w:p w14:paraId="1DFD917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queryObject</w:t>
      </w:r>
      <w:r w:rsidRPr="00C82CE8">
        <w:rPr>
          <w:rStyle w:val="token"/>
          <w:rFonts w:ascii="Times New Roman" w:hAnsi="Times New Roman" w:cs="Menlo"/>
          <w:color w:val="24292F"/>
          <w:szCs w:val="18"/>
        </w:rPr>
        <w:t>`</w:t>
      </w:r>
    </w:p>
    <w:p w14:paraId="23C288B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INSERT INTO todos (title) VALUES (${title})</w:t>
      </w:r>
    </w:p>
    <w:p w14:paraId="7904232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EC4A7D8" w14:textId="77777777" w:rsidR="00D51CA0" w:rsidRPr="00C82CE8" w:rsidRDefault="00D51CA0" w:rsidP="00E264E6">
      <w:pPr>
        <w:pStyle w:val="HTMLPreformatted"/>
        <w:snapToGrid w:val="0"/>
        <w:rPr>
          <w:rFonts w:ascii="Times New Roman" w:hAnsi="Times New Roman" w:cs="Menlo"/>
          <w:color w:val="24292F"/>
          <w:szCs w:val="18"/>
        </w:rPr>
      </w:pPr>
    </w:p>
    <w:p w14:paraId="4967D0E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a 201 Created response</w:t>
      </w:r>
    </w:p>
    <w:p w14:paraId="2EC4FF3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67E97C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192524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default: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this is neither a POST, or a GET return a 405 response.</w:t>
      </w:r>
    </w:p>
    <w:p w14:paraId="756AB66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Response("Method Not Allowed",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405</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E51E2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C2C4F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C0B08C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console.error(</w:t>
      </w:r>
      <w:r w:rsidRPr="00C82CE8">
        <w:rPr>
          <w:rFonts w:ascii="Times New Roman" w:hAnsi="Times New Roman" w:cs="Menlo"/>
          <w:color w:val="24292F"/>
          <w:szCs w:val="18"/>
        </w:rPr>
        <w:t>err</w:t>
      </w:r>
      <w:r w:rsidRPr="00C82CE8">
        <w:rPr>
          <w:rStyle w:val="token"/>
          <w:rFonts w:ascii="Times New Roman" w:hAnsi="Times New Roman" w:cs="Menlo"/>
          <w:color w:val="24292F"/>
          <w:szCs w:val="18"/>
        </w:rPr>
        <w:t>);</w:t>
      </w:r>
    </w:p>
    <w:p w14:paraId="6E5D8ED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an error occurs, return a 500 response</w:t>
      </w:r>
    </w:p>
    <w:p w14:paraId="163DBD4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Response(`Internal Server Error\n\n${err.message}`,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93FBB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500,</w:t>
      </w:r>
    </w:p>
    <w:p w14:paraId="1D2CF6B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101DD1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finally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8C8D6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Release the connection back into the pool</w:t>
      </w:r>
    </w:p>
    <w:p w14:paraId="6E1AA46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.release();</w:t>
      </w:r>
    </w:p>
    <w:p w14:paraId="0F20FAE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F46257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11927B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there we go - application done. Deploy this code by saving the editor. You can now POST to the </w:t>
      </w:r>
      <w:r w:rsidRPr="00C82CE8">
        <w:rPr>
          <w:rStyle w:val="HTMLCode"/>
          <w:rFonts w:ascii="Times New Roman" w:eastAsia="楷体" w:hAnsi="Times New Roman" w:cs="Menlo"/>
          <w:color w:val="24292F"/>
          <w:sz w:val="18"/>
          <w:szCs w:val="18"/>
        </w:rPr>
        <w:t>/todos</w:t>
      </w:r>
      <w:r w:rsidRPr="00C82CE8">
        <w:rPr>
          <w:rFonts w:ascii="Times New Roman" w:hAnsi="Times New Roman" w:cs="Segoe UI"/>
          <w:color w:val="24292F"/>
          <w:szCs w:val="18"/>
        </w:rPr>
        <w:t> endpoint to create a new todo, and you can get a list of all todos by making a GET request to </w:t>
      </w:r>
      <w:r w:rsidRPr="00C82CE8">
        <w:rPr>
          <w:rStyle w:val="HTMLCode"/>
          <w:rFonts w:ascii="Times New Roman" w:eastAsia="楷体" w:hAnsi="Times New Roman" w:cs="Menlo"/>
          <w:color w:val="24292F"/>
          <w:sz w:val="18"/>
          <w:szCs w:val="18"/>
        </w:rPr>
        <w:t>/todos</w:t>
      </w:r>
      <w:r w:rsidRPr="00C82CE8">
        <w:rPr>
          <w:rFonts w:ascii="Times New Roman" w:hAnsi="Times New Roman" w:cs="Segoe UI"/>
          <w:color w:val="24292F"/>
          <w:szCs w:val="18"/>
        </w:rPr>
        <w:t>:</w:t>
      </w:r>
    </w:p>
    <w:p w14:paraId="7D167D4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curl -X GET https://tutorial-postgres.deno.dev/todos</w:t>
      </w:r>
    </w:p>
    <w:p w14:paraId="62D059F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6E19396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58BC9709"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curl -X POST -d '"Buy milk"' https://tutorial-postgres.deno.dev/todos</w:t>
      </w:r>
    </w:p>
    <w:p w14:paraId="55FB141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1C3F0F8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curl -X GET https://tutorial-postgres.deno.dev/todos</w:t>
      </w:r>
    </w:p>
    <w:p w14:paraId="3A42641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2007725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8BB651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 1,</w:t>
      </w:r>
    </w:p>
    <w:p w14:paraId="28217D7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"Buy milk"</w:t>
      </w:r>
    </w:p>
    <w:p w14:paraId="27D63557"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FC9038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3D9A13D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 xml:space="preserve">It's all working </w:t>
      </w:r>
      <w:r w:rsidRPr="00C82CE8">
        <w:rPr>
          <w:rFonts w:ascii="Times New Roman" w:hAnsi="Times New Roman" w:cs="Segoe UI Emoji"/>
          <w:color w:val="24292F"/>
          <w:szCs w:val="18"/>
        </w:rPr>
        <w:t>🎉</w:t>
      </w:r>
    </w:p>
    <w:p w14:paraId="5AF8BE61"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full code for the tutorial:</w:t>
      </w:r>
    </w:p>
    <w:p w14:paraId="13AC78D1"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As an extra challenge, try add a </w:t>
      </w:r>
      <w:r w:rsidRPr="00C82CE8">
        <w:rPr>
          <w:rStyle w:val="HTMLCode"/>
          <w:rFonts w:ascii="Times New Roman" w:eastAsia="楷体" w:hAnsi="Times New Roman" w:cs="Menlo"/>
          <w:color w:val="24292F"/>
          <w:sz w:val="18"/>
          <w:szCs w:val="18"/>
        </w:rPr>
        <w:t>DELETE /todos/:id</w:t>
      </w:r>
      <w:r w:rsidRPr="00C82CE8">
        <w:rPr>
          <w:rFonts w:ascii="Times New Roman" w:hAnsi="Times New Roman" w:cs="Segoe UI"/>
          <w:color w:val="24292F"/>
          <w:szCs w:val="18"/>
        </w:rPr>
        <w:t> endpoint to delete a todo. The </w:t>
      </w:r>
      <w:hyperlink r:id="rId35" w:history="1">
        <w:r w:rsidRPr="00C82CE8">
          <w:rPr>
            <w:rStyle w:val="Hyperlink"/>
            <w:rFonts w:ascii="Times New Roman" w:hAnsi="Times New Roman" w:cs="Segoe UI"/>
            <w:szCs w:val="18"/>
          </w:rPr>
          <w:t>URLPattern</w:t>
        </w:r>
      </w:hyperlink>
      <w:r w:rsidRPr="00C82CE8">
        <w:rPr>
          <w:rFonts w:ascii="Times New Roman" w:hAnsi="Times New Roman" w:cs="Segoe UI"/>
          <w:color w:val="24292F"/>
          <w:szCs w:val="18"/>
        </w:rPr>
        <w:t> API can help with this.</w:t>
      </w:r>
    </w:p>
    <w:p w14:paraId="7E115235" w14:textId="21651C79" w:rsidR="000727D9" w:rsidRPr="00AE601B" w:rsidRDefault="00000000" w:rsidP="00AE601B">
      <w:pPr>
        <w:pStyle w:val="Heading2"/>
      </w:pPr>
      <w:hyperlink r:id="rId36" w:history="1">
        <w:bookmarkStart w:id="11" w:name="_Toc114824993"/>
        <w:r w:rsidR="000727D9" w:rsidRPr="00AE601B">
          <w:rPr>
            <w:rStyle w:val="Hyperlink"/>
            <w:color w:val="auto"/>
            <w:u w:val="none"/>
          </w:rPr>
          <w:t>Discord Slash Command</w:t>
        </w:r>
        <w:bookmarkEnd w:id="11"/>
      </w:hyperlink>
    </w:p>
    <w:p w14:paraId="0C3B8D7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Discord has a new feature called </w:t>
      </w:r>
      <w:r w:rsidRPr="00C82CE8">
        <w:rPr>
          <w:rStyle w:val="Strong"/>
          <w:rFonts w:ascii="Times New Roman" w:hAnsi="Times New Roman" w:cs="Segoe UI"/>
          <w:color w:val="24292F"/>
          <w:szCs w:val="18"/>
        </w:rPr>
        <w:t>Slash Commands</w:t>
      </w:r>
      <w:r w:rsidRPr="00C82CE8">
        <w:rPr>
          <w:rFonts w:ascii="Times New Roman" w:hAnsi="Times New Roman" w:cs="Segoe UI"/>
          <w:color w:val="24292F"/>
          <w:szCs w:val="18"/>
        </w:rPr>
        <w:t>. They allow you to type </w:t>
      </w:r>
      <w:r w:rsidRPr="00C82CE8">
        <w:rPr>
          <w:rStyle w:val="HTMLCode"/>
          <w:rFonts w:ascii="Times New Roman" w:eastAsia="楷体" w:hAnsi="Times New Roman" w:cs="Menlo"/>
          <w:color w:val="24292F"/>
          <w:sz w:val="18"/>
          <w:szCs w:val="18"/>
        </w:rPr>
        <w:t>/</w:t>
      </w:r>
      <w:r w:rsidRPr="00C82CE8">
        <w:rPr>
          <w:rFonts w:ascii="Times New Roman" w:hAnsi="Times New Roman" w:cs="Segoe UI"/>
          <w:color w:val="24292F"/>
          <w:szCs w:val="18"/>
        </w:rPr>
        <w:t> followed by a command name to perform some action. For example, you can type </w:t>
      </w:r>
      <w:r w:rsidRPr="00C82CE8">
        <w:rPr>
          <w:rStyle w:val="HTMLCode"/>
          <w:rFonts w:ascii="Times New Roman" w:eastAsia="楷体" w:hAnsi="Times New Roman" w:cs="Menlo"/>
          <w:color w:val="24292F"/>
          <w:sz w:val="18"/>
          <w:szCs w:val="18"/>
        </w:rPr>
        <w:t>/giphy cats</w:t>
      </w:r>
      <w:r w:rsidRPr="00C82CE8">
        <w:rPr>
          <w:rFonts w:ascii="Times New Roman" w:hAnsi="Times New Roman" w:cs="Segoe UI"/>
          <w:color w:val="24292F"/>
          <w:szCs w:val="18"/>
        </w:rPr>
        <w:t> (a built-in command) to get some cat gifs. It's pretty cool. :)</w:t>
      </w:r>
    </w:p>
    <w:p w14:paraId="63AE3A1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Discord Slash Commands work by making a request to a URL whenever someone issues a command. You don't need your app to be running all the time for Slash Commands to work which makes Deno Deploy a perfect solution to build such commands.</w:t>
      </w:r>
    </w:p>
    <w:p w14:paraId="2DF7388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this post let's see how we can build a hello world Slash Command using Deno Deploy.</w:t>
      </w:r>
    </w:p>
    <w:p w14:paraId="003F96E4" w14:textId="77777777" w:rsidR="00D51CA0" w:rsidRPr="00C82CE8" w:rsidRDefault="00000000" w:rsidP="00F036A8">
      <w:pPr>
        <w:widowControl/>
        <w:numPr>
          <w:ilvl w:val="0"/>
          <w:numId w:val="7"/>
        </w:numPr>
        <w:tabs>
          <w:tab w:val="clear" w:pos="720"/>
          <w:tab w:val="left" w:pos="360"/>
        </w:tabs>
        <w:ind w:left="0" w:firstLine="0"/>
        <w:rPr>
          <w:rFonts w:cs="Segoe UI"/>
          <w:color w:val="24292F"/>
          <w:szCs w:val="18"/>
        </w:rPr>
      </w:pPr>
      <w:hyperlink r:id="rId37" w:anchor="create-an-application-on-discord-developer-portal" w:history="1">
        <w:r w:rsidR="00D51CA0" w:rsidRPr="00C82CE8">
          <w:rPr>
            <w:rStyle w:val="Hyperlink"/>
            <w:rFonts w:cs="Segoe UI"/>
            <w:szCs w:val="18"/>
          </w:rPr>
          <w:t>Create an application on Discord Developer Portal</w:t>
        </w:r>
      </w:hyperlink>
    </w:p>
    <w:p w14:paraId="228C5D21" w14:textId="77777777" w:rsidR="00D51CA0" w:rsidRPr="00C82CE8" w:rsidRDefault="00000000" w:rsidP="00F036A8">
      <w:pPr>
        <w:widowControl/>
        <w:numPr>
          <w:ilvl w:val="0"/>
          <w:numId w:val="7"/>
        </w:numPr>
        <w:tabs>
          <w:tab w:val="clear" w:pos="720"/>
          <w:tab w:val="left" w:pos="360"/>
        </w:tabs>
        <w:ind w:left="0" w:firstLine="0"/>
        <w:rPr>
          <w:rFonts w:cs="Segoe UI"/>
          <w:color w:val="24292F"/>
          <w:szCs w:val="18"/>
        </w:rPr>
      </w:pPr>
      <w:hyperlink r:id="rId38" w:anchor="create-and-deploy-the-hello-world-slash-command" w:history="1">
        <w:r w:rsidR="00D51CA0" w:rsidRPr="00C82CE8">
          <w:rPr>
            <w:rStyle w:val="Hyperlink"/>
            <w:rFonts w:cs="Segoe UI"/>
            <w:szCs w:val="18"/>
          </w:rPr>
          <w:t>Create and deploy the hello world Slash Command</w:t>
        </w:r>
      </w:hyperlink>
    </w:p>
    <w:p w14:paraId="7DDD8C95" w14:textId="77777777" w:rsidR="00D51CA0" w:rsidRPr="00C82CE8" w:rsidRDefault="00000000" w:rsidP="00F036A8">
      <w:pPr>
        <w:widowControl/>
        <w:numPr>
          <w:ilvl w:val="0"/>
          <w:numId w:val="7"/>
        </w:numPr>
        <w:tabs>
          <w:tab w:val="clear" w:pos="720"/>
          <w:tab w:val="left" w:pos="360"/>
        </w:tabs>
        <w:ind w:left="0" w:firstLine="0"/>
        <w:rPr>
          <w:rFonts w:cs="Segoe UI"/>
          <w:color w:val="24292F"/>
          <w:szCs w:val="18"/>
        </w:rPr>
      </w:pPr>
      <w:hyperlink r:id="rId39" w:anchor="install-the-slash-command-on-your-discord-server" w:history="1">
        <w:r w:rsidR="00D51CA0" w:rsidRPr="00C82CE8">
          <w:rPr>
            <w:rStyle w:val="Hyperlink"/>
            <w:rFonts w:cs="Segoe UI"/>
            <w:szCs w:val="18"/>
          </w:rPr>
          <w:t>Install the Slash Command on your Discord server</w:t>
        </w:r>
      </w:hyperlink>
    </w:p>
    <w:p w14:paraId="3767374D" w14:textId="77777777" w:rsidR="00D51CA0" w:rsidRPr="00C82CE8" w:rsidRDefault="00D51CA0" w:rsidP="0091502E">
      <w:pPr>
        <w:pStyle w:val="Heading3"/>
      </w:pPr>
      <w:bookmarkStart w:id="12" w:name="_Toc114824994"/>
      <w:r w:rsidRPr="00C82CE8">
        <w:t>Create an application on Discord Developer Portal</w:t>
      </w:r>
      <w:bookmarkEnd w:id="12"/>
    </w:p>
    <w:p w14:paraId="0DC15287"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Go to </w:t>
      </w:r>
      <w:hyperlink r:id="rId40" w:history="1">
        <w:r w:rsidRPr="00C82CE8">
          <w:rPr>
            <w:rStyle w:val="Hyperlink"/>
            <w:rFonts w:cs="Segoe UI"/>
            <w:szCs w:val="18"/>
          </w:rPr>
          <w:t>https://discord.com/developers/applications</w:t>
        </w:r>
      </w:hyperlink>
      <w:r w:rsidRPr="00C82CE8">
        <w:rPr>
          <w:rFonts w:cs="Segoe UI"/>
          <w:color w:val="24292F"/>
          <w:szCs w:val="18"/>
        </w:rPr>
        <w:t> (login using your discord account if required).</w:t>
      </w:r>
    </w:p>
    <w:p w14:paraId="4C87B871"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New Application</w:t>
      </w:r>
      <w:r w:rsidRPr="00C82CE8">
        <w:rPr>
          <w:rFonts w:cs="Segoe UI"/>
          <w:color w:val="24292F"/>
          <w:szCs w:val="18"/>
        </w:rPr>
        <w:t> button available at left side of your profile picture.</w:t>
      </w:r>
    </w:p>
    <w:p w14:paraId="0DBBB81F"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Name your application and click on </w:t>
      </w:r>
      <w:r w:rsidRPr="00C82CE8">
        <w:rPr>
          <w:rStyle w:val="Strong"/>
          <w:rFonts w:cs="Segoe UI"/>
          <w:color w:val="24292F"/>
          <w:szCs w:val="18"/>
        </w:rPr>
        <w:t>Create</w:t>
      </w:r>
      <w:r w:rsidRPr="00C82CE8">
        <w:rPr>
          <w:rFonts w:cs="Segoe UI"/>
          <w:color w:val="24292F"/>
          <w:szCs w:val="18"/>
        </w:rPr>
        <w:t>.</w:t>
      </w:r>
    </w:p>
    <w:p w14:paraId="75933468" w14:textId="77777777" w:rsidR="00D51CA0" w:rsidRPr="00C82CE8" w:rsidRDefault="00D51CA0" w:rsidP="00F036A8">
      <w:pPr>
        <w:widowControl/>
        <w:numPr>
          <w:ilvl w:val="0"/>
          <w:numId w:val="8"/>
        </w:numPr>
        <w:tabs>
          <w:tab w:val="clear" w:pos="720"/>
          <w:tab w:val="left" w:pos="360"/>
        </w:tabs>
        <w:ind w:left="0" w:firstLine="0"/>
        <w:rPr>
          <w:rFonts w:cs="Segoe UI"/>
          <w:color w:val="24292F"/>
          <w:szCs w:val="18"/>
        </w:rPr>
      </w:pPr>
      <w:r w:rsidRPr="00C82CE8">
        <w:rPr>
          <w:rFonts w:cs="Segoe UI"/>
          <w:color w:val="24292F"/>
          <w:szCs w:val="18"/>
        </w:rPr>
        <w:t>Go to </w:t>
      </w:r>
      <w:r w:rsidRPr="00C82CE8">
        <w:rPr>
          <w:rStyle w:val="Strong"/>
          <w:rFonts w:cs="Segoe UI"/>
          <w:color w:val="24292F"/>
          <w:szCs w:val="18"/>
        </w:rPr>
        <w:t>Bot</w:t>
      </w:r>
      <w:r w:rsidRPr="00C82CE8">
        <w:rPr>
          <w:rFonts w:cs="Segoe UI"/>
          <w:color w:val="24292F"/>
          <w:szCs w:val="18"/>
        </w:rPr>
        <w:t> section, click on </w:t>
      </w:r>
      <w:r w:rsidRPr="00C82CE8">
        <w:rPr>
          <w:rStyle w:val="Strong"/>
          <w:rFonts w:cs="Segoe UI"/>
          <w:color w:val="24292F"/>
          <w:szCs w:val="18"/>
        </w:rPr>
        <w:t>Add Bot</w:t>
      </w:r>
      <w:r w:rsidRPr="00C82CE8">
        <w:rPr>
          <w:rFonts w:cs="Segoe UI"/>
          <w:color w:val="24292F"/>
          <w:szCs w:val="18"/>
        </w:rPr>
        <w:t>, and finally on </w:t>
      </w:r>
      <w:r w:rsidRPr="00C82CE8">
        <w:rPr>
          <w:rStyle w:val="Strong"/>
          <w:rFonts w:cs="Segoe UI"/>
          <w:color w:val="24292F"/>
          <w:szCs w:val="18"/>
        </w:rPr>
        <w:t>Yes, do it!</w:t>
      </w:r>
      <w:r w:rsidRPr="00C82CE8">
        <w:rPr>
          <w:rFonts w:cs="Segoe UI"/>
          <w:color w:val="24292F"/>
          <w:szCs w:val="18"/>
        </w:rPr>
        <w:t> to confirm.</w:t>
      </w:r>
    </w:p>
    <w:p w14:paraId="2B4E6DF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That's it. A new application is created which will hold our Slash Command. Don't close the tab as we need information from this application page throughout our development.</w:t>
      </w:r>
    </w:p>
    <w:p w14:paraId="7ADE9EF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Before we can write some code, we need to curl a discord endpoint to register a Slash Command in our app.</w:t>
      </w:r>
    </w:p>
    <w:p w14:paraId="4986111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Fill </w:t>
      </w:r>
      <w:r w:rsidRPr="00C82CE8">
        <w:rPr>
          <w:rStyle w:val="HTMLCode"/>
          <w:rFonts w:ascii="Times New Roman" w:eastAsia="楷体" w:hAnsi="Times New Roman" w:cs="Menlo"/>
          <w:color w:val="24292F"/>
          <w:sz w:val="18"/>
          <w:szCs w:val="18"/>
        </w:rPr>
        <w:t>BOT_TOKEN</w:t>
      </w:r>
      <w:r w:rsidRPr="00C82CE8">
        <w:rPr>
          <w:rFonts w:ascii="Times New Roman" w:hAnsi="Times New Roman" w:cs="Segoe UI"/>
          <w:color w:val="24292F"/>
          <w:szCs w:val="18"/>
        </w:rPr>
        <w:t> with the token available in the </w:t>
      </w:r>
      <w:r w:rsidRPr="00C82CE8">
        <w:rPr>
          <w:rStyle w:val="Strong"/>
          <w:rFonts w:ascii="Times New Roman" w:hAnsi="Times New Roman" w:cs="Segoe UI"/>
          <w:color w:val="24292F"/>
          <w:szCs w:val="18"/>
        </w:rPr>
        <w:t>Bot</w:t>
      </w:r>
      <w:r w:rsidRPr="00C82CE8">
        <w:rPr>
          <w:rFonts w:ascii="Times New Roman" w:hAnsi="Times New Roman" w:cs="Segoe UI"/>
          <w:color w:val="24292F"/>
          <w:szCs w:val="18"/>
        </w:rPr>
        <w:t> section and </w:t>
      </w:r>
      <w:r w:rsidRPr="00C82CE8">
        <w:rPr>
          <w:rStyle w:val="HTMLCode"/>
          <w:rFonts w:ascii="Times New Roman" w:eastAsia="楷体" w:hAnsi="Times New Roman" w:cs="Menlo"/>
          <w:color w:val="24292F"/>
          <w:sz w:val="18"/>
          <w:szCs w:val="18"/>
        </w:rPr>
        <w:t>CLIENT_ID</w:t>
      </w:r>
      <w:r w:rsidRPr="00C82CE8">
        <w:rPr>
          <w:rFonts w:ascii="Times New Roman" w:hAnsi="Times New Roman" w:cs="Segoe UI"/>
          <w:color w:val="24292F"/>
          <w:szCs w:val="18"/>
        </w:rPr>
        <w:t> with the ID available on the </w:t>
      </w:r>
      <w:r w:rsidRPr="00C82CE8">
        <w:rPr>
          <w:rStyle w:val="Strong"/>
          <w:rFonts w:ascii="Times New Roman" w:hAnsi="Times New Roman" w:cs="Segoe UI"/>
          <w:color w:val="24292F"/>
          <w:szCs w:val="18"/>
        </w:rPr>
        <w:t>General Information</w:t>
      </w:r>
      <w:r w:rsidRPr="00C82CE8">
        <w:rPr>
          <w:rFonts w:ascii="Times New Roman" w:hAnsi="Times New Roman" w:cs="Segoe UI"/>
          <w:color w:val="24292F"/>
          <w:szCs w:val="18"/>
        </w:rPr>
        <w:t> section of the page and run the command on your terminal.</w:t>
      </w:r>
    </w:p>
    <w:p w14:paraId="374AC71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BOT_TOKEN='replace_me_with_bot_token'</w:t>
      </w:r>
    </w:p>
    <w:p w14:paraId="4AC5BE56"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CLIENT_ID='replace_me_with_client_id'</w:t>
      </w:r>
    </w:p>
    <w:p w14:paraId="1F23CD6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-X POST \</w:t>
      </w:r>
    </w:p>
    <w:p w14:paraId="3B8C7C7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-H 'Content-Type: application/json' \</w:t>
      </w:r>
    </w:p>
    <w:p w14:paraId="178F4E47"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-H "Authorization: Bot $BOT_TOKEN" \</w:t>
      </w:r>
    </w:p>
    <w:p w14:paraId="6FBAAEF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-d '{"name":"hello","description":"Greet a person","options":[{"name":"name","description":"The name of the person","type":3,"required":true}]}' \</w:t>
      </w:r>
    </w:p>
    <w:p w14:paraId="67D81EC3"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"https://discord.com/api/v8/applications/$CLIENT_ID/commands"</w:t>
      </w:r>
    </w:p>
    <w:p w14:paraId="69210C9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will register a Slash Command named </w:t>
      </w:r>
      <w:r w:rsidRPr="00C82CE8">
        <w:rPr>
          <w:rStyle w:val="HTMLCode"/>
          <w:rFonts w:ascii="Times New Roman" w:eastAsia="楷体" w:hAnsi="Times New Roman" w:cs="Menlo"/>
          <w:color w:val="24292F"/>
          <w:sz w:val="18"/>
          <w:szCs w:val="18"/>
        </w:rPr>
        <w:t>hello</w:t>
      </w:r>
      <w:r w:rsidRPr="00C82CE8">
        <w:rPr>
          <w:rFonts w:ascii="Times New Roman" w:hAnsi="Times New Roman" w:cs="Segoe UI"/>
          <w:color w:val="24292F"/>
          <w:szCs w:val="18"/>
        </w:rPr>
        <w:t> that accepts a parameter named </w:t>
      </w:r>
      <w:r w:rsidRPr="00C82CE8">
        <w:rPr>
          <w:rStyle w:val="HTMLCode"/>
          <w:rFonts w:ascii="Times New Roman" w:eastAsia="楷体" w:hAnsi="Times New Roman" w:cs="Menlo"/>
          <w:color w:val="24292F"/>
          <w:sz w:val="18"/>
          <w:szCs w:val="18"/>
        </w:rPr>
        <w:t>name</w:t>
      </w:r>
      <w:r w:rsidRPr="00C82CE8">
        <w:rPr>
          <w:rFonts w:ascii="Times New Roman" w:hAnsi="Times New Roman" w:cs="Segoe UI"/>
          <w:color w:val="24292F"/>
          <w:szCs w:val="18"/>
        </w:rPr>
        <w:t> of type string.</w:t>
      </w:r>
    </w:p>
    <w:p w14:paraId="33ED9A7C" w14:textId="77777777" w:rsidR="00D51CA0" w:rsidRPr="00C82CE8" w:rsidRDefault="00D51CA0" w:rsidP="0091502E">
      <w:pPr>
        <w:pStyle w:val="Heading3"/>
      </w:pPr>
      <w:bookmarkStart w:id="13" w:name="_Toc114824995"/>
      <w:r w:rsidRPr="00C82CE8">
        <w:t>Create and deploy the hello world Slash Command</w:t>
      </w:r>
      <w:bookmarkEnd w:id="13"/>
    </w:p>
    <w:p w14:paraId="3D4C4A6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brief up: we created an application on Discord Developer Portal, registered a Slash Command, and created a project in Deno Deploy dashboard.</w:t>
      </w:r>
    </w:p>
    <w:p w14:paraId="32CF5CF0"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Whenever someone issues a command, Discord makes a POST request with the payload in JSON format. We need to respond to Discord in the same JSON format. The below code demonstrates the example that responds with a greeting.</w:t>
      </w:r>
    </w:p>
    <w:p w14:paraId="582D1EE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Sift is a small routing library that abstracts away details like starting a</w:t>
      </w:r>
    </w:p>
    <w:p w14:paraId="56077B3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listener on a port, and provides a simple function (serve) that has an API</w:t>
      </w:r>
    </w:p>
    <w:p w14:paraId="780E5A5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to invoke a function for a specific path.</w:t>
      </w:r>
    </w:p>
    <w:p w14:paraId="59ABF33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49EC03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json</w:t>
      </w:r>
      <w:r w:rsidRPr="00C82CE8">
        <w:rPr>
          <w:rStyle w:val="token"/>
          <w:rFonts w:ascii="Times New Roman" w:hAnsi="Times New Roman" w:cs="Menlo"/>
          <w:color w:val="24292F"/>
          <w:szCs w:val="18"/>
        </w:rPr>
        <w:t>,</w:t>
      </w:r>
    </w:p>
    <w:p w14:paraId="494147D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serve</w:t>
      </w:r>
      <w:r w:rsidRPr="00C82CE8">
        <w:rPr>
          <w:rStyle w:val="token"/>
          <w:rFonts w:ascii="Times New Roman" w:hAnsi="Times New Roman" w:cs="Menlo"/>
          <w:color w:val="24292F"/>
          <w:szCs w:val="18"/>
        </w:rPr>
        <w:t>,</w:t>
      </w:r>
    </w:p>
    <w:p w14:paraId="686DC39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validateRequest</w:t>
      </w:r>
      <w:r w:rsidRPr="00C82CE8">
        <w:rPr>
          <w:rStyle w:val="token"/>
          <w:rFonts w:ascii="Times New Roman" w:hAnsi="Times New Roman" w:cs="Menlo"/>
          <w:color w:val="24292F"/>
          <w:szCs w:val="18"/>
        </w:rPr>
        <w:t>,</w:t>
      </w:r>
    </w:p>
    <w:p w14:paraId="55F66D4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"https://deno.land/x/sift@0.6.0/mod.ts";</w:t>
      </w:r>
    </w:p>
    <w:p w14:paraId="69CBE1D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TweetNaCl is a cryptography library that we use to verify requests</w:t>
      </w:r>
    </w:p>
    <w:p w14:paraId="4DA3B7C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from Discord.</w:t>
      </w:r>
    </w:p>
    <w:p w14:paraId="1CCEB38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nacl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"https://cdn.skypack.dev/tweetnacl@v1.0.3?dts";</w:t>
      </w:r>
    </w:p>
    <w:p w14:paraId="40CAE2AB" w14:textId="77777777" w:rsidR="00D51CA0" w:rsidRPr="00C82CE8" w:rsidRDefault="00D51CA0" w:rsidP="00E264E6">
      <w:pPr>
        <w:pStyle w:val="HTMLPreformatted"/>
        <w:snapToGrid w:val="0"/>
        <w:rPr>
          <w:rFonts w:ascii="Times New Roman" w:hAnsi="Times New Roman" w:cs="Menlo"/>
          <w:color w:val="24292F"/>
          <w:szCs w:val="18"/>
        </w:rPr>
      </w:pPr>
    </w:p>
    <w:p w14:paraId="426687A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For all requests to "/" endpoint, we want to invoke home() handler.</w:t>
      </w:r>
    </w:p>
    <w:p w14:paraId="726FAB3F"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p>
    <w:p w14:paraId="410980F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home</w:t>
      </w:r>
      <w:r w:rsidRPr="00C82CE8">
        <w:rPr>
          <w:rStyle w:val="token"/>
          <w:rFonts w:ascii="Times New Roman" w:hAnsi="Times New Roman" w:cs="Menlo"/>
          <w:color w:val="24292F"/>
          <w:szCs w:val="18"/>
        </w:rPr>
        <w:t>,</w:t>
      </w:r>
    </w:p>
    <w:p w14:paraId="24A4EE3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653FBE3" w14:textId="77777777" w:rsidR="00D51CA0" w:rsidRPr="00C82CE8" w:rsidRDefault="00D51CA0" w:rsidP="00E264E6">
      <w:pPr>
        <w:pStyle w:val="HTMLPreformatted"/>
        <w:snapToGrid w:val="0"/>
        <w:rPr>
          <w:rFonts w:ascii="Times New Roman" w:hAnsi="Times New Roman" w:cs="Menlo"/>
          <w:color w:val="24292F"/>
          <w:szCs w:val="18"/>
        </w:rPr>
      </w:pPr>
    </w:p>
    <w:p w14:paraId="3EF324F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The main logic of the Discord Slash Command is defined in this function.</w:t>
      </w:r>
    </w:p>
    <w:p w14:paraId="10DE922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home(</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994A9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validateRequest() ensures that a request is of POST method and</w:t>
      </w:r>
    </w:p>
    <w:p w14:paraId="24CE6E3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has the following headers.</w:t>
      </w:r>
    </w:p>
    <w:p w14:paraId="1E6665F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validateRequest(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6324A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B81E5A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["X-Signature-Ed25519",</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"X-Signature-Timestamp"],</w:t>
      </w:r>
    </w:p>
    <w:p w14:paraId="5154CA8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CE99A9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DC89F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A6A7C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message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status </w:t>
      </w:r>
      <w:r w:rsidRPr="00C82CE8">
        <w:rPr>
          <w:rStyle w:val="token"/>
          <w:rFonts w:ascii="Times New Roman" w:hAnsi="Times New Roman" w:cs="Menlo"/>
          <w:color w:val="24292F"/>
          <w:szCs w:val="18"/>
        </w:rPr>
        <w:t>});</w:t>
      </w:r>
    </w:p>
    <w:p w14:paraId="677F09E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FAAEA5D" w14:textId="77777777" w:rsidR="00D51CA0" w:rsidRPr="00C82CE8" w:rsidRDefault="00D51CA0" w:rsidP="00E264E6">
      <w:pPr>
        <w:pStyle w:val="HTMLPreformatted"/>
        <w:snapToGrid w:val="0"/>
        <w:rPr>
          <w:rFonts w:ascii="Times New Roman" w:hAnsi="Times New Roman" w:cs="Menlo"/>
          <w:color w:val="24292F"/>
          <w:szCs w:val="18"/>
        </w:rPr>
      </w:pPr>
    </w:p>
    <w:p w14:paraId="2AED9B4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verifySignature() verifies if the request is coming from Discord.</w:t>
      </w:r>
    </w:p>
    <w:p w14:paraId="786B7E3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When the request's signature is not valid, we return a 401 and this is</w:t>
      </w:r>
    </w:p>
    <w:p w14:paraId="4ED5C20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important as Discord sends invalid requests to test our verification.</w:t>
      </w:r>
    </w:p>
    <w:p w14:paraId="798122F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verifySignature(</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6A264B5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valid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A2465A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415B86F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"Invalid 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5665E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9078D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401,</w:t>
      </w:r>
    </w:p>
    <w:p w14:paraId="217941E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3E1F45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w:t>
      </w:r>
    </w:p>
    <w:p w14:paraId="4E66802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D4EF889" w14:textId="77777777" w:rsidR="00D51CA0" w:rsidRPr="00C82CE8" w:rsidRDefault="00D51CA0" w:rsidP="00E264E6">
      <w:pPr>
        <w:pStyle w:val="HTMLPreformatted"/>
        <w:snapToGrid w:val="0"/>
        <w:rPr>
          <w:rFonts w:ascii="Times New Roman" w:hAnsi="Times New Roman" w:cs="Menlo"/>
          <w:color w:val="24292F"/>
          <w:szCs w:val="18"/>
        </w:rPr>
      </w:pPr>
    </w:p>
    <w:p w14:paraId="69A18B9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0,</w:t>
      </w:r>
      <w:r w:rsidRPr="00C82CE8">
        <w:rPr>
          <w:rFonts w:ascii="Times New Roman" w:hAnsi="Times New Roman" w:cs="Menlo"/>
          <w:color w:val="24292F"/>
          <w:szCs w:val="18"/>
        </w:rPr>
        <w:t xml:space="preserve"> data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JSON.parse(</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p>
    <w:p w14:paraId="7575084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Discord performs Ping interactions to test our application.</w:t>
      </w:r>
    </w:p>
    <w:p w14:paraId="25CC7A1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1 in a request implies a Ping interaction.</w:t>
      </w:r>
    </w:p>
    <w:p w14:paraId="3075AC6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D6323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4F553DD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type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1 in a response is a Pong interaction response type.</w:t>
      </w:r>
    </w:p>
    <w:p w14:paraId="14331DC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09401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5ED91EB" w14:textId="77777777" w:rsidR="00D51CA0" w:rsidRPr="00C82CE8" w:rsidRDefault="00D51CA0" w:rsidP="00E264E6">
      <w:pPr>
        <w:pStyle w:val="HTMLPreformatted"/>
        <w:snapToGrid w:val="0"/>
        <w:rPr>
          <w:rFonts w:ascii="Times New Roman" w:hAnsi="Times New Roman" w:cs="Menlo"/>
          <w:color w:val="24292F"/>
          <w:szCs w:val="18"/>
        </w:rPr>
      </w:pPr>
    </w:p>
    <w:p w14:paraId="6603C81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2 in a request is an ApplicationCommand interaction.</w:t>
      </w:r>
    </w:p>
    <w:p w14:paraId="3A205E3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It implies that a user has issued a command.</w:t>
      </w:r>
    </w:p>
    <w:p w14:paraId="06CB5CD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2B57D6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value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options</w:t>
      </w:r>
      <w:r w:rsidRPr="00C82CE8">
        <w:rPr>
          <w:rStyle w:val="token"/>
          <w:rFonts w:ascii="Times New Roman" w:hAnsi="Times New Roman" w:cs="Menlo"/>
          <w:color w:val="24292F"/>
          <w:szCs w:val="18"/>
        </w:rPr>
        <w:t>.find((</w:t>
      </w:r>
      <w:r w:rsidRPr="00C82CE8">
        <w:rPr>
          <w:rFonts w:ascii="Times New Roman" w:hAnsi="Times New Roman" w:cs="Menlo"/>
          <w:color w:val="24292F"/>
          <w:szCs w:val="18"/>
        </w:rPr>
        <w:t>option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option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name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"name");</w:t>
      </w:r>
    </w:p>
    <w:p w14:paraId="47995F7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61F134A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Type 4 responds with the below message retaining the user's</w:t>
      </w:r>
    </w:p>
    <w:p w14:paraId="7D7D8FE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input at the top.</w:t>
      </w:r>
    </w:p>
    <w:p w14:paraId="55069BA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type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w:t>
      </w:r>
    </w:p>
    <w:p w14:paraId="798F71B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F09B3C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content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`Hello, ${value}!`,</w:t>
      </w:r>
    </w:p>
    <w:p w14:paraId="024375F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110A0C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5F4C04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981F176" w14:textId="77777777" w:rsidR="00D51CA0" w:rsidRPr="00C82CE8" w:rsidRDefault="00D51CA0" w:rsidP="00E264E6">
      <w:pPr>
        <w:pStyle w:val="HTMLPreformatted"/>
        <w:snapToGrid w:val="0"/>
        <w:rPr>
          <w:rFonts w:ascii="Times New Roman" w:hAnsi="Times New Roman" w:cs="Menlo"/>
          <w:color w:val="24292F"/>
          <w:szCs w:val="18"/>
        </w:rPr>
      </w:pPr>
    </w:p>
    <w:p w14:paraId="49190B2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will return a bad request error as a valid Discord request</w:t>
      </w:r>
    </w:p>
    <w:p w14:paraId="60CD44A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shouldn't reach here.</w:t>
      </w:r>
    </w:p>
    <w:p w14:paraId="3DCFE66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"bad 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BC6E38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8143B70" w14:textId="77777777" w:rsidR="00D51CA0" w:rsidRPr="00C82CE8" w:rsidRDefault="00D51CA0" w:rsidP="00E264E6">
      <w:pPr>
        <w:pStyle w:val="HTMLPreformatted"/>
        <w:snapToGrid w:val="0"/>
        <w:rPr>
          <w:rFonts w:ascii="Times New Roman" w:hAnsi="Times New Roman" w:cs="Menlo"/>
          <w:color w:val="24292F"/>
          <w:szCs w:val="18"/>
        </w:rPr>
      </w:pPr>
    </w:p>
    <w:p w14:paraId="4B391FE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Verify whether the request is coming from Discord. */</w:t>
      </w:r>
    </w:p>
    <w:p w14:paraId="698A20E2"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verifySignature(</w:t>
      </w:r>
    </w:p>
    <w:p w14:paraId="731C65E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p>
    <w:p w14:paraId="237D322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 xml:space="preserve"> valid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boolean;</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4FA75C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PUBLIC_KEY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.get("DISCORD_PUBLIC_KEY")!;</w:t>
      </w:r>
    </w:p>
    <w:p w14:paraId="6784810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Discord sends these headers with every request.</w:t>
      </w:r>
    </w:p>
    <w:p w14:paraId="61568C1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signature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.get("X-Signature-Ed25519")!;</w:t>
      </w:r>
    </w:p>
    <w:p w14:paraId="5048F7B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timestamp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.get("X-Signature-Timestamp")!;</w:t>
      </w:r>
    </w:p>
    <w:p w14:paraId="1A540B8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.text();</w:t>
      </w:r>
    </w:p>
    <w:p w14:paraId="254A66E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valid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nacl</w:t>
      </w:r>
      <w:r w:rsidRPr="00C82CE8">
        <w:rPr>
          <w:rStyle w:val="token"/>
          <w:rFonts w:ascii="Times New Roman" w:hAnsi="Times New Roman" w:cs="Menlo"/>
          <w:color w:val="24292F"/>
          <w:szCs w:val="18"/>
        </w:rPr>
        <w:t>.</w:t>
      </w:r>
      <w:r w:rsidRPr="00C82CE8">
        <w:rPr>
          <w:rFonts w:ascii="Times New Roman" w:hAnsi="Times New Roman" w:cs="Menlo"/>
          <w:color w:val="24292F"/>
          <w:szCs w:val="18"/>
        </w:rPr>
        <w:t>sign</w:t>
      </w:r>
      <w:r w:rsidRPr="00C82CE8">
        <w:rPr>
          <w:rStyle w:val="token"/>
          <w:rFonts w:ascii="Times New Roman" w:hAnsi="Times New Roman" w:cs="Menlo"/>
          <w:color w:val="24292F"/>
          <w:szCs w:val="18"/>
        </w:rPr>
        <w:t>.</w:t>
      </w:r>
      <w:r w:rsidRPr="00C82CE8">
        <w:rPr>
          <w:rFonts w:ascii="Times New Roman" w:hAnsi="Times New Roman" w:cs="Menlo"/>
          <w:color w:val="24292F"/>
          <w:szCs w:val="18"/>
        </w:rPr>
        <w:t>detached</w:t>
      </w:r>
      <w:r w:rsidRPr="00C82CE8">
        <w:rPr>
          <w:rStyle w:val="token"/>
          <w:rFonts w:ascii="Times New Roman" w:hAnsi="Times New Roman" w:cs="Menlo"/>
          <w:color w:val="24292F"/>
          <w:szCs w:val="18"/>
        </w:rPr>
        <w:t>.verify(</w:t>
      </w:r>
    </w:p>
    <w:p w14:paraId="3259616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TextEncoder().encode(</w:t>
      </w:r>
      <w:r w:rsidRPr="00C82CE8">
        <w:rPr>
          <w:rFonts w:ascii="Times New Roman" w:hAnsi="Times New Roman" w:cs="Menlo"/>
          <w:color w:val="24292F"/>
          <w:szCs w:val="18"/>
        </w:rPr>
        <w:t xml:space="preserve">timestamp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p>
    <w:p w14:paraId="29F9EDC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hexToUint8Array(</w:t>
      </w:r>
      <w:r w:rsidRPr="00C82CE8">
        <w:rPr>
          <w:rFonts w:ascii="Times New Roman" w:hAnsi="Times New Roman" w:cs="Menlo"/>
          <w:color w:val="24292F"/>
          <w:szCs w:val="18"/>
        </w:rPr>
        <w:t>signature</w:t>
      </w:r>
      <w:r w:rsidRPr="00C82CE8">
        <w:rPr>
          <w:rStyle w:val="token"/>
          <w:rFonts w:ascii="Times New Roman" w:hAnsi="Times New Roman" w:cs="Menlo"/>
          <w:color w:val="24292F"/>
          <w:szCs w:val="18"/>
        </w:rPr>
        <w:t>),</w:t>
      </w:r>
    </w:p>
    <w:p w14:paraId="7423CAD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hexToUint8Array(PUBLIC_KEY),</w:t>
      </w:r>
    </w:p>
    <w:p w14:paraId="1C28F13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9B9DE68" w14:textId="77777777" w:rsidR="00D51CA0" w:rsidRPr="00C82CE8" w:rsidRDefault="00D51CA0" w:rsidP="00E264E6">
      <w:pPr>
        <w:pStyle w:val="HTMLPreformatted"/>
        <w:snapToGrid w:val="0"/>
        <w:rPr>
          <w:rFonts w:ascii="Times New Roman" w:hAnsi="Times New Roman" w:cs="Menlo"/>
          <w:color w:val="24292F"/>
          <w:szCs w:val="18"/>
        </w:rPr>
      </w:pPr>
    </w:p>
    <w:p w14:paraId="1A96346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p>
    <w:p w14:paraId="0F65B14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B4EEAC7" w14:textId="77777777" w:rsidR="00D51CA0" w:rsidRPr="00C82CE8" w:rsidRDefault="00D51CA0" w:rsidP="00E264E6">
      <w:pPr>
        <w:pStyle w:val="HTMLPreformatted"/>
        <w:snapToGrid w:val="0"/>
        <w:rPr>
          <w:rFonts w:ascii="Times New Roman" w:hAnsi="Times New Roman" w:cs="Menlo"/>
          <w:color w:val="24292F"/>
          <w:szCs w:val="18"/>
        </w:rPr>
      </w:pPr>
    </w:p>
    <w:p w14:paraId="2D91A30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Converts a hexadecimal string to Uint8Array. */</w:t>
      </w:r>
    </w:p>
    <w:p w14:paraId="4728B32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hexToUint8Array(</w:t>
      </w:r>
      <w:r w:rsidRPr="00C82CE8">
        <w:rPr>
          <w:rFonts w:ascii="Times New Roman" w:hAnsi="Times New Roman" w:cs="Menlo"/>
          <w:color w:val="24292F"/>
          <w:szCs w:val="18"/>
        </w:rPr>
        <w:t>hex</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F6E27B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Uint8Array(</w:t>
      </w:r>
      <w:r w:rsidRPr="00C82CE8">
        <w:rPr>
          <w:rFonts w:ascii="Times New Roman" w:hAnsi="Times New Roman" w:cs="Menlo"/>
          <w:color w:val="24292F"/>
          <w:szCs w:val="18"/>
        </w:rPr>
        <w:t>hex</w:t>
      </w:r>
      <w:r w:rsidRPr="00C82CE8">
        <w:rPr>
          <w:rStyle w:val="token"/>
          <w:rFonts w:ascii="Times New Roman" w:hAnsi="Times New Roman" w:cs="Menlo"/>
          <w:color w:val="24292F"/>
          <w:szCs w:val="18"/>
        </w:rPr>
        <w:t>.match(/.{1,2}/g)!.map((</w:t>
      </w:r>
      <w:r w:rsidRPr="00C82CE8">
        <w:rPr>
          <w:rFonts w:ascii="Times New Roman" w:hAnsi="Times New Roman" w:cs="Menlo"/>
          <w:color w:val="24292F"/>
          <w:szCs w:val="18"/>
        </w:rPr>
        <w:t>val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parseInt(</w:t>
      </w:r>
      <w:r w:rsidRPr="00C82CE8">
        <w:rPr>
          <w:rFonts w:ascii="Times New Roman" w:hAnsi="Times New Roman" w:cs="Menlo"/>
          <w:color w:val="24292F"/>
          <w:szCs w:val="18"/>
        </w:rPr>
        <w:t>val</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16)));</w:t>
      </w:r>
    </w:p>
    <w:p w14:paraId="3FF7D44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w:t>
      </w:r>
    </w:p>
    <w:p w14:paraId="2196A3D9" w14:textId="77777777" w:rsidR="00D51CA0" w:rsidRPr="00C82CE8" w:rsidRDefault="00D51CA0" w:rsidP="008D3C27">
      <w:pPr>
        <w:pStyle w:val="Heading4"/>
      </w:pPr>
      <w:r w:rsidRPr="00C82CE8">
        <w:t>Deploy the code</w:t>
      </w:r>
    </w:p>
    <w:p w14:paraId="2B187454" w14:textId="54F6DB3F"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Click on the button below and you'll be navigated to Deno Deploy.</w:t>
      </w:r>
      <w:r w:rsidR="00C82CE8">
        <w:rPr>
          <w:rFonts w:cs="Segoe UI"/>
          <w:noProof/>
          <w:color w:val="24292F"/>
          <w:szCs w:val="18"/>
        </w:rPr>
        <w:drawing>
          <wp:inline distT="0" distB="0" distL="0" distR="0" wp14:anchorId="477A6172" wp14:editId="14D6E591">
            <wp:extent cx="525000" cy="180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lum bright="70000" contrast="-70000"/>
                      <a:extLst>
                        <a:ext uri="{28A0092B-C50C-407E-A947-70E740481C1C}">
                          <a14:useLocalDpi xmlns:a14="http://schemas.microsoft.com/office/drawing/2010/main" val="0"/>
                        </a:ext>
                      </a:extLst>
                    </a:blip>
                    <a:srcRect/>
                    <a:stretch>
                      <a:fillRect/>
                    </a:stretch>
                  </pic:blipFill>
                  <pic:spPr bwMode="auto">
                    <a:xfrm>
                      <a:off x="0" y="0"/>
                      <a:ext cx="525000" cy="180000"/>
                    </a:xfrm>
                    <a:prstGeom prst="rect">
                      <a:avLst/>
                    </a:prstGeom>
                    <a:noFill/>
                  </pic:spPr>
                </pic:pic>
              </a:graphicData>
            </a:graphic>
          </wp:inline>
        </w:drawing>
      </w:r>
    </w:p>
    <w:p w14:paraId="643392B4" w14:textId="77777777"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Input </w:t>
      </w:r>
      <w:r w:rsidRPr="00C82CE8">
        <w:rPr>
          <w:rStyle w:val="HTMLCode"/>
          <w:rFonts w:ascii="Times New Roman" w:eastAsia="楷体" w:hAnsi="Times New Roman" w:cs="Menlo"/>
          <w:color w:val="24292F"/>
          <w:sz w:val="18"/>
          <w:szCs w:val="18"/>
        </w:rPr>
        <w:t>DISCORD_PUBLIC_KEY</w:t>
      </w:r>
      <w:r w:rsidRPr="00C82CE8">
        <w:rPr>
          <w:rFonts w:cs="Segoe UI"/>
          <w:color w:val="24292F"/>
          <w:szCs w:val="18"/>
        </w:rPr>
        <w:t> env variable field. The value should be the public key available in </w:t>
      </w:r>
      <w:r w:rsidRPr="00C82CE8">
        <w:rPr>
          <w:rStyle w:val="Strong"/>
          <w:rFonts w:cs="Segoe UI"/>
          <w:color w:val="24292F"/>
          <w:szCs w:val="18"/>
        </w:rPr>
        <w:t>General Information</w:t>
      </w:r>
      <w:r w:rsidRPr="00C82CE8">
        <w:rPr>
          <w:rFonts w:cs="Segoe UI"/>
          <w:color w:val="24292F"/>
          <w:szCs w:val="18"/>
        </w:rPr>
        <w:t> section in the Discord application page.</w:t>
      </w:r>
    </w:p>
    <w:p w14:paraId="298FFB94" w14:textId="77777777"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Create</w:t>
      </w:r>
      <w:r w:rsidRPr="00C82CE8">
        <w:rPr>
          <w:rFonts w:cs="Segoe UI"/>
          <w:color w:val="24292F"/>
          <w:szCs w:val="18"/>
        </w:rPr>
        <w:t> to create the project, then on </w:t>
      </w:r>
      <w:r w:rsidRPr="00C82CE8">
        <w:rPr>
          <w:rStyle w:val="Strong"/>
          <w:rFonts w:cs="Segoe UI"/>
          <w:color w:val="24292F"/>
          <w:szCs w:val="18"/>
        </w:rPr>
        <w:t>Deploy</w:t>
      </w:r>
      <w:r w:rsidRPr="00C82CE8">
        <w:rPr>
          <w:rFonts w:cs="Segoe UI"/>
          <w:color w:val="24292F"/>
          <w:szCs w:val="18"/>
        </w:rPr>
        <w:t> to deploy the script.</w:t>
      </w:r>
    </w:p>
    <w:p w14:paraId="13B31DBB" w14:textId="77777777" w:rsidR="00D51CA0" w:rsidRPr="00C82CE8" w:rsidRDefault="00D51CA0" w:rsidP="00F036A8">
      <w:pPr>
        <w:widowControl/>
        <w:numPr>
          <w:ilvl w:val="0"/>
          <w:numId w:val="9"/>
        </w:numPr>
        <w:tabs>
          <w:tab w:val="clear" w:pos="720"/>
          <w:tab w:val="left" w:pos="360"/>
        </w:tabs>
        <w:ind w:left="0" w:firstLine="0"/>
        <w:rPr>
          <w:rFonts w:cs="Segoe UI"/>
          <w:color w:val="24292F"/>
          <w:szCs w:val="18"/>
        </w:rPr>
      </w:pPr>
      <w:r w:rsidRPr="00C82CE8">
        <w:rPr>
          <w:rFonts w:cs="Segoe UI"/>
          <w:color w:val="24292F"/>
          <w:szCs w:val="18"/>
        </w:rPr>
        <w:t>Grab the URL that's displayed under </w:t>
      </w:r>
      <w:r w:rsidRPr="00C82CE8">
        <w:rPr>
          <w:rStyle w:val="Strong"/>
          <w:rFonts w:cs="Segoe UI"/>
          <w:color w:val="24292F"/>
          <w:szCs w:val="18"/>
        </w:rPr>
        <w:t>Domains</w:t>
      </w:r>
      <w:r w:rsidRPr="00C82CE8">
        <w:rPr>
          <w:rFonts w:cs="Segoe UI"/>
          <w:color w:val="24292F"/>
          <w:szCs w:val="18"/>
        </w:rPr>
        <w:t> in Production Deployment card.</w:t>
      </w:r>
    </w:p>
    <w:p w14:paraId="598854EA" w14:textId="77777777" w:rsidR="00D51CA0" w:rsidRPr="00C82CE8" w:rsidRDefault="00D51CA0" w:rsidP="008D3C27">
      <w:pPr>
        <w:pStyle w:val="Heading4"/>
      </w:pPr>
      <w:r w:rsidRPr="00C82CE8">
        <w:t>Configure Discord application to use our URL as interactions endpoint URL</w:t>
      </w:r>
    </w:p>
    <w:p w14:paraId="5E2E87DF" w14:textId="77777777" w:rsidR="00D51CA0" w:rsidRPr="00C82CE8" w:rsidRDefault="00D51CA0" w:rsidP="00F036A8">
      <w:pPr>
        <w:widowControl/>
        <w:numPr>
          <w:ilvl w:val="0"/>
          <w:numId w:val="10"/>
        </w:numPr>
        <w:tabs>
          <w:tab w:val="clear" w:pos="720"/>
          <w:tab w:val="left" w:pos="360"/>
        </w:tabs>
        <w:ind w:left="0" w:firstLine="0"/>
        <w:rPr>
          <w:rFonts w:cs="Segoe UI"/>
          <w:color w:val="24292F"/>
          <w:szCs w:val="18"/>
        </w:rPr>
      </w:pPr>
      <w:r w:rsidRPr="00C82CE8">
        <w:rPr>
          <w:rFonts w:cs="Segoe UI"/>
          <w:color w:val="24292F"/>
          <w:szCs w:val="18"/>
        </w:rPr>
        <w:t>Go back to your application (Greeter) page on Discord Developer Portal</w:t>
      </w:r>
    </w:p>
    <w:p w14:paraId="3A1F614F" w14:textId="77777777" w:rsidR="00D51CA0" w:rsidRPr="00C82CE8" w:rsidRDefault="00D51CA0" w:rsidP="00F036A8">
      <w:pPr>
        <w:widowControl/>
        <w:numPr>
          <w:ilvl w:val="0"/>
          <w:numId w:val="10"/>
        </w:numPr>
        <w:tabs>
          <w:tab w:val="clear" w:pos="720"/>
          <w:tab w:val="left" w:pos="360"/>
        </w:tabs>
        <w:ind w:left="0" w:firstLine="0"/>
        <w:rPr>
          <w:rFonts w:cs="Segoe UI"/>
          <w:color w:val="24292F"/>
          <w:szCs w:val="18"/>
        </w:rPr>
      </w:pPr>
      <w:r w:rsidRPr="00C82CE8">
        <w:rPr>
          <w:rFonts w:cs="Segoe UI"/>
          <w:color w:val="24292F"/>
          <w:szCs w:val="18"/>
        </w:rPr>
        <w:t>Fill </w:t>
      </w:r>
      <w:r w:rsidRPr="00C82CE8">
        <w:rPr>
          <w:rStyle w:val="Strong"/>
          <w:rFonts w:cs="Segoe UI"/>
          <w:color w:val="24292F"/>
          <w:szCs w:val="18"/>
        </w:rPr>
        <w:t>INTERACTIONS ENDPOINT URL</w:t>
      </w:r>
      <w:r w:rsidRPr="00C82CE8">
        <w:rPr>
          <w:rFonts w:cs="Segoe UI"/>
          <w:color w:val="24292F"/>
          <w:szCs w:val="18"/>
        </w:rPr>
        <w:t> field with the URL and click on </w:t>
      </w:r>
      <w:r w:rsidRPr="00C82CE8">
        <w:rPr>
          <w:rStyle w:val="Strong"/>
          <w:rFonts w:cs="Segoe UI"/>
          <w:color w:val="24292F"/>
          <w:szCs w:val="18"/>
        </w:rPr>
        <w:t>Save Changes</w:t>
      </w:r>
      <w:r w:rsidRPr="00C82CE8">
        <w:rPr>
          <w:rFonts w:cs="Segoe UI"/>
          <w:color w:val="24292F"/>
          <w:szCs w:val="18"/>
        </w:rPr>
        <w:t>.</w:t>
      </w:r>
    </w:p>
    <w:p w14:paraId="60E4F1BC" w14:textId="77777777" w:rsidR="00D51CA0" w:rsidRPr="00C82CE8" w:rsidRDefault="00D51CA0" w:rsidP="00F036A8">
      <w:pPr>
        <w:pStyle w:val="NormalWeb"/>
        <w:tabs>
          <w:tab w:val="left" w:pos="360"/>
        </w:tabs>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application is now ready. Let's proceed to the next section to install it.</w:t>
      </w:r>
    </w:p>
    <w:p w14:paraId="4A1A9190" w14:textId="77777777" w:rsidR="00D51CA0" w:rsidRPr="00C82CE8" w:rsidRDefault="00D51CA0" w:rsidP="0091502E">
      <w:pPr>
        <w:pStyle w:val="Heading3"/>
      </w:pPr>
      <w:bookmarkStart w:id="14" w:name="_Toc114824996"/>
      <w:r w:rsidRPr="00C82CE8">
        <w:t>Install the Slash Command on your Discord server</w:t>
      </w:r>
      <w:bookmarkEnd w:id="14"/>
    </w:p>
    <w:p w14:paraId="784F1A1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So to use the </w:t>
      </w:r>
      <w:r w:rsidRPr="00C82CE8">
        <w:rPr>
          <w:rStyle w:val="HTMLCode"/>
          <w:rFonts w:ascii="Times New Roman" w:eastAsia="楷体" w:hAnsi="Times New Roman" w:cs="Menlo"/>
          <w:color w:val="24292F"/>
          <w:sz w:val="18"/>
          <w:szCs w:val="18"/>
        </w:rPr>
        <w:t>hello</w:t>
      </w:r>
      <w:r w:rsidRPr="00C82CE8">
        <w:rPr>
          <w:rFonts w:ascii="Times New Roman" w:hAnsi="Times New Roman" w:cs="Segoe UI"/>
          <w:color w:val="24292F"/>
          <w:szCs w:val="18"/>
        </w:rPr>
        <w:t> Slash Command, we need to install our Greeter application on our Discord server. Here are the steps:</w:t>
      </w:r>
    </w:p>
    <w:p w14:paraId="0DA93AA7" w14:textId="77777777" w:rsidR="00D51CA0" w:rsidRPr="00C82CE8" w:rsidRDefault="00D51CA0" w:rsidP="00F036A8">
      <w:pPr>
        <w:widowControl/>
        <w:numPr>
          <w:ilvl w:val="0"/>
          <w:numId w:val="11"/>
        </w:numPr>
        <w:tabs>
          <w:tab w:val="clear" w:pos="720"/>
          <w:tab w:val="left" w:pos="360"/>
        </w:tabs>
        <w:ind w:left="0" w:firstLine="0"/>
        <w:rPr>
          <w:rFonts w:cs="Segoe UI"/>
          <w:color w:val="24292F"/>
          <w:szCs w:val="18"/>
        </w:rPr>
      </w:pPr>
      <w:r w:rsidRPr="00C82CE8">
        <w:rPr>
          <w:rFonts w:cs="Segoe UI"/>
          <w:color w:val="24292F"/>
          <w:szCs w:val="18"/>
        </w:rPr>
        <w:t>Go to </w:t>
      </w:r>
      <w:r w:rsidRPr="00C82CE8">
        <w:rPr>
          <w:rStyle w:val="Strong"/>
          <w:rFonts w:cs="Segoe UI"/>
          <w:color w:val="24292F"/>
          <w:szCs w:val="18"/>
        </w:rPr>
        <w:t>OAuth2</w:t>
      </w:r>
      <w:r w:rsidRPr="00C82CE8">
        <w:rPr>
          <w:rFonts w:cs="Segoe UI"/>
          <w:color w:val="24292F"/>
          <w:szCs w:val="18"/>
        </w:rPr>
        <w:t> section of the Discord application page on Discord Developer Portal</w:t>
      </w:r>
    </w:p>
    <w:p w14:paraId="303BDF07" w14:textId="77777777" w:rsidR="00D51CA0" w:rsidRPr="00C82CE8" w:rsidRDefault="00D51CA0" w:rsidP="00F036A8">
      <w:pPr>
        <w:widowControl/>
        <w:numPr>
          <w:ilvl w:val="0"/>
          <w:numId w:val="11"/>
        </w:numPr>
        <w:tabs>
          <w:tab w:val="clear" w:pos="720"/>
          <w:tab w:val="left" w:pos="360"/>
        </w:tabs>
        <w:ind w:left="0" w:firstLine="0"/>
        <w:rPr>
          <w:rFonts w:cs="Segoe UI"/>
          <w:color w:val="24292F"/>
          <w:szCs w:val="18"/>
        </w:rPr>
      </w:pPr>
      <w:r w:rsidRPr="00C82CE8">
        <w:rPr>
          <w:rFonts w:cs="Segoe UI"/>
          <w:color w:val="24292F"/>
          <w:szCs w:val="18"/>
        </w:rPr>
        <w:t>Select </w:t>
      </w:r>
      <w:r w:rsidRPr="00C82CE8">
        <w:rPr>
          <w:rStyle w:val="HTMLCode"/>
          <w:rFonts w:ascii="Times New Roman" w:eastAsia="楷体" w:hAnsi="Times New Roman" w:cs="Menlo"/>
          <w:color w:val="24292F"/>
          <w:sz w:val="18"/>
          <w:szCs w:val="18"/>
        </w:rPr>
        <w:t>applications.commands</w:t>
      </w:r>
      <w:r w:rsidRPr="00C82CE8">
        <w:rPr>
          <w:rFonts w:cs="Segoe UI"/>
          <w:color w:val="24292F"/>
          <w:szCs w:val="18"/>
        </w:rPr>
        <w:t> scope and click on the </w:t>
      </w:r>
      <w:r w:rsidRPr="00C82CE8">
        <w:rPr>
          <w:rStyle w:val="Strong"/>
          <w:rFonts w:cs="Segoe UI"/>
          <w:color w:val="24292F"/>
          <w:szCs w:val="18"/>
        </w:rPr>
        <w:t>Copy</w:t>
      </w:r>
      <w:r w:rsidRPr="00C82CE8">
        <w:rPr>
          <w:rFonts w:cs="Segoe UI"/>
          <w:color w:val="24292F"/>
          <w:szCs w:val="18"/>
        </w:rPr>
        <w:t> button below.</w:t>
      </w:r>
    </w:p>
    <w:p w14:paraId="03E7D887" w14:textId="77777777" w:rsidR="00D51CA0" w:rsidRPr="00C82CE8" w:rsidRDefault="00D51CA0" w:rsidP="00F036A8">
      <w:pPr>
        <w:widowControl/>
        <w:numPr>
          <w:ilvl w:val="0"/>
          <w:numId w:val="11"/>
        </w:numPr>
        <w:tabs>
          <w:tab w:val="clear" w:pos="720"/>
          <w:tab w:val="left" w:pos="360"/>
        </w:tabs>
        <w:ind w:left="0" w:firstLine="0"/>
        <w:rPr>
          <w:rFonts w:cs="Segoe UI"/>
          <w:color w:val="24292F"/>
          <w:szCs w:val="18"/>
        </w:rPr>
      </w:pPr>
      <w:r w:rsidRPr="00C82CE8">
        <w:rPr>
          <w:rFonts w:cs="Segoe UI"/>
          <w:color w:val="24292F"/>
          <w:szCs w:val="18"/>
        </w:rPr>
        <w:t>Now paste and visit the URL on your browser. Select your server and click on </w:t>
      </w:r>
      <w:r w:rsidRPr="00C82CE8">
        <w:rPr>
          <w:rStyle w:val="Strong"/>
          <w:rFonts w:cs="Segoe UI"/>
          <w:color w:val="24292F"/>
          <w:szCs w:val="18"/>
        </w:rPr>
        <w:t>Authorize</w:t>
      </w:r>
      <w:r w:rsidRPr="00C82CE8">
        <w:rPr>
          <w:rFonts w:cs="Segoe UI"/>
          <w:color w:val="24292F"/>
          <w:szCs w:val="18"/>
        </w:rPr>
        <w:t>.</w:t>
      </w:r>
    </w:p>
    <w:p w14:paraId="706A635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Open Discord, type </w:t>
      </w:r>
      <w:r w:rsidRPr="00C82CE8">
        <w:rPr>
          <w:rStyle w:val="HTMLCode"/>
          <w:rFonts w:ascii="Times New Roman" w:eastAsia="楷体" w:hAnsi="Times New Roman" w:cs="Menlo"/>
          <w:color w:val="24292F"/>
          <w:sz w:val="18"/>
          <w:szCs w:val="18"/>
        </w:rPr>
        <w:t>/hello Deno Deploy</w:t>
      </w:r>
      <w:r w:rsidRPr="00C82CE8">
        <w:rPr>
          <w:rFonts w:ascii="Times New Roman" w:hAnsi="Times New Roman" w:cs="Segoe UI"/>
          <w:color w:val="24292F"/>
          <w:szCs w:val="18"/>
        </w:rPr>
        <w:t> and press </w:t>
      </w:r>
      <w:r w:rsidRPr="00C82CE8">
        <w:rPr>
          <w:rStyle w:val="Strong"/>
          <w:rFonts w:ascii="Times New Roman" w:hAnsi="Times New Roman" w:cs="Segoe UI"/>
          <w:color w:val="24292F"/>
          <w:szCs w:val="18"/>
        </w:rPr>
        <w:t>Enter</w:t>
      </w:r>
      <w:r w:rsidRPr="00C82CE8">
        <w:rPr>
          <w:rFonts w:ascii="Times New Roman" w:hAnsi="Times New Roman" w:cs="Segoe UI"/>
          <w:color w:val="24292F"/>
          <w:szCs w:val="18"/>
        </w:rPr>
        <w:t>. The output will look something like below.</w:t>
      </w:r>
    </w:p>
    <w:p w14:paraId="3C73136C" w14:textId="4217B06E" w:rsidR="00D51CA0" w:rsidRPr="00C82CE8" w:rsidRDefault="00C82CE8" w:rsidP="00E264E6">
      <w:pPr>
        <w:pStyle w:val="NormalWeb"/>
        <w:snapToGrid w:val="0"/>
        <w:spacing w:before="0" w:beforeAutospacing="0" w:after="0" w:afterAutospacing="0"/>
        <w:rPr>
          <w:rFonts w:ascii="Times New Roman" w:hAnsi="Times New Roman" w:cs="Segoe UI"/>
          <w:color w:val="24292F"/>
          <w:szCs w:val="18"/>
        </w:rPr>
      </w:pPr>
      <w:r>
        <w:rPr>
          <w:rFonts w:ascii="Times New Roman" w:hAnsi="Times New Roman" w:cs="Segoe UI"/>
          <w:noProof/>
          <w:color w:val="24292F"/>
          <w:szCs w:val="18"/>
        </w:rPr>
        <w:drawing>
          <wp:inline distT="0" distB="0" distL="0" distR="0" wp14:anchorId="7B8BDB89" wp14:editId="376B5373">
            <wp:extent cx="3600000" cy="1135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clrChange>
                        <a:clrFrom>
                          <a:srgbClr val="37393E"/>
                        </a:clrFrom>
                        <a:clrTo>
                          <a:srgbClr val="37393E">
                            <a:alpha val="0"/>
                          </a:srgbClr>
                        </a:clrTo>
                      </a:clrChange>
                      <a:extLst>
                        <a:ext uri="{28A0092B-C50C-407E-A947-70E740481C1C}">
                          <a14:useLocalDpi xmlns:a14="http://schemas.microsoft.com/office/drawing/2010/main" val="0"/>
                        </a:ext>
                      </a:extLst>
                    </a:blip>
                    <a:srcRect/>
                    <a:stretch>
                      <a:fillRect/>
                    </a:stretch>
                  </pic:blipFill>
                  <pic:spPr bwMode="auto">
                    <a:xfrm>
                      <a:off x="0" y="0"/>
                      <a:ext cx="3600000" cy="1135623"/>
                    </a:xfrm>
                    <a:prstGeom prst="rect">
                      <a:avLst/>
                    </a:prstGeom>
                    <a:noFill/>
                  </pic:spPr>
                </pic:pic>
              </a:graphicData>
            </a:graphic>
          </wp:inline>
        </w:drawing>
      </w:r>
    </w:p>
    <w:p w14:paraId="25BCDCE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Congratulations for completing the tutorial! Go ahead and build some awesome Discord Slash Commands! And do share them with us on </w:t>
      </w:r>
      <w:r w:rsidRPr="00C82CE8">
        <w:rPr>
          <w:rStyle w:val="Strong"/>
          <w:rFonts w:ascii="Times New Roman" w:hAnsi="Times New Roman" w:cs="Segoe UI"/>
          <w:color w:val="24292F"/>
          <w:szCs w:val="18"/>
        </w:rPr>
        <w:t>deploy</w:t>
      </w:r>
      <w:r w:rsidRPr="00C82CE8">
        <w:rPr>
          <w:rFonts w:ascii="Times New Roman" w:hAnsi="Times New Roman" w:cs="Segoe UI"/>
          <w:color w:val="24292F"/>
          <w:szCs w:val="18"/>
        </w:rPr>
        <w:t> channel of </w:t>
      </w:r>
      <w:hyperlink r:id="rId43" w:history="1">
        <w:r w:rsidRPr="00C82CE8">
          <w:rPr>
            <w:rStyle w:val="Hyperlink"/>
            <w:rFonts w:ascii="Times New Roman" w:hAnsi="Times New Roman" w:cs="Segoe UI"/>
            <w:szCs w:val="18"/>
          </w:rPr>
          <w:t>the Deno Discord server</w:t>
        </w:r>
      </w:hyperlink>
      <w:r w:rsidRPr="00C82CE8">
        <w:rPr>
          <w:rFonts w:ascii="Times New Roman" w:hAnsi="Times New Roman" w:cs="Segoe UI"/>
          <w:color w:val="24292F"/>
          <w:szCs w:val="18"/>
        </w:rPr>
        <w:t>.</w:t>
      </w:r>
    </w:p>
    <w:p w14:paraId="798BAA72" w14:textId="7ED3CF7D" w:rsidR="000727D9" w:rsidRPr="00AE601B" w:rsidRDefault="00000000" w:rsidP="00AE601B">
      <w:pPr>
        <w:pStyle w:val="Heading2"/>
      </w:pPr>
      <w:hyperlink r:id="rId44" w:history="1">
        <w:bookmarkStart w:id="15" w:name="_Toc114824997"/>
        <w:r w:rsidR="000727D9" w:rsidRPr="00AE601B">
          <w:rPr>
            <w:rStyle w:val="Hyperlink"/>
            <w:color w:val="auto"/>
            <w:u w:val="none"/>
          </w:rPr>
          <w:t>Persist data using FaunaDB</w:t>
        </w:r>
        <w:bookmarkEnd w:id="15"/>
      </w:hyperlink>
    </w:p>
    <w:p w14:paraId="11338370"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FaunaDB calls itself "The data API for modern applications". It's a database with a GraphQL interface that enables you to use GraphQL to interact with it. Since we communicate with it using HTTP requests, we don't need to manage connections which suits very well for serverless applications.</w:t>
      </w:r>
    </w:p>
    <w:p w14:paraId="00461D6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tutorial assumes that you've </w:t>
      </w:r>
      <w:hyperlink r:id="rId45" w:history="1">
        <w:r w:rsidRPr="00C82CE8">
          <w:rPr>
            <w:rStyle w:val="Hyperlink"/>
            <w:rFonts w:ascii="Times New Roman" w:hAnsi="Times New Roman" w:cs="Segoe UI"/>
            <w:szCs w:val="18"/>
          </w:rPr>
          <w:t>FaunaDB</w:t>
        </w:r>
      </w:hyperlink>
      <w:r w:rsidRPr="00C82CE8">
        <w:rPr>
          <w:rFonts w:ascii="Times New Roman" w:hAnsi="Times New Roman" w:cs="Segoe UI"/>
          <w:color w:val="24292F"/>
          <w:szCs w:val="18"/>
        </w:rPr>
        <w:t> and Deno Deploy accounts, Deno Deploy CLI installed, and some basic knowledge of GraphQL.</w:t>
      </w:r>
    </w:p>
    <w:p w14:paraId="1CE3D237"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6" w:anchor="overview" w:history="1">
        <w:r w:rsidR="00D51CA0" w:rsidRPr="00C82CE8">
          <w:rPr>
            <w:rStyle w:val="Hyperlink"/>
            <w:rFonts w:cs="Segoe UI"/>
            <w:szCs w:val="18"/>
          </w:rPr>
          <w:t>Overview</w:t>
        </w:r>
      </w:hyperlink>
    </w:p>
    <w:p w14:paraId="6B0445DF"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7" w:anchor="build-the-api-endpoints" w:history="1">
        <w:r w:rsidR="00D51CA0" w:rsidRPr="00C82CE8">
          <w:rPr>
            <w:rStyle w:val="Hyperlink"/>
            <w:rFonts w:cs="Segoe UI"/>
            <w:szCs w:val="18"/>
          </w:rPr>
          <w:t>Build the API Endpoints</w:t>
        </w:r>
      </w:hyperlink>
    </w:p>
    <w:p w14:paraId="1DF96597"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8" w:anchor="use-faunadb-for-persistence" w:history="1">
        <w:r w:rsidR="00D51CA0" w:rsidRPr="00C82CE8">
          <w:rPr>
            <w:rStyle w:val="Hyperlink"/>
            <w:rFonts w:cs="Segoe UI"/>
            <w:szCs w:val="18"/>
          </w:rPr>
          <w:t>Use FaunaDB for Persistence</w:t>
        </w:r>
      </w:hyperlink>
    </w:p>
    <w:p w14:paraId="03BB02CA" w14:textId="77777777" w:rsidR="00D51CA0" w:rsidRPr="00C82CE8" w:rsidRDefault="00000000" w:rsidP="00F036A8">
      <w:pPr>
        <w:widowControl/>
        <w:numPr>
          <w:ilvl w:val="0"/>
          <w:numId w:val="12"/>
        </w:numPr>
        <w:tabs>
          <w:tab w:val="clear" w:pos="720"/>
          <w:tab w:val="left" w:pos="360"/>
        </w:tabs>
        <w:ind w:left="0" w:firstLine="0"/>
        <w:rPr>
          <w:rFonts w:cs="Segoe UI"/>
          <w:color w:val="24292F"/>
          <w:szCs w:val="18"/>
        </w:rPr>
      </w:pPr>
      <w:hyperlink r:id="rId49" w:anchor="deploy-the-api" w:history="1">
        <w:r w:rsidR="00D51CA0" w:rsidRPr="00C82CE8">
          <w:rPr>
            <w:rStyle w:val="Hyperlink"/>
            <w:rFonts w:cs="Segoe UI"/>
            <w:szCs w:val="18"/>
          </w:rPr>
          <w:t>Deploy the API</w:t>
        </w:r>
      </w:hyperlink>
    </w:p>
    <w:p w14:paraId="3866A3F3" w14:textId="77777777" w:rsidR="00D51CA0" w:rsidRPr="00C82CE8" w:rsidRDefault="00D51CA0" w:rsidP="0091502E">
      <w:pPr>
        <w:pStyle w:val="Heading3"/>
      </w:pPr>
      <w:bookmarkStart w:id="16" w:name="_Toc114824998"/>
      <w:r w:rsidRPr="00C82CE8">
        <w:t>Overview</w:t>
      </w:r>
      <w:bookmarkEnd w:id="16"/>
    </w:p>
    <w:p w14:paraId="54AC6D5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this tutorial, let's build a small quotes API with endpoints to insert and retrieve quotes. And later use FaunaDB to persist the quotes.</w:t>
      </w:r>
    </w:p>
    <w:p w14:paraId="75EB175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start by defining the API endpoints.</w:t>
      </w:r>
    </w:p>
    <w:p w14:paraId="56EC418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POST request to the endpoint should insert the quote to the list.</w:t>
      </w:r>
    </w:p>
    <w:p w14:paraId="409B6DF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/quotes/</w:t>
      </w:r>
    </w:p>
    <w:p w14:paraId="25D5F82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Body of the request.</w:t>
      </w:r>
    </w:p>
    <w:p w14:paraId="1C9E4AE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7FABA1F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 "Don't judge each day by the harvest you reap but by the seeds that you plant.",</w:t>
      </w:r>
    </w:p>
    <w:p w14:paraId="7671166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"author": "Robert Louis Stevenson"</w:t>
      </w:r>
    </w:p>
    <w:p w14:paraId="6B749A78"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7356EAF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688041C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 A GET request to the endpoint should return all the quotes from the database.</w:t>
      </w:r>
    </w:p>
    <w:p w14:paraId="1B680626"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/quotes/</w:t>
      </w:r>
    </w:p>
    <w:p w14:paraId="00C0A2A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Response of the request.</w:t>
      </w:r>
    </w:p>
    <w:p w14:paraId="792C485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2DF23F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"quotes": [</w:t>
      </w:r>
    </w:p>
    <w:p w14:paraId="3574A11D"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655A73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 "Don't judge each day by the harvest you reap but by the seeds that you plant.",</w:t>
      </w:r>
    </w:p>
    <w:p w14:paraId="2EFC75A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"author": "Robert Louis Stevenson"</w:t>
      </w:r>
    </w:p>
    <w:p w14:paraId="263A092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1B7E8260"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5F5C68D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772F5413"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that we understand how the endpoint should behave, let's proceed to build it.</w:t>
      </w:r>
    </w:p>
    <w:p w14:paraId="6DB957C8" w14:textId="77777777" w:rsidR="00D51CA0" w:rsidRPr="00C82CE8" w:rsidRDefault="00D51CA0" w:rsidP="0091502E">
      <w:pPr>
        <w:pStyle w:val="Heading3"/>
      </w:pPr>
      <w:bookmarkStart w:id="17" w:name="_Toc114824999"/>
      <w:r w:rsidRPr="00C82CE8">
        <w:t>Build the API Endpoints</w:t>
      </w:r>
      <w:bookmarkEnd w:id="17"/>
    </w:p>
    <w:p w14:paraId="7A698FA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First, create a file named </w:t>
      </w:r>
      <w:r w:rsidRPr="00C82CE8">
        <w:rPr>
          <w:rStyle w:val="HTMLCode"/>
          <w:rFonts w:ascii="Times New Roman" w:eastAsia="楷体" w:hAnsi="Times New Roman" w:cs="Menlo"/>
          <w:color w:val="24292F"/>
          <w:sz w:val="18"/>
          <w:szCs w:val="18"/>
        </w:rPr>
        <w:t>quotes.ts</w:t>
      </w:r>
      <w:r w:rsidRPr="00C82CE8">
        <w:rPr>
          <w:rFonts w:ascii="Times New Roman" w:hAnsi="Times New Roman" w:cs="Segoe UI"/>
          <w:color w:val="24292F"/>
          <w:szCs w:val="18"/>
        </w:rPr>
        <w:t> and paste the following content.</w:t>
      </w:r>
    </w:p>
    <w:p w14:paraId="3EB937E9"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Read through the comments in the code to understand what's happening.</w:t>
      </w:r>
    </w:p>
    <w:p w14:paraId="62A2C6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ACBD4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json</w:t>
      </w:r>
      <w:r w:rsidRPr="00C82CE8">
        <w:rPr>
          <w:rStyle w:val="token"/>
          <w:rFonts w:ascii="Times New Roman" w:hAnsi="Times New Roman" w:cs="Menlo"/>
          <w:color w:val="24292F"/>
          <w:szCs w:val="18"/>
        </w:rPr>
        <w:t>,</w:t>
      </w:r>
    </w:p>
    <w:p w14:paraId="12E726B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serve</w:t>
      </w:r>
      <w:r w:rsidRPr="00C82CE8">
        <w:rPr>
          <w:rStyle w:val="token"/>
          <w:rFonts w:ascii="Times New Roman" w:hAnsi="Times New Roman" w:cs="Menlo"/>
          <w:color w:val="24292F"/>
          <w:szCs w:val="18"/>
        </w:rPr>
        <w:t>,</w:t>
      </w:r>
    </w:p>
    <w:p w14:paraId="48C5EC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validateRequest</w:t>
      </w:r>
      <w:r w:rsidRPr="00C82CE8">
        <w:rPr>
          <w:rStyle w:val="token"/>
          <w:rFonts w:ascii="Times New Roman" w:hAnsi="Times New Roman" w:cs="Menlo"/>
          <w:color w:val="24292F"/>
          <w:szCs w:val="18"/>
        </w:rPr>
        <w:t>,</w:t>
      </w:r>
    </w:p>
    <w:p w14:paraId="6C0E4A5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"https://deno.land/x/sift@0.6.0/mod.ts";</w:t>
      </w:r>
    </w:p>
    <w:p w14:paraId="7B4761D1" w14:textId="77777777" w:rsidR="00D51CA0" w:rsidRPr="00C82CE8" w:rsidRDefault="00D51CA0" w:rsidP="00E264E6">
      <w:pPr>
        <w:pStyle w:val="HTMLPreformatted"/>
        <w:snapToGrid w:val="0"/>
        <w:rPr>
          <w:rFonts w:ascii="Times New Roman" w:hAnsi="Times New Roman" w:cs="Menlo"/>
          <w:color w:val="24292F"/>
          <w:szCs w:val="18"/>
        </w:rPr>
      </w:pPr>
    </w:p>
    <w:p w14:paraId="7C808A54"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p>
    <w:p w14:paraId="6A47BF0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"/quotes":</w:t>
      </w:r>
      <w:r w:rsidRPr="00C82CE8">
        <w:rPr>
          <w:rFonts w:ascii="Times New Roman" w:hAnsi="Times New Roman" w:cs="Menlo"/>
          <w:color w:val="24292F"/>
          <w:szCs w:val="18"/>
        </w:rPr>
        <w:t xml:space="preserve"> handleQuotes</w:t>
      </w:r>
      <w:r w:rsidRPr="00C82CE8">
        <w:rPr>
          <w:rStyle w:val="token"/>
          <w:rFonts w:ascii="Times New Roman" w:hAnsi="Times New Roman" w:cs="Menlo"/>
          <w:color w:val="24292F"/>
          <w:szCs w:val="18"/>
        </w:rPr>
        <w:t>,</w:t>
      </w:r>
    </w:p>
    <w:p w14:paraId="5D77B1BA"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3EA0C07" w14:textId="77777777" w:rsidR="00D51CA0" w:rsidRPr="00C82CE8" w:rsidRDefault="00D51CA0" w:rsidP="00E264E6">
      <w:pPr>
        <w:pStyle w:val="HTMLPreformatted"/>
        <w:snapToGrid w:val="0"/>
        <w:rPr>
          <w:rFonts w:ascii="Times New Roman" w:hAnsi="Times New Roman" w:cs="Menlo"/>
          <w:color w:val="24292F"/>
          <w:szCs w:val="18"/>
        </w:rPr>
      </w:pPr>
    </w:p>
    <w:p w14:paraId="54DC521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To get started, let's just use a global array of quotes.</w:t>
      </w:r>
    </w:p>
    <w:p w14:paraId="2347201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AA7E2D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5B6E21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quote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"Those who can imagine anything, can create the impossible.",</w:t>
      </w:r>
    </w:p>
    <w:p w14:paraId="240C9A5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author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"Alan Turing",</w:t>
      </w:r>
    </w:p>
    <w:p w14:paraId="128A03D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3C1980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F257B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quote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"Any sufficiently advanced technology is equivalent to magic.",</w:t>
      </w:r>
    </w:p>
    <w:p w14:paraId="201B645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author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"Arthur C. Clarke",</w:t>
      </w:r>
    </w:p>
    <w:p w14:paraId="55E5302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4760EA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01C1FFD" w14:textId="77777777" w:rsidR="00D51CA0" w:rsidRPr="00C82CE8" w:rsidRDefault="00D51CA0" w:rsidP="00E264E6">
      <w:pPr>
        <w:pStyle w:val="HTMLPreformatted"/>
        <w:snapToGrid w:val="0"/>
        <w:rPr>
          <w:rFonts w:ascii="Times New Roman" w:hAnsi="Times New Roman" w:cs="Menlo"/>
          <w:color w:val="24292F"/>
          <w:szCs w:val="18"/>
        </w:rPr>
      </w:pPr>
    </w:p>
    <w:p w14:paraId="6203FD28"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handleQuotes(</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E13D5F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sure the request is a GET request.</w:t>
      </w:r>
    </w:p>
    <w:p w14:paraId="6A04A79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validateRequest(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F9F436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E9623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69C0B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validateRequest populates the error if the request doesn't meet</w:t>
      </w:r>
    </w:p>
    <w:p w14:paraId="7B139D3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schema we defined.</w:t>
      </w:r>
    </w:p>
    <w:p w14:paraId="3A83850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2921D0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message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status </w:t>
      </w:r>
      <w:r w:rsidRPr="00C82CE8">
        <w:rPr>
          <w:rStyle w:val="token"/>
          <w:rFonts w:ascii="Times New Roman" w:hAnsi="Times New Roman" w:cs="Menlo"/>
          <w:color w:val="24292F"/>
          <w:szCs w:val="18"/>
        </w:rPr>
        <w:t>});</w:t>
      </w:r>
    </w:p>
    <w:p w14:paraId="1A71639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B05CECE" w14:textId="77777777" w:rsidR="00D51CA0" w:rsidRPr="00C82CE8" w:rsidRDefault="00D51CA0" w:rsidP="00E264E6">
      <w:pPr>
        <w:pStyle w:val="HTMLPreformatted"/>
        <w:snapToGrid w:val="0"/>
        <w:rPr>
          <w:rFonts w:ascii="Times New Roman" w:hAnsi="Times New Roman" w:cs="Menlo"/>
          <w:color w:val="24292F"/>
          <w:szCs w:val="18"/>
        </w:rPr>
      </w:pPr>
    </w:p>
    <w:p w14:paraId="78DB64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all the quotes.</w:t>
      </w:r>
    </w:p>
    <w:p w14:paraId="13AAFD5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p>
    <w:p w14:paraId="21C56B5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2DB3AAB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Run the above program using </w:t>
      </w:r>
      <w:hyperlink r:id="rId50" w:history="1">
        <w:r w:rsidRPr="00C82CE8">
          <w:rPr>
            <w:rStyle w:val="Hyperlink"/>
            <w:rFonts w:ascii="Times New Roman" w:hAnsi="Times New Roman" w:cs="Segoe UI"/>
            <w:szCs w:val="18"/>
          </w:rPr>
          <w:t>the Deno CLI</w:t>
        </w:r>
      </w:hyperlink>
      <w:r w:rsidRPr="00C82CE8">
        <w:rPr>
          <w:rFonts w:ascii="Times New Roman" w:hAnsi="Times New Roman" w:cs="Segoe UI"/>
          <w:color w:val="24292F"/>
          <w:szCs w:val="18"/>
        </w:rPr>
        <w:t>.</w:t>
      </w:r>
    </w:p>
    <w:p w14:paraId="60A82A15"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deno run --allow-net=:8000 ./path/to/quotes.ts</w:t>
      </w:r>
    </w:p>
    <w:p w14:paraId="2E63430B"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Listening on http://0.0.0.0:8000/</w:t>
      </w:r>
    </w:p>
    <w:p w14:paraId="310FC78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curl the endpoint to see some quotes.</w:t>
      </w:r>
    </w:p>
    <w:p w14:paraId="45673BC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http://127.0.0.1:8000/quotes</w:t>
      </w:r>
    </w:p>
    <w:p w14:paraId="246DD734"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{"quotes":[</w:t>
      </w:r>
    </w:p>
    <w:p w14:paraId="24E5B46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{"quote":"Those who can imagine anything, can create the impossible.", "author":"Alan Turing"},</w:t>
      </w:r>
    </w:p>
    <w:p w14:paraId="1B472E23"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{"quote":"Any sufficiently advanced technology is equivalent to magic.","author":"Arthur C. Clarke"}</w:t>
      </w:r>
    </w:p>
    <w:p w14:paraId="14C1B036"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w:t>
      </w:r>
    </w:p>
    <w:p w14:paraId="6591C3A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proceed to handle the POST request.</w:t>
      </w:r>
    </w:p>
    <w:p w14:paraId="240B0AA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Update the </w:t>
      </w:r>
      <w:r w:rsidRPr="00C82CE8">
        <w:rPr>
          <w:rStyle w:val="HTMLCode"/>
          <w:rFonts w:ascii="Times New Roman" w:eastAsia="楷体" w:hAnsi="Times New Roman" w:cs="Menlo"/>
          <w:color w:val="24292F"/>
          <w:sz w:val="18"/>
          <w:szCs w:val="18"/>
        </w:rPr>
        <w:t>validateRequest</w:t>
      </w:r>
      <w:r w:rsidRPr="00C82CE8">
        <w:rPr>
          <w:rFonts w:ascii="Times New Roman" w:hAnsi="Times New Roman" w:cs="Segoe UI"/>
          <w:color w:val="24292F"/>
          <w:szCs w:val="18"/>
        </w:rPr>
        <w:t> function to make sure a POST request follows the provided body scheme.</w:t>
      </w:r>
    </w:p>
    <w:p w14:paraId="56A4524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 error } = await validateRequest(request, {</w:t>
      </w:r>
    </w:p>
    <w:p w14:paraId="78F45A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 error, body } = await validateRequest(request, {</w:t>
      </w:r>
    </w:p>
    <w:p w14:paraId="51349D5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6A8595A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POST: {</w:t>
      </w:r>
    </w:p>
    <w:p w14:paraId="21CA3F1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body: ["quote", "author"]</w:t>
      </w:r>
    </w:p>
    <w:p w14:paraId="66E2597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49053A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7FE6D4F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Handle the POST request by updating </w:t>
      </w:r>
      <w:r w:rsidRPr="00C82CE8">
        <w:rPr>
          <w:rStyle w:val="HTMLCode"/>
          <w:rFonts w:ascii="Times New Roman" w:eastAsia="楷体" w:hAnsi="Times New Roman" w:cs="Menlo"/>
          <w:color w:val="24292F"/>
          <w:sz w:val="18"/>
          <w:szCs w:val="18"/>
        </w:rPr>
        <w:t>handleQuotes</w:t>
      </w:r>
      <w:r w:rsidRPr="00C82CE8">
        <w:rPr>
          <w:rFonts w:ascii="Times New Roman" w:hAnsi="Times New Roman" w:cs="Segoe UI"/>
          <w:color w:val="24292F"/>
          <w:szCs w:val="18"/>
        </w:rPr>
        <w:t> function with the following code.</w:t>
      </w:r>
    </w:p>
    <w:p w14:paraId="5584B54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async function handleQuotes(request: Request) {</w:t>
      </w:r>
    </w:p>
    <w:p w14:paraId="5F2B9C2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 error, body } = await validateRequest(request, {</w:t>
      </w:r>
    </w:p>
    <w:p w14:paraId="2711FD2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78288B9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POST: {</w:t>
      </w:r>
    </w:p>
    <w:p w14:paraId="468101D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["quote", "author"],</w:t>
      </w:r>
    </w:p>
    <w:p w14:paraId="5E2F8B7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6106143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14286D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303B4EB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error: error.message }, { status: error.status });</w:t>
      </w:r>
    </w:p>
    <w:p w14:paraId="6E481BF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5F66EB17" w14:textId="77777777" w:rsidR="00D51CA0" w:rsidRPr="00C82CE8" w:rsidRDefault="00D51CA0" w:rsidP="00E264E6">
      <w:pPr>
        <w:pStyle w:val="HTMLPreformatted"/>
        <w:snapToGrid w:val="0"/>
        <w:rPr>
          <w:rFonts w:ascii="Times New Roman" w:hAnsi="Times New Roman" w:cs="Menlo"/>
          <w:color w:val="24292F"/>
          <w:szCs w:val="18"/>
        </w:rPr>
      </w:pPr>
    </w:p>
    <w:p w14:paraId="0A55A91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 Handle POST requests.</w:t>
      </w:r>
    </w:p>
    <w:p w14:paraId="1344F27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(request.method === "POST") {</w:t>
      </w:r>
    </w:p>
    <w:p w14:paraId="57164C3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 quote, author } = body as { quote: string; author: string };</w:t>
      </w:r>
    </w:p>
    <w:p w14:paraId="0D75DDE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quotes.push({ quote, author });</w:t>
      </w:r>
    </w:p>
    <w:p w14:paraId="7DCEA22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json({ quote, author }, { status: 201 });</w:t>
      </w:r>
    </w:p>
    <w:p w14:paraId="7B30D8E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BFE5BF5" w14:textId="77777777" w:rsidR="00D51CA0" w:rsidRPr="00C82CE8" w:rsidRDefault="00D51CA0" w:rsidP="00E264E6">
      <w:pPr>
        <w:pStyle w:val="HTMLPreformatted"/>
        <w:snapToGrid w:val="0"/>
        <w:rPr>
          <w:rFonts w:ascii="Times New Roman" w:hAnsi="Times New Roman" w:cs="Menlo"/>
          <w:color w:val="24292F"/>
          <w:szCs w:val="18"/>
        </w:rPr>
      </w:pPr>
    </w:p>
    <w:p w14:paraId="081A7C7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quotes });</w:t>
      </w:r>
    </w:p>
    <w:p w14:paraId="7B26302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w:t>
      </w:r>
    </w:p>
    <w:p w14:paraId="0313491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test it by inserting some data.</w:t>
      </w:r>
    </w:p>
    <w:p w14:paraId="15E73B3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--dump-header - --request POST --data '{"quote": "A program that has not been tested does not work.", "author": "Bjarne Stroustrup"}' http://127.0.0.1:8000/quotes</w:t>
      </w:r>
    </w:p>
    <w:p w14:paraId="62D67FBF"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output might look like something below.</w:t>
      </w:r>
    </w:p>
    <w:p w14:paraId="59EFB507"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HTTP/1.1 201 Created</w:t>
      </w:r>
    </w:p>
    <w:p w14:paraId="5C00A3E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transfer-encoding: chunked</w:t>
      </w:r>
    </w:p>
    <w:p w14:paraId="1F9DF23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content-type: application/json; charset=utf-8</w:t>
      </w:r>
    </w:p>
    <w:p w14:paraId="09624BDA"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1B04A73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{"quote":"A program that has not been tested does not work.","author":"Bjarne Stroustrup"}</w:t>
      </w:r>
    </w:p>
    <w:p w14:paraId="1C8EB0B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Awesome! We built our API endpoint, and it's working as expected. Since the data is stored in memory, it will be lost after a restart. Let's use FaunaDB to persist our quotes.</w:t>
      </w:r>
    </w:p>
    <w:p w14:paraId="291EDD09" w14:textId="77777777" w:rsidR="00D51CA0" w:rsidRPr="00C82CE8" w:rsidRDefault="00D51CA0" w:rsidP="0091502E">
      <w:pPr>
        <w:pStyle w:val="Heading3"/>
      </w:pPr>
      <w:bookmarkStart w:id="18" w:name="_Toc114825000"/>
      <w:r w:rsidRPr="00C82CE8">
        <w:t>Use FaunaDB for Persistence</w:t>
      </w:r>
      <w:bookmarkEnd w:id="18"/>
    </w:p>
    <w:p w14:paraId="201279B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define our database schema using GraphQL Schema.</w:t>
      </w:r>
    </w:p>
    <w:p w14:paraId="7FD413FB"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We're creating a new type named `Quote` to represent a quote and its author.</w:t>
      </w:r>
    </w:p>
    <w:p w14:paraId="060F6E5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type Quote {</w:t>
      </w:r>
    </w:p>
    <w:p w14:paraId="190981BC"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quote: String!</w:t>
      </w:r>
    </w:p>
    <w:p w14:paraId="1CC2D99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author: String!</w:t>
      </w:r>
    </w:p>
    <w:p w14:paraId="7A2377C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DB8323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p>
    <w:p w14:paraId="5E6C39AE"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type Query {</w:t>
      </w:r>
    </w:p>
    <w:p w14:paraId="78EDBB26"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 A new field in the Query operation to retrieve all quotes.</w:t>
      </w:r>
    </w:p>
    <w:p w14:paraId="53319312"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allQuotes: [Quote!]</w:t>
      </w:r>
    </w:p>
    <w:p w14:paraId="2FE3F387"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570261A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Fauna has a graphql endpoint for its database, and it generates essential mutations like create, update, delete for a data type defined in the schema. For example, fauna will generate a mutation named </w:t>
      </w:r>
      <w:r w:rsidRPr="00C82CE8">
        <w:rPr>
          <w:rStyle w:val="HTMLCode"/>
          <w:rFonts w:ascii="Times New Roman" w:eastAsia="楷体" w:hAnsi="Times New Roman" w:cs="Menlo"/>
          <w:color w:val="24292F"/>
          <w:sz w:val="18"/>
          <w:szCs w:val="18"/>
        </w:rPr>
        <w:t>createQuote</w:t>
      </w:r>
      <w:r w:rsidRPr="00C82CE8">
        <w:rPr>
          <w:rFonts w:ascii="Times New Roman" w:hAnsi="Times New Roman" w:cs="Segoe UI"/>
          <w:color w:val="24292F"/>
          <w:szCs w:val="18"/>
        </w:rPr>
        <w:t> to create a new quote in the database for the data type </w:t>
      </w:r>
      <w:r w:rsidRPr="00C82CE8">
        <w:rPr>
          <w:rStyle w:val="HTMLCode"/>
          <w:rFonts w:ascii="Times New Roman" w:eastAsia="楷体" w:hAnsi="Times New Roman" w:cs="Menlo"/>
          <w:color w:val="24292F"/>
          <w:sz w:val="18"/>
          <w:szCs w:val="18"/>
        </w:rPr>
        <w:t>Quote</w:t>
      </w:r>
      <w:r w:rsidRPr="00C82CE8">
        <w:rPr>
          <w:rFonts w:ascii="Times New Roman" w:hAnsi="Times New Roman" w:cs="Segoe UI"/>
          <w:color w:val="24292F"/>
          <w:szCs w:val="18"/>
        </w:rPr>
        <w:t>. And we're additionally defining a query field named </w:t>
      </w:r>
      <w:r w:rsidRPr="00C82CE8">
        <w:rPr>
          <w:rStyle w:val="HTMLCode"/>
          <w:rFonts w:ascii="Times New Roman" w:eastAsia="楷体" w:hAnsi="Times New Roman" w:cs="Menlo"/>
          <w:color w:val="24292F"/>
          <w:sz w:val="18"/>
          <w:szCs w:val="18"/>
        </w:rPr>
        <w:t>allQuotes</w:t>
      </w:r>
      <w:r w:rsidRPr="00C82CE8">
        <w:rPr>
          <w:rFonts w:ascii="Times New Roman" w:hAnsi="Times New Roman" w:cs="Segoe UI"/>
          <w:color w:val="24292F"/>
          <w:szCs w:val="18"/>
        </w:rPr>
        <w:t> that returns all the quotes in the database.</w:t>
      </w:r>
    </w:p>
    <w:p w14:paraId="116914D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get to writing the code to interact with fauna from Deno Deploy applications.</w:t>
      </w:r>
    </w:p>
    <w:p w14:paraId="075064E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interact with fauna, we need to make a POST request to its graphql endpoint with appropriate query and parameters to get the data in return. So let's construct a generic function that will handle those things.</w:t>
      </w:r>
    </w:p>
    <w:p w14:paraId="323BB6A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queryFauna(</w:t>
      </w:r>
    </w:p>
    <w:p w14:paraId="37DA079E"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query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p>
    <w:p w14:paraId="42631D0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variables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key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unknown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5D6D3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p>
    <w:p w14:paraId="6E33780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any;</w:t>
      </w:r>
    </w:p>
    <w:p w14:paraId="47905C1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any;</w:t>
      </w:r>
    </w:p>
    <w:p w14:paraId="0828C295"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EBD8FC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Grab the secret from the environment.</w:t>
      </w:r>
    </w:p>
    <w:p w14:paraId="6941308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token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.get("FAUNA_SECRET");</w:t>
      </w:r>
    </w:p>
    <w:p w14:paraId="04EFEBE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token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33A11F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throw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Error("environment variable FAUNA_SECRET not set");</w:t>
      </w:r>
    </w:p>
    <w:p w14:paraId="65CF7BF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3D42AD2" w14:textId="77777777" w:rsidR="00D51CA0" w:rsidRPr="00C82CE8" w:rsidRDefault="00D51CA0" w:rsidP="00E264E6">
      <w:pPr>
        <w:pStyle w:val="HTMLPreformatted"/>
        <w:snapToGrid w:val="0"/>
        <w:rPr>
          <w:rFonts w:ascii="Times New Roman" w:hAnsi="Times New Roman" w:cs="Menlo"/>
          <w:color w:val="24292F"/>
          <w:szCs w:val="18"/>
        </w:rPr>
      </w:pPr>
    </w:p>
    <w:p w14:paraId="5D7B949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FFC6E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a POST request to fauna's graphql endpoint with body being</w:t>
      </w:r>
    </w:p>
    <w:p w14:paraId="377DB32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query and its variables.</w:t>
      </w:r>
    </w:p>
    <w:p w14:paraId="6C4DC975"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fetch("https://graphql.fauna.com/graphql",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F3690D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p>
    <w:p w14:paraId="6B5FE51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8E3B057"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authorization</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`Bearer ${token}`,</w:t>
      </w:r>
    </w:p>
    <w:p w14:paraId="31F0DA7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7FFAC1E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1EE9D1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JSON.stringify({</w:t>
      </w:r>
    </w:p>
    <w:p w14:paraId="4A0DDFF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query</w:t>
      </w:r>
      <w:r w:rsidRPr="00C82CE8">
        <w:rPr>
          <w:rStyle w:val="token"/>
          <w:rFonts w:ascii="Times New Roman" w:hAnsi="Times New Roman" w:cs="Menlo"/>
          <w:color w:val="24292F"/>
          <w:szCs w:val="18"/>
        </w:rPr>
        <w:t>,</w:t>
      </w:r>
    </w:p>
    <w:p w14:paraId="1155C15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variables</w:t>
      </w:r>
      <w:r w:rsidRPr="00C82CE8">
        <w:rPr>
          <w:rStyle w:val="token"/>
          <w:rFonts w:ascii="Times New Roman" w:hAnsi="Times New Roman" w:cs="Menlo"/>
          <w:color w:val="24292F"/>
          <w:szCs w:val="18"/>
        </w:rPr>
        <w:t>,</w:t>
      </w:r>
    </w:p>
    <w:p w14:paraId="21E668A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492D1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55409E6" w14:textId="77777777" w:rsidR="00D51CA0" w:rsidRPr="00C82CE8" w:rsidRDefault="00D51CA0" w:rsidP="00E264E6">
      <w:pPr>
        <w:pStyle w:val="HTMLPreformatted"/>
        <w:snapToGrid w:val="0"/>
        <w:rPr>
          <w:rFonts w:ascii="Times New Roman" w:hAnsi="Times New Roman" w:cs="Menlo"/>
          <w:color w:val="24292F"/>
          <w:szCs w:val="18"/>
        </w:rPr>
      </w:pPr>
    </w:p>
    <w:p w14:paraId="140C930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res</w:t>
      </w:r>
      <w:r w:rsidRPr="00C82CE8">
        <w:rPr>
          <w:rStyle w:val="token"/>
          <w:rFonts w:ascii="Times New Roman" w:hAnsi="Times New Roman" w:cs="Menlo"/>
          <w:color w:val="24292F"/>
          <w:szCs w:val="18"/>
        </w:rPr>
        <w:t>.json();</w:t>
      </w:r>
    </w:p>
    <w:p w14:paraId="4171182F"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AB9961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first error if there are any.</w:t>
      </w:r>
    </w:p>
    <w:p w14:paraId="2CBFFA73"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errors</w:t>
      </w:r>
      <w:r w:rsidRPr="00C82CE8">
        <w:rPr>
          <w:rStyle w:val="token"/>
          <w:rFonts w:ascii="Times New Roman" w:hAnsi="Times New Roman" w:cs="Menlo"/>
          <w:color w:val="24292F"/>
          <w:szCs w:val="18"/>
        </w:rPr>
        <w:t>[0]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BF7DE8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F2199B8" w14:textId="77777777" w:rsidR="00D51CA0" w:rsidRPr="00C82CE8" w:rsidRDefault="00D51CA0" w:rsidP="00E264E6">
      <w:pPr>
        <w:pStyle w:val="HTMLPreformatted"/>
        <w:snapToGrid w:val="0"/>
        <w:rPr>
          <w:rFonts w:ascii="Times New Roman" w:hAnsi="Times New Roman" w:cs="Menlo"/>
          <w:color w:val="24292F"/>
          <w:szCs w:val="18"/>
        </w:rPr>
      </w:pPr>
    </w:p>
    <w:p w14:paraId="5713012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 </w:t>
      </w:r>
      <w:r w:rsidRPr="00C82CE8">
        <w:rPr>
          <w:rStyle w:val="token"/>
          <w:rFonts w:ascii="Times New Roman" w:hAnsi="Times New Roman" w:cs="Menlo"/>
          <w:color w:val="24292F"/>
          <w:szCs w:val="18"/>
        </w:rPr>
        <w:t>};</w:t>
      </w:r>
    </w:p>
    <w:p w14:paraId="0F20492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4A32D0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 </w:t>
      </w:r>
      <w:r w:rsidRPr="00C82CE8">
        <w:rPr>
          <w:rStyle w:val="token"/>
          <w:rFonts w:ascii="Times New Roman" w:hAnsi="Times New Roman" w:cs="Menlo"/>
          <w:color w:val="24292F"/>
          <w:szCs w:val="18"/>
        </w:rPr>
        <w:t>};</w:t>
      </w:r>
    </w:p>
    <w:p w14:paraId="6303CA99"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8033F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85733AD"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Add this code to the </w:t>
      </w:r>
      <w:r w:rsidRPr="00C82CE8">
        <w:rPr>
          <w:rStyle w:val="HTMLCode"/>
          <w:rFonts w:ascii="Times New Roman" w:eastAsia="楷体" w:hAnsi="Times New Roman" w:cs="Menlo"/>
          <w:color w:val="24292F"/>
          <w:sz w:val="18"/>
          <w:szCs w:val="18"/>
        </w:rPr>
        <w:t>quotes.ts</w:t>
      </w:r>
      <w:r w:rsidRPr="00C82CE8">
        <w:rPr>
          <w:rFonts w:ascii="Times New Roman" w:hAnsi="Times New Roman" w:cs="Segoe UI"/>
          <w:color w:val="24292F"/>
          <w:szCs w:val="18"/>
        </w:rPr>
        <w:t> file. Now let's proceed to update the endpoint to use fauna.</w:t>
      </w:r>
    </w:p>
    <w:p w14:paraId="1466214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async function handleQuotes(request: Request) {</w:t>
      </w:r>
    </w:p>
    <w:p w14:paraId="2D16974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 error, body } = await validateRequest(request, {</w:t>
      </w:r>
    </w:p>
    <w:p w14:paraId="56B732E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4D2877C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POST: {</w:t>
      </w:r>
    </w:p>
    <w:p w14:paraId="2488A99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["quote", "author"],</w:t>
      </w:r>
    </w:p>
    <w:p w14:paraId="29DE256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A4E82D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0FE4D7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76EDD1F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error: error.message }, { status: error.status });</w:t>
      </w:r>
    </w:p>
    <w:p w14:paraId="1C9E1DB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78E60B74" w14:textId="77777777" w:rsidR="00D51CA0" w:rsidRPr="00C82CE8" w:rsidRDefault="00D51CA0" w:rsidP="00E264E6">
      <w:pPr>
        <w:pStyle w:val="HTMLPreformatted"/>
        <w:snapToGrid w:val="0"/>
        <w:rPr>
          <w:rFonts w:ascii="Times New Roman" w:hAnsi="Times New Roman" w:cs="Menlo"/>
          <w:color w:val="24292F"/>
          <w:szCs w:val="18"/>
        </w:rPr>
      </w:pPr>
    </w:p>
    <w:p w14:paraId="2C52608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(request.method === "POST") {</w:t>
      </w:r>
    </w:p>
    <w:p w14:paraId="6F4DA01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 quote, author, error } = await createQuote(</w:t>
      </w:r>
    </w:p>
    <w:p w14:paraId="1002662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body as { quote: string; author: string }</w:t>
      </w:r>
    </w:p>
    <w:p w14:paraId="4716703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42DCAE3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(error) {</w:t>
      </w:r>
    </w:p>
    <w:p w14:paraId="2714A74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json({ error: "couldn't create the quote" }, { status: 500 });</w:t>
      </w:r>
    </w:p>
    <w:p w14:paraId="5E62688B"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00519236" w14:textId="77777777" w:rsidR="00D51CA0" w:rsidRPr="00C82CE8" w:rsidRDefault="00D51CA0" w:rsidP="00E264E6">
      <w:pPr>
        <w:pStyle w:val="HTMLPreformatted"/>
        <w:snapToGrid w:val="0"/>
        <w:rPr>
          <w:rFonts w:ascii="Times New Roman" w:hAnsi="Times New Roman" w:cs="Menlo"/>
          <w:color w:val="24292F"/>
          <w:szCs w:val="18"/>
        </w:rPr>
      </w:pPr>
    </w:p>
    <w:p w14:paraId="5462E2C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quote, author }, { status: 201 });</w:t>
      </w:r>
    </w:p>
    <w:p w14:paraId="70A3D3B9"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57FE5518" w14:textId="77777777" w:rsidR="00D51CA0" w:rsidRPr="00C82CE8" w:rsidRDefault="00D51CA0" w:rsidP="00E264E6">
      <w:pPr>
        <w:pStyle w:val="HTMLPreformatted"/>
        <w:snapToGrid w:val="0"/>
        <w:rPr>
          <w:rFonts w:ascii="Times New Roman" w:hAnsi="Times New Roman" w:cs="Menlo"/>
          <w:color w:val="24292F"/>
          <w:szCs w:val="18"/>
        </w:rPr>
      </w:pPr>
    </w:p>
    <w:p w14:paraId="5313615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quotes });</w:t>
      </w:r>
    </w:p>
    <w:p w14:paraId="298A4ED4"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w:t>
      </w:r>
    </w:p>
    <w:p w14:paraId="39FED709" w14:textId="77777777" w:rsidR="00D51CA0" w:rsidRPr="00C82CE8" w:rsidRDefault="00D51CA0" w:rsidP="00E264E6">
      <w:pPr>
        <w:pStyle w:val="HTMLPreformatted"/>
        <w:snapToGrid w:val="0"/>
        <w:rPr>
          <w:rFonts w:ascii="Times New Roman" w:hAnsi="Times New Roman" w:cs="Menlo"/>
          <w:color w:val="24292F"/>
          <w:szCs w:val="18"/>
        </w:rPr>
      </w:pPr>
    </w:p>
    <w:p w14:paraId="008C3AB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+async function createQuote({</w:t>
      </w:r>
    </w:p>
    <w:p w14:paraId="1EB4DB5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w:t>
      </w:r>
    </w:p>
    <w:p w14:paraId="1B4F6B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w:t>
      </w:r>
    </w:p>
    <w:p w14:paraId="50CF892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44CCAF2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 string;</w:t>
      </w:r>
    </w:p>
    <w:p w14:paraId="7B67A25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 string;</w:t>
      </w:r>
    </w:p>
    <w:p w14:paraId="51CBA82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Promise&lt;{ quote?: string; author?: string; error?: string }&gt; {</w:t>
      </w:r>
    </w:p>
    <w:p w14:paraId="0CFF34E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query = `</w:t>
      </w:r>
    </w:p>
    <w:p w14:paraId="359CDC4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mutation($quote: String!, $author: String!) {</w:t>
      </w:r>
    </w:p>
    <w:p w14:paraId="5DBC6F2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createQuote(data: { quote: $quote, author: $author }) {</w:t>
      </w:r>
    </w:p>
    <w:p w14:paraId="21003A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w:t>
      </w:r>
    </w:p>
    <w:p w14:paraId="20C4AD7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w:t>
      </w:r>
    </w:p>
    <w:p w14:paraId="34403F6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FCDCFC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35A7D77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0301942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w:t>
      </w:r>
    </w:p>
    <w:p w14:paraId="6E9C435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 data, error } = await queryFauna(query, { quote, author });</w:t>
      </w:r>
    </w:p>
    <w:p w14:paraId="7BCFADB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(error) {</w:t>
      </w:r>
    </w:p>
    <w:p w14:paraId="6948C2F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 error };</w:t>
      </w:r>
    </w:p>
    <w:p w14:paraId="276C441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7F7CEF5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w:t>
      </w:r>
    </w:p>
    <w:p w14:paraId="76F68CE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data;</w:t>
      </w:r>
    </w:p>
    <w:p w14:paraId="6B898CC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6EBAEE7"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Now that we've updated the code to insert new quotes let's set up a fauna database before proceeding to test the code.</w:t>
      </w:r>
    </w:p>
    <w:p w14:paraId="6AA1955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Create a new database:</w:t>
      </w:r>
    </w:p>
    <w:p w14:paraId="53EAA74F"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Go to </w:t>
      </w:r>
      <w:hyperlink r:id="rId51" w:history="1">
        <w:r w:rsidRPr="00C82CE8">
          <w:rPr>
            <w:rStyle w:val="Hyperlink"/>
            <w:rFonts w:cs="Segoe UI"/>
            <w:szCs w:val="18"/>
          </w:rPr>
          <w:t>https://dashboard.fauna.com</w:t>
        </w:r>
      </w:hyperlink>
      <w:r w:rsidRPr="00C82CE8">
        <w:rPr>
          <w:rFonts w:cs="Segoe UI"/>
          <w:color w:val="24292F"/>
          <w:szCs w:val="18"/>
        </w:rPr>
        <w:t> (login if required) and click on </w:t>
      </w:r>
      <w:r w:rsidRPr="00C82CE8">
        <w:rPr>
          <w:rStyle w:val="Strong"/>
          <w:rFonts w:cs="Segoe UI"/>
          <w:color w:val="24292F"/>
          <w:szCs w:val="18"/>
        </w:rPr>
        <w:t>New Database</w:t>
      </w:r>
    </w:p>
    <w:p w14:paraId="6C215BD6"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Fill the </w:t>
      </w:r>
      <w:r w:rsidRPr="00C82CE8">
        <w:rPr>
          <w:rStyle w:val="Strong"/>
          <w:rFonts w:cs="Segoe UI"/>
          <w:color w:val="24292F"/>
          <w:szCs w:val="18"/>
        </w:rPr>
        <w:t>Database Name</w:t>
      </w:r>
      <w:r w:rsidRPr="00C82CE8">
        <w:rPr>
          <w:rFonts w:cs="Segoe UI"/>
          <w:color w:val="24292F"/>
          <w:szCs w:val="18"/>
        </w:rPr>
        <w:t> field and click on </w:t>
      </w:r>
      <w:r w:rsidRPr="00C82CE8">
        <w:rPr>
          <w:rStyle w:val="Strong"/>
          <w:rFonts w:cs="Segoe UI"/>
          <w:color w:val="24292F"/>
          <w:szCs w:val="18"/>
        </w:rPr>
        <w:t>Save</w:t>
      </w:r>
      <w:r w:rsidRPr="00C82CE8">
        <w:rPr>
          <w:rFonts w:cs="Segoe UI"/>
          <w:color w:val="24292F"/>
          <w:szCs w:val="18"/>
        </w:rPr>
        <w:t>.</w:t>
      </w:r>
    </w:p>
    <w:p w14:paraId="56CD0E49"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GraphQL</w:t>
      </w:r>
      <w:r w:rsidRPr="00C82CE8">
        <w:rPr>
          <w:rFonts w:cs="Segoe UI"/>
          <w:color w:val="24292F"/>
          <w:szCs w:val="18"/>
        </w:rPr>
        <w:t> section visible on the left sidebar.</w:t>
      </w:r>
    </w:p>
    <w:p w14:paraId="13A9F5F1" w14:textId="77777777" w:rsidR="00D51CA0" w:rsidRPr="00C82CE8" w:rsidRDefault="00D51CA0" w:rsidP="00F036A8">
      <w:pPr>
        <w:widowControl/>
        <w:numPr>
          <w:ilvl w:val="0"/>
          <w:numId w:val="13"/>
        </w:numPr>
        <w:tabs>
          <w:tab w:val="clear" w:pos="720"/>
          <w:tab w:val="left" w:pos="360"/>
        </w:tabs>
        <w:ind w:left="0" w:firstLine="0"/>
        <w:rPr>
          <w:rFonts w:cs="Segoe UI"/>
          <w:color w:val="24292F"/>
          <w:szCs w:val="18"/>
        </w:rPr>
      </w:pPr>
      <w:r w:rsidRPr="00C82CE8">
        <w:rPr>
          <w:rFonts w:cs="Segoe UI"/>
          <w:color w:val="24292F"/>
          <w:szCs w:val="18"/>
        </w:rPr>
        <w:t>Create a file ending with </w:t>
      </w:r>
      <w:r w:rsidRPr="00C82CE8">
        <w:rPr>
          <w:rStyle w:val="HTMLCode"/>
          <w:rFonts w:ascii="Times New Roman" w:eastAsia="楷体" w:hAnsi="Times New Roman" w:cs="Menlo"/>
          <w:color w:val="24292F"/>
          <w:sz w:val="18"/>
          <w:szCs w:val="18"/>
        </w:rPr>
        <w:t>.gql</w:t>
      </w:r>
      <w:r w:rsidRPr="00C82CE8">
        <w:rPr>
          <w:rFonts w:cs="Segoe UI"/>
          <w:color w:val="24292F"/>
          <w:szCs w:val="18"/>
        </w:rPr>
        <w:t> extension with the content being the schema we defined above.</w:t>
      </w:r>
    </w:p>
    <w:p w14:paraId="7A4CD5D8"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Generate a secret to access the database:</w:t>
      </w:r>
    </w:p>
    <w:p w14:paraId="70B4C19E" w14:textId="77777777" w:rsidR="00D51CA0" w:rsidRPr="00C82CE8" w:rsidRDefault="00D51CA0" w:rsidP="00F036A8">
      <w:pPr>
        <w:widowControl/>
        <w:numPr>
          <w:ilvl w:val="0"/>
          <w:numId w:val="14"/>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Security</w:t>
      </w:r>
      <w:r w:rsidRPr="00C82CE8">
        <w:rPr>
          <w:rFonts w:cs="Segoe UI"/>
          <w:color w:val="24292F"/>
          <w:szCs w:val="18"/>
        </w:rPr>
        <w:t> section and click on </w:t>
      </w:r>
      <w:r w:rsidRPr="00C82CE8">
        <w:rPr>
          <w:rStyle w:val="Strong"/>
          <w:rFonts w:cs="Segoe UI"/>
          <w:color w:val="24292F"/>
          <w:szCs w:val="18"/>
        </w:rPr>
        <w:t>New Key</w:t>
      </w:r>
      <w:r w:rsidRPr="00C82CE8">
        <w:rPr>
          <w:rFonts w:cs="Segoe UI"/>
          <w:color w:val="24292F"/>
          <w:szCs w:val="18"/>
        </w:rPr>
        <w:t>.</w:t>
      </w:r>
    </w:p>
    <w:p w14:paraId="6174B7DE" w14:textId="77777777" w:rsidR="00D51CA0" w:rsidRPr="00C82CE8" w:rsidRDefault="00D51CA0" w:rsidP="00F036A8">
      <w:pPr>
        <w:widowControl/>
        <w:numPr>
          <w:ilvl w:val="0"/>
          <w:numId w:val="14"/>
        </w:numPr>
        <w:tabs>
          <w:tab w:val="clear" w:pos="720"/>
          <w:tab w:val="left" w:pos="360"/>
        </w:tabs>
        <w:ind w:left="0" w:firstLine="0"/>
        <w:rPr>
          <w:rFonts w:cs="Segoe UI"/>
          <w:color w:val="24292F"/>
          <w:szCs w:val="18"/>
        </w:rPr>
      </w:pPr>
      <w:r w:rsidRPr="00C82CE8">
        <w:rPr>
          <w:rFonts w:cs="Segoe UI"/>
          <w:color w:val="24292F"/>
          <w:szCs w:val="18"/>
        </w:rPr>
        <w:t>Select </w:t>
      </w:r>
      <w:r w:rsidRPr="00C82CE8">
        <w:rPr>
          <w:rStyle w:val="Strong"/>
          <w:rFonts w:cs="Segoe UI"/>
          <w:color w:val="24292F"/>
          <w:szCs w:val="18"/>
        </w:rPr>
        <w:t>Server</w:t>
      </w:r>
      <w:r w:rsidRPr="00C82CE8">
        <w:rPr>
          <w:rFonts w:cs="Segoe UI"/>
          <w:color w:val="24292F"/>
          <w:szCs w:val="18"/>
        </w:rPr>
        <w:t> role and click on </w:t>
      </w:r>
      <w:r w:rsidRPr="00C82CE8">
        <w:rPr>
          <w:rStyle w:val="Strong"/>
          <w:rFonts w:cs="Segoe UI"/>
          <w:color w:val="24292F"/>
          <w:szCs w:val="18"/>
        </w:rPr>
        <w:t>Save</w:t>
      </w:r>
      <w:r w:rsidRPr="00C82CE8">
        <w:rPr>
          <w:rFonts w:cs="Segoe UI"/>
          <w:color w:val="24292F"/>
          <w:szCs w:val="18"/>
        </w:rPr>
        <w:t>. Copy the secret.</w:t>
      </w:r>
    </w:p>
    <w:p w14:paraId="55BEA80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now run the application with the secret.</w:t>
      </w:r>
    </w:p>
    <w:p w14:paraId="0E40C8FF" w14:textId="77777777" w:rsidR="00D51CA0" w:rsidRPr="00C82CE8" w:rsidRDefault="00D51CA0"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FAUNA_SECRET=&lt;the_secret_you_just_obtained&gt; deno run --allow-net=:8000 --watch quotes.ts</w:t>
      </w:r>
    </w:p>
    <w:p w14:paraId="666B97C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Listening on http://0.0.0.0:8000</w:t>
      </w:r>
    </w:p>
    <w:p w14:paraId="48ABAA61"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--dump-header - --request POST --data '{"quote": "A program that has not been tested does not work.", "author": "Bjarne Stroustrup"}' http://127.0.0.1:8000/quotes</w:t>
      </w:r>
    </w:p>
    <w:p w14:paraId="7CB41E55"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Notice how the quote was added to your collection in FaunaDB.</w:t>
      </w:r>
    </w:p>
    <w:p w14:paraId="24FC8D94"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write a new function to get all the quotes.</w:t>
      </w:r>
    </w:p>
    <w:p w14:paraId="07D0336C"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getAllQuotes()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5162B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query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245E8D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query {</w:t>
      </w:r>
    </w:p>
    <w:p w14:paraId="6F0172F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allQuotes {</w:t>
      </w:r>
    </w:p>
    <w:p w14:paraId="25A3594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data {</w:t>
      </w:r>
    </w:p>
    <w:p w14:paraId="06A5990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quote</w:t>
      </w:r>
    </w:p>
    <w:p w14:paraId="19ED0C1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author</w:t>
      </w:r>
    </w:p>
    <w:p w14:paraId="35F4D68C"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0CD781B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2972C0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3C81FD3D"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61DCD311" w14:textId="77777777" w:rsidR="00D51CA0" w:rsidRPr="00C82CE8" w:rsidRDefault="00D51CA0" w:rsidP="00E264E6">
      <w:pPr>
        <w:pStyle w:val="HTMLPreformatted"/>
        <w:snapToGrid w:val="0"/>
        <w:rPr>
          <w:rFonts w:ascii="Times New Roman" w:hAnsi="Times New Roman" w:cs="Menlo"/>
          <w:color w:val="24292F"/>
          <w:szCs w:val="18"/>
        </w:rPr>
      </w:pPr>
    </w:p>
    <w:p w14:paraId="6F9A1F12"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6A6E4F6"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BAA68B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allQuotes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data</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p>
    <w:p w14:paraId="6380FD6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686B4C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p>
    <w:p w14:paraId="58D23E5D"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queryFauna(</w:t>
      </w:r>
      <w:r w:rsidRPr="00C82CE8">
        <w:rPr>
          <w:rFonts w:ascii="Times New Roman" w:hAnsi="Times New Roman" w:cs="Menlo"/>
          <w:color w:val="24292F"/>
          <w:szCs w:val="18"/>
        </w:rPr>
        <w:t>query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4AF4A3B"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BF881C"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 </w:t>
      </w:r>
      <w:r w:rsidRPr="00C82CE8">
        <w:rPr>
          <w:rStyle w:val="token"/>
          <w:rFonts w:ascii="Times New Roman" w:hAnsi="Times New Roman" w:cs="Menlo"/>
          <w:color w:val="24292F"/>
          <w:szCs w:val="18"/>
        </w:rPr>
        <w:t>};</w:t>
      </w:r>
    </w:p>
    <w:p w14:paraId="05D56960"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7383B20" w14:textId="77777777" w:rsidR="00D51CA0" w:rsidRPr="00C82CE8" w:rsidRDefault="00D51CA0" w:rsidP="00E264E6">
      <w:pPr>
        <w:pStyle w:val="HTMLPreformatted"/>
        <w:snapToGrid w:val="0"/>
        <w:rPr>
          <w:rFonts w:ascii="Times New Roman" w:hAnsi="Times New Roman" w:cs="Menlo"/>
          <w:color w:val="24292F"/>
          <w:szCs w:val="18"/>
        </w:rPr>
      </w:pPr>
    </w:p>
    <w:p w14:paraId="73411DC1"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quotes </w:t>
      </w:r>
      <w:r w:rsidRPr="00C82CE8">
        <w:rPr>
          <w:rStyle w:val="token"/>
          <w:rFonts w:ascii="Times New Roman" w:hAnsi="Times New Roman" w:cs="Menlo"/>
          <w:color w:val="24292F"/>
          <w:szCs w:val="18"/>
        </w:rPr>
        <w:t>};</w:t>
      </w:r>
    </w:p>
    <w:p w14:paraId="241F5ADE"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1EDC3E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update the </w:t>
      </w:r>
      <w:r w:rsidRPr="00C82CE8">
        <w:rPr>
          <w:rStyle w:val="HTMLCode"/>
          <w:rFonts w:ascii="Times New Roman" w:eastAsia="楷体" w:hAnsi="Times New Roman" w:cs="Menlo"/>
          <w:color w:val="24292F"/>
          <w:sz w:val="18"/>
          <w:szCs w:val="18"/>
        </w:rPr>
        <w:t>handleQuotes</w:t>
      </w:r>
      <w:r w:rsidRPr="00C82CE8">
        <w:rPr>
          <w:rFonts w:ascii="Times New Roman" w:hAnsi="Times New Roman" w:cs="Segoe UI"/>
          <w:color w:val="24292F"/>
          <w:szCs w:val="18"/>
        </w:rPr>
        <w:t> function with the following code.</w:t>
      </w:r>
    </w:p>
    <w:p w14:paraId="798132C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To get started, let's just use a global array of quotes.</w:t>
      </w:r>
    </w:p>
    <w:p w14:paraId="6C870A6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-const quotes = [</w:t>
      </w:r>
    </w:p>
    <w:p w14:paraId="13A6540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6EF359B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 "Those who can imagine anything, can create the impossible.",</w:t>
      </w:r>
    </w:p>
    <w:p w14:paraId="08C5263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 "Alan Turing",</w:t>
      </w:r>
    </w:p>
    <w:p w14:paraId="0E57949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50EC872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1D09A74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quote: "Any sufficiently advanced technology is equivalent to magic.",</w:t>
      </w:r>
    </w:p>
    <w:p w14:paraId="16632CE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author: "Arthur C. Clarke",</w:t>
      </w:r>
    </w:p>
    <w:p w14:paraId="75BE792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273AA1D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lastRenderedPageBreak/>
        <w:t>-];</w:t>
      </w:r>
    </w:p>
    <w:p w14:paraId="0F5F727A" w14:textId="77777777" w:rsidR="00D51CA0" w:rsidRPr="00C82CE8" w:rsidRDefault="00D51CA0" w:rsidP="00E264E6">
      <w:pPr>
        <w:pStyle w:val="HTMLPreformatted"/>
        <w:snapToGrid w:val="0"/>
        <w:rPr>
          <w:rFonts w:ascii="Times New Roman" w:hAnsi="Times New Roman" w:cs="Menlo"/>
          <w:color w:val="24292F"/>
          <w:szCs w:val="18"/>
        </w:rPr>
      </w:pPr>
    </w:p>
    <w:p w14:paraId="5BB75CBA"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async function handleQuotes(request: Request) {</w:t>
      </w:r>
    </w:p>
    <w:p w14:paraId="246D446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 error, body } = await validateRequest(request, {</w:t>
      </w:r>
    </w:p>
    <w:p w14:paraId="0EE70947"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GET: {},</w:t>
      </w:r>
    </w:p>
    <w:p w14:paraId="505BB00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POST: {</w:t>
      </w:r>
    </w:p>
    <w:p w14:paraId="687DB298"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["quote", "author"],</w:t>
      </w:r>
    </w:p>
    <w:p w14:paraId="3939632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699EE67A"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0FFCBF7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6E494C2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error: error.message }, { status: error.status });</w:t>
      </w:r>
    </w:p>
    <w:p w14:paraId="0CFC83C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4E579DD7" w14:textId="77777777" w:rsidR="00D51CA0" w:rsidRPr="00C82CE8" w:rsidRDefault="00D51CA0" w:rsidP="00E264E6">
      <w:pPr>
        <w:pStyle w:val="HTMLPreformatted"/>
        <w:snapToGrid w:val="0"/>
        <w:rPr>
          <w:rFonts w:ascii="Times New Roman" w:hAnsi="Times New Roman" w:cs="Menlo"/>
          <w:color w:val="24292F"/>
          <w:szCs w:val="18"/>
        </w:rPr>
      </w:pPr>
    </w:p>
    <w:p w14:paraId="124F1E52"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(request.method === "POST") {</w:t>
      </w:r>
    </w:p>
    <w:p w14:paraId="004AE1C5"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const { quote, author, error } = await createQuote(</w:t>
      </w:r>
    </w:p>
    <w:p w14:paraId="53C3FBF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body as { quote: string; author: string },</w:t>
      </w:r>
    </w:p>
    <w:p w14:paraId="20A5EB7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1846964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if (error) {</w:t>
      </w:r>
    </w:p>
    <w:p w14:paraId="66FF4900"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error: "couldn't create the quote" }, { status: 500 });</w:t>
      </w:r>
    </w:p>
    <w:p w14:paraId="6AA07BD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9BB9DBB" w14:textId="77777777" w:rsidR="00D51CA0" w:rsidRPr="00C82CE8" w:rsidRDefault="00D51CA0" w:rsidP="00E264E6">
      <w:pPr>
        <w:pStyle w:val="HTMLPreformatted"/>
        <w:snapToGrid w:val="0"/>
        <w:rPr>
          <w:rFonts w:ascii="Times New Roman" w:hAnsi="Times New Roman" w:cs="Menlo"/>
          <w:color w:val="24292F"/>
          <w:szCs w:val="18"/>
        </w:rPr>
      </w:pPr>
    </w:p>
    <w:p w14:paraId="1D9ED25F"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return json({ quote, author }, { status: 201 });</w:t>
      </w:r>
    </w:p>
    <w:p w14:paraId="70F94C4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t>
      </w:r>
    </w:p>
    <w:p w14:paraId="26EFD107" w14:textId="77777777" w:rsidR="00D51CA0" w:rsidRPr="00C82CE8" w:rsidRDefault="00D51CA0" w:rsidP="00E264E6">
      <w:pPr>
        <w:pStyle w:val="HTMLPreformatted"/>
        <w:snapToGrid w:val="0"/>
        <w:rPr>
          <w:rFonts w:ascii="Times New Roman" w:hAnsi="Times New Roman" w:cs="Menlo"/>
          <w:color w:val="24292F"/>
          <w:szCs w:val="18"/>
        </w:rPr>
      </w:pPr>
    </w:p>
    <w:p w14:paraId="5932CAFD"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 It's assumed that the request method is "GET".</w:t>
      </w:r>
    </w:p>
    <w:p w14:paraId="0CA236C3"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461B8B1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const { quotes, error } = await getAllQuotes();</w:t>
      </w:r>
    </w:p>
    <w:p w14:paraId="29B2D5C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if (error) {</w:t>
      </w:r>
    </w:p>
    <w:p w14:paraId="4CC11661"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json({ error: "couldn't fetch the quotes" }, { status: 500 });</w:t>
      </w:r>
    </w:p>
    <w:p w14:paraId="26845936"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3E5F3B8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w:t>
      </w:r>
    </w:p>
    <w:p w14:paraId="667B1B0E"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return json({ quotes });</w:t>
      </w:r>
    </w:p>
    <w:p w14:paraId="1BC9DBB4" w14:textId="77777777" w:rsidR="00D51CA0" w:rsidRPr="00C82CE8" w:rsidRDefault="00D51CA0" w:rsidP="00E264E6">
      <w:pPr>
        <w:pStyle w:val="HTMLPreformatted"/>
        <w:snapToGrid w:val="0"/>
        <w:rPr>
          <w:rStyle w:val="token"/>
          <w:rFonts w:ascii="Times New Roman" w:hAnsi="Times New Roman" w:cs="Menlo"/>
          <w:color w:val="24292F"/>
          <w:szCs w:val="18"/>
        </w:rPr>
      </w:pPr>
      <w:r w:rsidRPr="00C82CE8">
        <w:rPr>
          <w:rStyle w:val="token"/>
          <w:rFonts w:ascii="Times New Roman" w:hAnsi="Times New Roman" w:cs="Menlo"/>
          <w:color w:val="24292F"/>
          <w:szCs w:val="18"/>
        </w:rPr>
        <w:t>+  }</w:t>
      </w:r>
    </w:p>
    <w:p w14:paraId="29FE4648" w14:textId="77777777" w:rsidR="00D51CA0" w:rsidRPr="00C82CE8" w:rsidRDefault="00D51CA0"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w:t>
      </w:r>
    </w:p>
    <w:p w14:paraId="1ADB1359" w14:textId="77777777" w:rsidR="00D51CA0" w:rsidRPr="00C82CE8" w:rsidRDefault="00D51CA0"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http://127.0.0.1:8000/quotes</w:t>
      </w:r>
    </w:p>
    <w:p w14:paraId="6181F2FB"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should see all the quotes we've inserted into the database. The final code of the API is available at </w:t>
      </w:r>
      <w:hyperlink r:id="rId52" w:history="1">
        <w:r w:rsidRPr="00C82CE8">
          <w:rPr>
            <w:rStyle w:val="Hyperlink"/>
            <w:rFonts w:ascii="Times New Roman" w:hAnsi="Times New Roman" w:cs="Segoe UI"/>
            <w:szCs w:val="18"/>
          </w:rPr>
          <w:t>https://deno.com/examples/fauna.ts</w:t>
        </w:r>
      </w:hyperlink>
      <w:r w:rsidRPr="00C82CE8">
        <w:rPr>
          <w:rFonts w:ascii="Times New Roman" w:hAnsi="Times New Roman" w:cs="Segoe UI"/>
          <w:color w:val="24292F"/>
          <w:szCs w:val="18"/>
        </w:rPr>
        <w:t>.</w:t>
      </w:r>
    </w:p>
    <w:p w14:paraId="5153631F" w14:textId="77777777" w:rsidR="00D51CA0" w:rsidRPr="00C82CE8" w:rsidRDefault="00D51CA0" w:rsidP="0091502E">
      <w:pPr>
        <w:pStyle w:val="Heading3"/>
      </w:pPr>
      <w:bookmarkStart w:id="19" w:name="_Toc114825001"/>
      <w:r w:rsidRPr="00C82CE8">
        <w:t>Deploy the API</w:t>
      </w:r>
      <w:bookmarkEnd w:id="19"/>
    </w:p>
    <w:p w14:paraId="070E713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process of deploying the API involves creating a new Deno Deploy project and a secret to hold our FaunaDB secret.</w:t>
      </w:r>
    </w:p>
    <w:p w14:paraId="501ABD86"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Create a project and a secret:</w:t>
      </w:r>
    </w:p>
    <w:p w14:paraId="2CE59665" w14:textId="77777777" w:rsidR="00D51CA0" w:rsidRPr="00C82CE8" w:rsidRDefault="00D51CA0" w:rsidP="00F036A8">
      <w:pPr>
        <w:widowControl/>
        <w:numPr>
          <w:ilvl w:val="0"/>
          <w:numId w:val="15"/>
        </w:numPr>
        <w:tabs>
          <w:tab w:val="clear" w:pos="720"/>
          <w:tab w:val="left" w:pos="360"/>
        </w:tabs>
        <w:ind w:left="0" w:firstLine="0"/>
        <w:rPr>
          <w:rFonts w:cs="Segoe UI"/>
          <w:color w:val="24292F"/>
          <w:szCs w:val="18"/>
        </w:rPr>
      </w:pPr>
      <w:r w:rsidRPr="00C82CE8">
        <w:rPr>
          <w:rFonts w:cs="Segoe UI"/>
          <w:color w:val="24292F"/>
          <w:szCs w:val="18"/>
        </w:rPr>
        <w:t>Go to </w:t>
      </w:r>
      <w:hyperlink r:id="rId53" w:history="1">
        <w:r w:rsidRPr="00C82CE8">
          <w:rPr>
            <w:rStyle w:val="Hyperlink"/>
            <w:rFonts w:cs="Segoe UI"/>
            <w:szCs w:val="18"/>
          </w:rPr>
          <w:t>https://dash.deno.com/new</w:t>
        </w:r>
      </w:hyperlink>
      <w:r w:rsidRPr="00C82CE8">
        <w:rPr>
          <w:rFonts w:cs="Segoe UI"/>
          <w:color w:val="24292F"/>
          <w:szCs w:val="18"/>
        </w:rPr>
        <w:t> (Sign in with GitHub if you didn't already) and click on </w:t>
      </w:r>
      <w:r w:rsidRPr="00C82CE8">
        <w:rPr>
          <w:rStyle w:val="Strong"/>
          <w:rFonts w:cs="Segoe UI"/>
          <w:color w:val="24292F"/>
          <w:szCs w:val="18"/>
        </w:rPr>
        <w:t>Create</w:t>
      </w:r>
      <w:r w:rsidRPr="00C82CE8">
        <w:rPr>
          <w:rFonts w:cs="Segoe UI"/>
          <w:color w:val="24292F"/>
          <w:szCs w:val="18"/>
        </w:rPr>
        <w:t>.</w:t>
      </w:r>
    </w:p>
    <w:p w14:paraId="7EC77CED" w14:textId="77777777" w:rsidR="00D51CA0" w:rsidRPr="00C82CE8" w:rsidRDefault="00D51CA0" w:rsidP="00F036A8">
      <w:pPr>
        <w:widowControl/>
        <w:numPr>
          <w:ilvl w:val="0"/>
          <w:numId w:val="15"/>
        </w:numPr>
        <w:tabs>
          <w:tab w:val="clear" w:pos="720"/>
          <w:tab w:val="left" w:pos="360"/>
        </w:tabs>
        <w:ind w:left="0" w:firstLine="0"/>
        <w:rPr>
          <w:rFonts w:cs="Segoe UI"/>
          <w:color w:val="24292F"/>
          <w:szCs w:val="18"/>
        </w:rPr>
      </w:pPr>
      <w:r w:rsidRPr="00C82CE8">
        <w:rPr>
          <w:rFonts w:cs="Segoe UI"/>
          <w:color w:val="24292F"/>
          <w:szCs w:val="18"/>
        </w:rPr>
        <w:t>Now click on </w:t>
      </w:r>
      <w:r w:rsidRPr="00C82CE8">
        <w:rPr>
          <w:rStyle w:val="Strong"/>
          <w:rFonts w:cs="Segoe UI"/>
          <w:color w:val="24292F"/>
          <w:szCs w:val="18"/>
        </w:rPr>
        <w:t>Settings</w:t>
      </w:r>
      <w:r w:rsidRPr="00C82CE8">
        <w:rPr>
          <w:rFonts w:cs="Segoe UI"/>
          <w:color w:val="24292F"/>
          <w:szCs w:val="18"/>
        </w:rPr>
        <w:t> button available on the project page.</w:t>
      </w:r>
    </w:p>
    <w:p w14:paraId="461080F1" w14:textId="77777777" w:rsidR="00D51CA0" w:rsidRPr="00C82CE8" w:rsidRDefault="00D51CA0" w:rsidP="00F036A8">
      <w:pPr>
        <w:widowControl/>
        <w:numPr>
          <w:ilvl w:val="0"/>
          <w:numId w:val="15"/>
        </w:numPr>
        <w:tabs>
          <w:tab w:val="clear" w:pos="720"/>
          <w:tab w:val="left" w:pos="360"/>
        </w:tabs>
        <w:ind w:left="0" w:firstLine="0"/>
        <w:rPr>
          <w:rFonts w:cs="Segoe UI"/>
          <w:color w:val="24292F"/>
          <w:szCs w:val="18"/>
        </w:rPr>
      </w:pPr>
      <w:r w:rsidRPr="00C82CE8">
        <w:rPr>
          <w:rFonts w:cs="Segoe UI"/>
          <w:color w:val="24292F"/>
          <w:szCs w:val="18"/>
        </w:rPr>
        <w:t>Navigate to </w:t>
      </w:r>
      <w:r w:rsidRPr="00C82CE8">
        <w:rPr>
          <w:rStyle w:val="Strong"/>
          <w:rFonts w:cs="Segoe UI"/>
          <w:color w:val="24292F"/>
          <w:szCs w:val="18"/>
        </w:rPr>
        <w:t>Environment Variables</w:t>
      </w:r>
      <w:r w:rsidRPr="00C82CE8">
        <w:rPr>
          <w:rFonts w:cs="Segoe UI"/>
          <w:color w:val="24292F"/>
          <w:szCs w:val="18"/>
        </w:rPr>
        <w:t> Section and add the following secrets.</w:t>
      </w:r>
    </w:p>
    <w:p w14:paraId="022F664F" w14:textId="77777777" w:rsidR="00D51CA0" w:rsidRPr="00C82CE8" w:rsidRDefault="00D51CA0" w:rsidP="00F036A8">
      <w:pPr>
        <w:widowControl/>
        <w:numPr>
          <w:ilvl w:val="0"/>
          <w:numId w:val="16"/>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t>FAUNA_SECRET</w:t>
      </w:r>
      <w:r w:rsidRPr="00C82CE8">
        <w:rPr>
          <w:rFonts w:cs="Segoe UI"/>
          <w:color w:val="24292F"/>
          <w:szCs w:val="18"/>
        </w:rPr>
        <w:t> - The value should be the secret we created in the previous step or a new one.</w:t>
      </w:r>
    </w:p>
    <w:p w14:paraId="6F74A67C"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Don't close this tab yet.</w:t>
      </w:r>
    </w:p>
    <w:p w14:paraId="6923CF5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Deploy the code:</w:t>
      </w:r>
    </w:p>
    <w:p w14:paraId="1DD55954"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Create a gist (make sure the extension of the file is </w:t>
      </w:r>
      <w:r w:rsidRPr="00C82CE8">
        <w:rPr>
          <w:rStyle w:val="HTMLCode"/>
          <w:rFonts w:ascii="Times New Roman" w:eastAsia="楷体" w:hAnsi="Times New Roman" w:cs="Menlo"/>
          <w:color w:val="24292F"/>
          <w:sz w:val="18"/>
          <w:szCs w:val="18"/>
        </w:rPr>
        <w:t>.ts</w:t>
      </w:r>
      <w:r w:rsidRPr="00C82CE8">
        <w:rPr>
          <w:rFonts w:cs="Segoe UI"/>
          <w:color w:val="24292F"/>
          <w:szCs w:val="18"/>
        </w:rPr>
        <w:t>) at </w:t>
      </w:r>
      <w:hyperlink r:id="rId54" w:history="1">
        <w:r w:rsidRPr="00C82CE8">
          <w:rPr>
            <w:rStyle w:val="Hyperlink"/>
            <w:rFonts w:cs="Segoe UI"/>
            <w:szCs w:val="18"/>
          </w:rPr>
          <w:t>https://gist.github.com/new</w:t>
        </w:r>
      </w:hyperlink>
      <w:r w:rsidRPr="00C82CE8">
        <w:rPr>
          <w:rFonts w:cs="Segoe UI"/>
          <w:color w:val="24292F"/>
          <w:szCs w:val="18"/>
        </w:rPr>
        <w:t> with your code and grab the raw link of it.</w:t>
      </w:r>
    </w:p>
    <w:p w14:paraId="1CD0AB8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convenience, the code is also hosted at </w:t>
      </w:r>
      <w:hyperlink r:id="rId55" w:history="1">
        <w:r w:rsidRPr="00C82CE8">
          <w:rPr>
            <w:rStyle w:val="Hyperlink"/>
            <w:rFonts w:ascii="Times New Roman" w:hAnsi="Times New Roman" w:cs="Segoe UI"/>
            <w:szCs w:val="18"/>
          </w:rPr>
          <w:t>https://deno.com/examples/fauna.ts</w:t>
        </w:r>
      </w:hyperlink>
      <w:r w:rsidRPr="00C82CE8">
        <w:rPr>
          <w:rFonts w:ascii="Times New Roman" w:hAnsi="Times New Roman" w:cs="Segoe UI"/>
          <w:color w:val="24292F"/>
          <w:szCs w:val="18"/>
        </w:rPr>
        <w:t> so you can skip creating a gist if you just want to try out the above example without making changes to it.</w:t>
      </w:r>
    </w:p>
    <w:p w14:paraId="0C50525A"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Go back to Deno Deploy </w:t>
      </w:r>
      <w:r w:rsidRPr="00C82CE8">
        <w:rPr>
          <w:rStyle w:val="Strong"/>
          <w:rFonts w:cs="Segoe UI"/>
          <w:color w:val="24292F"/>
          <w:szCs w:val="18"/>
        </w:rPr>
        <w:t>Settings</w:t>
      </w:r>
      <w:r w:rsidRPr="00C82CE8">
        <w:rPr>
          <w:rFonts w:cs="Segoe UI"/>
          <w:color w:val="24292F"/>
          <w:szCs w:val="18"/>
        </w:rPr>
        <w:t> screen where we created our secrets.</w:t>
      </w:r>
    </w:p>
    <w:p w14:paraId="0073FC0C"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lastRenderedPageBreak/>
        <w:t>Click on your project name on the </w:t>
      </w:r>
      <w:r w:rsidRPr="00C82CE8">
        <w:rPr>
          <w:rStyle w:val="Strong"/>
          <w:rFonts w:cs="Segoe UI"/>
          <w:color w:val="24292F"/>
          <w:szCs w:val="18"/>
        </w:rPr>
        <w:t>Settings</w:t>
      </w:r>
      <w:r w:rsidRPr="00C82CE8">
        <w:rPr>
          <w:rFonts w:cs="Segoe UI"/>
          <w:color w:val="24292F"/>
          <w:szCs w:val="18"/>
        </w:rPr>
        <w:t> page to go back to the dashboard of your project.</w:t>
      </w:r>
    </w:p>
    <w:p w14:paraId="7C99186B"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Deploy URL</w:t>
      </w:r>
      <w:r w:rsidRPr="00C82CE8">
        <w:rPr>
          <w:rFonts w:cs="Segoe UI"/>
          <w:color w:val="24292F"/>
          <w:szCs w:val="18"/>
        </w:rPr>
        <w:t>, paste the raw link and click on </w:t>
      </w:r>
      <w:r w:rsidRPr="00C82CE8">
        <w:rPr>
          <w:rStyle w:val="Strong"/>
          <w:rFonts w:cs="Segoe UI"/>
          <w:color w:val="24292F"/>
          <w:szCs w:val="18"/>
        </w:rPr>
        <w:t>Deploy</w:t>
      </w:r>
      <w:r w:rsidRPr="00C82CE8">
        <w:rPr>
          <w:rFonts w:cs="Segoe UI"/>
          <w:color w:val="24292F"/>
          <w:szCs w:val="18"/>
        </w:rPr>
        <w:t>.</w:t>
      </w:r>
    </w:p>
    <w:p w14:paraId="184ACCB1" w14:textId="77777777" w:rsidR="00D51CA0" w:rsidRPr="00C82CE8" w:rsidRDefault="00D51CA0" w:rsidP="00F036A8">
      <w:pPr>
        <w:widowControl/>
        <w:numPr>
          <w:ilvl w:val="0"/>
          <w:numId w:val="17"/>
        </w:numPr>
        <w:tabs>
          <w:tab w:val="clear" w:pos="720"/>
          <w:tab w:val="left" w:pos="360"/>
        </w:tabs>
        <w:ind w:left="0" w:firstLine="0"/>
        <w:rPr>
          <w:rFonts w:cs="Segoe UI"/>
          <w:color w:val="24292F"/>
          <w:szCs w:val="18"/>
        </w:rPr>
      </w:pPr>
      <w:r w:rsidRPr="00C82CE8">
        <w:rPr>
          <w:rFonts w:cs="Segoe UI"/>
          <w:color w:val="24292F"/>
          <w:szCs w:val="18"/>
        </w:rPr>
        <w:t>Click on Visit to see your project live on Deno Deploy (remember to append </w:t>
      </w:r>
      <w:r w:rsidRPr="00C82CE8">
        <w:rPr>
          <w:rStyle w:val="HTMLCode"/>
          <w:rFonts w:ascii="Times New Roman" w:eastAsia="楷体" w:hAnsi="Times New Roman" w:cs="Menlo"/>
          <w:color w:val="24292F"/>
          <w:sz w:val="18"/>
          <w:szCs w:val="18"/>
        </w:rPr>
        <w:t>/quotes</w:t>
      </w:r>
      <w:r w:rsidRPr="00C82CE8">
        <w:rPr>
          <w:rFonts w:cs="Segoe UI"/>
          <w:color w:val="24292F"/>
          <w:szCs w:val="18"/>
        </w:rPr>
        <w:t> to the deployment URL to see the content of your FaunaDB)</w:t>
      </w:r>
    </w:p>
    <w:p w14:paraId="089B5F12"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That's it.</w:t>
      </w:r>
    </w:p>
    <w:p w14:paraId="4B9AF4EE" w14:textId="77777777" w:rsidR="00D51CA0" w:rsidRPr="00C82CE8" w:rsidRDefault="00D51CA0"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Congrats on building and deploying the Quotes API!</w:t>
      </w:r>
    </w:p>
    <w:p w14:paraId="1ECBE2DA" w14:textId="5680C682" w:rsidR="00BF205E" w:rsidRPr="00C82CE8" w:rsidRDefault="00000000" w:rsidP="00E264E6">
      <w:pPr>
        <w:rPr>
          <w:szCs w:val="18"/>
        </w:rPr>
      </w:pPr>
      <w:hyperlink r:id="rId56" w:history="1">
        <w:r w:rsidR="00D51CA0" w:rsidRPr="00C82CE8">
          <w:rPr>
            <w:rStyle w:val="Hyperlink"/>
            <w:szCs w:val="18"/>
          </w:rPr>
          <w:t>https://dash.deno.com/login?redirect=%2Fnew</w:t>
        </w:r>
      </w:hyperlink>
    </w:p>
    <w:p w14:paraId="1211F9D4" w14:textId="77777777" w:rsidR="00D51CA0" w:rsidRPr="00C82CE8" w:rsidRDefault="00D51CA0" w:rsidP="008D3C27">
      <w:pPr>
        <w:pStyle w:val="Heading4"/>
      </w:pPr>
      <w:r w:rsidRPr="00C82CE8">
        <w:t>Deploy JavaScript Globally</w:t>
      </w:r>
    </w:p>
    <w:p w14:paraId="56A9F728" w14:textId="77777777" w:rsidR="00D51CA0" w:rsidRPr="00C82CE8" w:rsidRDefault="00D51CA0" w:rsidP="00E264E6">
      <w:pPr>
        <w:pStyle w:val="mt-3"/>
        <w:snapToGrid w:val="0"/>
        <w:spacing w:before="0" w:beforeAutospacing="0" w:after="0" w:afterAutospacing="0"/>
        <w:rPr>
          <w:rFonts w:ascii="Times New Roman" w:eastAsia="楷体" w:hAnsi="Times New Roman" w:cs="Segoe UI"/>
          <w:sz w:val="18"/>
          <w:szCs w:val="18"/>
        </w:rPr>
      </w:pPr>
      <w:r w:rsidRPr="00C82CE8">
        <w:rPr>
          <w:rFonts w:ascii="Times New Roman" w:eastAsia="楷体" w:hAnsi="Times New Roman" w:cs="Segoe UI"/>
          <w:sz w:val="18"/>
          <w:szCs w:val="18"/>
        </w:rPr>
        <w:t>Deno Deploy is a distributed system that runs </w:t>
      </w:r>
      <w:r w:rsidRPr="00C82CE8">
        <w:rPr>
          <w:rStyle w:val="Strong"/>
          <w:rFonts w:ascii="Times New Roman" w:eastAsia="楷体" w:hAnsi="Times New Roman" w:cs="Segoe UI"/>
          <w:b w:val="0"/>
          <w:bCs w:val="0"/>
          <w:sz w:val="18"/>
          <w:szCs w:val="18"/>
        </w:rPr>
        <w:t>JavaScript</w:t>
      </w:r>
      <w:r w:rsidRPr="00C82CE8">
        <w:rPr>
          <w:rFonts w:ascii="Times New Roman" w:eastAsia="楷体" w:hAnsi="Times New Roman" w:cs="Segoe UI"/>
          <w:sz w:val="18"/>
          <w:szCs w:val="18"/>
        </w:rPr>
        <w:t>, </w:t>
      </w:r>
      <w:r w:rsidRPr="00C82CE8">
        <w:rPr>
          <w:rStyle w:val="Strong"/>
          <w:rFonts w:ascii="Times New Roman" w:eastAsia="楷体" w:hAnsi="Times New Roman" w:cs="Segoe UI"/>
          <w:b w:val="0"/>
          <w:bCs w:val="0"/>
          <w:sz w:val="18"/>
          <w:szCs w:val="18"/>
        </w:rPr>
        <w:t>TypeScript</w:t>
      </w:r>
      <w:r w:rsidRPr="00C82CE8">
        <w:rPr>
          <w:rFonts w:ascii="Times New Roman" w:eastAsia="楷体" w:hAnsi="Times New Roman" w:cs="Segoe UI"/>
          <w:sz w:val="18"/>
          <w:szCs w:val="18"/>
        </w:rPr>
        <w:t>, and </w:t>
      </w:r>
      <w:r w:rsidRPr="00C82CE8">
        <w:rPr>
          <w:rStyle w:val="Strong"/>
          <w:rFonts w:ascii="Times New Roman" w:eastAsia="楷体" w:hAnsi="Times New Roman" w:cs="Segoe UI"/>
          <w:b w:val="0"/>
          <w:bCs w:val="0"/>
          <w:sz w:val="18"/>
          <w:szCs w:val="18"/>
        </w:rPr>
        <w:t>WebAssembly</w:t>
      </w:r>
      <w:r w:rsidRPr="00C82CE8">
        <w:rPr>
          <w:rFonts w:ascii="Times New Roman" w:eastAsia="楷体" w:hAnsi="Times New Roman" w:cs="Segoe UI"/>
          <w:sz w:val="18"/>
          <w:szCs w:val="18"/>
        </w:rPr>
        <w:t> at the edge, worldwide.</w:t>
      </w:r>
    </w:p>
    <w:p w14:paraId="517B9BC3"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Github integration with public &amp; private repos</w:t>
      </w:r>
    </w:p>
    <w:p w14:paraId="0E1366B4"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Runs in all 32 network locations</w:t>
      </w:r>
    </w:p>
    <w:p w14:paraId="1957B938"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Free deno.dev subdomain &amp; custom domains</w:t>
      </w:r>
    </w:p>
    <w:p w14:paraId="55696B2A"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Automatic HTTPS / TLS</w:t>
      </w:r>
    </w:p>
    <w:p w14:paraId="48411195"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Unlimited production deployments &amp; previews</w:t>
      </w:r>
    </w:p>
    <w:p w14:paraId="034C6D7B" w14:textId="77777777" w:rsidR="00D51CA0" w:rsidRPr="00C82CE8" w:rsidRDefault="00D51CA0" w:rsidP="00F036A8">
      <w:pPr>
        <w:pStyle w:val="mb-35"/>
        <w:numPr>
          <w:ilvl w:val="0"/>
          <w:numId w:val="18"/>
        </w:numPr>
        <w:tabs>
          <w:tab w:val="clear" w:pos="720"/>
          <w:tab w:val="left" w:pos="360"/>
        </w:tabs>
        <w:snapToGrid w:val="0"/>
        <w:spacing w:before="0" w:beforeAutospacing="0" w:after="0" w:afterAutospacing="0"/>
        <w:ind w:left="0" w:firstLine="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Up to 10ms CPU time per request</w:t>
      </w:r>
    </w:p>
    <w:p w14:paraId="254C3E32" w14:textId="38ECAD56" w:rsidR="00D51CA0" w:rsidRPr="00C82CE8" w:rsidRDefault="00D51CA0" w:rsidP="00E264E6">
      <w:pPr>
        <w:rPr>
          <w:szCs w:val="18"/>
        </w:rPr>
      </w:pPr>
      <w:r w:rsidRPr="00C82CE8">
        <w:rPr>
          <w:szCs w:val="18"/>
        </w:rPr>
        <w:t>Continue with Github</w:t>
      </w:r>
      <w:r w:rsidR="00225FBC" w:rsidRPr="00C82CE8">
        <w:rPr>
          <w:szCs w:val="18"/>
        </w:rPr>
        <w:t xml:space="preserve"> </w:t>
      </w:r>
      <w:hyperlink r:id="rId57" w:history="1">
        <w:r w:rsidR="007E478D" w:rsidRPr="00C82CE8">
          <w:rPr>
            <w:rStyle w:val="Hyperlink"/>
            <w:szCs w:val="18"/>
          </w:rPr>
          <w:t>https://dash.deno.com/new</w:t>
        </w:r>
      </w:hyperlink>
    </w:p>
    <w:p w14:paraId="7E16DD9B" w14:textId="4A141090" w:rsidR="000727D9" w:rsidRPr="00AE601B" w:rsidRDefault="0091502E" w:rsidP="00AE601B">
      <w:pPr>
        <w:pStyle w:val="Heading2"/>
      </w:pPr>
      <w:r w:rsidRPr="00AE601B">
        <w:t xml:space="preserve"> </w:t>
      </w:r>
      <w:hyperlink r:id="rId58" w:history="1">
        <w:bookmarkStart w:id="20" w:name="_Toc114825002"/>
        <w:r w:rsidR="000727D9" w:rsidRPr="00AE601B">
          <w:rPr>
            <w:rStyle w:val="Hyperlink"/>
            <w:color w:val="auto"/>
            <w:u w:val="none"/>
          </w:rPr>
          <w:t>Persist data using DynamoDB</w:t>
        </w:r>
        <w:bookmarkEnd w:id="20"/>
      </w:hyperlink>
    </w:p>
    <w:p w14:paraId="419D386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Amazon DynamoDB is a fully managed NoSQL database. In this tutorial let's take a look at how we can use it to build a small API that has endpoints to insert and retrieve information.</w:t>
      </w:r>
    </w:p>
    <w:p w14:paraId="478A219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tutorial assumes that you've an AWS and Deno Deploy account.</w:t>
      </w:r>
    </w:p>
    <w:p w14:paraId="1938351E"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59" w:anchor="overview" w:history="1">
        <w:r w:rsidR="001D1E97" w:rsidRPr="00C82CE8">
          <w:rPr>
            <w:rStyle w:val="Hyperlink"/>
            <w:rFonts w:cs="Segoe UI"/>
            <w:szCs w:val="18"/>
          </w:rPr>
          <w:t>Overview</w:t>
        </w:r>
      </w:hyperlink>
    </w:p>
    <w:p w14:paraId="1C5A7267"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0" w:anchor="setup-dynamodb" w:history="1">
        <w:r w:rsidR="001D1E97" w:rsidRPr="00C82CE8">
          <w:rPr>
            <w:rStyle w:val="Hyperlink"/>
            <w:rFonts w:cs="Segoe UI"/>
            <w:szCs w:val="18"/>
          </w:rPr>
          <w:t>Setup DynamoDB</w:t>
        </w:r>
      </w:hyperlink>
    </w:p>
    <w:p w14:paraId="54E39D3A"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1" w:anchor="create-a-project-in-deno-deploy" w:history="1">
        <w:r w:rsidR="001D1E97" w:rsidRPr="00C82CE8">
          <w:rPr>
            <w:rStyle w:val="Hyperlink"/>
            <w:rFonts w:cs="Segoe UI"/>
            <w:szCs w:val="18"/>
          </w:rPr>
          <w:t>Create a Project in Deno Deploy</w:t>
        </w:r>
      </w:hyperlink>
    </w:p>
    <w:p w14:paraId="3B13A2AC"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2" w:anchor="write-the-application" w:history="1">
        <w:r w:rsidR="001D1E97" w:rsidRPr="00C82CE8">
          <w:rPr>
            <w:rStyle w:val="Hyperlink"/>
            <w:rFonts w:cs="Segoe UI"/>
            <w:szCs w:val="18"/>
          </w:rPr>
          <w:t>Write the Application</w:t>
        </w:r>
      </w:hyperlink>
    </w:p>
    <w:p w14:paraId="7B5469D6" w14:textId="77777777" w:rsidR="001D1E97" w:rsidRPr="00C82CE8" w:rsidRDefault="00000000" w:rsidP="00F036A8">
      <w:pPr>
        <w:widowControl/>
        <w:numPr>
          <w:ilvl w:val="0"/>
          <w:numId w:val="19"/>
        </w:numPr>
        <w:tabs>
          <w:tab w:val="clear" w:pos="720"/>
          <w:tab w:val="left" w:pos="360"/>
        </w:tabs>
        <w:ind w:left="0" w:firstLine="0"/>
        <w:rPr>
          <w:rFonts w:cs="Segoe UI"/>
          <w:color w:val="24292F"/>
          <w:szCs w:val="18"/>
        </w:rPr>
      </w:pPr>
      <w:hyperlink r:id="rId63" w:anchor="deploy-the-application" w:history="1">
        <w:r w:rsidR="001D1E97" w:rsidRPr="00C82CE8">
          <w:rPr>
            <w:rStyle w:val="Hyperlink"/>
            <w:rFonts w:cs="Segoe UI"/>
            <w:szCs w:val="18"/>
          </w:rPr>
          <w:t>Deploy the Application</w:t>
        </w:r>
      </w:hyperlink>
    </w:p>
    <w:p w14:paraId="706D3046" w14:textId="77777777" w:rsidR="001D1E97" w:rsidRPr="00C82CE8" w:rsidRDefault="001D1E97" w:rsidP="0091502E">
      <w:pPr>
        <w:pStyle w:val="Heading3"/>
      </w:pPr>
      <w:bookmarkStart w:id="21" w:name="_Toc114825003"/>
      <w:r w:rsidRPr="00C82CE8">
        <w:t>Overview</w:t>
      </w:r>
      <w:bookmarkEnd w:id="21"/>
    </w:p>
    <w:p w14:paraId="27E1DF3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We're going to build an API with a single endpoint that accepts GET/POST requests and returns appropriate information</w:t>
      </w:r>
    </w:p>
    <w:p w14:paraId="1F3E4A6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GET request to the endpoint should return the details of the song based on its title.</w:t>
      </w:r>
    </w:p>
    <w:p w14:paraId="33BA2FE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/songs?title=Song%20Title # '%20' == space</w:t>
      </w:r>
    </w:p>
    <w:p w14:paraId="08CDB2B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response</w:t>
      </w:r>
    </w:p>
    <w:p w14:paraId="564E474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1412955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"Song Title"</w:t>
      </w:r>
    </w:p>
    <w:p w14:paraId="27F7025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w:t>
      </w:r>
    </w:p>
    <w:p w14:paraId="4A20B89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w:t>
      </w:r>
    </w:p>
    <w:p w14:paraId="64573B0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"1970",</w:t>
      </w:r>
    </w:p>
    <w:p w14:paraId="0181174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50679394"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0956DD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p>
    <w:p w14:paraId="6FA44EB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POST request to the endpoint should insert the song details.</w:t>
      </w:r>
    </w:p>
    <w:p w14:paraId="0D6D7CE2"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/songs</w:t>
      </w:r>
    </w:p>
    <w:p w14:paraId="3C5CA3D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post request body</w:t>
      </w:r>
    </w:p>
    <w:p w14:paraId="49077D9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3F6948E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"A New Title"</w:t>
      </w:r>
    </w:p>
    <w:p w14:paraId="451E408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 New"</w:t>
      </w:r>
    </w:p>
    <w:p w14:paraId="349E2B8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 New",</w:t>
      </w:r>
    </w:p>
    <w:p w14:paraId="32F87B2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"2020",</w:t>
      </w:r>
    </w:p>
    <w:p w14:paraId="0199B8A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014E8417"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3C2E2586" w14:textId="77777777" w:rsidR="001D1E97" w:rsidRPr="00C82CE8" w:rsidRDefault="001D1E97" w:rsidP="0091502E">
      <w:pPr>
        <w:pStyle w:val="Heading3"/>
      </w:pPr>
      <w:bookmarkStart w:id="22" w:name="_Toc114825004"/>
      <w:r w:rsidRPr="00C82CE8">
        <w:lastRenderedPageBreak/>
        <w:t>Setup DynamoDB</w:t>
      </w:r>
      <w:bookmarkEnd w:id="22"/>
    </w:p>
    <w:p w14:paraId="5162496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Our first step in the process is to generate AWS credentials to programmatically access DynamoDB.</w:t>
      </w:r>
    </w:p>
    <w:p w14:paraId="42A5C23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Generate Credentials:</w:t>
      </w:r>
    </w:p>
    <w:p w14:paraId="6C197A3F"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Go to </w:t>
      </w:r>
      <w:hyperlink r:id="rId64" w:history="1">
        <w:r w:rsidRPr="00C82CE8">
          <w:rPr>
            <w:rStyle w:val="Hyperlink"/>
            <w:rFonts w:cs="Segoe UI"/>
            <w:szCs w:val="18"/>
          </w:rPr>
          <w:t>https://console.aws.amazon.com/iam/</w:t>
        </w:r>
      </w:hyperlink>
      <w:r w:rsidRPr="00C82CE8">
        <w:rPr>
          <w:rFonts w:cs="Segoe UI"/>
          <w:color w:val="24292F"/>
          <w:szCs w:val="18"/>
        </w:rPr>
        <w:t> and go to "Users" section.</w:t>
      </w:r>
    </w:p>
    <w:p w14:paraId="2873A5CB"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Add user</w:t>
      </w:r>
      <w:r w:rsidRPr="00C82CE8">
        <w:rPr>
          <w:rFonts w:cs="Segoe UI"/>
          <w:color w:val="24292F"/>
          <w:szCs w:val="18"/>
        </w:rPr>
        <w:t> button, fill the </w:t>
      </w:r>
      <w:r w:rsidRPr="00C82CE8">
        <w:rPr>
          <w:rStyle w:val="Strong"/>
          <w:rFonts w:cs="Segoe UI"/>
          <w:color w:val="24292F"/>
          <w:szCs w:val="18"/>
        </w:rPr>
        <w:t>User name</w:t>
      </w:r>
      <w:r w:rsidRPr="00C82CE8">
        <w:rPr>
          <w:rFonts w:cs="Segoe UI"/>
          <w:color w:val="24292F"/>
          <w:szCs w:val="18"/>
        </w:rPr>
        <w:t> field (maybe use </w:t>
      </w:r>
      <w:r w:rsidRPr="00C82CE8">
        <w:rPr>
          <w:rStyle w:val="HTMLCode"/>
          <w:rFonts w:ascii="Times New Roman" w:eastAsia="楷体" w:hAnsi="Times New Roman" w:cs="Menlo"/>
          <w:color w:val="24292F"/>
          <w:sz w:val="18"/>
          <w:szCs w:val="18"/>
        </w:rPr>
        <w:t>denamo</w:t>
      </w:r>
      <w:r w:rsidRPr="00C82CE8">
        <w:rPr>
          <w:rFonts w:cs="Segoe UI"/>
          <w:color w:val="24292F"/>
          <w:szCs w:val="18"/>
        </w:rPr>
        <w:t>) and select </w:t>
      </w:r>
      <w:r w:rsidRPr="00C82CE8">
        <w:rPr>
          <w:rStyle w:val="Strong"/>
          <w:rFonts w:cs="Segoe UI"/>
          <w:color w:val="24292F"/>
          <w:szCs w:val="18"/>
        </w:rPr>
        <w:t>Programmatic access</w:t>
      </w:r>
      <w:r w:rsidRPr="00C82CE8">
        <w:rPr>
          <w:rFonts w:cs="Segoe UI"/>
          <w:color w:val="24292F"/>
          <w:szCs w:val="18"/>
        </w:rPr>
        <w:t> type.</w:t>
      </w:r>
    </w:p>
    <w:p w14:paraId="77AC2D97"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Next: Permissions</w:t>
      </w:r>
      <w:r w:rsidRPr="00C82CE8">
        <w:rPr>
          <w:rFonts w:cs="Segoe UI"/>
          <w:color w:val="24292F"/>
          <w:szCs w:val="18"/>
        </w:rPr>
        <w:t>, then on </w:t>
      </w:r>
      <w:r w:rsidRPr="00C82CE8">
        <w:rPr>
          <w:rStyle w:val="Strong"/>
          <w:rFonts w:cs="Segoe UI"/>
          <w:color w:val="24292F"/>
          <w:szCs w:val="18"/>
        </w:rPr>
        <w:t>Attach existing policies directly</w:t>
      </w:r>
      <w:r w:rsidRPr="00C82CE8">
        <w:rPr>
          <w:rFonts w:cs="Segoe UI"/>
          <w:color w:val="24292F"/>
          <w:szCs w:val="18"/>
        </w:rPr>
        <w:t>, search for </w:t>
      </w:r>
      <w:r w:rsidRPr="00C82CE8">
        <w:rPr>
          <w:rStyle w:val="HTMLCode"/>
          <w:rFonts w:ascii="Times New Roman" w:eastAsia="楷体" w:hAnsi="Times New Roman" w:cs="Menlo"/>
          <w:color w:val="24292F"/>
          <w:sz w:val="18"/>
          <w:szCs w:val="18"/>
        </w:rPr>
        <w:t>AmazonDynamoDBFullAccess</w:t>
      </w:r>
      <w:r w:rsidRPr="00C82CE8">
        <w:rPr>
          <w:rFonts w:cs="Segoe UI"/>
          <w:color w:val="24292F"/>
          <w:szCs w:val="18"/>
        </w:rPr>
        <w:t> and select it.</w:t>
      </w:r>
    </w:p>
    <w:p w14:paraId="235DF9AF"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Next: Tags</w:t>
      </w:r>
      <w:r w:rsidRPr="00C82CE8">
        <w:rPr>
          <w:rFonts w:cs="Segoe UI"/>
          <w:color w:val="24292F"/>
          <w:szCs w:val="18"/>
        </w:rPr>
        <w:t>, then on </w:t>
      </w:r>
      <w:r w:rsidRPr="00C82CE8">
        <w:rPr>
          <w:rStyle w:val="Strong"/>
          <w:rFonts w:cs="Segoe UI"/>
          <w:color w:val="24292F"/>
          <w:szCs w:val="18"/>
        </w:rPr>
        <w:t>Next: Review</w:t>
      </w:r>
      <w:r w:rsidRPr="00C82CE8">
        <w:rPr>
          <w:rFonts w:cs="Segoe UI"/>
          <w:color w:val="24292F"/>
          <w:szCs w:val="18"/>
        </w:rPr>
        <w:t> and finally </w:t>
      </w:r>
      <w:r w:rsidRPr="00C82CE8">
        <w:rPr>
          <w:rStyle w:val="Strong"/>
          <w:rFonts w:cs="Segoe UI"/>
          <w:color w:val="24292F"/>
          <w:szCs w:val="18"/>
        </w:rPr>
        <w:t>Create user</w:t>
      </w:r>
      <w:r w:rsidRPr="00C82CE8">
        <w:rPr>
          <w:rFonts w:cs="Segoe UI"/>
          <w:color w:val="24292F"/>
          <w:szCs w:val="18"/>
        </w:rPr>
        <w:t>.</w:t>
      </w:r>
    </w:p>
    <w:p w14:paraId="674083EA" w14:textId="77777777" w:rsidR="001D1E97" w:rsidRPr="00C82CE8" w:rsidRDefault="001D1E97" w:rsidP="00F036A8">
      <w:pPr>
        <w:widowControl/>
        <w:numPr>
          <w:ilvl w:val="0"/>
          <w:numId w:val="2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Download .csv</w:t>
      </w:r>
      <w:r w:rsidRPr="00C82CE8">
        <w:rPr>
          <w:rFonts w:cs="Segoe UI"/>
          <w:color w:val="24292F"/>
          <w:szCs w:val="18"/>
        </w:rPr>
        <w:t> button to download the credentials.</w:t>
      </w:r>
    </w:p>
    <w:p w14:paraId="3111A3F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Create database table:</w:t>
      </w:r>
    </w:p>
    <w:p w14:paraId="0CCB18AA" w14:textId="77777777" w:rsidR="001D1E97" w:rsidRPr="00C82CE8" w:rsidRDefault="001D1E97" w:rsidP="00F036A8">
      <w:pPr>
        <w:widowControl/>
        <w:numPr>
          <w:ilvl w:val="0"/>
          <w:numId w:val="21"/>
        </w:numPr>
        <w:tabs>
          <w:tab w:val="clear" w:pos="720"/>
          <w:tab w:val="left" w:pos="360"/>
        </w:tabs>
        <w:ind w:left="0" w:firstLine="0"/>
        <w:rPr>
          <w:rFonts w:cs="Segoe UI"/>
          <w:color w:val="24292F"/>
          <w:szCs w:val="18"/>
        </w:rPr>
      </w:pPr>
      <w:r w:rsidRPr="00C82CE8">
        <w:rPr>
          <w:rFonts w:cs="Segoe UI"/>
          <w:color w:val="24292F"/>
          <w:szCs w:val="18"/>
        </w:rPr>
        <w:t>Go to </w:t>
      </w:r>
      <w:hyperlink r:id="rId65" w:history="1">
        <w:r w:rsidRPr="00C82CE8">
          <w:rPr>
            <w:rStyle w:val="Hyperlink"/>
            <w:rFonts w:cs="Segoe UI"/>
            <w:szCs w:val="18"/>
          </w:rPr>
          <w:t>https://console.aws.amazon.com/dynamodb</w:t>
        </w:r>
      </w:hyperlink>
      <w:r w:rsidRPr="00C82CE8">
        <w:rPr>
          <w:rFonts w:cs="Segoe UI"/>
          <w:color w:val="24292F"/>
          <w:szCs w:val="18"/>
        </w:rPr>
        <w:t> and click on </w:t>
      </w:r>
      <w:r w:rsidRPr="00C82CE8">
        <w:rPr>
          <w:rStyle w:val="Strong"/>
          <w:rFonts w:cs="Segoe UI"/>
          <w:color w:val="24292F"/>
          <w:szCs w:val="18"/>
        </w:rPr>
        <w:t>Create table</w:t>
      </w:r>
      <w:r w:rsidRPr="00C82CE8">
        <w:rPr>
          <w:rFonts w:cs="Segoe UI"/>
          <w:color w:val="24292F"/>
          <w:szCs w:val="18"/>
        </w:rPr>
        <w:t> button.</w:t>
      </w:r>
    </w:p>
    <w:p w14:paraId="667DE981" w14:textId="77777777" w:rsidR="001D1E97" w:rsidRPr="00C82CE8" w:rsidRDefault="001D1E97" w:rsidP="00F036A8">
      <w:pPr>
        <w:widowControl/>
        <w:numPr>
          <w:ilvl w:val="0"/>
          <w:numId w:val="21"/>
        </w:numPr>
        <w:tabs>
          <w:tab w:val="clear" w:pos="720"/>
          <w:tab w:val="left" w:pos="360"/>
        </w:tabs>
        <w:ind w:left="0" w:firstLine="0"/>
        <w:rPr>
          <w:rFonts w:cs="Segoe UI"/>
          <w:color w:val="24292F"/>
          <w:szCs w:val="18"/>
        </w:rPr>
      </w:pPr>
      <w:r w:rsidRPr="00C82CE8">
        <w:rPr>
          <w:rFonts w:cs="Segoe UI"/>
          <w:color w:val="24292F"/>
          <w:szCs w:val="18"/>
        </w:rPr>
        <w:t>Fill the </w:t>
      </w:r>
      <w:r w:rsidRPr="00C82CE8">
        <w:rPr>
          <w:rStyle w:val="Strong"/>
          <w:rFonts w:cs="Segoe UI"/>
          <w:color w:val="24292F"/>
          <w:szCs w:val="18"/>
        </w:rPr>
        <w:t>Table name</w:t>
      </w:r>
      <w:r w:rsidRPr="00C82CE8">
        <w:rPr>
          <w:rFonts w:cs="Segoe UI"/>
          <w:color w:val="24292F"/>
          <w:szCs w:val="18"/>
        </w:rPr>
        <w:t> field with </w:t>
      </w:r>
      <w:r w:rsidRPr="00C82CE8">
        <w:rPr>
          <w:rStyle w:val="HTMLCode"/>
          <w:rFonts w:ascii="Times New Roman" w:eastAsia="楷体" w:hAnsi="Times New Roman" w:cs="Menlo"/>
          <w:color w:val="24292F"/>
          <w:sz w:val="18"/>
          <w:szCs w:val="18"/>
        </w:rPr>
        <w:t>Songs</w:t>
      </w:r>
      <w:r w:rsidRPr="00C82CE8">
        <w:rPr>
          <w:rFonts w:cs="Segoe UI"/>
          <w:color w:val="24292F"/>
          <w:szCs w:val="18"/>
        </w:rPr>
        <w:t> and </w:t>
      </w:r>
      <w:r w:rsidRPr="00C82CE8">
        <w:rPr>
          <w:rStyle w:val="Strong"/>
          <w:rFonts w:cs="Segoe UI"/>
          <w:color w:val="24292F"/>
          <w:szCs w:val="18"/>
        </w:rPr>
        <w:t>Primary key</w:t>
      </w:r>
      <w:r w:rsidRPr="00C82CE8">
        <w:rPr>
          <w:rFonts w:cs="Segoe UI"/>
          <w:color w:val="24292F"/>
          <w:szCs w:val="18"/>
        </w:rPr>
        <w:t> with </w:t>
      </w:r>
      <w:r w:rsidRPr="00C82CE8">
        <w:rPr>
          <w:rStyle w:val="HTMLCode"/>
          <w:rFonts w:ascii="Times New Roman" w:eastAsia="楷体" w:hAnsi="Times New Roman" w:cs="Menlo"/>
          <w:color w:val="24292F"/>
          <w:sz w:val="18"/>
          <w:szCs w:val="18"/>
        </w:rPr>
        <w:t>title</w:t>
      </w:r>
      <w:r w:rsidRPr="00C82CE8">
        <w:rPr>
          <w:rFonts w:cs="Segoe UI"/>
          <w:color w:val="24292F"/>
          <w:szCs w:val="18"/>
        </w:rPr>
        <w:t>.</w:t>
      </w:r>
    </w:p>
    <w:p w14:paraId="0773D91A" w14:textId="77777777" w:rsidR="001D1E97" w:rsidRPr="00C82CE8" w:rsidRDefault="001D1E97" w:rsidP="00F036A8">
      <w:pPr>
        <w:widowControl/>
        <w:numPr>
          <w:ilvl w:val="0"/>
          <w:numId w:val="21"/>
        </w:numPr>
        <w:tabs>
          <w:tab w:val="clear" w:pos="720"/>
          <w:tab w:val="left" w:pos="360"/>
        </w:tabs>
        <w:ind w:left="0" w:firstLine="0"/>
        <w:rPr>
          <w:rFonts w:cs="Segoe UI"/>
          <w:color w:val="24292F"/>
          <w:szCs w:val="18"/>
        </w:rPr>
      </w:pPr>
      <w:r w:rsidRPr="00C82CE8">
        <w:rPr>
          <w:rFonts w:cs="Segoe UI"/>
          <w:color w:val="24292F"/>
          <w:szCs w:val="18"/>
        </w:rPr>
        <w:t>Scroll down and click on </w:t>
      </w:r>
      <w:r w:rsidRPr="00C82CE8">
        <w:rPr>
          <w:rStyle w:val="Strong"/>
          <w:rFonts w:cs="Segoe UI"/>
          <w:color w:val="24292F"/>
          <w:szCs w:val="18"/>
        </w:rPr>
        <w:t>Create</w:t>
      </w:r>
      <w:r w:rsidRPr="00C82CE8">
        <w:rPr>
          <w:rFonts w:cs="Segoe UI"/>
          <w:color w:val="24292F"/>
          <w:szCs w:val="18"/>
        </w:rPr>
        <w:t>. That's it.</w:t>
      </w:r>
    </w:p>
    <w:p w14:paraId="025C68C1" w14:textId="77777777" w:rsidR="001D1E97" w:rsidRPr="00C82CE8" w:rsidRDefault="001D1E97" w:rsidP="0091502E">
      <w:pPr>
        <w:pStyle w:val="Heading3"/>
      </w:pPr>
      <w:bookmarkStart w:id="23" w:name="_Toc114825005"/>
      <w:r w:rsidRPr="00C82CE8">
        <w:t>Create a Project in Deno Deploy</w:t>
      </w:r>
      <w:bookmarkEnd w:id="23"/>
    </w:p>
    <w:p w14:paraId="2E2B7155" w14:textId="77777777" w:rsidR="001D1E97" w:rsidRPr="00C82CE8" w:rsidRDefault="001D1E97" w:rsidP="00F036A8">
      <w:pPr>
        <w:widowControl/>
        <w:numPr>
          <w:ilvl w:val="0"/>
          <w:numId w:val="22"/>
        </w:numPr>
        <w:tabs>
          <w:tab w:val="clear" w:pos="720"/>
          <w:tab w:val="left" w:pos="360"/>
        </w:tabs>
        <w:ind w:left="0" w:firstLine="0"/>
        <w:rPr>
          <w:rFonts w:cs="Segoe UI"/>
          <w:color w:val="24292F"/>
          <w:szCs w:val="18"/>
        </w:rPr>
      </w:pPr>
      <w:r w:rsidRPr="00C82CE8">
        <w:rPr>
          <w:rFonts w:cs="Segoe UI"/>
          <w:color w:val="24292F"/>
          <w:szCs w:val="18"/>
        </w:rPr>
        <w:t>Go to </w:t>
      </w:r>
      <w:hyperlink r:id="rId66" w:history="1">
        <w:r w:rsidRPr="00C82CE8">
          <w:rPr>
            <w:rStyle w:val="Hyperlink"/>
            <w:rFonts w:cs="Segoe UI"/>
            <w:szCs w:val="18"/>
          </w:rPr>
          <w:t>https://dash.deno.com/new</w:t>
        </w:r>
      </w:hyperlink>
      <w:r w:rsidRPr="00C82CE8">
        <w:rPr>
          <w:rFonts w:cs="Segoe UI"/>
          <w:color w:val="24292F"/>
          <w:szCs w:val="18"/>
        </w:rPr>
        <w:t> (Sign in with GitHub if you didn't already) and click on </w:t>
      </w:r>
      <w:r w:rsidRPr="00C82CE8">
        <w:rPr>
          <w:rStyle w:val="Strong"/>
          <w:rFonts w:cs="Segoe UI"/>
          <w:color w:val="24292F"/>
          <w:szCs w:val="18"/>
        </w:rPr>
        <w:t>Create</w:t>
      </w:r>
      <w:r w:rsidRPr="00C82CE8">
        <w:rPr>
          <w:rFonts w:cs="Segoe UI"/>
          <w:color w:val="24292F"/>
          <w:szCs w:val="18"/>
        </w:rPr>
        <w:t>.</w:t>
      </w:r>
    </w:p>
    <w:p w14:paraId="53A78CB7" w14:textId="77777777" w:rsidR="001D1E97" w:rsidRPr="00C82CE8" w:rsidRDefault="001D1E97" w:rsidP="00F036A8">
      <w:pPr>
        <w:widowControl/>
        <w:numPr>
          <w:ilvl w:val="0"/>
          <w:numId w:val="22"/>
        </w:numPr>
        <w:tabs>
          <w:tab w:val="clear" w:pos="720"/>
          <w:tab w:val="left" w:pos="360"/>
        </w:tabs>
        <w:ind w:left="0" w:firstLine="0"/>
        <w:rPr>
          <w:rFonts w:cs="Segoe UI"/>
          <w:color w:val="24292F"/>
          <w:szCs w:val="18"/>
        </w:rPr>
      </w:pPr>
      <w:r w:rsidRPr="00C82CE8">
        <w:rPr>
          <w:rFonts w:cs="Segoe UI"/>
          <w:color w:val="24292F"/>
          <w:szCs w:val="18"/>
        </w:rPr>
        <w:t>Now click on </w:t>
      </w:r>
      <w:r w:rsidRPr="00C82CE8">
        <w:rPr>
          <w:rStyle w:val="Strong"/>
          <w:rFonts w:cs="Segoe UI"/>
          <w:color w:val="24292F"/>
          <w:szCs w:val="18"/>
        </w:rPr>
        <w:t>Settings</w:t>
      </w:r>
      <w:r w:rsidRPr="00C82CE8">
        <w:rPr>
          <w:rFonts w:cs="Segoe UI"/>
          <w:color w:val="24292F"/>
          <w:szCs w:val="18"/>
        </w:rPr>
        <w:t> button available on the project page.</w:t>
      </w:r>
    </w:p>
    <w:p w14:paraId="5DCE3A38" w14:textId="77777777" w:rsidR="001D1E97" w:rsidRPr="00C82CE8" w:rsidRDefault="001D1E97" w:rsidP="00F036A8">
      <w:pPr>
        <w:widowControl/>
        <w:numPr>
          <w:ilvl w:val="0"/>
          <w:numId w:val="22"/>
        </w:numPr>
        <w:tabs>
          <w:tab w:val="clear" w:pos="720"/>
          <w:tab w:val="left" w:pos="360"/>
        </w:tabs>
        <w:ind w:left="0" w:firstLine="0"/>
        <w:rPr>
          <w:rFonts w:cs="Segoe UI"/>
          <w:color w:val="24292F"/>
          <w:szCs w:val="18"/>
        </w:rPr>
      </w:pPr>
      <w:r w:rsidRPr="00C82CE8">
        <w:rPr>
          <w:rFonts w:cs="Segoe UI"/>
          <w:color w:val="24292F"/>
          <w:szCs w:val="18"/>
        </w:rPr>
        <w:t>Navigate to </w:t>
      </w:r>
      <w:r w:rsidRPr="00C82CE8">
        <w:rPr>
          <w:rStyle w:val="Strong"/>
          <w:rFonts w:cs="Segoe UI"/>
          <w:color w:val="24292F"/>
          <w:szCs w:val="18"/>
        </w:rPr>
        <w:t>Environment Variables</w:t>
      </w:r>
      <w:r w:rsidRPr="00C82CE8">
        <w:rPr>
          <w:rFonts w:cs="Segoe UI"/>
          <w:color w:val="24292F"/>
          <w:szCs w:val="18"/>
        </w:rPr>
        <w:t> Section and add the following secrets.</w:t>
      </w:r>
    </w:p>
    <w:p w14:paraId="4B9C6C35" w14:textId="77777777" w:rsidR="001D1E97" w:rsidRPr="00C82CE8" w:rsidRDefault="001D1E97" w:rsidP="00F036A8">
      <w:pPr>
        <w:widowControl/>
        <w:numPr>
          <w:ilvl w:val="0"/>
          <w:numId w:val="23"/>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t>AWS_ACCESS_KEY_ID</w:t>
      </w:r>
      <w:r w:rsidRPr="00C82CE8">
        <w:rPr>
          <w:rFonts w:cs="Segoe UI"/>
          <w:color w:val="24292F"/>
          <w:szCs w:val="18"/>
        </w:rPr>
        <w:t> - Use the value that's available under </w:t>
      </w:r>
      <w:r w:rsidRPr="00C82CE8">
        <w:rPr>
          <w:rStyle w:val="Strong"/>
          <w:rFonts w:cs="Segoe UI"/>
          <w:color w:val="24292F"/>
          <w:szCs w:val="18"/>
        </w:rPr>
        <w:t>Access key ID</w:t>
      </w:r>
      <w:r w:rsidRPr="00C82CE8">
        <w:rPr>
          <w:rFonts w:cs="Segoe UI"/>
          <w:color w:val="24292F"/>
          <w:szCs w:val="18"/>
        </w:rPr>
        <w:t> column in the downloaded CSV.</w:t>
      </w:r>
    </w:p>
    <w:p w14:paraId="4AEFFC61" w14:textId="77777777" w:rsidR="001D1E97" w:rsidRPr="00C82CE8" w:rsidRDefault="001D1E97" w:rsidP="00F036A8">
      <w:pPr>
        <w:widowControl/>
        <w:numPr>
          <w:ilvl w:val="0"/>
          <w:numId w:val="23"/>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t>AWS_SECRET_ACCESS_KEY</w:t>
      </w:r>
      <w:r w:rsidRPr="00C82CE8">
        <w:rPr>
          <w:rFonts w:cs="Segoe UI"/>
          <w:color w:val="24292F"/>
          <w:szCs w:val="18"/>
        </w:rPr>
        <w:t> - Use the value that's available under </w:t>
      </w:r>
      <w:r w:rsidRPr="00C82CE8">
        <w:rPr>
          <w:rStyle w:val="Strong"/>
          <w:rFonts w:cs="Segoe UI"/>
          <w:color w:val="24292F"/>
          <w:szCs w:val="18"/>
        </w:rPr>
        <w:t>Secret access key</w:t>
      </w:r>
      <w:r w:rsidRPr="00C82CE8">
        <w:rPr>
          <w:rFonts w:cs="Segoe UI"/>
          <w:color w:val="24292F"/>
          <w:szCs w:val="18"/>
        </w:rPr>
        <w:t> column in the downloaded CSV.</w:t>
      </w:r>
    </w:p>
    <w:p w14:paraId="73B1E7E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click on the project name to go back to the project dashboard. Keep this tab open as we will come back here later in the deploy step.</w:t>
      </w:r>
    </w:p>
    <w:p w14:paraId="0B19B05B" w14:textId="77777777" w:rsidR="001D1E97" w:rsidRPr="00C82CE8" w:rsidRDefault="001D1E97" w:rsidP="0091502E">
      <w:pPr>
        <w:pStyle w:val="Heading3"/>
      </w:pPr>
      <w:bookmarkStart w:id="24" w:name="_Toc114825006"/>
      <w:r w:rsidRPr="00C82CE8">
        <w:t>Write the Application</w:t>
      </w:r>
      <w:bookmarkEnd w:id="24"/>
    </w:p>
    <w:p w14:paraId="738F523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52334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json</w:t>
      </w:r>
      <w:r w:rsidRPr="00C82CE8">
        <w:rPr>
          <w:rStyle w:val="token"/>
          <w:rFonts w:ascii="Times New Roman" w:hAnsi="Times New Roman" w:cs="Menlo"/>
          <w:color w:val="24292F"/>
          <w:szCs w:val="18"/>
        </w:rPr>
        <w:t>,</w:t>
      </w:r>
    </w:p>
    <w:p w14:paraId="58859A8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serve</w:t>
      </w:r>
      <w:r w:rsidRPr="00C82CE8">
        <w:rPr>
          <w:rStyle w:val="token"/>
          <w:rFonts w:ascii="Times New Roman" w:hAnsi="Times New Roman" w:cs="Menlo"/>
          <w:color w:val="24292F"/>
          <w:szCs w:val="18"/>
        </w:rPr>
        <w:t>,</w:t>
      </w:r>
    </w:p>
    <w:p w14:paraId="188643A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validateRequest</w:t>
      </w:r>
      <w:r w:rsidRPr="00C82CE8">
        <w:rPr>
          <w:rStyle w:val="token"/>
          <w:rFonts w:ascii="Times New Roman" w:hAnsi="Times New Roman" w:cs="Menlo"/>
          <w:color w:val="24292F"/>
          <w:szCs w:val="18"/>
        </w:rPr>
        <w:t>,</w:t>
      </w:r>
    </w:p>
    <w:p w14:paraId="71DE14E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"https://deno.land/x/sift@0.6.0/mod.ts";</w:t>
      </w:r>
    </w:p>
    <w:p w14:paraId="6FD443A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AWS has an official SDK that works with browsers. As most Deno Deploy's</w:t>
      </w:r>
    </w:p>
    <w:p w14:paraId="3D34027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APIs are similar to browser's, the same SDK works with Deno Deploy.</w:t>
      </w:r>
    </w:p>
    <w:p w14:paraId="0F4F238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So we import the SDK along with some classes required to insert and</w:t>
      </w:r>
    </w:p>
    <w:p w14:paraId="6A132139"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retrieve data.</w:t>
      </w:r>
    </w:p>
    <w:p w14:paraId="7AEE7B7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A039CC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DynamoDBClient</w:t>
      </w:r>
      <w:r w:rsidRPr="00C82CE8">
        <w:rPr>
          <w:rStyle w:val="token"/>
          <w:rFonts w:ascii="Times New Roman" w:hAnsi="Times New Roman" w:cs="Menlo"/>
          <w:color w:val="24292F"/>
          <w:szCs w:val="18"/>
        </w:rPr>
        <w:t>,</w:t>
      </w:r>
    </w:p>
    <w:p w14:paraId="67A29DF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GetItemCommand</w:t>
      </w:r>
      <w:r w:rsidRPr="00C82CE8">
        <w:rPr>
          <w:rStyle w:val="token"/>
          <w:rFonts w:ascii="Times New Roman" w:hAnsi="Times New Roman" w:cs="Menlo"/>
          <w:color w:val="24292F"/>
          <w:szCs w:val="18"/>
        </w:rPr>
        <w:t>,</w:t>
      </w:r>
    </w:p>
    <w:p w14:paraId="6492E97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PutItemCommand</w:t>
      </w:r>
      <w:r w:rsidRPr="00C82CE8">
        <w:rPr>
          <w:rStyle w:val="token"/>
          <w:rFonts w:ascii="Times New Roman" w:hAnsi="Times New Roman" w:cs="Menlo"/>
          <w:color w:val="24292F"/>
          <w:szCs w:val="18"/>
        </w:rPr>
        <w:t>,</w:t>
      </w:r>
    </w:p>
    <w:p w14:paraId="73145BA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"https://cdn.skypack.dev/@aws-sdk/client-dynamodb?dts";</w:t>
      </w:r>
    </w:p>
    <w:p w14:paraId="6F0D813D" w14:textId="77777777" w:rsidR="001D1E97" w:rsidRPr="00C82CE8" w:rsidRDefault="001D1E97" w:rsidP="00E264E6">
      <w:pPr>
        <w:pStyle w:val="HTMLPreformatted"/>
        <w:snapToGrid w:val="0"/>
        <w:rPr>
          <w:rFonts w:ascii="Times New Roman" w:hAnsi="Times New Roman" w:cs="Menlo"/>
          <w:color w:val="24292F"/>
          <w:szCs w:val="18"/>
        </w:rPr>
      </w:pPr>
    </w:p>
    <w:p w14:paraId="7424045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client instance by providing your region information.</w:t>
      </w:r>
    </w:p>
    <w:p w14:paraId="24C8195C"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The credentials are obtained from environment variables which</w:t>
      </w:r>
    </w:p>
    <w:p w14:paraId="2B81B37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we set during our project creation step on Deno Deploy.</w:t>
      </w:r>
    </w:p>
    <w:p w14:paraId="29CEBC4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client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DynamoDBClient({</w:t>
      </w:r>
    </w:p>
    <w:p w14:paraId="7B1A377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region: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"ap-south-1",</w:t>
      </w:r>
    </w:p>
    <w:p w14:paraId="37CF1FE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credentials: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008DAC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accessKeyId:</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.get("AWS_ACCESS_KEY_ID"),</w:t>
      </w:r>
    </w:p>
    <w:p w14:paraId="0EBE050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secretAccessKey:</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.get("AWS_SECRET_ACCESS_KEY"),</w:t>
      </w:r>
    </w:p>
    <w:p w14:paraId="2AD36CE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C05BCD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329BB80" w14:textId="77777777" w:rsidR="001D1E97" w:rsidRPr="00C82CE8" w:rsidRDefault="001D1E97" w:rsidP="00E264E6">
      <w:pPr>
        <w:pStyle w:val="HTMLPreformatted"/>
        <w:snapToGrid w:val="0"/>
        <w:rPr>
          <w:rFonts w:ascii="Times New Roman" w:hAnsi="Times New Roman" w:cs="Menlo"/>
          <w:color w:val="24292F"/>
          <w:szCs w:val="18"/>
        </w:rPr>
      </w:pPr>
    </w:p>
    <w:p w14:paraId="030AF6F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p>
    <w:p w14:paraId="56B136E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"/songs":</w:t>
      </w:r>
      <w:r w:rsidRPr="00C82CE8">
        <w:rPr>
          <w:rFonts w:ascii="Times New Roman" w:hAnsi="Times New Roman" w:cs="Menlo"/>
          <w:color w:val="24292F"/>
          <w:szCs w:val="18"/>
        </w:rPr>
        <w:t xml:space="preserve"> handleRequest</w:t>
      </w:r>
      <w:r w:rsidRPr="00C82CE8">
        <w:rPr>
          <w:rStyle w:val="token"/>
          <w:rFonts w:ascii="Times New Roman" w:hAnsi="Times New Roman" w:cs="Menlo"/>
          <w:color w:val="24292F"/>
          <w:szCs w:val="18"/>
        </w:rPr>
        <w:t>,</w:t>
      </w:r>
    </w:p>
    <w:p w14:paraId="6794E9B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56D78E4A" w14:textId="77777777" w:rsidR="001D1E97" w:rsidRPr="00C82CE8" w:rsidRDefault="001D1E97" w:rsidP="00E264E6">
      <w:pPr>
        <w:pStyle w:val="HTMLPreformatted"/>
        <w:snapToGrid w:val="0"/>
        <w:rPr>
          <w:rFonts w:ascii="Times New Roman" w:hAnsi="Times New Roman" w:cs="Menlo"/>
          <w:color w:val="24292F"/>
          <w:szCs w:val="18"/>
        </w:rPr>
      </w:pPr>
    </w:p>
    <w:p w14:paraId="267A812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handleRequest(request)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BA827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endpoint allows GET and POST request. A parameter named "title"</w:t>
      </w:r>
    </w:p>
    <w:p w14:paraId="422B4D3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for a GET request to be processed. And body with the fields defined</w:t>
      </w:r>
    </w:p>
    <w:p w14:paraId="123E363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below are required to process POST request.</w:t>
      </w:r>
    </w:p>
    <w:p w14:paraId="77B2796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validateRequest ensures that the provided terms are met by the request.</w:t>
      </w:r>
    </w:p>
    <w:p w14:paraId="14E9333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validateRequest(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15DF4E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C88554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params: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p>
    <w:p w14:paraId="353C29B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19D9D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AC66D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body: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"artist",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"album",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"released",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"genres"],</w:t>
      </w:r>
    </w:p>
    <w:p w14:paraId="095A759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E5ECC7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D6050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E8BF90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error:</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message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status </w:t>
      </w:r>
      <w:r w:rsidRPr="00C82CE8">
        <w:rPr>
          <w:rStyle w:val="token"/>
          <w:rFonts w:ascii="Times New Roman" w:hAnsi="Times New Roman" w:cs="Menlo"/>
          <w:color w:val="24292F"/>
          <w:szCs w:val="18"/>
        </w:rPr>
        <w:t>});</w:t>
      </w:r>
    </w:p>
    <w:p w14:paraId="1ADD0AF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CFB3B0B" w14:textId="77777777" w:rsidR="001D1E97" w:rsidRPr="00C82CE8" w:rsidRDefault="001D1E97" w:rsidP="00E264E6">
      <w:pPr>
        <w:pStyle w:val="HTMLPreformatted"/>
        <w:snapToGrid w:val="0"/>
        <w:rPr>
          <w:rFonts w:ascii="Times New Roman" w:hAnsi="Times New Roman" w:cs="Menlo"/>
          <w:color w:val="24292F"/>
          <w:szCs w:val="18"/>
        </w:rPr>
      </w:pPr>
    </w:p>
    <w:p w14:paraId="3D14D22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POST request.</w:t>
      </w:r>
    </w:p>
    <w:p w14:paraId="62CE6AF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method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E9A4C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563181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When we want to interact with DynamoDB, we send a command using the client</w:t>
      </w:r>
    </w:p>
    <w:p w14:paraId="55A12F1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instance. Here we are sending a PutItemCommand to insert the data from the</w:t>
      </w:r>
    </w:p>
    <w:p w14:paraId="23981FF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request.</w:t>
      </w:r>
    </w:p>
    <w:p w14:paraId="1E0EBFF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E8196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$metadata:</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httpStatusCode </w:t>
      </w:r>
      <w:r w:rsidRPr="00C82CE8">
        <w:rPr>
          <w:rStyle w:val="token"/>
          <w:rFonts w:ascii="Times New Roman" w:hAnsi="Times New Roman" w:cs="Menlo"/>
          <w:color w:val="24292F"/>
          <w:szCs w:val="18"/>
        </w:rPr>
        <w:t>},</w:t>
      </w:r>
    </w:p>
    <w:p w14:paraId="0123BC7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client</w:t>
      </w:r>
      <w:r w:rsidRPr="00C82CE8">
        <w:rPr>
          <w:rStyle w:val="token"/>
          <w:rFonts w:ascii="Times New Roman" w:hAnsi="Times New Roman" w:cs="Menlo"/>
          <w:color w:val="24292F"/>
          <w:szCs w:val="18"/>
        </w:rPr>
        <w:t>.send(</w:t>
      </w:r>
    </w:p>
    <w:p w14:paraId="5301191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PutItemCommand({</w:t>
      </w:r>
    </w:p>
    <w:p w14:paraId="6C2C39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TableName: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"Songs",</w:t>
      </w:r>
    </w:p>
    <w:p w14:paraId="779D7D3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Item: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FDA1BC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Here 'S' implies that the value is of type string</w:t>
      </w:r>
    </w:p>
    <w:p w14:paraId="1D683E9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and 'N' implies a number.</w:t>
      </w:r>
    </w:p>
    <w:p w14:paraId="4336019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title </w:t>
      </w:r>
      <w:r w:rsidRPr="00C82CE8">
        <w:rPr>
          <w:rStyle w:val="token"/>
          <w:rFonts w:ascii="Times New Roman" w:hAnsi="Times New Roman" w:cs="Menlo"/>
          <w:color w:val="24292F"/>
          <w:szCs w:val="18"/>
        </w:rPr>
        <w:t>},</w:t>
      </w:r>
    </w:p>
    <w:p w14:paraId="09E7FCC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artist: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artist </w:t>
      </w:r>
      <w:r w:rsidRPr="00C82CE8">
        <w:rPr>
          <w:rStyle w:val="token"/>
          <w:rFonts w:ascii="Times New Roman" w:hAnsi="Times New Roman" w:cs="Menlo"/>
          <w:color w:val="24292F"/>
          <w:szCs w:val="18"/>
        </w:rPr>
        <w:t>},</w:t>
      </w:r>
    </w:p>
    <w:p w14:paraId="23D9795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album: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album </w:t>
      </w:r>
      <w:r w:rsidRPr="00C82CE8">
        <w:rPr>
          <w:rStyle w:val="token"/>
          <w:rFonts w:ascii="Times New Roman" w:hAnsi="Times New Roman" w:cs="Menlo"/>
          <w:color w:val="24292F"/>
          <w:szCs w:val="18"/>
        </w:rPr>
        <w:t>},</w:t>
      </w:r>
    </w:p>
    <w:p w14:paraId="6910118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released: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released </w:t>
      </w:r>
      <w:r w:rsidRPr="00C82CE8">
        <w:rPr>
          <w:rStyle w:val="token"/>
          <w:rFonts w:ascii="Times New Roman" w:hAnsi="Times New Roman" w:cs="Menlo"/>
          <w:color w:val="24292F"/>
          <w:szCs w:val="18"/>
        </w:rPr>
        <w:t>},</w:t>
      </w:r>
    </w:p>
    <w:p w14:paraId="287C967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genres: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genres </w:t>
      </w:r>
      <w:r w:rsidRPr="00C82CE8">
        <w:rPr>
          <w:rStyle w:val="token"/>
          <w:rFonts w:ascii="Times New Roman" w:hAnsi="Times New Roman" w:cs="Menlo"/>
          <w:color w:val="24292F"/>
          <w:szCs w:val="18"/>
        </w:rPr>
        <w:t>},</w:t>
      </w:r>
    </w:p>
    <w:p w14:paraId="4EA474A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61CBB7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751451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D429F2" w14:textId="77777777" w:rsidR="001D1E97" w:rsidRPr="00C82CE8" w:rsidRDefault="001D1E97" w:rsidP="00E264E6">
      <w:pPr>
        <w:pStyle w:val="HTMLPreformatted"/>
        <w:snapToGrid w:val="0"/>
        <w:rPr>
          <w:rFonts w:ascii="Times New Roman" w:hAnsi="Times New Roman" w:cs="Menlo"/>
          <w:color w:val="24292F"/>
          <w:szCs w:val="18"/>
        </w:rPr>
      </w:pPr>
    </w:p>
    <w:p w14:paraId="6D59F14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On a successful put item request, dynamo returns a 200 status code (weird).</w:t>
      </w:r>
    </w:p>
    <w:p w14:paraId="2E8AB5E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So we test status code to verify if the data has been inserted and respond</w:t>
      </w:r>
    </w:p>
    <w:p w14:paraId="1A71D2F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with the data provided by the request as a confirmation.</w:t>
      </w:r>
    </w:p>
    <w:p w14:paraId="1BB6F20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httpStatusCode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46E9A2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201</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21DA8A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DD107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CDD60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something goes wrong while making the request, we log</w:t>
      </w:r>
    </w:p>
    <w:p w14:paraId="4899F11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error for our reference.</w:t>
      </w:r>
    </w:p>
    <w:p w14:paraId="54C1D71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console</w:t>
      </w:r>
      <w:r w:rsidRPr="00C82CE8">
        <w:rPr>
          <w:rStyle w:val="token"/>
          <w:rFonts w:ascii="Times New Roman" w:hAnsi="Times New Roman" w:cs="Menlo"/>
          <w:color w:val="24292F"/>
          <w:szCs w:val="18"/>
        </w:rPr>
        <w:t>.log(</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p>
    <w:p w14:paraId="2B64825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9EA05CC" w14:textId="77777777" w:rsidR="001D1E97" w:rsidRPr="00C82CE8" w:rsidRDefault="001D1E97" w:rsidP="00E264E6">
      <w:pPr>
        <w:pStyle w:val="HTMLPreformatted"/>
        <w:snapToGrid w:val="0"/>
        <w:rPr>
          <w:rFonts w:ascii="Times New Roman" w:hAnsi="Times New Roman" w:cs="Menlo"/>
          <w:color w:val="24292F"/>
          <w:szCs w:val="18"/>
        </w:rPr>
      </w:pPr>
    </w:p>
    <w:p w14:paraId="31ED3F0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If the execution reaches here it implies that the insertion wasn't successful.</w:t>
      </w:r>
    </w:p>
    <w:p w14:paraId="7598845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error: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"couldn't insert data"</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500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719639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0F0A1A" w14:textId="77777777" w:rsidR="001D1E97" w:rsidRPr="00C82CE8" w:rsidRDefault="001D1E97" w:rsidP="00E264E6">
      <w:pPr>
        <w:pStyle w:val="HTMLPreformatted"/>
        <w:snapToGrid w:val="0"/>
        <w:rPr>
          <w:rFonts w:ascii="Times New Roman" w:hAnsi="Times New Roman" w:cs="Menlo"/>
          <w:color w:val="24292F"/>
          <w:szCs w:val="18"/>
        </w:rPr>
      </w:pPr>
    </w:p>
    <w:p w14:paraId="7003445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GET request.</w:t>
      </w:r>
    </w:p>
    <w:p w14:paraId="4862711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try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39A2A6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grab the title form the request and send a GetItemCommand</w:t>
      </w:r>
    </w:p>
    <w:p w14:paraId="4C593BC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to retrieve the information about the song.</w:t>
      </w:r>
    </w:p>
    <w:p w14:paraId="16565DD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searchParams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p>
    <w:p w14:paraId="0A5BBFB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Item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client</w:t>
      </w:r>
      <w:r w:rsidRPr="00C82CE8">
        <w:rPr>
          <w:rStyle w:val="token"/>
          <w:rFonts w:ascii="Times New Roman" w:hAnsi="Times New Roman" w:cs="Menlo"/>
          <w:color w:val="24292F"/>
          <w:szCs w:val="18"/>
        </w:rPr>
        <w:t>.send(</w:t>
      </w:r>
    </w:p>
    <w:p w14:paraId="7CD61CC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GetItemCommand({</w:t>
      </w:r>
    </w:p>
    <w:p w14:paraId="3D19F31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TableName: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"Songs",</w:t>
      </w:r>
    </w:p>
    <w:p w14:paraId="278F0D8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069D8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w:t>
      </w:r>
      <w:r w:rsidRPr="00C82CE8">
        <w:rPr>
          <w:rFonts w:ascii="Times New Roman" w:hAnsi="Times New Roman" w:cs="Menlo"/>
          <w:color w:val="24292F"/>
          <w:szCs w:val="18"/>
        </w:rPr>
        <w:t xml:space="preserve"> searchParams</w:t>
      </w:r>
      <w:r w:rsidRPr="00C82CE8">
        <w:rPr>
          <w:rStyle w:val="token"/>
          <w:rFonts w:ascii="Times New Roman" w:hAnsi="Times New Roman" w:cs="Menlo"/>
          <w:color w:val="24292F"/>
          <w:szCs w:val="18"/>
        </w:rPr>
        <w:t>.get("title")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6D71C3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56141D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F27BE3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2B9B148" w14:textId="77777777" w:rsidR="001D1E97" w:rsidRPr="00C82CE8" w:rsidRDefault="001D1E97" w:rsidP="00E264E6">
      <w:pPr>
        <w:pStyle w:val="HTMLPreformatted"/>
        <w:snapToGrid w:val="0"/>
        <w:rPr>
          <w:rFonts w:ascii="Times New Roman" w:hAnsi="Times New Roman" w:cs="Menlo"/>
          <w:color w:val="24292F"/>
          <w:szCs w:val="18"/>
        </w:rPr>
      </w:pPr>
    </w:p>
    <w:p w14:paraId="48D2D47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Item property contains all the data, so if it's not undefined,</w:t>
      </w:r>
    </w:p>
    <w:p w14:paraId="5B2D099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proceed to returning the information about the title</w:t>
      </w:r>
    </w:p>
    <w:p w14:paraId="69D56FB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C2CCB5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1D81204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title</w:t>
      </w:r>
      <w:r w:rsidRPr="00C82CE8">
        <w:rPr>
          <w:rStyle w:val="token"/>
          <w:rFonts w:ascii="Times New Roman" w:hAnsi="Times New Roman" w:cs="Menlo"/>
          <w:color w:val="24292F"/>
          <w:szCs w:val="18"/>
        </w:rPr>
        <w:t>.S,</w:t>
      </w:r>
    </w:p>
    <w:p w14:paraId="7DC0C1B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artist:</w:t>
      </w:r>
      <w:r w:rsidRPr="00C82CE8">
        <w:rPr>
          <w:rFonts w:ascii="Times New Roman" w:hAnsi="Times New Roman" w:cs="Menlo"/>
          <w:color w:val="24292F"/>
          <w:szCs w:val="18"/>
        </w:rPr>
        <w:t xml:space="preserve"> 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artist</w:t>
      </w:r>
      <w:r w:rsidRPr="00C82CE8">
        <w:rPr>
          <w:rStyle w:val="token"/>
          <w:rFonts w:ascii="Times New Roman" w:hAnsi="Times New Roman" w:cs="Menlo"/>
          <w:color w:val="24292F"/>
          <w:szCs w:val="18"/>
        </w:rPr>
        <w:t>.S,</w:t>
      </w:r>
    </w:p>
    <w:p w14:paraId="66D4C64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album:</w:t>
      </w:r>
      <w:r w:rsidRPr="00C82CE8">
        <w:rPr>
          <w:rFonts w:ascii="Times New Roman" w:hAnsi="Times New Roman" w:cs="Menlo"/>
          <w:color w:val="24292F"/>
          <w:szCs w:val="18"/>
        </w:rPr>
        <w:t xml:space="preserve"> 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album</w:t>
      </w:r>
      <w:r w:rsidRPr="00C82CE8">
        <w:rPr>
          <w:rStyle w:val="token"/>
          <w:rFonts w:ascii="Times New Roman" w:hAnsi="Times New Roman" w:cs="Menlo"/>
          <w:color w:val="24292F"/>
          <w:szCs w:val="18"/>
        </w:rPr>
        <w:t>.S,</w:t>
      </w:r>
    </w:p>
    <w:p w14:paraId="0BC847A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released:</w:t>
      </w:r>
      <w:r w:rsidRPr="00C82CE8">
        <w:rPr>
          <w:rFonts w:ascii="Times New Roman" w:hAnsi="Times New Roman" w:cs="Menlo"/>
          <w:color w:val="24292F"/>
          <w:szCs w:val="18"/>
        </w:rPr>
        <w:t xml:space="preserve"> 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released</w:t>
      </w:r>
      <w:r w:rsidRPr="00C82CE8">
        <w:rPr>
          <w:rStyle w:val="token"/>
          <w:rFonts w:ascii="Times New Roman" w:hAnsi="Times New Roman" w:cs="Menlo"/>
          <w:color w:val="24292F"/>
          <w:szCs w:val="18"/>
        </w:rPr>
        <w:t>.S,</w:t>
      </w:r>
    </w:p>
    <w:p w14:paraId="1D707BD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genres:</w:t>
      </w:r>
      <w:r w:rsidRPr="00C82CE8">
        <w:rPr>
          <w:rFonts w:ascii="Times New Roman" w:hAnsi="Times New Roman" w:cs="Menlo"/>
          <w:color w:val="24292F"/>
          <w:szCs w:val="18"/>
        </w:rPr>
        <w:t xml:space="preserve"> Item</w:t>
      </w:r>
      <w:r w:rsidRPr="00C82CE8">
        <w:rPr>
          <w:rStyle w:val="token"/>
          <w:rFonts w:ascii="Times New Roman" w:hAnsi="Times New Roman" w:cs="Menlo"/>
          <w:color w:val="24292F"/>
          <w:szCs w:val="18"/>
        </w:rPr>
        <w:t>.</w:t>
      </w:r>
      <w:r w:rsidRPr="00C82CE8">
        <w:rPr>
          <w:rFonts w:ascii="Times New Roman" w:hAnsi="Times New Roman" w:cs="Menlo"/>
          <w:color w:val="24292F"/>
          <w:szCs w:val="18"/>
        </w:rPr>
        <w:t>genres</w:t>
      </w:r>
      <w:r w:rsidRPr="00C82CE8">
        <w:rPr>
          <w:rStyle w:val="token"/>
          <w:rFonts w:ascii="Times New Roman" w:hAnsi="Times New Roman" w:cs="Menlo"/>
          <w:color w:val="24292F"/>
          <w:szCs w:val="18"/>
        </w:rPr>
        <w:t>.S,</w:t>
      </w:r>
    </w:p>
    <w:p w14:paraId="7F4B180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EE6B91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4575F5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catch</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6F0E75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console</w:t>
      </w:r>
      <w:r w:rsidRPr="00C82CE8">
        <w:rPr>
          <w:rStyle w:val="token"/>
          <w:rFonts w:ascii="Times New Roman" w:hAnsi="Times New Roman" w:cs="Menlo"/>
          <w:color w:val="24292F"/>
          <w:szCs w:val="18"/>
        </w:rPr>
        <w:t>.log(</w:t>
      </w:r>
      <w:r w:rsidRPr="00C82CE8">
        <w:rPr>
          <w:rFonts w:ascii="Times New Roman" w:hAnsi="Times New Roman" w:cs="Menlo"/>
          <w:color w:val="24292F"/>
          <w:szCs w:val="18"/>
        </w:rPr>
        <w:t>error</w:t>
      </w:r>
      <w:r w:rsidRPr="00C82CE8">
        <w:rPr>
          <w:rStyle w:val="token"/>
          <w:rFonts w:ascii="Times New Roman" w:hAnsi="Times New Roman" w:cs="Menlo"/>
          <w:color w:val="24292F"/>
          <w:szCs w:val="18"/>
        </w:rPr>
        <w:t>);</w:t>
      </w:r>
    </w:p>
    <w:p w14:paraId="72E8D07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937FAF" w14:textId="77777777" w:rsidR="001D1E97" w:rsidRPr="00C82CE8" w:rsidRDefault="001D1E97" w:rsidP="00E264E6">
      <w:pPr>
        <w:pStyle w:val="HTMLPreformatted"/>
        <w:snapToGrid w:val="0"/>
        <w:rPr>
          <w:rFonts w:ascii="Times New Roman" w:hAnsi="Times New Roman" w:cs="Menlo"/>
          <w:color w:val="24292F"/>
          <w:szCs w:val="18"/>
        </w:rPr>
      </w:pPr>
    </w:p>
    <w:p w14:paraId="7D965DF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might reach here if an error is thrown during the request to database</w:t>
      </w:r>
    </w:p>
    <w:p w14:paraId="0CA00DE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or if the Item is not found in the database.</w:t>
      </w:r>
    </w:p>
    <w:p w14:paraId="7341EE8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 reflect both conditions with a general message.</w:t>
      </w:r>
    </w:p>
    <w:p w14:paraId="4368467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1264680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0F68BE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message: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"couldn't find the title",</w:t>
      </w:r>
    </w:p>
    <w:p w14:paraId="7D614CA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8C727B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4B916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D15711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AA11977" w14:textId="77777777" w:rsidR="001D1E97" w:rsidRPr="00C82CE8" w:rsidRDefault="001D1E97" w:rsidP="0091502E">
      <w:pPr>
        <w:pStyle w:val="Heading3"/>
      </w:pPr>
      <w:bookmarkStart w:id="25" w:name="_Toc114825007"/>
      <w:r w:rsidRPr="00C82CE8">
        <w:t>Deploy the Application</w:t>
      </w:r>
      <w:bookmarkEnd w:id="25"/>
    </w:p>
    <w:p w14:paraId="615A98F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that we've everything in place, let's get to deploying the application.</w:t>
      </w:r>
    </w:p>
    <w:p w14:paraId="6BABE29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steps:</w:t>
      </w:r>
    </w:p>
    <w:p w14:paraId="3C1FF1E0"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Go to </w:t>
      </w:r>
      <w:hyperlink r:id="rId67" w:history="1">
        <w:r w:rsidRPr="00C82CE8">
          <w:rPr>
            <w:rStyle w:val="Hyperlink"/>
            <w:rFonts w:cs="Segoe UI"/>
            <w:szCs w:val="18"/>
          </w:rPr>
          <w:t>https://gist.github.com/new</w:t>
        </w:r>
      </w:hyperlink>
      <w:r w:rsidRPr="00C82CE8">
        <w:rPr>
          <w:rFonts w:cs="Segoe UI"/>
          <w:color w:val="24292F"/>
          <w:szCs w:val="18"/>
        </w:rPr>
        <w:t> and create a new gist with the above code (make sure the file ends with </w:t>
      </w:r>
      <w:r w:rsidRPr="00C82CE8">
        <w:rPr>
          <w:rStyle w:val="HTMLCode"/>
          <w:rFonts w:ascii="Times New Roman" w:eastAsia="楷体" w:hAnsi="Times New Roman" w:cs="Menlo"/>
          <w:color w:val="24292F"/>
          <w:sz w:val="18"/>
          <w:szCs w:val="18"/>
        </w:rPr>
        <w:t>.js</w:t>
      </w:r>
      <w:r w:rsidRPr="00C82CE8">
        <w:rPr>
          <w:rFonts w:cs="Segoe UI"/>
          <w:color w:val="24292F"/>
          <w:szCs w:val="18"/>
        </w:rPr>
        <w:t>).</w:t>
      </w:r>
    </w:p>
    <w:p w14:paraId="308EFB8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For convenience, the code is also hosted at </w:t>
      </w:r>
      <w:hyperlink r:id="rId68" w:history="1">
        <w:r w:rsidRPr="00C82CE8">
          <w:rPr>
            <w:rStyle w:val="Hyperlink"/>
            <w:rFonts w:ascii="Times New Roman" w:hAnsi="Times New Roman" w:cs="Segoe UI"/>
            <w:szCs w:val="18"/>
          </w:rPr>
          <w:t>https://deno.com/examples/dynamo.js</w:t>
        </w:r>
      </w:hyperlink>
      <w:r w:rsidRPr="00C82CE8">
        <w:rPr>
          <w:rFonts w:ascii="Times New Roman" w:hAnsi="Times New Roman" w:cs="Segoe UI"/>
          <w:color w:val="24292F"/>
          <w:szCs w:val="18"/>
        </w:rPr>
        <w:t> so you can skip creating a gist if you just want to try out the above example without making changes to it.</w:t>
      </w:r>
    </w:p>
    <w:p w14:paraId="7853A1F5"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Go to the project (that we previously created) dashboard in Deno Deploy.</w:t>
      </w:r>
    </w:p>
    <w:p w14:paraId="3B793E3F"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Deploy URL</w:t>
      </w:r>
      <w:r w:rsidRPr="00C82CE8">
        <w:rPr>
          <w:rFonts w:cs="Segoe UI"/>
          <w:color w:val="24292F"/>
          <w:szCs w:val="18"/>
        </w:rPr>
        <w:t> and paste the raw link of the gist.</w:t>
      </w:r>
    </w:p>
    <w:p w14:paraId="3555D5AC" w14:textId="77777777" w:rsidR="001D1E97" w:rsidRPr="00C82CE8" w:rsidRDefault="001D1E97" w:rsidP="00F036A8">
      <w:pPr>
        <w:widowControl/>
        <w:numPr>
          <w:ilvl w:val="0"/>
          <w:numId w:val="24"/>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Deploy</w:t>
      </w:r>
      <w:r w:rsidRPr="00C82CE8">
        <w:rPr>
          <w:rFonts w:cs="Segoe UI"/>
          <w:color w:val="24292F"/>
          <w:szCs w:val="18"/>
        </w:rPr>
        <w:t> and copy the URL that's displayed under </w:t>
      </w:r>
      <w:r w:rsidRPr="00C82CE8">
        <w:rPr>
          <w:rStyle w:val="Strong"/>
          <w:rFonts w:cs="Segoe UI"/>
          <w:color w:val="24292F"/>
          <w:szCs w:val="18"/>
        </w:rPr>
        <w:t>Domains</w:t>
      </w:r>
      <w:r w:rsidRPr="00C82CE8">
        <w:rPr>
          <w:rFonts w:cs="Segoe UI"/>
          <w:color w:val="24292F"/>
          <w:szCs w:val="18"/>
        </w:rPr>
        <w:t> section.</w:t>
      </w:r>
    </w:p>
    <w:p w14:paraId="38F2F8B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test the API.</w:t>
      </w:r>
    </w:p>
    <w:p w14:paraId="5C3C0DB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POST some data.</w:t>
      </w:r>
    </w:p>
    <w:p w14:paraId="06E64C9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--request POST --data \</w:t>
      </w:r>
    </w:p>
    <w:p w14:paraId="4C1612E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'{"title": "Old Town Road", "artist": "Lil Nas X", "album": "7", "released": "2019", "genres": "Country rap, Pop"}' \</w:t>
      </w:r>
    </w:p>
    <w:p w14:paraId="05E00907"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--dump-header - https://&lt;project_name&gt;.deno.dev/songs</w:t>
      </w:r>
    </w:p>
    <w:p w14:paraId="7EC7149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GET information about the title.</w:t>
      </w:r>
    </w:p>
    <w:p w14:paraId="366E4797"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https://&lt;project_name&gt;.deno.dev/songs?title=Old%20Town%20Road</w:t>
      </w:r>
    </w:p>
    <w:p w14:paraId="3FBD383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Congratulations on learning how to use DynamoDB with Deno Deploy!</w:t>
      </w:r>
    </w:p>
    <w:p w14:paraId="4E408FCC" w14:textId="4F4C2CFA" w:rsidR="000727D9" w:rsidRPr="00AE601B" w:rsidRDefault="00000000" w:rsidP="00AE601B">
      <w:pPr>
        <w:pStyle w:val="Heading2"/>
      </w:pPr>
      <w:hyperlink r:id="rId69" w:history="1">
        <w:bookmarkStart w:id="26" w:name="_Toc114825008"/>
        <w:r w:rsidR="000727D9" w:rsidRPr="00AE601B">
          <w:rPr>
            <w:rStyle w:val="Hyperlink"/>
            <w:color w:val="auto"/>
            <w:u w:val="none"/>
          </w:rPr>
          <w:t>Persist data using Firebase</w:t>
        </w:r>
        <w:bookmarkEnd w:id="26"/>
      </w:hyperlink>
    </w:p>
    <w:p w14:paraId="5FCD7A8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Firebase is a platform developed by Google for creating mobile and web applications. You can persist data on the platform using Firestore. In this tutorial let's take a look at how we can use it to build a small API that has endpoints to insert and retrieve information.</w:t>
      </w:r>
    </w:p>
    <w:p w14:paraId="68E1D5BE"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0" w:anchor="overview" w:history="1">
        <w:r w:rsidR="001D1E97" w:rsidRPr="00C82CE8">
          <w:rPr>
            <w:rStyle w:val="Hyperlink"/>
            <w:rFonts w:cs="Segoe UI"/>
            <w:szCs w:val="18"/>
          </w:rPr>
          <w:t>Overview</w:t>
        </w:r>
      </w:hyperlink>
    </w:p>
    <w:p w14:paraId="3AD1D847"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1" w:anchor="concepts" w:history="1">
        <w:r w:rsidR="001D1E97" w:rsidRPr="00C82CE8">
          <w:rPr>
            <w:rStyle w:val="Hyperlink"/>
            <w:rFonts w:cs="Segoe UI"/>
            <w:szCs w:val="18"/>
          </w:rPr>
          <w:t>Concepts</w:t>
        </w:r>
      </w:hyperlink>
    </w:p>
    <w:p w14:paraId="1F62F81B"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2" w:anchor="setup-firebase" w:history="1">
        <w:r w:rsidR="001D1E97" w:rsidRPr="00C82CE8">
          <w:rPr>
            <w:rStyle w:val="Hyperlink"/>
            <w:rFonts w:cs="Segoe UI"/>
            <w:szCs w:val="18"/>
          </w:rPr>
          <w:t>Setup Firebase</w:t>
        </w:r>
      </w:hyperlink>
    </w:p>
    <w:p w14:paraId="32D4F542"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3" w:anchor="write-the-application" w:history="1">
        <w:r w:rsidR="001D1E97" w:rsidRPr="00C82CE8">
          <w:rPr>
            <w:rStyle w:val="Hyperlink"/>
            <w:rFonts w:cs="Segoe UI"/>
            <w:szCs w:val="18"/>
          </w:rPr>
          <w:t>Write the application</w:t>
        </w:r>
      </w:hyperlink>
    </w:p>
    <w:p w14:paraId="2ED1A976" w14:textId="77777777" w:rsidR="001D1E97" w:rsidRPr="00C82CE8" w:rsidRDefault="00000000" w:rsidP="00F036A8">
      <w:pPr>
        <w:widowControl/>
        <w:numPr>
          <w:ilvl w:val="0"/>
          <w:numId w:val="25"/>
        </w:numPr>
        <w:tabs>
          <w:tab w:val="clear" w:pos="720"/>
          <w:tab w:val="left" w:pos="360"/>
        </w:tabs>
        <w:ind w:left="0" w:firstLine="0"/>
        <w:rPr>
          <w:rFonts w:cs="Segoe UI"/>
          <w:color w:val="24292F"/>
          <w:szCs w:val="18"/>
        </w:rPr>
      </w:pPr>
      <w:hyperlink r:id="rId74" w:anchor="deploy-the-application" w:history="1">
        <w:r w:rsidR="001D1E97" w:rsidRPr="00C82CE8">
          <w:rPr>
            <w:rStyle w:val="Hyperlink"/>
            <w:rFonts w:cs="Segoe UI"/>
            <w:szCs w:val="18"/>
          </w:rPr>
          <w:t>Deploy the application</w:t>
        </w:r>
      </w:hyperlink>
    </w:p>
    <w:p w14:paraId="3C5EEE75" w14:textId="77777777" w:rsidR="001D1E97" w:rsidRPr="00C82CE8" w:rsidRDefault="001D1E97" w:rsidP="00C82CE8">
      <w:pPr>
        <w:pStyle w:val="Heading3"/>
      </w:pPr>
      <w:bookmarkStart w:id="27" w:name="_Toc114825009"/>
      <w:r w:rsidRPr="00C82CE8">
        <w:t>Overview</w:t>
      </w:r>
      <w:bookmarkEnd w:id="27"/>
    </w:p>
    <w:p w14:paraId="20EEC92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are going to build an API with a single endpoint that accepts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POST</w:t>
      </w:r>
      <w:r w:rsidRPr="00C82CE8">
        <w:rPr>
          <w:rFonts w:ascii="Times New Roman" w:hAnsi="Times New Roman" w:cs="Segoe UI"/>
          <w:color w:val="24292F"/>
          <w:szCs w:val="18"/>
        </w:rPr>
        <w:t> requests and returns a JSON payload of information:</w:t>
      </w:r>
    </w:p>
    <w:p w14:paraId="03A6F3E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GET request to the endpoint without any sub-path should return the details</w:t>
      </w:r>
    </w:p>
    <w:p w14:paraId="36E76A2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of all songs in the store:</w:t>
      </w:r>
    </w:p>
    <w:p w14:paraId="66E09C28"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/songs</w:t>
      </w:r>
    </w:p>
    <w:p w14:paraId="51D38EA2"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response</w:t>
      </w:r>
    </w:p>
    <w:p w14:paraId="3C13D07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5F31497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00DCF53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"Song Title",</w:t>
      </w:r>
    </w:p>
    <w:p w14:paraId="37B8DAC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w:t>
      </w:r>
    </w:p>
    <w:p w14:paraId="49AF132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w:t>
      </w:r>
    </w:p>
    <w:p w14:paraId="5C7E062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"1970",</w:t>
      </w:r>
    </w:p>
    <w:p w14:paraId="69BEB0E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53946FB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t>
      </w:r>
    </w:p>
    <w:p w14:paraId="008FBB3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250E1C1A"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p>
    <w:p w14:paraId="2958D33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GET request to the endpoint with a sub-path to the title should return the</w:t>
      </w:r>
    </w:p>
    <w:p w14:paraId="4FAC763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details of the song based on its title.</w:t>
      </w:r>
    </w:p>
    <w:p w14:paraId="263FA37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GET /songs/Song%20Title # '%20' == space</w:t>
      </w:r>
    </w:p>
    <w:p w14:paraId="726DC91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response</w:t>
      </w:r>
    </w:p>
    <w:p w14:paraId="78C95E0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60296CE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"Song Title"</w:t>
      </w:r>
    </w:p>
    <w:p w14:paraId="304336C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w:t>
      </w:r>
    </w:p>
    <w:p w14:paraId="1D9942D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w:t>
      </w:r>
    </w:p>
    <w:p w14:paraId="1BA6F892"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"1970",</w:t>
      </w:r>
    </w:p>
    <w:p w14:paraId="6F9ABC2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1E31DA9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799BE7B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p>
    <w:p w14:paraId="6D16146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A POST request to the endpoint should insert the song details.</w:t>
      </w:r>
    </w:p>
    <w:p w14:paraId="031A80A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POST /songs</w:t>
      </w:r>
    </w:p>
    <w:p w14:paraId="2AC54AA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post request body</w:t>
      </w:r>
    </w:p>
    <w:p w14:paraId="6DCE8C7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w:t>
      </w:r>
    </w:p>
    <w:p w14:paraId="27EEA15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title: "A New Title"</w:t>
      </w:r>
    </w:p>
    <w:p w14:paraId="08B1769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artist: "Someone New"</w:t>
      </w:r>
    </w:p>
    <w:p w14:paraId="1B1EE708"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album: "Something New",</w:t>
      </w:r>
    </w:p>
    <w:p w14:paraId="0B91DA87"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released: "2020",</w:t>
      </w:r>
    </w:p>
    <w:p w14:paraId="75791E7E"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genres: "country rap",</w:t>
      </w:r>
    </w:p>
    <w:p w14:paraId="4293C37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w:t>
      </w:r>
    </w:p>
    <w:p w14:paraId="39BF1B5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this tutorial, we will be:</w:t>
      </w:r>
    </w:p>
    <w:p w14:paraId="73883097"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Creating and setting up a </w:t>
      </w:r>
      <w:hyperlink r:id="rId75" w:history="1">
        <w:r w:rsidRPr="00C82CE8">
          <w:rPr>
            <w:rStyle w:val="Hyperlink"/>
            <w:rFonts w:cs="Segoe UI"/>
            <w:szCs w:val="18"/>
          </w:rPr>
          <w:t>Firebase Project</w:t>
        </w:r>
      </w:hyperlink>
      <w:r w:rsidRPr="00C82CE8">
        <w:rPr>
          <w:rFonts w:cs="Segoe UI"/>
          <w:color w:val="24292F"/>
          <w:szCs w:val="18"/>
        </w:rPr>
        <w:t>.</w:t>
      </w:r>
    </w:p>
    <w:p w14:paraId="4ABD1135"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Using a text editor to create our application.</w:t>
      </w:r>
    </w:p>
    <w:p w14:paraId="5249FDF0"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Creating a </w:t>
      </w:r>
      <w:hyperlink r:id="rId76" w:history="1">
        <w:r w:rsidRPr="00C82CE8">
          <w:rPr>
            <w:rStyle w:val="Hyperlink"/>
            <w:rFonts w:cs="Segoe UI"/>
            <w:szCs w:val="18"/>
          </w:rPr>
          <w:t>gist</w:t>
        </w:r>
      </w:hyperlink>
      <w:r w:rsidRPr="00C82CE8">
        <w:rPr>
          <w:rFonts w:cs="Segoe UI"/>
          <w:color w:val="24292F"/>
          <w:szCs w:val="18"/>
        </w:rPr>
        <w:t> to "host" our application.</w:t>
      </w:r>
    </w:p>
    <w:p w14:paraId="7B9FB84D"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Deploying our application on </w:t>
      </w:r>
      <w:hyperlink r:id="rId77" w:history="1">
        <w:r w:rsidRPr="00C82CE8">
          <w:rPr>
            <w:rStyle w:val="Hyperlink"/>
            <w:rFonts w:cs="Segoe UI"/>
            <w:szCs w:val="18"/>
          </w:rPr>
          <w:t>Deno Deploy</w:t>
        </w:r>
      </w:hyperlink>
      <w:r w:rsidRPr="00C82CE8">
        <w:rPr>
          <w:rFonts w:cs="Segoe UI"/>
          <w:color w:val="24292F"/>
          <w:szCs w:val="18"/>
        </w:rPr>
        <w:t>.</w:t>
      </w:r>
    </w:p>
    <w:p w14:paraId="396E5331" w14:textId="77777777" w:rsidR="001D1E97" w:rsidRPr="00C82CE8" w:rsidRDefault="001D1E97" w:rsidP="00F036A8">
      <w:pPr>
        <w:widowControl/>
        <w:numPr>
          <w:ilvl w:val="0"/>
          <w:numId w:val="26"/>
        </w:numPr>
        <w:tabs>
          <w:tab w:val="clear" w:pos="720"/>
          <w:tab w:val="left" w:pos="360"/>
        </w:tabs>
        <w:ind w:left="0" w:firstLine="0"/>
        <w:rPr>
          <w:rFonts w:cs="Segoe UI"/>
          <w:color w:val="24292F"/>
          <w:szCs w:val="18"/>
        </w:rPr>
      </w:pPr>
      <w:r w:rsidRPr="00C82CE8">
        <w:rPr>
          <w:rFonts w:cs="Segoe UI"/>
          <w:color w:val="24292F"/>
          <w:szCs w:val="18"/>
        </w:rPr>
        <w:t>Testing our application using </w:t>
      </w:r>
      <w:hyperlink r:id="rId78" w:history="1">
        <w:r w:rsidRPr="00C82CE8">
          <w:rPr>
            <w:rStyle w:val="Hyperlink"/>
            <w:rFonts w:cs="Segoe UI"/>
            <w:szCs w:val="18"/>
          </w:rPr>
          <w:t>cURL</w:t>
        </w:r>
      </w:hyperlink>
      <w:r w:rsidRPr="00C82CE8">
        <w:rPr>
          <w:rFonts w:cs="Segoe UI"/>
          <w:color w:val="24292F"/>
          <w:szCs w:val="18"/>
        </w:rPr>
        <w:t>.</w:t>
      </w:r>
    </w:p>
    <w:p w14:paraId="587A43F5" w14:textId="77777777" w:rsidR="001D1E97" w:rsidRPr="00C82CE8" w:rsidRDefault="001D1E97" w:rsidP="00C82CE8">
      <w:pPr>
        <w:pStyle w:val="Heading3"/>
      </w:pPr>
      <w:bookmarkStart w:id="28" w:name="_Toc114825010"/>
      <w:r w:rsidRPr="00C82CE8">
        <w:t>Concepts</w:t>
      </w:r>
      <w:bookmarkEnd w:id="28"/>
    </w:p>
    <w:p w14:paraId="658E00F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a few concepts that help in understanding why we take a particular approach in the rest of the tutorial, and can help in extending the application. You can skip ahead to </w:t>
      </w:r>
      <w:hyperlink r:id="rId79" w:anchor="setup-firebase" w:history="1">
        <w:r w:rsidRPr="00C82CE8">
          <w:rPr>
            <w:rStyle w:val="Hyperlink"/>
            <w:rFonts w:ascii="Times New Roman" w:hAnsi="Times New Roman" w:cs="Segoe UI"/>
            <w:szCs w:val="18"/>
          </w:rPr>
          <w:t>Setup Firebase</w:t>
        </w:r>
      </w:hyperlink>
      <w:r w:rsidRPr="00C82CE8">
        <w:rPr>
          <w:rFonts w:ascii="Times New Roman" w:hAnsi="Times New Roman" w:cs="Segoe UI"/>
          <w:color w:val="24292F"/>
          <w:szCs w:val="18"/>
        </w:rPr>
        <w:t> if you want.</w:t>
      </w:r>
    </w:p>
    <w:p w14:paraId="13C70FD2" w14:textId="77777777" w:rsidR="001D1E97" w:rsidRPr="00C82CE8" w:rsidRDefault="001D1E97" w:rsidP="008D3C27">
      <w:pPr>
        <w:pStyle w:val="Heading4"/>
      </w:pPr>
      <w:r w:rsidRPr="00C82CE8">
        <w:t>Deploy is browser-like</w:t>
      </w:r>
    </w:p>
    <w:p w14:paraId="56B69ED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Even though Deploy runs in the cloud, in many aspects the APIs it provides are based on web standards. So when using Firebase, the Firebase APIs are more compatible with the web than those that are designed for server run times. That means we will be using the Firebase web libraries in this tutorial.</w:t>
      </w:r>
    </w:p>
    <w:p w14:paraId="36F876BF" w14:textId="77777777" w:rsidR="001D1E97" w:rsidRPr="00C82CE8" w:rsidRDefault="001D1E97" w:rsidP="008D3C27">
      <w:pPr>
        <w:pStyle w:val="Heading4"/>
      </w:pPr>
      <w:r w:rsidRPr="00C82CE8">
        <w:t>Firebase uses XHR</w:t>
      </w:r>
    </w:p>
    <w:p w14:paraId="74F052A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Firebase uses a wrapper around Closure's </w:t>
      </w:r>
      <w:hyperlink r:id="rId80" w:history="1">
        <w:r w:rsidRPr="00C82CE8">
          <w:rPr>
            <w:rStyle w:val="Hyperlink"/>
            <w:rFonts w:ascii="Times New Roman" w:hAnsi="Times New Roman" w:cs="Segoe UI"/>
            <w:szCs w:val="18"/>
          </w:rPr>
          <w:t>WebChannel</w:t>
        </w:r>
      </w:hyperlink>
      <w:r w:rsidRPr="00C82CE8">
        <w:rPr>
          <w:rFonts w:ascii="Times New Roman" w:hAnsi="Times New Roman" w:cs="Segoe UI"/>
          <w:color w:val="24292F"/>
          <w:szCs w:val="18"/>
        </w:rPr>
        <w:t> and WebChannel was originally built around </w:t>
      </w:r>
      <w:hyperlink r:id="rId81" w:history="1">
        <w:r w:rsidRPr="00C82CE8">
          <w:rPr>
            <w:rStyle w:val="HTMLCode"/>
            <w:rFonts w:ascii="Times New Roman" w:eastAsia="楷体" w:hAnsi="Times New Roman" w:cs="Menlo"/>
            <w:color w:val="0000FF"/>
            <w:sz w:val="18"/>
            <w:szCs w:val="18"/>
          </w:rPr>
          <w:t>XMLHttpRequest</w:t>
        </w:r>
      </w:hyperlink>
      <w:r w:rsidRPr="00C82CE8">
        <w:rPr>
          <w:rFonts w:ascii="Times New Roman" w:hAnsi="Times New Roman" w:cs="Segoe UI"/>
          <w:color w:val="24292F"/>
          <w:szCs w:val="18"/>
        </w:rPr>
        <w:t>. While WebChannel supports the more modern </w:t>
      </w:r>
      <w:r w:rsidRPr="00C82CE8">
        <w:rPr>
          <w:rStyle w:val="HTMLCode"/>
          <w:rFonts w:ascii="Times New Roman" w:eastAsia="楷体" w:hAnsi="Times New Roman" w:cs="Menlo"/>
          <w:color w:val="24292F"/>
          <w:sz w:val="18"/>
          <w:szCs w:val="18"/>
        </w:rPr>
        <w:t>fetch()</w:t>
      </w:r>
      <w:r w:rsidRPr="00C82CE8">
        <w:rPr>
          <w:rFonts w:ascii="Times New Roman" w:hAnsi="Times New Roman" w:cs="Segoe UI"/>
          <w:color w:val="24292F"/>
          <w:szCs w:val="18"/>
        </w:rPr>
        <w:t> API, current versions of Firebase for the web do not uniformly instantiate WebChannel with </w:t>
      </w:r>
      <w:r w:rsidRPr="00C82CE8">
        <w:rPr>
          <w:rStyle w:val="HTMLCode"/>
          <w:rFonts w:ascii="Times New Roman" w:eastAsia="楷体" w:hAnsi="Times New Roman" w:cs="Menlo"/>
          <w:color w:val="24292F"/>
          <w:sz w:val="18"/>
          <w:szCs w:val="18"/>
        </w:rPr>
        <w:t>fetch()</w:t>
      </w:r>
      <w:r w:rsidRPr="00C82CE8">
        <w:rPr>
          <w:rFonts w:ascii="Times New Roman" w:hAnsi="Times New Roman" w:cs="Segoe UI"/>
          <w:color w:val="24292F"/>
          <w:szCs w:val="18"/>
        </w:rPr>
        <w:t> support, and instead use </w:t>
      </w:r>
      <w:r w:rsidRPr="00C82CE8">
        <w:rPr>
          <w:rStyle w:val="HTMLCode"/>
          <w:rFonts w:ascii="Times New Roman" w:eastAsia="楷体" w:hAnsi="Times New Roman" w:cs="Menlo"/>
          <w:color w:val="24292F"/>
          <w:sz w:val="18"/>
          <w:szCs w:val="18"/>
        </w:rPr>
        <w:t>XMLHttpRequest</w:t>
      </w:r>
      <w:r w:rsidRPr="00C82CE8">
        <w:rPr>
          <w:rFonts w:ascii="Times New Roman" w:hAnsi="Times New Roman" w:cs="Segoe UI"/>
          <w:color w:val="24292F"/>
          <w:szCs w:val="18"/>
        </w:rPr>
        <w:t>.</w:t>
      </w:r>
    </w:p>
    <w:p w14:paraId="429FC5A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While Deploy is browser-like, it does not support </w:t>
      </w:r>
      <w:r w:rsidRPr="00C82CE8">
        <w:rPr>
          <w:rStyle w:val="HTMLCode"/>
          <w:rFonts w:ascii="Times New Roman" w:eastAsia="楷体" w:hAnsi="Times New Roman" w:cs="Menlo"/>
          <w:color w:val="24292F"/>
          <w:sz w:val="18"/>
          <w:szCs w:val="18"/>
        </w:rPr>
        <w:t>XMLHttpRequest</w:t>
      </w:r>
      <w:r w:rsidRPr="00C82CE8">
        <w:rPr>
          <w:rFonts w:ascii="Times New Roman" w:hAnsi="Times New Roman" w:cs="Segoe UI"/>
          <w:color w:val="24292F"/>
          <w:szCs w:val="18"/>
        </w:rPr>
        <w:t>. </w:t>
      </w:r>
      <w:r w:rsidRPr="00C82CE8">
        <w:rPr>
          <w:rStyle w:val="HTMLCode"/>
          <w:rFonts w:ascii="Times New Roman" w:eastAsia="楷体" w:hAnsi="Times New Roman" w:cs="Menlo"/>
          <w:color w:val="24292F"/>
          <w:sz w:val="18"/>
          <w:szCs w:val="18"/>
        </w:rPr>
        <w:t>XMLHttpRequest</w:t>
      </w:r>
      <w:r w:rsidRPr="00C82CE8">
        <w:rPr>
          <w:rFonts w:ascii="Times New Roman" w:hAnsi="Times New Roman" w:cs="Segoe UI"/>
          <w:color w:val="24292F"/>
          <w:szCs w:val="18"/>
        </w:rPr>
        <w:t> is a "legacy" browser API that has several limitations and features that would be difficult to implement in Deploy, which means it is unlikely that Deploy will ever implement that API.</w:t>
      </w:r>
    </w:p>
    <w:p w14:paraId="066DA02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So, in this tutorial we will be using a limited </w:t>
      </w:r>
      <w:r w:rsidRPr="00C82CE8">
        <w:rPr>
          <w:rStyle w:val="Emphasis"/>
          <w:rFonts w:ascii="Times New Roman" w:hAnsi="Times New Roman" w:cs="Segoe UI"/>
          <w:i w:val="0"/>
          <w:color w:val="24292F"/>
          <w:szCs w:val="18"/>
        </w:rPr>
        <w:t>polyfill</w:t>
      </w:r>
      <w:r w:rsidRPr="00C82CE8">
        <w:rPr>
          <w:rFonts w:ascii="Times New Roman" w:hAnsi="Times New Roman" w:cs="Segoe UI"/>
          <w:color w:val="24292F"/>
          <w:szCs w:val="18"/>
        </w:rPr>
        <w:t> that provides enough of the </w:t>
      </w:r>
      <w:r w:rsidRPr="00C82CE8">
        <w:rPr>
          <w:rStyle w:val="HTMLCode"/>
          <w:rFonts w:ascii="Times New Roman" w:eastAsia="楷体" w:hAnsi="Times New Roman" w:cs="Menlo"/>
          <w:color w:val="24292F"/>
          <w:sz w:val="18"/>
          <w:szCs w:val="18"/>
        </w:rPr>
        <w:t>XMLHttpRequest</w:t>
      </w:r>
      <w:r w:rsidRPr="00C82CE8">
        <w:rPr>
          <w:rFonts w:ascii="Times New Roman" w:hAnsi="Times New Roman" w:cs="Segoe UI"/>
          <w:color w:val="24292F"/>
          <w:szCs w:val="18"/>
        </w:rPr>
        <w:t> feature set to allow Firebase/WebChannel to communicate with the server.</w:t>
      </w:r>
    </w:p>
    <w:p w14:paraId="36A6033C" w14:textId="77777777" w:rsidR="001D1E97" w:rsidRPr="0091502E" w:rsidRDefault="001D1E97" w:rsidP="008D3C27">
      <w:pPr>
        <w:pStyle w:val="Heading4"/>
      </w:pPr>
      <w:r w:rsidRPr="0091502E">
        <w:t>Firebase auth</w:t>
      </w:r>
    </w:p>
    <w:p w14:paraId="19D6F36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Firebase offers quite </w:t>
      </w:r>
      <w:hyperlink r:id="rId82" w:history="1">
        <w:r w:rsidRPr="00C82CE8">
          <w:rPr>
            <w:rStyle w:val="Hyperlink"/>
            <w:rFonts w:ascii="Times New Roman" w:hAnsi="Times New Roman" w:cs="Segoe UI"/>
            <w:szCs w:val="18"/>
          </w:rPr>
          <w:t>a few options</w:t>
        </w:r>
      </w:hyperlink>
      <w:r w:rsidRPr="00C82CE8">
        <w:rPr>
          <w:rFonts w:ascii="Times New Roman" w:hAnsi="Times New Roman" w:cs="Segoe UI"/>
          <w:color w:val="24292F"/>
          <w:szCs w:val="18"/>
        </w:rPr>
        <w:t> around authentication. In this tutorial we are going to be using email and password authentication.</w:t>
      </w:r>
    </w:p>
    <w:p w14:paraId="6645AC9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 a user is logged in, Firebase can persist that authentication. Because we are using the web libraries for Firebase, persisting the authentication allows a user to navigate away from a page and not need to re-log in when returning. Firebase allows authentication to be persisted in local storage, session storage or none.</w:t>
      </w:r>
    </w:p>
    <w:p w14:paraId="19FBBAD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a Deploy context, it is a little different. A Deploy deployment will remain "active" meaning that in-memory state will be present from request to request on some requests, but under various conditions a new deployment can be started up or shutdown. Currently, Deploy doesn't offer any persistence outside of in-memory allocation. In addition it doesn't currently offer the global </w:t>
      </w:r>
      <w:r w:rsidRPr="00C82CE8">
        <w:rPr>
          <w:rStyle w:val="HTMLCode"/>
          <w:rFonts w:ascii="Times New Roman" w:eastAsia="楷体" w:hAnsi="Times New Roman" w:cs="Menlo"/>
          <w:color w:val="24292F"/>
          <w:sz w:val="18"/>
          <w:szCs w:val="18"/>
        </w:rPr>
        <w:t>localStorage</w:t>
      </w:r>
      <w:r w:rsidRPr="00C82CE8">
        <w:rPr>
          <w:rFonts w:ascii="Times New Roman" w:hAnsi="Times New Roman" w:cs="Segoe UI"/>
          <w:color w:val="24292F"/>
          <w:szCs w:val="18"/>
        </w:rPr>
        <w:t> or </w:t>
      </w:r>
      <w:r w:rsidRPr="00C82CE8">
        <w:rPr>
          <w:rStyle w:val="HTMLCode"/>
          <w:rFonts w:ascii="Times New Roman" w:eastAsia="楷体" w:hAnsi="Times New Roman" w:cs="Menlo"/>
          <w:color w:val="24292F"/>
          <w:sz w:val="18"/>
          <w:szCs w:val="18"/>
        </w:rPr>
        <w:t>sessionStorage</w:t>
      </w:r>
      <w:r w:rsidRPr="00C82CE8">
        <w:rPr>
          <w:rFonts w:ascii="Times New Roman" w:hAnsi="Times New Roman" w:cs="Segoe UI"/>
          <w:color w:val="24292F"/>
          <w:szCs w:val="18"/>
        </w:rPr>
        <w:t>, which is what is used by Firebase to store the authentication information.</w:t>
      </w:r>
    </w:p>
    <w:p w14:paraId="693C49C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order to reduce the need to re-authenticate but also ensure that we can support multiple-users with a single deployment, we are going to use a polyfill that will allow us to provide a </w:t>
      </w:r>
      <w:r w:rsidRPr="00C82CE8">
        <w:rPr>
          <w:rStyle w:val="HTMLCode"/>
          <w:rFonts w:ascii="Times New Roman" w:eastAsia="楷体" w:hAnsi="Times New Roman" w:cs="Menlo"/>
          <w:color w:val="24292F"/>
          <w:sz w:val="18"/>
          <w:szCs w:val="18"/>
        </w:rPr>
        <w:t>localStorage</w:t>
      </w:r>
      <w:r w:rsidRPr="00C82CE8">
        <w:rPr>
          <w:rFonts w:ascii="Times New Roman" w:hAnsi="Times New Roman" w:cs="Segoe UI"/>
          <w:color w:val="24292F"/>
          <w:szCs w:val="18"/>
        </w:rPr>
        <w:t> interface to Firebase, but store the information as a cookie in the client.</w:t>
      </w:r>
    </w:p>
    <w:p w14:paraId="48E68E63" w14:textId="77777777" w:rsidR="001D1E97" w:rsidRPr="00C82CE8" w:rsidRDefault="001D1E97" w:rsidP="00C82CE8">
      <w:pPr>
        <w:pStyle w:val="Heading3"/>
      </w:pPr>
      <w:bookmarkStart w:id="29" w:name="_Toc114825011"/>
      <w:r w:rsidRPr="00C82CE8">
        <w:lastRenderedPageBreak/>
        <w:t>Setup Firebase</w:t>
      </w:r>
      <w:bookmarkEnd w:id="29"/>
    </w:p>
    <w:p w14:paraId="4FF14FEB" w14:textId="77777777" w:rsidR="001D1E97"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83" w:history="1">
        <w:r w:rsidR="001D1E97" w:rsidRPr="00C82CE8">
          <w:rPr>
            <w:rStyle w:val="Hyperlink"/>
            <w:rFonts w:ascii="Times New Roman" w:hAnsi="Times New Roman" w:cs="Segoe UI"/>
            <w:szCs w:val="18"/>
          </w:rPr>
          <w:t>Firebase</w:t>
        </w:r>
      </w:hyperlink>
      <w:r w:rsidR="001D1E97" w:rsidRPr="00C82CE8">
        <w:rPr>
          <w:rFonts w:ascii="Times New Roman" w:hAnsi="Times New Roman" w:cs="Segoe UI"/>
          <w:color w:val="24292F"/>
          <w:szCs w:val="18"/>
        </w:rPr>
        <w:t> is a feature rich platform. All the details of Firebase administration are beyond the scope of this tutorial. We will cover what it needed for this tutorial.</w:t>
      </w:r>
    </w:p>
    <w:p w14:paraId="7793D00C"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Create a new project under the </w:t>
      </w:r>
      <w:hyperlink r:id="rId84" w:history="1">
        <w:r w:rsidRPr="00C82CE8">
          <w:rPr>
            <w:rStyle w:val="Hyperlink"/>
            <w:rFonts w:ascii="Times New Roman" w:hAnsi="Times New Roman" w:cs="Segoe UI"/>
            <w:szCs w:val="18"/>
          </w:rPr>
          <w:t>Firebase console</w:t>
        </w:r>
      </w:hyperlink>
      <w:r w:rsidRPr="00C82CE8">
        <w:rPr>
          <w:rFonts w:ascii="Times New Roman" w:hAnsi="Times New Roman" w:cs="Segoe UI"/>
          <w:color w:val="24292F"/>
          <w:szCs w:val="18"/>
        </w:rPr>
        <w:t>.</w:t>
      </w:r>
    </w:p>
    <w:p w14:paraId="7CA148DA"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Add a web application to your project. Make note of the </w:t>
      </w:r>
      <w:r w:rsidRPr="00C82CE8">
        <w:rPr>
          <w:rStyle w:val="HTMLCode"/>
          <w:rFonts w:ascii="Times New Roman" w:eastAsia="楷体" w:hAnsi="Times New Roman" w:cs="Menlo"/>
          <w:color w:val="24292F"/>
          <w:sz w:val="18"/>
          <w:szCs w:val="18"/>
        </w:rPr>
        <w:t>firebaseConfig</w:t>
      </w:r>
      <w:r w:rsidRPr="00C82CE8">
        <w:rPr>
          <w:rFonts w:ascii="Times New Roman" w:hAnsi="Times New Roman" w:cs="Segoe UI"/>
          <w:color w:val="24292F"/>
          <w:szCs w:val="18"/>
        </w:rPr>
        <w:t> provided in the setup wizard. It should look something like the below. We will use this later:</w:t>
      </w:r>
    </w:p>
    <w:p w14:paraId="5274D3FF"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Style w:val="token"/>
          <w:rFonts w:ascii="Times New Roman" w:hAnsi="Times New Roman" w:cs="Menlo"/>
          <w:color w:val="24292F"/>
          <w:szCs w:val="18"/>
        </w:rPr>
        <w:t>var</w:t>
      </w:r>
      <w:r w:rsidRPr="00C82CE8">
        <w:rPr>
          <w:rFonts w:ascii="Times New Roman" w:hAnsi="Times New Roman" w:cs="Menlo"/>
          <w:color w:val="24292F"/>
          <w:szCs w:val="18"/>
        </w:rPr>
        <w:t xml:space="preserve"> firebaseConfig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6F5C0C4"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p>
    <w:p w14:paraId="7CF104F4"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authDomain: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"example-12345.firebaseapp.com",</w:t>
      </w:r>
    </w:p>
    <w:p w14:paraId="4557F81B"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projectId: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w:t>
      </w:r>
    </w:p>
    <w:p w14:paraId="5AD5FA33"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storageBucket: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"example-12345.appspot.com",</w:t>
      </w:r>
    </w:p>
    <w:p w14:paraId="5DEC60ED"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messagingSenderId: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"1234567890",</w:t>
      </w:r>
    </w:p>
    <w:p w14:paraId="504F3B3D" w14:textId="77777777" w:rsidR="001D1E97" w:rsidRPr="00C82CE8" w:rsidRDefault="001D1E97" w:rsidP="00F036A8">
      <w:pPr>
        <w:pStyle w:val="HTMLPreformatted"/>
        <w:numPr>
          <w:ilvl w:val="0"/>
          <w:numId w:val="27"/>
        </w:numPr>
        <w:tabs>
          <w:tab w:val="clear" w:pos="720"/>
          <w:tab w:val="left" w:pos="360"/>
        </w:tabs>
        <w:snapToGrid w:val="0"/>
        <w:ind w:left="0" w:firstLine="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p>
    <w:p w14:paraId="0AA0768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8EF7A3F"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Under </w:t>
      </w:r>
      <w:r w:rsidRPr="00C82CE8">
        <w:rPr>
          <w:rStyle w:val="HTMLCode"/>
          <w:rFonts w:ascii="Times New Roman" w:eastAsia="楷体" w:hAnsi="Times New Roman" w:cs="Menlo"/>
          <w:color w:val="24292F"/>
          <w:sz w:val="18"/>
          <w:szCs w:val="18"/>
        </w:rPr>
        <w:t>Authentication</w:t>
      </w:r>
      <w:r w:rsidRPr="00C82CE8">
        <w:rPr>
          <w:rFonts w:ascii="Times New Roman" w:hAnsi="Times New Roman" w:cs="Segoe UI"/>
          <w:color w:val="24292F"/>
          <w:szCs w:val="18"/>
        </w:rPr>
        <w:t> in the administration console for, you will want to enable the </w:t>
      </w:r>
      <w:r w:rsidRPr="00C82CE8">
        <w:rPr>
          <w:rStyle w:val="HTMLCode"/>
          <w:rFonts w:ascii="Times New Roman" w:eastAsia="楷体" w:hAnsi="Times New Roman" w:cs="Menlo"/>
          <w:color w:val="24292F"/>
          <w:sz w:val="18"/>
          <w:szCs w:val="18"/>
        </w:rPr>
        <w:t>Email/Password</w:t>
      </w:r>
      <w:r w:rsidRPr="00C82CE8">
        <w:rPr>
          <w:rFonts w:ascii="Times New Roman" w:hAnsi="Times New Roman" w:cs="Segoe UI"/>
          <w:color w:val="24292F"/>
          <w:szCs w:val="18"/>
        </w:rPr>
        <w:t> sign-in method.</w:t>
      </w:r>
    </w:p>
    <w:p w14:paraId="2631A9FD"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You will want to add a user and password under </w:t>
      </w:r>
      <w:r w:rsidRPr="00C82CE8">
        <w:rPr>
          <w:rStyle w:val="HTMLCode"/>
          <w:rFonts w:ascii="Times New Roman" w:eastAsia="楷体" w:hAnsi="Times New Roman" w:cs="Menlo"/>
          <w:color w:val="24292F"/>
          <w:sz w:val="18"/>
          <w:szCs w:val="18"/>
        </w:rPr>
        <w:t>Authentication</w:t>
      </w:r>
      <w:r w:rsidRPr="00C82CE8">
        <w:rPr>
          <w:rFonts w:ascii="Times New Roman" w:hAnsi="Times New Roman" w:cs="Segoe UI"/>
          <w:color w:val="24292F"/>
          <w:szCs w:val="18"/>
        </w:rPr>
        <w:t> and then </w:t>
      </w:r>
      <w:r w:rsidRPr="00C82CE8">
        <w:rPr>
          <w:rStyle w:val="HTMLCode"/>
          <w:rFonts w:ascii="Times New Roman" w:eastAsia="楷体" w:hAnsi="Times New Roman" w:cs="Menlo"/>
          <w:color w:val="24292F"/>
          <w:sz w:val="18"/>
          <w:szCs w:val="18"/>
        </w:rPr>
        <w:t>Users</w:t>
      </w:r>
      <w:r w:rsidRPr="00C82CE8">
        <w:rPr>
          <w:rFonts w:ascii="Times New Roman" w:hAnsi="Times New Roman" w:cs="Segoe UI"/>
          <w:color w:val="24292F"/>
          <w:szCs w:val="18"/>
        </w:rPr>
        <w:t> section, making note of the values used for later.</w:t>
      </w:r>
    </w:p>
    <w:p w14:paraId="5A53265A"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Add </w:t>
      </w:r>
      <w:r w:rsidRPr="00C82CE8">
        <w:rPr>
          <w:rStyle w:val="HTMLCode"/>
          <w:rFonts w:ascii="Times New Roman" w:eastAsia="楷体" w:hAnsi="Times New Roman" w:cs="Menlo"/>
          <w:color w:val="24292F"/>
          <w:sz w:val="18"/>
          <w:szCs w:val="18"/>
        </w:rPr>
        <w:t>Firestore Database</w:t>
      </w:r>
      <w:r w:rsidRPr="00C82CE8">
        <w:rPr>
          <w:rFonts w:ascii="Times New Roman" w:hAnsi="Times New Roman" w:cs="Segoe UI"/>
          <w:color w:val="24292F"/>
          <w:szCs w:val="18"/>
        </w:rPr>
        <w:t> to your project. The console will allow you to setup in </w:t>
      </w:r>
      <w:r w:rsidRPr="00C82CE8">
        <w:rPr>
          <w:rStyle w:val="Emphasis"/>
          <w:rFonts w:ascii="Times New Roman" w:hAnsi="Times New Roman" w:cs="Segoe UI"/>
          <w:i w:val="0"/>
          <w:color w:val="24292F"/>
          <w:szCs w:val="18"/>
        </w:rPr>
        <w:t>production mode</w:t>
      </w:r>
      <w:r w:rsidRPr="00C82CE8">
        <w:rPr>
          <w:rFonts w:ascii="Times New Roman" w:hAnsi="Times New Roman" w:cs="Segoe UI"/>
          <w:color w:val="24292F"/>
          <w:szCs w:val="18"/>
        </w:rPr>
        <w:t> or </w:t>
      </w:r>
      <w:r w:rsidRPr="00C82CE8">
        <w:rPr>
          <w:rStyle w:val="Emphasis"/>
          <w:rFonts w:ascii="Times New Roman" w:hAnsi="Times New Roman" w:cs="Segoe UI"/>
          <w:i w:val="0"/>
          <w:color w:val="24292F"/>
          <w:szCs w:val="18"/>
        </w:rPr>
        <w:t>test mode</w:t>
      </w:r>
      <w:r w:rsidRPr="00C82CE8">
        <w:rPr>
          <w:rFonts w:ascii="Times New Roman" w:hAnsi="Times New Roman" w:cs="Segoe UI"/>
          <w:color w:val="24292F"/>
          <w:szCs w:val="18"/>
        </w:rPr>
        <w:t>. It is up to you how you configure this, but </w:t>
      </w:r>
      <w:r w:rsidRPr="00C82CE8">
        <w:rPr>
          <w:rStyle w:val="Emphasis"/>
          <w:rFonts w:ascii="Times New Roman" w:hAnsi="Times New Roman" w:cs="Segoe UI"/>
          <w:i w:val="0"/>
          <w:color w:val="24292F"/>
          <w:szCs w:val="18"/>
        </w:rPr>
        <w:t>production mode</w:t>
      </w:r>
      <w:r w:rsidRPr="00C82CE8">
        <w:rPr>
          <w:rFonts w:ascii="Times New Roman" w:hAnsi="Times New Roman" w:cs="Segoe UI"/>
          <w:color w:val="24292F"/>
          <w:szCs w:val="18"/>
        </w:rPr>
        <w:t> will require you to setup further security rules.</w:t>
      </w:r>
    </w:p>
    <w:p w14:paraId="42F3238F" w14:textId="77777777" w:rsidR="001D1E97" w:rsidRPr="00C82CE8" w:rsidRDefault="001D1E97" w:rsidP="00F036A8">
      <w:pPr>
        <w:pStyle w:val="NormalWeb"/>
        <w:numPr>
          <w:ilvl w:val="0"/>
          <w:numId w:val="27"/>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Add a collection to the database named </w:t>
      </w:r>
      <w:r w:rsidRPr="00C82CE8">
        <w:rPr>
          <w:rStyle w:val="HTMLCode"/>
          <w:rFonts w:ascii="Times New Roman" w:eastAsia="楷体" w:hAnsi="Times New Roman" w:cs="Menlo"/>
          <w:color w:val="24292F"/>
          <w:sz w:val="18"/>
          <w:szCs w:val="18"/>
        </w:rPr>
        <w:t>songs</w:t>
      </w:r>
      <w:r w:rsidRPr="00C82CE8">
        <w:rPr>
          <w:rFonts w:ascii="Times New Roman" w:hAnsi="Times New Roman" w:cs="Segoe UI"/>
          <w:color w:val="24292F"/>
          <w:szCs w:val="18"/>
        </w:rPr>
        <w:t>. This will require you to add at least one document. Just set the document with an </w:t>
      </w:r>
      <w:r w:rsidRPr="00C82CE8">
        <w:rPr>
          <w:rStyle w:val="Emphasis"/>
          <w:rFonts w:ascii="Times New Roman" w:hAnsi="Times New Roman" w:cs="Segoe UI"/>
          <w:i w:val="0"/>
          <w:color w:val="24292F"/>
          <w:szCs w:val="18"/>
        </w:rPr>
        <w:t>Auto ID</w:t>
      </w:r>
      <w:r w:rsidRPr="00C82CE8">
        <w:rPr>
          <w:rFonts w:ascii="Times New Roman" w:hAnsi="Times New Roman" w:cs="Segoe UI"/>
          <w:color w:val="24292F"/>
          <w:szCs w:val="18"/>
        </w:rPr>
        <w:t>.</w:t>
      </w:r>
    </w:p>
    <w:p w14:paraId="04A80F2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Emphasis"/>
          <w:rFonts w:ascii="Times New Roman" w:hAnsi="Times New Roman" w:cs="Segoe UI"/>
          <w:i w:val="0"/>
          <w:color w:val="24292F"/>
          <w:szCs w:val="18"/>
        </w:rPr>
        <w:t>Note</w:t>
      </w:r>
      <w:r w:rsidRPr="00C82CE8">
        <w:rPr>
          <w:rFonts w:ascii="Times New Roman" w:hAnsi="Times New Roman" w:cs="Segoe UI"/>
          <w:color w:val="24292F"/>
          <w:szCs w:val="18"/>
        </w:rPr>
        <w:t> depending on the status of your Google account, there maybe other setup and administration steps that need to occur.</w:t>
      </w:r>
    </w:p>
    <w:p w14:paraId="3E5900DD" w14:textId="77777777" w:rsidR="001D1E97" w:rsidRPr="00C82CE8" w:rsidRDefault="001D1E97" w:rsidP="00C82CE8">
      <w:pPr>
        <w:pStyle w:val="Heading3"/>
      </w:pPr>
      <w:bookmarkStart w:id="30" w:name="_Toc114825012"/>
      <w:r w:rsidRPr="00C82CE8">
        <w:t>Write the application</w:t>
      </w:r>
      <w:bookmarkEnd w:id="30"/>
    </w:p>
    <w:p w14:paraId="7782E7A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want to create our application as a JavaScript file in our favorite editor.</w:t>
      </w:r>
    </w:p>
    <w:p w14:paraId="73FD51B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first thing we will do is import the </w:t>
      </w:r>
      <w:r w:rsidRPr="00C82CE8">
        <w:rPr>
          <w:rStyle w:val="HTMLCode"/>
          <w:rFonts w:ascii="Times New Roman" w:eastAsia="楷体" w:hAnsi="Times New Roman" w:cs="Menlo"/>
          <w:color w:val="24292F"/>
          <w:sz w:val="18"/>
          <w:szCs w:val="18"/>
        </w:rPr>
        <w:t>XMLHttpRequest</w:t>
      </w:r>
      <w:r w:rsidRPr="00C82CE8">
        <w:rPr>
          <w:rFonts w:ascii="Times New Roman" w:hAnsi="Times New Roman" w:cs="Segoe UI"/>
          <w:color w:val="24292F"/>
          <w:szCs w:val="18"/>
        </w:rPr>
        <w:t> polyfill that Firebase needs to work under Deploy as well as a polyfill for </w:t>
      </w:r>
      <w:r w:rsidRPr="00C82CE8">
        <w:rPr>
          <w:rStyle w:val="HTMLCode"/>
          <w:rFonts w:ascii="Times New Roman" w:eastAsia="楷体" w:hAnsi="Times New Roman" w:cs="Menlo"/>
          <w:color w:val="24292F"/>
          <w:sz w:val="18"/>
          <w:szCs w:val="18"/>
        </w:rPr>
        <w:t>localStorage</w:t>
      </w:r>
      <w:r w:rsidRPr="00C82CE8">
        <w:rPr>
          <w:rFonts w:ascii="Times New Roman" w:hAnsi="Times New Roman" w:cs="Segoe UI"/>
          <w:color w:val="24292F"/>
          <w:szCs w:val="18"/>
        </w:rPr>
        <w:t> to allow the Firebase auth to persist logged in users:</w:t>
      </w:r>
    </w:p>
    <w:p w14:paraId="5835FE3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"https://deno.land/x/xhr@0.1.1/mod.ts";</w:t>
      </w:r>
    </w:p>
    <w:p w14:paraId="2A65E76F"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installGlobals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"https://deno.land/x/virtualstorage@0.1.0/mod.ts";</w:t>
      </w:r>
    </w:p>
    <w:p w14:paraId="226C5F4C"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installGlobals();</w:t>
      </w:r>
    </w:p>
    <w:p w14:paraId="3290B583" w14:textId="77777777" w:rsidR="001D1E97" w:rsidRPr="00C82CE8" w:rsidRDefault="001D1E97"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Emoji"/>
          <w:szCs w:val="18"/>
        </w:rPr>
        <w:t>ℹ️</w:t>
      </w:r>
      <w:r w:rsidRPr="00C82CE8">
        <w:rPr>
          <w:rFonts w:ascii="Times New Roman" w:hAnsi="Times New Roman" w:cs="Segoe UI"/>
          <w:szCs w:val="18"/>
        </w:rPr>
        <w:t xml:space="preserve"> we are using the current version of packages at the time of the writing of this tutorial. They may not be up-to-date and you may want to double check current versions.</w:t>
      </w:r>
    </w:p>
    <w:p w14:paraId="7490205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Because Deploy has a lot of the web standard APIs, it is best to use the web libraries for Firebase under deploy. Currently v9 is in still in beta for Firebase, so we will use v8 in this tutorial:</w:t>
      </w:r>
    </w:p>
    <w:p w14:paraId="58352A21"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firebase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"https://cdn.skypack.dev/firebase@8.7.0/app";</w:t>
      </w:r>
    </w:p>
    <w:p w14:paraId="0A9E1852"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"https://cdn.skypack.dev/firebase@8.7.0/auth";</w:t>
      </w:r>
    </w:p>
    <w:p w14:paraId="6E17BD9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"https://cdn.skypack.dev/firebase@8.7.0/firestore";</w:t>
      </w:r>
    </w:p>
    <w:p w14:paraId="1FD0D50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are also going to use </w:t>
      </w:r>
      <w:hyperlink r:id="rId85" w:anchor="oak" w:history="1">
        <w:r w:rsidRPr="00C82CE8">
          <w:rPr>
            <w:rStyle w:val="Hyperlink"/>
            <w:rFonts w:ascii="Times New Roman" w:hAnsi="Times New Roman" w:cs="Segoe UI"/>
            <w:szCs w:val="18"/>
          </w:rPr>
          <w:t>oak</w:t>
        </w:r>
      </w:hyperlink>
      <w:r w:rsidRPr="00C82CE8">
        <w:rPr>
          <w:rFonts w:ascii="Times New Roman" w:hAnsi="Times New Roman" w:cs="Segoe UI"/>
          <w:color w:val="24292F"/>
          <w:szCs w:val="18"/>
        </w:rPr>
        <w:t> as the middleware framework for creating the APIs, including middleware that will take the </w:t>
      </w:r>
      <w:r w:rsidRPr="00C82CE8">
        <w:rPr>
          <w:rStyle w:val="HTMLCode"/>
          <w:rFonts w:ascii="Times New Roman" w:eastAsia="楷体" w:hAnsi="Times New Roman" w:cs="Menlo"/>
          <w:color w:val="24292F"/>
          <w:sz w:val="18"/>
          <w:szCs w:val="18"/>
        </w:rPr>
        <w:t>localStorage</w:t>
      </w:r>
      <w:r w:rsidRPr="00C82CE8">
        <w:rPr>
          <w:rFonts w:ascii="Times New Roman" w:hAnsi="Times New Roman" w:cs="Segoe UI"/>
          <w:color w:val="24292F"/>
          <w:szCs w:val="18"/>
        </w:rPr>
        <w:t> values and set them as client cookies:</w:t>
      </w:r>
    </w:p>
    <w:p w14:paraId="2988FD3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7668C4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Application</w:t>
      </w:r>
      <w:r w:rsidRPr="00C82CE8">
        <w:rPr>
          <w:rStyle w:val="token"/>
          <w:rFonts w:ascii="Times New Roman" w:hAnsi="Times New Roman" w:cs="Menlo"/>
          <w:color w:val="24292F"/>
          <w:szCs w:val="18"/>
        </w:rPr>
        <w:t>,</w:t>
      </w:r>
    </w:p>
    <w:p w14:paraId="0421731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Router</w:t>
      </w:r>
      <w:r w:rsidRPr="00C82CE8">
        <w:rPr>
          <w:rStyle w:val="token"/>
          <w:rFonts w:ascii="Times New Roman" w:hAnsi="Times New Roman" w:cs="Menlo"/>
          <w:color w:val="24292F"/>
          <w:szCs w:val="18"/>
        </w:rPr>
        <w:t>,</w:t>
      </w:r>
    </w:p>
    <w:p w14:paraId="124807C7"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p>
    <w:p w14:paraId="705F246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"https://deno.land/x/oak@v7.7.0/mod.ts";</w:t>
      </w:r>
    </w:p>
    <w:p w14:paraId="0D04455C"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virtualStorage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"https://deno.land/x/virtualstorage@0.1.0/middleware.ts";</w:t>
      </w:r>
    </w:p>
    <w:p w14:paraId="77E587E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we need to setup our Firebase application. We will be getting the configuration from environment variables we will setup later under the key </w:t>
      </w:r>
      <w:r w:rsidRPr="00C82CE8">
        <w:rPr>
          <w:rStyle w:val="HTMLCode"/>
          <w:rFonts w:ascii="Times New Roman" w:eastAsia="楷体" w:hAnsi="Times New Roman" w:cs="Menlo"/>
          <w:color w:val="24292F"/>
          <w:sz w:val="18"/>
          <w:szCs w:val="18"/>
        </w:rPr>
        <w:t>FIREBASE_CONFIG</w:t>
      </w:r>
      <w:r w:rsidRPr="00C82CE8">
        <w:rPr>
          <w:rFonts w:ascii="Times New Roman" w:hAnsi="Times New Roman" w:cs="Segoe UI"/>
          <w:color w:val="24292F"/>
          <w:szCs w:val="18"/>
        </w:rPr>
        <w:t> and get references to the parts of Firebase we are going to use:</w:t>
      </w:r>
    </w:p>
    <w:p w14:paraId="3B9B8C9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firebaseConfig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JSON.parse(</w:t>
      </w:r>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.get("FIREBASE_CONFIG"));</w:t>
      </w:r>
    </w:p>
    <w:p w14:paraId="596CAD5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firebaseApp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firebase</w:t>
      </w:r>
      <w:r w:rsidRPr="00C82CE8">
        <w:rPr>
          <w:rStyle w:val="token"/>
          <w:rFonts w:ascii="Times New Roman" w:hAnsi="Times New Roman" w:cs="Menlo"/>
          <w:color w:val="24292F"/>
          <w:szCs w:val="18"/>
        </w:rPr>
        <w:t>.initializeApp(</w:t>
      </w:r>
      <w:r w:rsidRPr="00C82CE8">
        <w:rPr>
          <w:rFonts w:ascii="Times New Roman" w:hAnsi="Times New Roman" w:cs="Menlo"/>
          <w:color w:val="24292F"/>
          <w:szCs w:val="18"/>
        </w:rPr>
        <w:t>firebaseConfig</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w:t>
      </w:r>
    </w:p>
    <w:p w14:paraId="3943609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const</w:t>
      </w:r>
      <w:r w:rsidRPr="00C82CE8">
        <w:rPr>
          <w:rFonts w:ascii="Times New Roman" w:hAnsi="Times New Roman" w:cs="Menlo"/>
          <w:color w:val="24292F"/>
          <w:szCs w:val="18"/>
        </w:rPr>
        <w:t xml:space="preserve"> auth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firebase</w:t>
      </w:r>
      <w:r w:rsidRPr="00C82CE8">
        <w:rPr>
          <w:rStyle w:val="token"/>
          <w:rFonts w:ascii="Times New Roman" w:hAnsi="Times New Roman" w:cs="Menlo"/>
          <w:color w:val="24292F"/>
          <w:szCs w:val="18"/>
        </w:rPr>
        <w:t>.auth(</w:t>
      </w:r>
      <w:r w:rsidRPr="00C82CE8">
        <w:rPr>
          <w:rFonts w:ascii="Times New Roman" w:hAnsi="Times New Roman" w:cs="Menlo"/>
          <w:color w:val="24292F"/>
          <w:szCs w:val="18"/>
        </w:rPr>
        <w:t>firebaseApp</w:t>
      </w:r>
      <w:r w:rsidRPr="00C82CE8">
        <w:rPr>
          <w:rStyle w:val="token"/>
          <w:rFonts w:ascii="Times New Roman" w:hAnsi="Times New Roman" w:cs="Menlo"/>
          <w:color w:val="24292F"/>
          <w:szCs w:val="18"/>
        </w:rPr>
        <w:t>);</w:t>
      </w:r>
    </w:p>
    <w:p w14:paraId="68DE37B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db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firebase</w:t>
      </w:r>
      <w:r w:rsidRPr="00C82CE8">
        <w:rPr>
          <w:rStyle w:val="token"/>
          <w:rFonts w:ascii="Times New Roman" w:hAnsi="Times New Roman" w:cs="Menlo"/>
          <w:color w:val="24292F"/>
          <w:szCs w:val="18"/>
        </w:rPr>
        <w:t>.firestore(</w:t>
      </w:r>
      <w:r w:rsidRPr="00C82CE8">
        <w:rPr>
          <w:rFonts w:ascii="Times New Roman" w:hAnsi="Times New Roman" w:cs="Menlo"/>
          <w:color w:val="24292F"/>
          <w:szCs w:val="18"/>
        </w:rPr>
        <w:t>firebaseApp</w:t>
      </w:r>
      <w:r w:rsidRPr="00C82CE8">
        <w:rPr>
          <w:rStyle w:val="token"/>
          <w:rFonts w:ascii="Times New Roman" w:hAnsi="Times New Roman" w:cs="Menlo"/>
          <w:color w:val="24292F"/>
          <w:szCs w:val="18"/>
        </w:rPr>
        <w:t>);</w:t>
      </w:r>
    </w:p>
    <w:p w14:paraId="300CF2D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are also going to setup the application to handle signed in users per request. So we will create a map of users that we have previously signed in in this deployment. While in this tutorial we will only ever have one signed in user, the code can easily be adapted to allow clients to sign-in individually:</w:t>
      </w:r>
    </w:p>
    <w:p w14:paraId="7BCC661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users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Map();</w:t>
      </w:r>
    </w:p>
    <w:p w14:paraId="6B75473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Let's create our middleware router and create three different middleware handlers to support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POST</w:t>
      </w:r>
      <w:r w:rsidRPr="00C82CE8">
        <w:rPr>
          <w:rFonts w:ascii="Times New Roman" w:hAnsi="Times New Roman" w:cs="Segoe UI"/>
          <w:color w:val="24292F"/>
          <w:szCs w:val="18"/>
        </w:rPr>
        <w:t> of </w:t>
      </w:r>
      <w:r w:rsidRPr="00C82CE8">
        <w:rPr>
          <w:rStyle w:val="HTMLCode"/>
          <w:rFonts w:ascii="Times New Roman" w:eastAsia="楷体" w:hAnsi="Times New Roman" w:cs="Menlo"/>
          <w:color w:val="24292F"/>
          <w:sz w:val="18"/>
          <w:szCs w:val="18"/>
        </w:rPr>
        <w:t>/songs</w:t>
      </w:r>
      <w:r w:rsidRPr="00C82CE8">
        <w:rPr>
          <w:rFonts w:ascii="Times New Roman" w:hAnsi="Times New Roman" w:cs="Segoe UI"/>
          <w:color w:val="24292F"/>
          <w:szCs w:val="18"/>
        </w:rPr>
        <w:t> and a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of a specific song on </w:t>
      </w:r>
      <w:r w:rsidRPr="00C82CE8">
        <w:rPr>
          <w:rStyle w:val="HTMLCode"/>
          <w:rFonts w:ascii="Times New Roman" w:eastAsia="楷体" w:hAnsi="Times New Roman" w:cs="Menlo"/>
          <w:color w:val="24292F"/>
          <w:sz w:val="18"/>
          <w:szCs w:val="18"/>
        </w:rPr>
        <w:t>/songs/{title}</w:t>
      </w:r>
      <w:r w:rsidRPr="00C82CE8">
        <w:rPr>
          <w:rFonts w:ascii="Times New Roman" w:hAnsi="Times New Roman" w:cs="Segoe UI"/>
          <w:color w:val="24292F"/>
          <w:szCs w:val="18"/>
        </w:rPr>
        <w:t>:</w:t>
      </w:r>
    </w:p>
    <w:p w14:paraId="0D3AC2B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router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Router();</w:t>
      </w:r>
    </w:p>
    <w:p w14:paraId="224C619D" w14:textId="77777777" w:rsidR="001D1E97" w:rsidRPr="00C82CE8" w:rsidRDefault="001D1E97" w:rsidP="00E264E6">
      <w:pPr>
        <w:pStyle w:val="HTMLPreformatted"/>
        <w:snapToGrid w:val="0"/>
        <w:rPr>
          <w:rFonts w:ascii="Times New Roman" w:hAnsi="Times New Roman" w:cs="Menlo"/>
          <w:color w:val="24292F"/>
          <w:szCs w:val="18"/>
        </w:rPr>
      </w:pPr>
    </w:p>
    <w:p w14:paraId="67497EE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Returns any songs in the collection</w:t>
      </w:r>
    </w:p>
    <w:p w14:paraId="0997417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router</w:t>
      </w:r>
      <w:r w:rsidRPr="00C82CE8">
        <w:rPr>
          <w:rStyle w:val="token"/>
          <w:rFonts w:ascii="Times New Roman" w:hAnsi="Times New Roman" w:cs="Menlo"/>
          <w:color w:val="24292F"/>
          <w:szCs w:val="18"/>
        </w:rPr>
        <w:t>.get("/songs",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(ctx)</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AB70CE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querySnapshot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db</w:t>
      </w:r>
      <w:r w:rsidRPr="00C82CE8">
        <w:rPr>
          <w:rStyle w:val="token"/>
          <w:rFonts w:ascii="Times New Roman" w:hAnsi="Times New Roman" w:cs="Menlo"/>
          <w:color w:val="24292F"/>
          <w:szCs w:val="18"/>
        </w:rPr>
        <w:t>.collection("songs").get();</w:t>
      </w:r>
    </w:p>
    <w:p w14:paraId="2B76ED3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doc</w:t>
      </w:r>
      <w:r w:rsidRPr="00C82CE8">
        <w:rPr>
          <w:rStyle w:val="token"/>
          <w:rFonts w:ascii="Times New Roman" w:hAnsi="Times New Roman" w:cs="Menlo"/>
          <w:color w:val="24292F"/>
          <w:szCs w:val="18"/>
        </w:rPr>
        <w:t>.data());</w:t>
      </w:r>
    </w:p>
    <w:p w14:paraId="0C77DF2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6DB9AD0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72F7355" w14:textId="77777777" w:rsidR="001D1E97" w:rsidRPr="00C82CE8" w:rsidRDefault="001D1E97" w:rsidP="00E264E6">
      <w:pPr>
        <w:pStyle w:val="HTMLPreformatted"/>
        <w:snapToGrid w:val="0"/>
        <w:rPr>
          <w:rFonts w:ascii="Times New Roman" w:hAnsi="Times New Roman" w:cs="Menlo"/>
          <w:color w:val="24292F"/>
          <w:szCs w:val="18"/>
        </w:rPr>
      </w:pPr>
    </w:p>
    <w:p w14:paraId="4268478A"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Returns the first document that matches the title</w:t>
      </w:r>
    </w:p>
    <w:p w14:paraId="358D53C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router</w:t>
      </w:r>
      <w:r w:rsidRPr="00C82CE8">
        <w:rPr>
          <w:rStyle w:val="token"/>
          <w:rFonts w:ascii="Times New Roman" w:hAnsi="Times New Roman" w:cs="Menlo"/>
          <w:color w:val="24292F"/>
          <w:szCs w:val="18"/>
        </w:rPr>
        <w:t>.get("/songs/:title",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(ctx)</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9D48AB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title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params</w:t>
      </w:r>
      <w:r w:rsidRPr="00C82CE8">
        <w:rPr>
          <w:rStyle w:val="token"/>
          <w:rFonts w:ascii="Times New Roman" w:hAnsi="Times New Roman" w:cs="Menlo"/>
          <w:color w:val="24292F"/>
          <w:szCs w:val="18"/>
        </w:rPr>
        <w:t>;</w:t>
      </w:r>
    </w:p>
    <w:p w14:paraId="39DA142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querySnapshot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db</w:t>
      </w:r>
      <w:r w:rsidRPr="00C82CE8">
        <w:rPr>
          <w:rStyle w:val="token"/>
          <w:rFonts w:ascii="Times New Roman" w:hAnsi="Times New Roman" w:cs="Menlo"/>
          <w:color w:val="24292F"/>
          <w:szCs w:val="18"/>
        </w:rPr>
        <w:t>.collection("songs").where("title",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title</w:t>
      </w:r>
      <w:r w:rsidRPr="00C82CE8">
        <w:rPr>
          <w:rStyle w:val="token"/>
          <w:rFonts w:ascii="Times New Roman" w:hAnsi="Times New Roman" w:cs="Menlo"/>
          <w:color w:val="24292F"/>
          <w:szCs w:val="18"/>
        </w:rPr>
        <w:t>)</w:t>
      </w:r>
    </w:p>
    <w:p w14:paraId="7E44D4B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p>
    <w:p w14:paraId="31A07C0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song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doc</w:t>
      </w:r>
      <w:r w:rsidRPr="00C82CE8">
        <w:rPr>
          <w:rStyle w:val="token"/>
          <w:rFonts w:ascii="Times New Roman" w:hAnsi="Times New Roman" w:cs="Menlo"/>
          <w:color w:val="24292F"/>
          <w:szCs w:val="18"/>
        </w:rPr>
        <w:t>.data())[0];</w:t>
      </w:r>
    </w:p>
    <w:p w14:paraId="74C381A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song</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B51740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status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p>
    <w:p w14:paraId="4EDC14E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`The song titled "${ctx.params.title}" was not found.`;</w:t>
      </w:r>
    </w:p>
    <w:p w14:paraId="6C1B4AF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w:t>
      </w:r>
    </w:p>
    <w:p w14:paraId="6E16FC0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else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2CEA75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doc</w:t>
      </w:r>
      <w:r w:rsidRPr="00C82CE8">
        <w:rPr>
          <w:rStyle w:val="token"/>
          <w:rFonts w:ascii="Times New Roman" w:hAnsi="Times New Roman" w:cs="Menlo"/>
          <w:color w:val="24292F"/>
          <w:szCs w:val="18"/>
        </w:rPr>
        <w:t>.data())[0];</w:t>
      </w:r>
    </w:p>
    <w:p w14:paraId="4CF609D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p>
    <w:p w14:paraId="15E3A1F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8CA82E9"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C0D053A" w14:textId="77777777" w:rsidR="001D1E97" w:rsidRPr="00C82CE8" w:rsidRDefault="001D1E97" w:rsidP="00E264E6">
      <w:pPr>
        <w:pStyle w:val="HTMLPreformatted"/>
        <w:snapToGrid w:val="0"/>
        <w:rPr>
          <w:rFonts w:ascii="Times New Roman" w:hAnsi="Times New Roman" w:cs="Menlo"/>
          <w:color w:val="24292F"/>
          <w:szCs w:val="18"/>
        </w:rPr>
      </w:pPr>
    </w:p>
    <w:p w14:paraId="4A8E611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isSong(value)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32F226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typeof</w:t>
      </w:r>
      <w:r w:rsidRPr="00C82CE8">
        <w:rPr>
          <w:rFonts w:ascii="Times New Roman" w:hAnsi="Times New Roman" w:cs="Menlo"/>
          <w:color w:val="24292F"/>
          <w:szCs w:val="18"/>
        </w:rPr>
        <w:t xml:space="preserve"> value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"object"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&amp;&amp;</w:t>
      </w:r>
      <w:r w:rsidRPr="00C82CE8">
        <w:rPr>
          <w:rFonts w:ascii="Times New Roman" w:hAnsi="Times New Roman" w:cs="Menlo"/>
          <w:color w:val="24292F"/>
          <w:szCs w:val="18"/>
        </w:rPr>
        <w:t xml:space="preserve"> value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&amp;&amp;</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in</w:t>
      </w:r>
      <w:r w:rsidRPr="00C82CE8">
        <w:rPr>
          <w:rFonts w:ascii="Times New Roman" w:hAnsi="Times New Roman" w:cs="Menlo"/>
          <w:color w:val="24292F"/>
          <w:szCs w:val="18"/>
        </w:rPr>
        <w:t xml:space="preserve"> value</w:t>
      </w:r>
      <w:r w:rsidRPr="00C82CE8">
        <w:rPr>
          <w:rStyle w:val="token"/>
          <w:rFonts w:ascii="Times New Roman" w:hAnsi="Times New Roman" w:cs="Menlo"/>
          <w:color w:val="24292F"/>
          <w:szCs w:val="18"/>
        </w:rPr>
        <w:t>;</w:t>
      </w:r>
    </w:p>
    <w:p w14:paraId="5247464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35FAD25" w14:textId="77777777" w:rsidR="001D1E97" w:rsidRPr="00C82CE8" w:rsidRDefault="001D1E97" w:rsidP="00E264E6">
      <w:pPr>
        <w:pStyle w:val="HTMLPreformatted"/>
        <w:snapToGrid w:val="0"/>
        <w:rPr>
          <w:rFonts w:ascii="Times New Roman" w:hAnsi="Times New Roman" w:cs="Menlo"/>
          <w:color w:val="24292F"/>
          <w:szCs w:val="18"/>
        </w:rPr>
      </w:pPr>
    </w:p>
    <w:p w14:paraId="58822361"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Removes any songs with the same title and adds the new song</w:t>
      </w:r>
    </w:p>
    <w:p w14:paraId="139430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router</w:t>
      </w:r>
      <w:r w:rsidRPr="00C82CE8">
        <w:rPr>
          <w:rStyle w:val="token"/>
          <w:rFonts w:ascii="Times New Roman" w:hAnsi="Times New Roman" w:cs="Menlo"/>
          <w:color w:val="24292F"/>
          <w:szCs w:val="18"/>
        </w:rPr>
        <w:t>.post("/songs",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(ctx)</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70C1CA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.body();</w:t>
      </w:r>
    </w:p>
    <w:p w14:paraId="66B43A3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type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2A1A0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.throw(</w:t>
      </w:r>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BadRequest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"Must be a JSON document");</w:t>
      </w:r>
    </w:p>
    <w:p w14:paraId="0934AA4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7425D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song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value</w:t>
      </w:r>
      <w:r w:rsidRPr="00C82CE8">
        <w:rPr>
          <w:rStyle w:val="token"/>
          <w:rFonts w:ascii="Times New Roman" w:hAnsi="Times New Roman" w:cs="Menlo"/>
          <w:color w:val="24292F"/>
          <w:szCs w:val="18"/>
        </w:rPr>
        <w:t>;</w:t>
      </w:r>
    </w:p>
    <w:p w14:paraId="36DC01E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(!isSong(</w:t>
      </w:r>
      <w:r w:rsidRPr="00C82CE8">
        <w:rPr>
          <w:rFonts w:ascii="Times New Roman" w:hAnsi="Times New Roman" w:cs="Menlo"/>
          <w:color w:val="24292F"/>
          <w:szCs w:val="18"/>
        </w:rPr>
        <w:t>song</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1426E4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.throw(</w:t>
      </w:r>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BadRequest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"Payload was not well formed");</w:t>
      </w:r>
    </w:p>
    <w:p w14:paraId="5C8DBF2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4EB5D2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querySnapshot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db</w:t>
      </w:r>
    </w:p>
    <w:p w14:paraId="1461E2DC"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.collection("songs")</w:t>
      </w:r>
    </w:p>
    <w:p w14:paraId="0A48DA2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.where("title",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song</w:t>
      </w:r>
      <w:r w:rsidRPr="00C82CE8">
        <w:rPr>
          <w:rStyle w:val="token"/>
          <w:rFonts w:ascii="Times New Roman" w:hAnsi="Times New Roman" w:cs="Menlo"/>
          <w:color w:val="24292F"/>
          <w:szCs w:val="18"/>
        </w:rPr>
        <w:t>.</w:t>
      </w:r>
      <w:r w:rsidRPr="00C82CE8">
        <w:rPr>
          <w:rFonts w:ascii="Times New Roman" w:hAnsi="Times New Roman" w:cs="Menlo"/>
          <w:color w:val="24292F"/>
          <w:szCs w:val="18"/>
        </w:rPr>
        <w:t>title</w:t>
      </w:r>
      <w:r w:rsidRPr="00C82CE8">
        <w:rPr>
          <w:rStyle w:val="token"/>
          <w:rFonts w:ascii="Times New Roman" w:hAnsi="Times New Roman" w:cs="Menlo"/>
          <w:color w:val="24292F"/>
          <w:szCs w:val="18"/>
        </w:rPr>
        <w:t>)</w:t>
      </w:r>
    </w:p>
    <w:p w14:paraId="27E5E7E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w:t>
      </w:r>
    </w:p>
    <w:p w14:paraId="39FE6BA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Promise</w:t>
      </w:r>
      <w:r w:rsidRPr="00C82CE8">
        <w:rPr>
          <w:rStyle w:val="token"/>
          <w:rFonts w:ascii="Times New Roman" w:hAnsi="Times New Roman" w:cs="Menlo"/>
          <w:color w:val="24292F"/>
          <w:szCs w:val="18"/>
        </w:rPr>
        <w:t>.all(</w:t>
      </w:r>
      <w:r w:rsidRPr="00C82CE8">
        <w:rPr>
          <w:rFonts w:ascii="Times New Roman" w:hAnsi="Times New Roman" w:cs="Menlo"/>
          <w:color w:val="24292F"/>
          <w:szCs w:val="18"/>
        </w:rPr>
        <w:t>querySnapshot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docs</w:t>
      </w:r>
      <w:r w:rsidRPr="00C82CE8">
        <w:rPr>
          <w:rStyle w:val="token"/>
          <w:rFonts w:ascii="Times New Roman" w:hAnsi="Times New Roman" w:cs="Menlo"/>
          <w:color w:val="24292F"/>
          <w:szCs w:val="18"/>
        </w:rPr>
        <w:t>.map((doc)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doc</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ref</w:t>
      </w:r>
      <w:r w:rsidRPr="00C82CE8">
        <w:rPr>
          <w:rStyle w:val="token"/>
          <w:rFonts w:ascii="Times New Roman" w:hAnsi="Times New Roman" w:cs="Menlo"/>
          <w:color w:val="24292F"/>
          <w:szCs w:val="18"/>
        </w:rPr>
        <w:t>.delete()));</w:t>
      </w:r>
    </w:p>
    <w:p w14:paraId="70758EC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songsRef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db</w:t>
      </w:r>
      <w:r w:rsidRPr="00C82CE8">
        <w:rPr>
          <w:rStyle w:val="token"/>
          <w:rFonts w:ascii="Times New Roman" w:hAnsi="Times New Roman" w:cs="Menlo"/>
          <w:color w:val="24292F"/>
          <w:szCs w:val="18"/>
        </w:rPr>
        <w:t>.collection("songs");</w:t>
      </w:r>
    </w:p>
    <w:p w14:paraId="68F28A2E"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songsRef</w:t>
      </w:r>
      <w:r w:rsidRPr="00C82CE8">
        <w:rPr>
          <w:rStyle w:val="token"/>
          <w:rFonts w:ascii="Times New Roman" w:hAnsi="Times New Roman" w:cs="Menlo"/>
          <w:color w:val="24292F"/>
          <w:szCs w:val="18"/>
        </w:rPr>
        <w:t>.add(</w:t>
      </w:r>
      <w:r w:rsidRPr="00C82CE8">
        <w:rPr>
          <w:rFonts w:ascii="Times New Roman" w:hAnsi="Times New Roman" w:cs="Menlo"/>
          <w:color w:val="24292F"/>
          <w:szCs w:val="18"/>
        </w:rPr>
        <w:t>song</w:t>
      </w:r>
      <w:r w:rsidRPr="00C82CE8">
        <w:rPr>
          <w:rStyle w:val="token"/>
          <w:rFonts w:ascii="Times New Roman" w:hAnsi="Times New Roman" w:cs="Menlo"/>
          <w:color w:val="24292F"/>
          <w:szCs w:val="18"/>
        </w:rPr>
        <w:t>);</w:t>
      </w:r>
    </w:p>
    <w:p w14:paraId="3BAC018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status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NoContent</w:t>
      </w:r>
      <w:r w:rsidRPr="00C82CE8">
        <w:rPr>
          <w:rStyle w:val="token"/>
          <w:rFonts w:ascii="Times New Roman" w:hAnsi="Times New Roman" w:cs="Menlo"/>
          <w:color w:val="24292F"/>
          <w:szCs w:val="18"/>
        </w:rPr>
        <w:t>;</w:t>
      </w:r>
    </w:p>
    <w:p w14:paraId="50C319F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7C8F47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Ok, we are almost done. We just need to create our middleware application, and add the </w:t>
      </w:r>
      <w:r w:rsidRPr="00C82CE8">
        <w:rPr>
          <w:rStyle w:val="HTMLCode"/>
          <w:rFonts w:ascii="Times New Roman" w:eastAsia="楷体" w:hAnsi="Times New Roman" w:cs="Menlo"/>
          <w:color w:val="24292F"/>
          <w:sz w:val="18"/>
          <w:szCs w:val="18"/>
        </w:rPr>
        <w:t>localStorage</w:t>
      </w:r>
      <w:r w:rsidRPr="00C82CE8">
        <w:rPr>
          <w:rFonts w:ascii="Times New Roman" w:hAnsi="Times New Roman" w:cs="Segoe UI"/>
          <w:color w:val="24292F"/>
          <w:szCs w:val="18"/>
        </w:rPr>
        <w:t> middleware we imported:</w:t>
      </w:r>
    </w:p>
    <w:p w14:paraId="23579F9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app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w:t>
      </w:r>
    </w:p>
    <w:p w14:paraId="7391872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app</w:t>
      </w:r>
      <w:r w:rsidRPr="00C82CE8">
        <w:rPr>
          <w:rStyle w:val="token"/>
          <w:rFonts w:ascii="Times New Roman" w:hAnsi="Times New Roman" w:cs="Menlo"/>
          <w:color w:val="24292F"/>
          <w:szCs w:val="18"/>
        </w:rPr>
        <w:t>.use(virtualStorage());</w:t>
      </w:r>
    </w:p>
    <w:p w14:paraId="30FB626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then we need to add middleware to authenticate the user. In this tutorial we are simply grabbing the username and password from the environment variables we will be setting up, but this could easily be adapted to redirect a user to a sign-in page if they are not logged in:</w:t>
      </w:r>
    </w:p>
    <w:p w14:paraId="36F9CA20"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app</w:t>
      </w:r>
      <w:r w:rsidRPr="00C82CE8">
        <w:rPr>
          <w:rStyle w:val="token"/>
          <w:rFonts w:ascii="Times New Roman" w:hAnsi="Times New Roman" w:cs="Menlo"/>
          <w:color w:val="24292F"/>
          <w:szCs w:val="18"/>
        </w:rPr>
        <w:t>.use(async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(ctx, next)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CC11E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signedInUid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cookies</w:t>
      </w:r>
      <w:r w:rsidRPr="00C82CE8">
        <w:rPr>
          <w:rStyle w:val="token"/>
          <w:rFonts w:ascii="Times New Roman" w:hAnsi="Times New Roman" w:cs="Menlo"/>
          <w:color w:val="24292F"/>
          <w:szCs w:val="18"/>
        </w:rPr>
        <w:t>.get("LOGGED_IN_UID");</w:t>
      </w:r>
    </w:p>
    <w:p w14:paraId="5AD6BFE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signedInUser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signedInUid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users</w:t>
      </w:r>
      <w:r w:rsidRPr="00C82CE8">
        <w:rPr>
          <w:rStyle w:val="token"/>
          <w:rFonts w:ascii="Times New Roman" w:hAnsi="Times New Roman" w:cs="Menlo"/>
          <w:color w:val="24292F"/>
          <w:szCs w:val="18"/>
        </w:rPr>
        <w:t>.get(</w:t>
      </w:r>
      <w:r w:rsidRPr="00C82CE8">
        <w:rPr>
          <w:rFonts w:ascii="Times New Roman" w:hAnsi="Times New Roman" w:cs="Menlo"/>
          <w:color w:val="24292F"/>
          <w:szCs w:val="18"/>
        </w:rPr>
        <w:t>signedInUid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undefined;</w:t>
      </w:r>
    </w:p>
    <w:p w14:paraId="7B8DC31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signedInUid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signedInUser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auth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currentUser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82E51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creds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auth</w:t>
      </w:r>
      <w:r w:rsidRPr="00C82CE8">
        <w:rPr>
          <w:rStyle w:val="token"/>
          <w:rFonts w:ascii="Times New Roman" w:hAnsi="Times New Roman" w:cs="Menlo"/>
          <w:color w:val="24292F"/>
          <w:szCs w:val="18"/>
        </w:rPr>
        <w:t>.signInWithEmailAndPassword(</w:t>
      </w:r>
    </w:p>
    <w:p w14:paraId="209C383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.get("FIREBASE_USERNAME"),</w:t>
      </w:r>
    </w:p>
    <w:p w14:paraId="2425760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env</w:t>
      </w:r>
      <w:r w:rsidRPr="00C82CE8">
        <w:rPr>
          <w:rStyle w:val="token"/>
          <w:rFonts w:ascii="Times New Roman" w:hAnsi="Times New Roman" w:cs="Menlo"/>
          <w:color w:val="24292F"/>
          <w:szCs w:val="18"/>
        </w:rPr>
        <w:t>.get("FIREBASE_PASSWORD"),</w:t>
      </w:r>
    </w:p>
    <w:p w14:paraId="4C2E323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349B7A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user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creds</w:t>
      </w:r>
      <w:r w:rsidRPr="00C82CE8">
        <w:rPr>
          <w:rStyle w:val="token"/>
          <w:rFonts w:ascii="Times New Roman" w:hAnsi="Times New Roman" w:cs="Menlo"/>
          <w:color w:val="24292F"/>
          <w:szCs w:val="18"/>
        </w:rPr>
        <w:t>;</w:t>
      </w:r>
    </w:p>
    <w:p w14:paraId="5E187B8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C47EAC4"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users</w:t>
      </w:r>
      <w:r w:rsidRPr="00C82CE8">
        <w:rPr>
          <w:rStyle w:val="token"/>
          <w:rFonts w:ascii="Times New Roman" w:hAnsi="Times New Roman" w:cs="Menlo"/>
          <w:color w:val="24292F"/>
          <w:szCs w:val="18"/>
        </w:rPr>
        <w:t>.set(</w:t>
      </w:r>
      <w:r w:rsidRPr="00C82CE8">
        <w:rPr>
          <w:rFonts w:ascii="Times New Roman" w:hAnsi="Times New Roman" w:cs="Menlo"/>
          <w:color w:val="24292F"/>
          <w:szCs w:val="18"/>
        </w:rPr>
        <w: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uid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user</w:t>
      </w:r>
      <w:r w:rsidRPr="00C82CE8">
        <w:rPr>
          <w:rStyle w:val="token"/>
          <w:rFonts w:ascii="Times New Roman" w:hAnsi="Times New Roman" w:cs="Menlo"/>
          <w:color w:val="24292F"/>
          <w:szCs w:val="18"/>
        </w:rPr>
        <w:t>);</w:t>
      </w:r>
    </w:p>
    <w:p w14:paraId="1E0663A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ctx</w:t>
      </w:r>
      <w:r w:rsidRPr="00C82CE8">
        <w:rPr>
          <w:rStyle w:val="token"/>
          <w:rFonts w:ascii="Times New Roman" w:hAnsi="Times New Roman" w:cs="Menlo"/>
          <w:color w:val="24292F"/>
          <w:szCs w:val="18"/>
        </w:rPr>
        <w:t>.</w:t>
      </w:r>
      <w:r w:rsidRPr="00C82CE8">
        <w:rPr>
          <w:rFonts w:ascii="Times New Roman" w:hAnsi="Times New Roman" w:cs="Menlo"/>
          <w:color w:val="24292F"/>
          <w:szCs w:val="18"/>
        </w:rPr>
        <w:t>cookies</w:t>
      </w:r>
      <w:r w:rsidRPr="00C82CE8">
        <w:rPr>
          <w:rStyle w:val="token"/>
          <w:rFonts w:ascii="Times New Roman" w:hAnsi="Times New Roman" w:cs="Menlo"/>
          <w:color w:val="24292F"/>
          <w:szCs w:val="18"/>
        </w:rPr>
        <w:t>.set("LOGGED_IN_UID",</w:t>
      </w:r>
      <w:r w:rsidRPr="00C82CE8">
        <w:rPr>
          <w:rFonts w:ascii="Times New Roman" w:hAnsi="Times New Roman" w:cs="Menlo"/>
          <w:color w:val="24292F"/>
          <w:szCs w:val="18"/>
        </w:rPr>
        <w:t xml:space="preserve"> 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uid</w:t>
      </w:r>
      <w:r w:rsidRPr="00C82CE8">
        <w:rPr>
          <w:rStyle w:val="token"/>
          <w:rFonts w:ascii="Times New Roman" w:hAnsi="Times New Roman" w:cs="Menlo"/>
          <w:color w:val="24292F"/>
          <w:szCs w:val="18"/>
        </w:rPr>
        <w:t>);</w:t>
      </w:r>
    </w:p>
    <w:p w14:paraId="7629E0A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else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signedInUser </w:t>
      </w:r>
      <w:r w:rsidRPr="00C82CE8">
        <w:rPr>
          <w:rStyle w:val="token"/>
          <w:rFonts w:ascii="Times New Roman" w:hAnsi="Times New Roman" w:cs="Menlo"/>
          <w:color w:val="24292F"/>
          <w:szCs w:val="18"/>
        </w:rPr>
        <w:t>&amp;&amp;</w:t>
      </w:r>
      <w:r w:rsidRPr="00C82CE8">
        <w:rPr>
          <w:rFonts w:ascii="Times New Roman" w:hAnsi="Times New Roman" w:cs="Menlo"/>
          <w:color w:val="24292F"/>
          <w:szCs w:val="18"/>
        </w:rPr>
        <w:t xml:space="preserve"> signedInUid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uid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auth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currentUser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uid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F9C181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auth</w:t>
      </w:r>
      <w:r w:rsidRPr="00C82CE8">
        <w:rPr>
          <w:rStyle w:val="token"/>
          <w:rFonts w:ascii="Times New Roman" w:hAnsi="Times New Roman" w:cs="Menlo"/>
          <w:color w:val="24292F"/>
          <w:szCs w:val="18"/>
        </w:rPr>
        <w:t>.updateCurrentUser(</w:t>
      </w:r>
      <w:r w:rsidRPr="00C82CE8">
        <w:rPr>
          <w:rFonts w:ascii="Times New Roman" w:hAnsi="Times New Roman" w:cs="Menlo"/>
          <w:color w:val="24292F"/>
          <w:szCs w:val="18"/>
        </w:rPr>
        <w:t>signedInUser</w:t>
      </w:r>
      <w:r w:rsidRPr="00C82CE8">
        <w:rPr>
          <w:rStyle w:val="token"/>
          <w:rFonts w:ascii="Times New Roman" w:hAnsi="Times New Roman" w:cs="Menlo"/>
          <w:color w:val="24292F"/>
          <w:szCs w:val="18"/>
        </w:rPr>
        <w:t>);</w:t>
      </w:r>
    </w:p>
    <w:p w14:paraId="6256329A"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E039E1"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81930D8"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next();</w:t>
      </w:r>
    </w:p>
    <w:p w14:paraId="7973D2F0"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B7046C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let's add our router to the middleware application and set the application to listen on port 8000:</w:t>
      </w:r>
    </w:p>
    <w:p w14:paraId="4D5861C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app</w:t>
      </w:r>
      <w:r w:rsidRPr="00C82CE8">
        <w:rPr>
          <w:rStyle w:val="token"/>
          <w:rFonts w:ascii="Times New Roman" w:hAnsi="Times New Roman" w:cs="Menlo"/>
          <w:color w:val="24292F"/>
          <w:szCs w:val="18"/>
        </w:rPr>
        <w:t>.use(</w:t>
      </w:r>
      <w:r w:rsidRPr="00C82CE8">
        <w:rPr>
          <w:rFonts w:ascii="Times New Roman" w:hAnsi="Times New Roman" w:cs="Menlo"/>
          <w:color w:val="24292F"/>
          <w:szCs w:val="18"/>
        </w:rPr>
        <w:t>router</w:t>
      </w:r>
      <w:r w:rsidRPr="00C82CE8">
        <w:rPr>
          <w:rStyle w:val="token"/>
          <w:rFonts w:ascii="Times New Roman" w:hAnsi="Times New Roman" w:cs="Menlo"/>
          <w:color w:val="24292F"/>
          <w:szCs w:val="18"/>
        </w:rPr>
        <w:t>.routes());</w:t>
      </w:r>
    </w:p>
    <w:p w14:paraId="52AB607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app</w:t>
      </w:r>
      <w:r w:rsidRPr="00C82CE8">
        <w:rPr>
          <w:rStyle w:val="token"/>
          <w:rFonts w:ascii="Times New Roman" w:hAnsi="Times New Roman" w:cs="Menlo"/>
          <w:color w:val="24292F"/>
          <w:szCs w:val="18"/>
        </w:rPr>
        <w:t>.use(</w:t>
      </w:r>
      <w:r w:rsidRPr="00C82CE8">
        <w:rPr>
          <w:rFonts w:ascii="Times New Roman" w:hAnsi="Times New Roman" w:cs="Menlo"/>
          <w:color w:val="24292F"/>
          <w:szCs w:val="18"/>
        </w:rPr>
        <w:t>router</w:t>
      </w:r>
      <w:r w:rsidRPr="00C82CE8">
        <w:rPr>
          <w:rStyle w:val="token"/>
          <w:rFonts w:ascii="Times New Roman" w:hAnsi="Times New Roman" w:cs="Menlo"/>
          <w:color w:val="24292F"/>
          <w:szCs w:val="18"/>
        </w:rPr>
        <w:t>.allowedMethods());</w:t>
      </w:r>
    </w:p>
    <w:p w14:paraId="13A07AE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app</w:t>
      </w:r>
      <w:r w:rsidRPr="00C82CE8">
        <w:rPr>
          <w:rStyle w:val="token"/>
          <w:rFonts w:ascii="Times New Roman" w:hAnsi="Times New Roman" w:cs="Menlo"/>
          <w:color w:val="24292F"/>
          <w:szCs w:val="18"/>
        </w:rPr>
        <w:t>.listen({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8000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E983A0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we have an application that should serve up our APIs.</w:t>
      </w:r>
    </w:p>
    <w:p w14:paraId="00F5E76C" w14:textId="77777777" w:rsidR="001D1E97" w:rsidRPr="00C82CE8" w:rsidRDefault="001D1E97" w:rsidP="00C82CE8">
      <w:pPr>
        <w:pStyle w:val="Heading3"/>
      </w:pPr>
      <w:bookmarkStart w:id="31" w:name="_Toc114825013"/>
      <w:r w:rsidRPr="00C82CE8">
        <w:t>Create a Project in Deno Deploy</w:t>
      </w:r>
      <w:bookmarkEnd w:id="31"/>
    </w:p>
    <w:p w14:paraId="74BBD068" w14:textId="77777777" w:rsidR="001D1E97" w:rsidRPr="00C82CE8" w:rsidRDefault="001D1E97" w:rsidP="00F036A8">
      <w:pPr>
        <w:pStyle w:val="NormalWeb"/>
        <w:numPr>
          <w:ilvl w:val="0"/>
          <w:numId w:val="28"/>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Go to </w:t>
      </w:r>
      <w:hyperlink r:id="rId86" w:history="1">
        <w:r w:rsidRPr="00C82CE8">
          <w:rPr>
            <w:rStyle w:val="Hyperlink"/>
            <w:rFonts w:ascii="Times New Roman" w:hAnsi="Times New Roman" w:cs="Segoe UI"/>
            <w:szCs w:val="18"/>
          </w:rPr>
          <w:t>https://dash.deno.com/new</w:t>
        </w:r>
      </w:hyperlink>
      <w:r w:rsidRPr="00C82CE8">
        <w:rPr>
          <w:rFonts w:ascii="Times New Roman" w:hAnsi="Times New Roman" w:cs="Segoe UI"/>
          <w:color w:val="24292F"/>
          <w:szCs w:val="18"/>
        </w:rPr>
        <w:t> (Sign in with GitHub if you didn't already) and click on </w:t>
      </w:r>
      <w:r w:rsidRPr="00C82CE8">
        <w:rPr>
          <w:rStyle w:val="Strong"/>
          <w:rFonts w:ascii="Times New Roman" w:hAnsi="Times New Roman" w:cs="Segoe UI"/>
          <w:color w:val="24292F"/>
          <w:szCs w:val="18"/>
        </w:rPr>
        <w:t>Create</w:t>
      </w:r>
      <w:r w:rsidRPr="00C82CE8">
        <w:rPr>
          <w:rFonts w:ascii="Times New Roman" w:hAnsi="Times New Roman" w:cs="Segoe UI"/>
          <w:color w:val="24292F"/>
          <w:szCs w:val="18"/>
        </w:rPr>
        <w:t>.</w:t>
      </w:r>
    </w:p>
    <w:p w14:paraId="64370C22" w14:textId="77777777" w:rsidR="001D1E97" w:rsidRPr="00C82CE8" w:rsidRDefault="001D1E97" w:rsidP="00F036A8">
      <w:pPr>
        <w:pStyle w:val="NormalWeb"/>
        <w:numPr>
          <w:ilvl w:val="0"/>
          <w:numId w:val="28"/>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Now click on </w:t>
      </w:r>
      <w:r w:rsidRPr="00C82CE8">
        <w:rPr>
          <w:rStyle w:val="Strong"/>
          <w:rFonts w:ascii="Times New Roman" w:hAnsi="Times New Roman" w:cs="Segoe UI"/>
          <w:color w:val="24292F"/>
          <w:szCs w:val="18"/>
        </w:rPr>
        <w:t>Settings</w:t>
      </w:r>
      <w:r w:rsidRPr="00C82CE8">
        <w:rPr>
          <w:rFonts w:ascii="Times New Roman" w:hAnsi="Times New Roman" w:cs="Segoe UI"/>
          <w:color w:val="24292F"/>
          <w:szCs w:val="18"/>
        </w:rPr>
        <w:t> button available on the project page.</w:t>
      </w:r>
    </w:p>
    <w:p w14:paraId="2ED95E60" w14:textId="77777777" w:rsidR="001D1E97" w:rsidRPr="00C82CE8" w:rsidRDefault="001D1E97" w:rsidP="00F036A8">
      <w:pPr>
        <w:pStyle w:val="NormalWeb"/>
        <w:numPr>
          <w:ilvl w:val="0"/>
          <w:numId w:val="28"/>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Navigate to </w:t>
      </w:r>
      <w:r w:rsidRPr="00C82CE8">
        <w:rPr>
          <w:rStyle w:val="Strong"/>
          <w:rFonts w:ascii="Times New Roman" w:hAnsi="Times New Roman" w:cs="Segoe UI"/>
          <w:color w:val="24292F"/>
          <w:szCs w:val="18"/>
        </w:rPr>
        <w:t>Environment Variables</w:t>
      </w:r>
      <w:r w:rsidRPr="00C82CE8">
        <w:rPr>
          <w:rFonts w:ascii="Times New Roman" w:hAnsi="Times New Roman" w:cs="Segoe UI"/>
          <w:color w:val="24292F"/>
          <w:szCs w:val="18"/>
        </w:rPr>
        <w:t> Section and add the following:</w:t>
      </w:r>
    </w:p>
    <w:p w14:paraId="64066389" w14:textId="77777777" w:rsidR="001D1E97" w:rsidRPr="00C82CE8" w:rsidRDefault="001D1E97" w:rsidP="00E264E6">
      <w:pPr>
        <w:rPr>
          <w:rFonts w:cs="Segoe UI"/>
          <w:b/>
          <w:bCs/>
          <w:iCs/>
          <w:color w:val="24292F"/>
          <w:szCs w:val="18"/>
        </w:rPr>
      </w:pPr>
      <w:r w:rsidRPr="00C82CE8">
        <w:rPr>
          <w:rStyle w:val="HTMLCode"/>
          <w:rFonts w:ascii="Times New Roman" w:eastAsia="楷体" w:hAnsi="Times New Roman" w:cs="Menlo"/>
          <w:b/>
          <w:bCs/>
          <w:iCs/>
          <w:color w:val="24292F"/>
          <w:sz w:val="18"/>
          <w:szCs w:val="18"/>
        </w:rPr>
        <w:t>FIREBASE_USERNAME</w:t>
      </w:r>
    </w:p>
    <w:p w14:paraId="642576BA" w14:textId="77777777" w:rsidR="001D1E97" w:rsidRPr="00C82CE8" w:rsidRDefault="001D1E97" w:rsidP="00E264E6">
      <w:pPr>
        <w:rPr>
          <w:rFonts w:cs="Segoe UI"/>
          <w:color w:val="24292F"/>
          <w:szCs w:val="18"/>
        </w:rPr>
      </w:pPr>
      <w:r w:rsidRPr="00C82CE8">
        <w:rPr>
          <w:rFonts w:cs="Segoe UI"/>
          <w:color w:val="24292F"/>
          <w:szCs w:val="18"/>
        </w:rPr>
        <w:t>The Firebase user (email address) that was added above.</w:t>
      </w:r>
    </w:p>
    <w:p w14:paraId="0C48B65C" w14:textId="77777777" w:rsidR="001D1E97" w:rsidRPr="00C82CE8" w:rsidRDefault="001D1E97" w:rsidP="00E264E6">
      <w:pPr>
        <w:rPr>
          <w:rFonts w:cs="Segoe UI"/>
          <w:b/>
          <w:bCs/>
          <w:iCs/>
          <w:color w:val="24292F"/>
          <w:szCs w:val="18"/>
        </w:rPr>
      </w:pPr>
      <w:r w:rsidRPr="00C82CE8">
        <w:rPr>
          <w:rStyle w:val="HTMLCode"/>
          <w:rFonts w:ascii="Times New Roman" w:eastAsia="楷体" w:hAnsi="Times New Roman" w:cs="Menlo"/>
          <w:b/>
          <w:bCs/>
          <w:iCs/>
          <w:color w:val="24292F"/>
          <w:sz w:val="18"/>
          <w:szCs w:val="18"/>
        </w:rPr>
        <w:t>FIREBASE_PASSWORD</w:t>
      </w:r>
    </w:p>
    <w:p w14:paraId="5C889367" w14:textId="77777777" w:rsidR="001D1E97" w:rsidRPr="00C82CE8" w:rsidRDefault="001D1E97" w:rsidP="00E264E6">
      <w:pPr>
        <w:rPr>
          <w:rFonts w:cs="Segoe UI"/>
          <w:color w:val="24292F"/>
          <w:szCs w:val="18"/>
        </w:rPr>
      </w:pPr>
      <w:r w:rsidRPr="00C82CE8">
        <w:rPr>
          <w:rFonts w:cs="Segoe UI"/>
          <w:color w:val="24292F"/>
          <w:szCs w:val="18"/>
        </w:rPr>
        <w:t>The Firebase user password that was added above.</w:t>
      </w:r>
    </w:p>
    <w:p w14:paraId="7E8BC828" w14:textId="77777777" w:rsidR="001D1E97" w:rsidRPr="00C82CE8" w:rsidRDefault="001D1E97" w:rsidP="00E264E6">
      <w:pPr>
        <w:rPr>
          <w:rFonts w:cs="Segoe UI"/>
          <w:b/>
          <w:bCs/>
          <w:iCs/>
          <w:color w:val="24292F"/>
          <w:szCs w:val="18"/>
        </w:rPr>
      </w:pPr>
      <w:r w:rsidRPr="00C82CE8">
        <w:rPr>
          <w:rStyle w:val="HTMLCode"/>
          <w:rFonts w:ascii="Times New Roman" w:eastAsia="楷体" w:hAnsi="Times New Roman" w:cs="Menlo"/>
          <w:b/>
          <w:bCs/>
          <w:iCs/>
          <w:color w:val="24292F"/>
          <w:sz w:val="18"/>
          <w:szCs w:val="18"/>
        </w:rPr>
        <w:t>FIREBASE_CONFIG</w:t>
      </w:r>
    </w:p>
    <w:p w14:paraId="538A9C65" w14:textId="77777777" w:rsidR="001D1E97" w:rsidRPr="00C82CE8" w:rsidRDefault="001D1E97" w:rsidP="00E264E6">
      <w:pPr>
        <w:rPr>
          <w:rFonts w:cs="Segoe UI"/>
          <w:color w:val="24292F"/>
          <w:szCs w:val="18"/>
        </w:rPr>
      </w:pPr>
      <w:r w:rsidRPr="00C82CE8">
        <w:rPr>
          <w:rFonts w:cs="Segoe UI"/>
          <w:color w:val="24292F"/>
          <w:szCs w:val="18"/>
        </w:rPr>
        <w:t>The configuration of the Firebase application as a JSON string.</w:t>
      </w:r>
    </w:p>
    <w:p w14:paraId="079E9DE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configuration needs to be a valid JSON string to be readable by the application. If the code snippet given when setting up looked like this:</w:t>
      </w:r>
    </w:p>
    <w:p w14:paraId="6B1C0D71"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var</w:t>
      </w:r>
      <w:r w:rsidRPr="00C82CE8">
        <w:rPr>
          <w:rFonts w:ascii="Times New Roman" w:hAnsi="Times New Roman" w:cs="Menlo"/>
          <w:color w:val="24292F"/>
          <w:szCs w:val="18"/>
        </w:rPr>
        <w:t xml:space="preserve"> firebaseConfig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E3C8B2F"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p>
    <w:p w14:paraId="63B4498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authDomain: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"example-12345.firebaseapp.com",</w:t>
      </w:r>
    </w:p>
    <w:p w14:paraId="16760735"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projectId: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w:t>
      </w:r>
    </w:p>
    <w:p w14:paraId="48FF2816"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storageBucket: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"example-12345.appspot.com",</w:t>
      </w:r>
    </w:p>
    <w:p w14:paraId="7FB1B7CB"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messagingSenderId: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"1234567890",</w:t>
      </w:r>
    </w:p>
    <w:p w14:paraId="5FE4E4D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appId: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p>
    <w:p w14:paraId="6B2C4DA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DAB939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would need to set the value of the string to this (noting that spacing and new lines are not required):</w:t>
      </w:r>
    </w:p>
    <w:p w14:paraId="5A4A3AB5"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CBB21B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"APIKEY",</w:t>
      </w:r>
    </w:p>
    <w:p w14:paraId="620891BD"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"authDomain":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"example-12345.firebaseapp.com",</w:t>
      </w:r>
    </w:p>
    <w:p w14:paraId="7DCBE50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"projectId":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w:t>
      </w:r>
    </w:p>
    <w:p w14:paraId="121E8142"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"storageBucket":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"example-12345.appspot.com",</w:t>
      </w:r>
    </w:p>
    <w:p w14:paraId="37518589"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"messagingSenderId":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"1234567890",</w:t>
      </w:r>
    </w:p>
    <w:p w14:paraId="4D7CBA53" w14:textId="77777777" w:rsidR="001D1E97" w:rsidRPr="00C82CE8" w:rsidRDefault="001D1E97"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"APPID"</w:t>
      </w:r>
    </w:p>
    <w:p w14:paraId="4504EF0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69529018" w14:textId="77777777" w:rsidR="001D1E97" w:rsidRPr="00C82CE8" w:rsidRDefault="001D1E97" w:rsidP="00C82CE8">
      <w:pPr>
        <w:pStyle w:val="Heading3"/>
      </w:pPr>
      <w:bookmarkStart w:id="32" w:name="_Toc114825014"/>
      <w:r w:rsidRPr="00C82CE8">
        <w:t>Deploy the application</w:t>
      </w:r>
      <w:bookmarkEnd w:id="32"/>
    </w:p>
    <w:p w14:paraId="1F6EDD8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let's deploy the application:</w:t>
      </w:r>
    </w:p>
    <w:p w14:paraId="7B358B0F"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Go to </w:t>
      </w:r>
      <w:hyperlink r:id="rId87" w:history="1">
        <w:r w:rsidRPr="00C82CE8">
          <w:rPr>
            <w:rStyle w:val="Hyperlink"/>
            <w:rFonts w:ascii="Times New Roman" w:hAnsi="Times New Roman" w:cs="Segoe UI"/>
            <w:szCs w:val="18"/>
          </w:rPr>
          <w:t>https://gist.github.com/new</w:t>
        </w:r>
      </w:hyperlink>
      <w:r w:rsidRPr="00C82CE8">
        <w:rPr>
          <w:rFonts w:ascii="Times New Roman" w:hAnsi="Times New Roman" w:cs="Segoe UI"/>
          <w:color w:val="24292F"/>
          <w:szCs w:val="18"/>
        </w:rPr>
        <w:t> and create a new gist, ensuring the filename of the gist ends with </w:t>
      </w:r>
      <w:r w:rsidRPr="00C82CE8">
        <w:rPr>
          <w:rStyle w:val="HTMLCode"/>
          <w:rFonts w:ascii="Times New Roman" w:eastAsia="楷体" w:hAnsi="Times New Roman" w:cs="Menlo"/>
          <w:color w:val="24292F"/>
          <w:sz w:val="18"/>
          <w:szCs w:val="18"/>
        </w:rPr>
        <w:t>.js</w:t>
      </w:r>
      <w:r w:rsidRPr="00C82CE8">
        <w:rPr>
          <w:rFonts w:ascii="Times New Roman" w:hAnsi="Times New Roman" w:cs="Segoe UI"/>
          <w:color w:val="24292F"/>
          <w:szCs w:val="18"/>
        </w:rPr>
        <w:t>.</w:t>
      </w:r>
    </w:p>
    <w:p w14:paraId="5024CAC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convenience the whole application is hosted at </w:t>
      </w:r>
      <w:hyperlink r:id="rId88" w:history="1">
        <w:r w:rsidRPr="00C82CE8">
          <w:rPr>
            <w:rStyle w:val="Hyperlink"/>
            <w:rFonts w:ascii="Times New Roman" w:hAnsi="Times New Roman" w:cs="Segoe UI"/>
            <w:szCs w:val="18"/>
          </w:rPr>
          <w:t>https://deno.com/examples/firebase.js</w:t>
        </w:r>
      </w:hyperlink>
      <w:r w:rsidRPr="00C82CE8">
        <w:rPr>
          <w:rFonts w:ascii="Times New Roman" w:hAnsi="Times New Roman" w:cs="Segoe UI"/>
          <w:color w:val="24292F"/>
          <w:szCs w:val="18"/>
        </w:rPr>
        <w:t>. You can skip creating a gist if you want to try the example without any modification, or click the link at the bottom of the tutorial.</w:t>
      </w:r>
    </w:p>
    <w:p w14:paraId="2E848977"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Copy the </w:t>
      </w:r>
      <w:r w:rsidRPr="00C82CE8">
        <w:rPr>
          <w:rStyle w:val="Emphasis"/>
          <w:rFonts w:ascii="Times New Roman" w:hAnsi="Times New Roman" w:cs="Segoe UI"/>
          <w:i w:val="0"/>
          <w:color w:val="24292F"/>
          <w:szCs w:val="18"/>
        </w:rPr>
        <w:t>Raw</w:t>
      </w:r>
      <w:r w:rsidRPr="00C82CE8">
        <w:rPr>
          <w:rFonts w:ascii="Times New Roman" w:hAnsi="Times New Roman" w:cs="Segoe UI"/>
          <w:color w:val="24292F"/>
          <w:szCs w:val="18"/>
        </w:rPr>
        <w:t> link of the saved gist.</w:t>
      </w:r>
    </w:p>
    <w:p w14:paraId="2D9A6B28"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In your project on </w:t>
      </w:r>
      <w:r w:rsidRPr="00C82CE8">
        <w:rPr>
          <w:rStyle w:val="HTMLCode"/>
          <w:rFonts w:ascii="Times New Roman" w:eastAsia="楷体" w:hAnsi="Times New Roman" w:cs="Menlo"/>
          <w:color w:val="24292F"/>
          <w:sz w:val="18"/>
          <w:szCs w:val="18"/>
        </w:rPr>
        <w:t>dash.deno.com</w:t>
      </w:r>
      <w:r w:rsidRPr="00C82CE8">
        <w:rPr>
          <w:rFonts w:ascii="Times New Roman" w:hAnsi="Times New Roman" w:cs="Segoe UI"/>
          <w:color w:val="24292F"/>
          <w:szCs w:val="18"/>
        </w:rPr>
        <w:t>, click the </w:t>
      </w:r>
      <w:r w:rsidRPr="00C82CE8">
        <w:rPr>
          <w:rStyle w:val="Strong"/>
          <w:rFonts w:ascii="Times New Roman" w:hAnsi="Times New Roman" w:cs="Segoe UI"/>
          <w:color w:val="24292F"/>
          <w:szCs w:val="18"/>
        </w:rPr>
        <w:t>Deploy URL</w:t>
      </w:r>
      <w:r w:rsidRPr="00C82CE8">
        <w:rPr>
          <w:rFonts w:ascii="Times New Roman" w:hAnsi="Times New Roman" w:cs="Segoe UI"/>
          <w:color w:val="24292F"/>
          <w:szCs w:val="18"/>
        </w:rPr>
        <w:t> button and enter the link to the raw gist in the URL field.</w:t>
      </w:r>
    </w:p>
    <w:p w14:paraId="180D979A" w14:textId="77777777" w:rsidR="001D1E97" w:rsidRPr="00C82CE8" w:rsidRDefault="001D1E97" w:rsidP="00F036A8">
      <w:pPr>
        <w:pStyle w:val="NormalWeb"/>
        <w:numPr>
          <w:ilvl w:val="0"/>
          <w:numId w:val="29"/>
        </w:numPr>
        <w:tabs>
          <w:tab w:val="clear" w:pos="720"/>
          <w:tab w:val="left" w:pos="360"/>
        </w:tabs>
        <w:snapToGrid w:val="0"/>
        <w:spacing w:before="0" w:beforeAutospacing="0" w:after="0" w:afterAutospacing="0"/>
        <w:ind w:left="0" w:firstLine="0"/>
        <w:rPr>
          <w:rFonts w:ascii="Times New Roman" w:hAnsi="Times New Roman" w:cs="Segoe UI"/>
          <w:color w:val="24292F"/>
          <w:szCs w:val="18"/>
        </w:rPr>
      </w:pPr>
      <w:r w:rsidRPr="00C82CE8">
        <w:rPr>
          <w:rFonts w:ascii="Times New Roman" w:hAnsi="Times New Roman" w:cs="Segoe UI"/>
          <w:color w:val="24292F"/>
          <w:szCs w:val="18"/>
        </w:rPr>
        <w:t>Click the </w:t>
      </w:r>
      <w:r w:rsidRPr="00C82CE8">
        <w:rPr>
          <w:rStyle w:val="Strong"/>
          <w:rFonts w:ascii="Times New Roman" w:hAnsi="Times New Roman" w:cs="Segoe UI"/>
          <w:color w:val="24292F"/>
          <w:szCs w:val="18"/>
        </w:rPr>
        <w:t>Deploy</w:t>
      </w:r>
      <w:r w:rsidRPr="00C82CE8">
        <w:rPr>
          <w:rFonts w:ascii="Times New Roman" w:hAnsi="Times New Roman" w:cs="Segoe UI"/>
          <w:color w:val="24292F"/>
          <w:szCs w:val="18"/>
        </w:rPr>
        <w:t> button and copy one of the URLs displayed in the </w:t>
      </w:r>
      <w:r w:rsidRPr="00C82CE8">
        <w:rPr>
          <w:rStyle w:val="Strong"/>
          <w:rFonts w:ascii="Times New Roman" w:hAnsi="Times New Roman" w:cs="Segoe UI"/>
          <w:color w:val="24292F"/>
          <w:szCs w:val="18"/>
        </w:rPr>
        <w:t>Domains</w:t>
      </w:r>
      <w:r w:rsidRPr="00C82CE8">
        <w:rPr>
          <w:rFonts w:ascii="Times New Roman" w:hAnsi="Times New Roman" w:cs="Segoe UI"/>
          <w:color w:val="24292F"/>
          <w:szCs w:val="18"/>
        </w:rPr>
        <w:t> section of the project panel.</w:t>
      </w:r>
    </w:p>
    <w:p w14:paraId="5C7DC00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Now let's take our API for a spin.</w:t>
      </w:r>
    </w:p>
    <w:p w14:paraId="5F3C47D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can create a new song:</w:t>
      </w:r>
    </w:p>
    <w:p w14:paraId="269C327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curl --request POST \</w:t>
      </w:r>
    </w:p>
    <w:p w14:paraId="514987C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--header "Content-Type: application/json" \</w:t>
      </w:r>
    </w:p>
    <w:p w14:paraId="0CEBABA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--data '{"title": "Old Town Road", "artist": "Lil Nas X", "album": "7", "released": "2019", "genres": "Country rap, Pop"}' \</w:t>
      </w:r>
    </w:p>
    <w:p w14:paraId="4823DF08"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--dump-header \</w:t>
      </w:r>
    </w:p>
    <w:p w14:paraId="233021C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 https://&lt;project_name&gt;.deno.dev/songs</w:t>
      </w:r>
    </w:p>
    <w:p w14:paraId="088DA4E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we can get all the songs in our collection:</w:t>
      </w:r>
    </w:p>
    <w:p w14:paraId="3CFB9C7D"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https://&lt;project_name&gt;.deno.dev/songs</w:t>
      </w:r>
    </w:p>
    <w:p w14:paraId="1BAF433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And we get specific information about a title we created:</w:t>
      </w:r>
    </w:p>
    <w:p w14:paraId="2DB1C290"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curl https://&lt;project_name&gt;.deno.dev/songs/Old%20Town%20Road</w:t>
      </w:r>
    </w:p>
    <w:p w14:paraId="1DD97521" w14:textId="35C46D19" w:rsidR="000727D9" w:rsidRPr="00C82CE8" w:rsidRDefault="00BF205E" w:rsidP="0091502E">
      <w:pPr>
        <w:pStyle w:val="Heading1"/>
        <w:pageBreakBefore/>
      </w:pPr>
      <w:bookmarkStart w:id="33" w:name="_Toc114825015"/>
      <w:r w:rsidRPr="00C82CE8">
        <w:lastRenderedPageBreak/>
        <w:t>Examples</w:t>
      </w:r>
      <w:bookmarkEnd w:id="33"/>
    </w:p>
    <w:p w14:paraId="3A6F3BAB" w14:textId="0F7B20D9" w:rsidR="000727D9" w:rsidRPr="00AE601B" w:rsidRDefault="00000000" w:rsidP="00AE601B">
      <w:pPr>
        <w:pStyle w:val="Heading2"/>
      </w:pPr>
      <w:hyperlink r:id="rId89" w:history="1">
        <w:bookmarkStart w:id="34" w:name="_Toc114825016"/>
        <w:r w:rsidR="000727D9" w:rsidRPr="00AE601B">
          <w:rPr>
            <w:rStyle w:val="Hyperlink"/>
            <w:color w:val="auto"/>
            <w:u w:val="none"/>
          </w:rPr>
          <w:t>Examples Gallery</w:t>
        </w:r>
        <w:bookmarkEnd w:id="34"/>
      </w:hyperlink>
    </w:p>
    <w:p w14:paraId="27CE21C7" w14:textId="77777777" w:rsidR="001D1E97" w:rsidRPr="00C82CE8" w:rsidRDefault="001D1E97" w:rsidP="008D3C27">
      <w:pPr>
        <w:rPr>
          <w:szCs w:val="18"/>
        </w:rPr>
      </w:pPr>
      <w:r w:rsidRPr="00C82CE8">
        <w:rPr>
          <w:szCs w:val="18"/>
        </w:rPr>
        <w:t>import { serve } from "https://deno.land/std@0.140.0/http/server.ts";</w:t>
      </w:r>
    </w:p>
    <w:p w14:paraId="1C0CBEEE" w14:textId="77777777" w:rsidR="001D1E97" w:rsidRPr="00C82CE8" w:rsidRDefault="001D1E97" w:rsidP="008D3C27">
      <w:pPr>
        <w:rPr>
          <w:szCs w:val="18"/>
        </w:rPr>
      </w:pPr>
    </w:p>
    <w:p w14:paraId="29F28C5C" w14:textId="34BEF012" w:rsidR="001D1E97" w:rsidRPr="00C82CE8" w:rsidRDefault="001D1E97" w:rsidP="008D3C27">
      <w:pPr>
        <w:rPr>
          <w:szCs w:val="18"/>
        </w:rPr>
      </w:pPr>
      <w:r w:rsidRPr="00C82CE8">
        <w:rPr>
          <w:szCs w:val="18"/>
        </w:rPr>
        <w:t xml:space="preserve">// codes </w:t>
      </w:r>
    </w:p>
    <w:p w14:paraId="5CF89C8E" w14:textId="77777777" w:rsidR="001D1E97" w:rsidRPr="00C82CE8" w:rsidRDefault="001D1E97" w:rsidP="008D3C27">
      <w:pPr>
        <w:rPr>
          <w:szCs w:val="18"/>
        </w:rPr>
      </w:pPr>
    </w:p>
    <w:p w14:paraId="41C6551C" w14:textId="18304C7A" w:rsidR="001D1E97" w:rsidRPr="00C82CE8" w:rsidRDefault="001D1E97" w:rsidP="008D3C27">
      <w:pPr>
        <w:rPr>
          <w:szCs w:val="18"/>
        </w:rPr>
      </w:pPr>
      <w:r w:rsidRPr="00C82CE8">
        <w:rPr>
          <w:szCs w:val="18"/>
        </w:rPr>
        <w:t>serve(handler);</w:t>
      </w:r>
    </w:p>
    <w:p w14:paraId="4AFACF42" w14:textId="77777777" w:rsidR="001D1E97" w:rsidRPr="00C82CE8" w:rsidRDefault="001D1E97" w:rsidP="008D3C27">
      <w:pPr>
        <w:pStyle w:val="mt-8"/>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collection of code snippets demonstrating certain functions of Deno Deploy.</w:t>
      </w:r>
    </w:p>
    <w:p w14:paraId="12EDF158" w14:textId="77777777" w:rsidR="001D1E97" w:rsidRPr="00C82CE8" w:rsidRDefault="00000000" w:rsidP="008D3C27">
      <w:pPr>
        <w:pStyle w:val="Heading3"/>
      </w:pPr>
      <w:hyperlink r:id="rId90" w:anchor="helloworld" w:history="1">
        <w:bookmarkStart w:id="35" w:name="_Toc114825017"/>
        <w:r w:rsidR="001D1E97" w:rsidRPr="00C82CE8">
          <w:rPr>
            <w:rStyle w:val="Hyperlink"/>
            <w:rFonts w:cs="Segoe UI"/>
            <w:b w:val="0"/>
            <w:bCs w:val="0"/>
            <w:sz w:val="18"/>
            <w:szCs w:val="18"/>
          </w:rPr>
          <w:t>Hello World</w:t>
        </w:r>
        <w:bookmarkEnd w:id="35"/>
      </w:hyperlink>
    </w:p>
    <w:p w14:paraId="197FE3EA" w14:textId="77777777" w:rsidR="001D1E97" w:rsidRPr="00C82CE8" w:rsidRDefault="001D1E97" w:rsidP="008D3C27">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responds with a static "Hello World" string to all requests.</w:t>
      </w:r>
    </w:p>
    <w:p w14:paraId="203FFBCC"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Response </w:t>
      </w:r>
      <w:r w:rsidRPr="00C82CE8">
        <w:rPr>
          <w:rStyle w:val="token"/>
          <w:rFonts w:ascii="Times New Roman" w:hAnsi="Times New Roman" w:cs="Menlo"/>
          <w:color w:val="000000"/>
          <w:szCs w:val="18"/>
        </w:rPr>
        <w:t>{</w:t>
      </w:r>
    </w:p>
    <w:p w14:paraId="51AB78DB"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Response("Hello, World");</w:t>
      </w:r>
    </w:p>
    <w:p w14:paraId="3A4848CB"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30C6CB32" w14:textId="77777777" w:rsidR="001D1E97" w:rsidRPr="00C82CE8" w:rsidRDefault="00000000" w:rsidP="008D3C27">
      <w:pPr>
        <w:pStyle w:val="Heading3"/>
      </w:pPr>
      <w:hyperlink r:id="rId91" w:anchor="json-response" w:history="1">
        <w:bookmarkStart w:id="36" w:name="_Toc114825018"/>
        <w:r w:rsidR="001D1E97" w:rsidRPr="00C82CE8">
          <w:rPr>
            <w:rStyle w:val="Hyperlink"/>
            <w:rFonts w:cs="Segoe UI"/>
            <w:b w:val="0"/>
            <w:bCs w:val="0"/>
            <w:sz w:val="18"/>
            <w:szCs w:val="18"/>
          </w:rPr>
          <w:t>Respond with JSON</w:t>
        </w:r>
        <w:bookmarkEnd w:id="36"/>
      </w:hyperlink>
    </w:p>
    <w:p w14:paraId="0896FF7D" w14:textId="77777777" w:rsidR="001D1E97" w:rsidRPr="00C82CE8" w:rsidRDefault="001D1E97" w:rsidP="008D3C27">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responds to requests with pretty printed JSON.</w:t>
      </w:r>
    </w:p>
    <w:p w14:paraId="23D41F4D"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BC18BFD"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data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B243988"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Hello</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"World!",</w:t>
      </w:r>
    </w:p>
    <w:p w14:paraId="67C00154"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4BFFD526"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body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JSON.stringify(</w:t>
      </w:r>
      <w:r w:rsidRPr="00C82CE8">
        <w:rPr>
          <w:rFonts w:ascii="Times New Roman" w:hAnsi="Times New Roman" w:cs="Menlo"/>
          <w:color w:val="000000"/>
          <w:szCs w:val="18"/>
        </w:rPr>
        <w:t>data</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null,</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2);</w:t>
      </w:r>
    </w:p>
    <w:p w14:paraId="30A0E048"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w:t>
      </w:r>
      <w:r w:rsidRPr="00C82CE8">
        <w:rPr>
          <w:rFonts w:ascii="Times New Roman" w:hAnsi="Times New Roman" w:cs="Menlo"/>
          <w:color w:val="000000"/>
          <w:szCs w:val="18"/>
        </w:rPr>
        <w:t>body</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6C8FCF4"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"application/json; charset=utf-8"</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79CEB78"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A02115E"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235D1633" w14:textId="77777777" w:rsidR="001D1E97" w:rsidRPr="00C82CE8" w:rsidRDefault="00000000" w:rsidP="008D3C27">
      <w:pPr>
        <w:pStyle w:val="Heading3"/>
      </w:pPr>
      <w:hyperlink r:id="rId92" w:anchor="redirect" w:history="1">
        <w:bookmarkStart w:id="37" w:name="_Toc114825019"/>
        <w:r w:rsidR="001D1E97" w:rsidRPr="00C82CE8">
          <w:rPr>
            <w:rStyle w:val="Hyperlink"/>
            <w:rFonts w:cs="Segoe UI"/>
            <w:b w:val="0"/>
            <w:bCs w:val="0"/>
            <w:sz w:val="18"/>
            <w:szCs w:val="18"/>
          </w:rPr>
          <w:t>Redirects</w:t>
        </w:r>
        <w:bookmarkEnd w:id="37"/>
      </w:hyperlink>
    </w:p>
    <w:p w14:paraId="40600ECD" w14:textId="77777777" w:rsidR="001D1E97" w:rsidRPr="00C82CE8" w:rsidRDefault="001D1E97" w:rsidP="008D3C27">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that redirects users to https://example.com</w:t>
      </w:r>
    </w:p>
    <w:p w14:paraId="40249B80"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76E4CD9" w14:textId="77777777" w:rsidR="001D1E97" w:rsidRPr="00C82CE8" w:rsidRDefault="001D1E97" w:rsidP="008D3C27">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Response</w:t>
      </w:r>
      <w:r w:rsidRPr="00C82CE8">
        <w:rPr>
          <w:rStyle w:val="token"/>
          <w:rFonts w:ascii="Times New Roman" w:hAnsi="Times New Roman" w:cs="Menlo"/>
          <w:color w:val="000000"/>
          <w:szCs w:val="18"/>
        </w:rPr>
        <w:t>.redirect("https://example.com",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307);</w:t>
      </w:r>
    </w:p>
    <w:p w14:paraId="3D870862" w14:textId="77777777" w:rsidR="001D1E97" w:rsidRPr="00C82CE8" w:rsidRDefault="001D1E97" w:rsidP="008D3C27">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028A0BEB" w14:textId="77777777" w:rsidR="001D1E97" w:rsidRPr="008D3C27" w:rsidRDefault="00000000" w:rsidP="004D056A">
      <w:pPr>
        <w:pStyle w:val="Heading3"/>
      </w:pPr>
      <w:hyperlink r:id="rId93" w:anchor="client-ip" w:history="1">
        <w:r w:rsidR="001D1E97" w:rsidRPr="008D3C27">
          <w:rPr>
            <w:rStyle w:val="Hyperlink"/>
            <w:color w:val="auto"/>
            <w:u w:val="none"/>
          </w:rPr>
          <w:t>Get client IP address</w:t>
        </w:r>
      </w:hyperlink>
    </w:p>
    <w:p w14:paraId="447320C4" w14:textId="77777777" w:rsidR="001D1E97" w:rsidRPr="00C82CE8" w:rsidRDefault="001D1E97" w:rsidP="004D056A">
      <w:pPr>
        <w:pStyle w:val="mt-2"/>
        <w:snapToGrid w:val="0"/>
        <w:spacing w:before="0" w:beforeAutospacing="0" w:after="0" w:afterAutospacing="0"/>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responds to requests with the client's IP address.</w:t>
      </w:r>
    </w:p>
    <w:p w14:paraId="0FBCDC1E" w14:textId="77777777" w:rsidR="001D1E97" w:rsidRPr="00C82CE8" w:rsidRDefault="001D1E97" w:rsidP="004D056A">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connInfo</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ConnInfo</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B55275D" w14:textId="77777777" w:rsidR="001D1E97" w:rsidRPr="00C82CE8" w:rsidRDefault="001D1E97" w:rsidP="004D056A">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addr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connInfo</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remoteAddr </w:t>
      </w:r>
      <w:r w:rsidRPr="00C82CE8">
        <w:rPr>
          <w:rStyle w:val="token"/>
          <w:rFonts w:ascii="Times New Roman" w:hAnsi="Times New Roman" w:cs="Menlo"/>
          <w:color w:val="000000"/>
          <w:szCs w:val="18"/>
        </w:rPr>
        <w:t>as</w:t>
      </w:r>
      <w:r w:rsidRPr="00C82CE8">
        <w:rPr>
          <w:rFonts w:ascii="Times New Roman" w:hAnsi="Times New Roman" w:cs="Menlo"/>
          <w:color w:val="000000"/>
          <w:szCs w:val="18"/>
        </w:rPr>
        <w:t xml:space="preserve"> Deno</w:t>
      </w:r>
      <w:r w:rsidRPr="00C82CE8">
        <w:rPr>
          <w:rStyle w:val="token"/>
          <w:rFonts w:ascii="Times New Roman" w:hAnsi="Times New Roman" w:cs="Menlo"/>
          <w:color w:val="000000"/>
          <w:szCs w:val="18"/>
        </w:rPr>
        <w:t>.</w:t>
      </w:r>
      <w:r w:rsidRPr="00C82CE8">
        <w:rPr>
          <w:rFonts w:ascii="Times New Roman" w:hAnsi="Times New Roman" w:cs="Menlo"/>
          <w:color w:val="000000"/>
          <w:szCs w:val="18"/>
        </w:rPr>
        <w:t>NetAddr</w:t>
      </w:r>
      <w:r w:rsidRPr="00C82CE8">
        <w:rPr>
          <w:rStyle w:val="token"/>
          <w:rFonts w:ascii="Times New Roman" w:hAnsi="Times New Roman" w:cs="Menlo"/>
          <w:color w:val="000000"/>
          <w:szCs w:val="18"/>
        </w:rPr>
        <w:t>;</w:t>
      </w:r>
    </w:p>
    <w:p w14:paraId="6CD40B06" w14:textId="77777777" w:rsidR="001D1E97" w:rsidRPr="00C82CE8" w:rsidRDefault="001D1E97" w:rsidP="004D056A">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ip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addr</w:t>
      </w:r>
      <w:r w:rsidRPr="00C82CE8">
        <w:rPr>
          <w:rStyle w:val="token"/>
          <w:rFonts w:ascii="Times New Roman" w:hAnsi="Times New Roman" w:cs="Menlo"/>
          <w:color w:val="000000"/>
          <w:szCs w:val="18"/>
        </w:rPr>
        <w:t>.</w:t>
      </w:r>
      <w:r w:rsidRPr="00C82CE8">
        <w:rPr>
          <w:rFonts w:ascii="Times New Roman" w:hAnsi="Times New Roman" w:cs="Menlo"/>
          <w:color w:val="000000"/>
          <w:szCs w:val="18"/>
        </w:rPr>
        <w:t>hostname</w:t>
      </w:r>
      <w:r w:rsidRPr="00C82CE8">
        <w:rPr>
          <w:rStyle w:val="token"/>
          <w:rFonts w:ascii="Times New Roman" w:hAnsi="Times New Roman" w:cs="Menlo"/>
          <w:color w:val="000000"/>
          <w:szCs w:val="18"/>
        </w:rPr>
        <w:t>;</w:t>
      </w:r>
    </w:p>
    <w:p w14:paraId="1DB7E921" w14:textId="77777777" w:rsidR="001D1E97" w:rsidRPr="00C82CE8" w:rsidRDefault="001D1E97" w:rsidP="004D056A">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Response(`Your IP address is &lt;b&gt;${ip}&lt;/b&gt;`,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33776BE2" w14:textId="77777777" w:rsidR="001D1E97" w:rsidRPr="00C82CE8" w:rsidRDefault="001D1E97" w:rsidP="004D056A">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"text/html"</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7728F3A" w14:textId="77777777" w:rsidR="001D1E97" w:rsidRPr="00C82CE8" w:rsidRDefault="001D1E97" w:rsidP="004D056A">
      <w:pPr>
        <w:pStyle w:val="HTMLPreformatted"/>
        <w:snapToGrid w:val="0"/>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0ED5A8B" w14:textId="77777777" w:rsidR="001D1E97" w:rsidRPr="00C82CE8" w:rsidRDefault="001D1E97" w:rsidP="004D056A">
      <w:pPr>
        <w:pStyle w:val="HTMLPreformatted"/>
        <w:snapToGrid w:val="0"/>
        <w:rPr>
          <w:rFonts w:ascii="Times New Roman" w:hAnsi="Times New Roman" w:cs="Menlo"/>
          <w:color w:val="000000"/>
          <w:szCs w:val="18"/>
        </w:rPr>
      </w:pPr>
      <w:r w:rsidRPr="00C82CE8">
        <w:rPr>
          <w:rStyle w:val="token"/>
          <w:rFonts w:ascii="Times New Roman" w:hAnsi="Times New Roman" w:cs="Menlo"/>
          <w:color w:val="000000"/>
          <w:szCs w:val="18"/>
        </w:rPr>
        <w:t>}</w:t>
      </w:r>
    </w:p>
    <w:p w14:paraId="6245316C" w14:textId="77777777" w:rsidR="001D1E97" w:rsidRPr="00C82CE8" w:rsidRDefault="00000000" w:rsidP="004D056A">
      <w:pPr>
        <w:pStyle w:val="Heading3"/>
      </w:pPr>
      <w:hyperlink r:id="rId94" w:anchor="handle-formdata" w:history="1">
        <w:r w:rsidR="001D1E97" w:rsidRPr="00C82CE8">
          <w:rPr>
            <w:rStyle w:val="Hyperlink"/>
            <w:rFonts w:cs="Segoe UI"/>
            <w:b w:val="0"/>
            <w:bCs w:val="0"/>
            <w:szCs w:val="18"/>
          </w:rPr>
          <w:t>Handling &lt;form&gt; submissions</w:t>
        </w:r>
      </w:hyperlink>
    </w:p>
    <w:p w14:paraId="311C5B19" w14:textId="77777777" w:rsidR="001D1E97" w:rsidRPr="00C82CE8" w:rsidRDefault="001D1E97" w:rsidP="004D056A">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serves a HTML form and handles the form submission via a POST request.</w:t>
      </w:r>
    </w:p>
    <w:p w14:paraId="27DF94E4"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html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475FBB41"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&lt;form method="POST" action="/"&gt;</w:t>
      </w:r>
    </w:p>
    <w:p w14:paraId="3E9F90F1"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&lt;input type="text" name="name" placeholder="Your name"&gt;</w:t>
      </w:r>
    </w:p>
    <w:p w14:paraId="0A884FB6"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&lt;button type="submit"&gt;Submit&lt;/button&gt;</w:t>
      </w:r>
    </w:p>
    <w:p w14:paraId="2A66AAA5"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&lt;/form&gt;</w:t>
      </w:r>
    </w:p>
    <w:p w14:paraId="3FAD5841"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781F870F"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p>
    <w:p w14:paraId="6C8D354B"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async</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Promise&lt;</w:t>
      </w:r>
      <w:r w:rsidRPr="00C82CE8">
        <w:rPr>
          <w:rFonts w:ascii="Times New Roman" w:hAnsi="Times New Roman" w:cs="Menlo"/>
          <w:color w:val="000000"/>
          <w:szCs w:val="18"/>
        </w:rPr>
        <w:t>Response</w:t>
      </w:r>
      <w:r w:rsidRPr="00C82CE8">
        <w:rPr>
          <w:rStyle w:val="token"/>
          <w:rFonts w:ascii="Times New Roman" w:hAnsi="Times New Roman" w:cs="Menlo"/>
          <w:color w:val="000000"/>
          <w:szCs w:val="18"/>
        </w:rPr>
        <w:t>&gt;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0427F5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switch</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method</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21C51F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case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"GET":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38192B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w:t>
      </w:r>
      <w:r w:rsidRPr="00C82CE8">
        <w:rPr>
          <w:rFonts w:ascii="Times New Roman" w:hAnsi="Times New Roman" w:cs="Menlo"/>
          <w:color w:val="000000"/>
          <w:szCs w:val="18"/>
        </w:rPr>
        <w:t>html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CE6C689"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lastRenderedPageBreak/>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"text/html; charset=utf-8"</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3C5B6770"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99BFC4C"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02AA377"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p>
    <w:p w14:paraId="4ECDB404"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case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"POST":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447FE89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body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await</w:t>
      </w:r>
      <w:r w:rsidRPr="00C82CE8">
        <w:rPr>
          <w:rFonts w:ascii="Times New Roman" w:hAnsi="Times New Roman" w:cs="Menlo"/>
          <w:color w:val="000000"/>
          <w:szCs w:val="18"/>
        </w:rPr>
        <w:t xml:space="preserve"> req</w:t>
      </w:r>
      <w:r w:rsidRPr="00C82CE8">
        <w:rPr>
          <w:rStyle w:val="token"/>
          <w:rFonts w:ascii="Times New Roman" w:hAnsi="Times New Roman" w:cs="Menlo"/>
          <w:color w:val="000000"/>
          <w:szCs w:val="18"/>
        </w:rPr>
        <w:t>.formData();</w:t>
      </w:r>
    </w:p>
    <w:p w14:paraId="7A0B2C0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name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body</w:t>
      </w:r>
      <w:r w:rsidRPr="00C82CE8">
        <w:rPr>
          <w:rStyle w:val="token"/>
          <w:rFonts w:ascii="Times New Roman" w:hAnsi="Times New Roman" w:cs="Menlo"/>
          <w:color w:val="000000"/>
          <w:szCs w:val="18"/>
        </w:rPr>
        <w:t>.get("name")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"anonymous";</w:t>
      </w:r>
    </w:p>
    <w:p w14:paraId="19A58282"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Response(`Hello ${name}!`);</w:t>
      </w:r>
    </w:p>
    <w:p w14:paraId="7D8C66E7"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E54962B"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p>
    <w:p w14:paraId="5E11B8F9"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default:</w:t>
      </w:r>
    </w:p>
    <w:p w14:paraId="68F221FD"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Response("Invalid method",</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status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405</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C0ED894"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50976E4C"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30189FD5" w14:textId="77777777" w:rsidR="001D1E97" w:rsidRPr="00C82CE8" w:rsidRDefault="00000000" w:rsidP="004D056A">
      <w:pPr>
        <w:pStyle w:val="Heading3"/>
      </w:pPr>
      <w:hyperlink r:id="rId95" w:anchor="proxy-requests" w:history="1">
        <w:r w:rsidR="001D1E97" w:rsidRPr="00C82CE8">
          <w:rPr>
            <w:rStyle w:val="Hyperlink"/>
            <w:rFonts w:cs="Segoe UI"/>
            <w:b w:val="0"/>
            <w:bCs w:val="0"/>
            <w:szCs w:val="18"/>
          </w:rPr>
          <w:t>Proxying to other servers</w:t>
        </w:r>
      </w:hyperlink>
    </w:p>
    <w:p w14:paraId="621A0AB3" w14:textId="77777777" w:rsidR="001D1E97" w:rsidRPr="00C82CE8" w:rsidRDefault="001D1E97" w:rsidP="004D056A">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proxies requests to a different server.</w:t>
      </w:r>
    </w:p>
    <w:p w14:paraId="1C197109"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async</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Promise&lt;</w:t>
      </w:r>
      <w:r w:rsidRPr="00C82CE8">
        <w:rPr>
          <w:rFonts w:ascii="Times New Roman" w:hAnsi="Times New Roman" w:cs="Menlo"/>
          <w:color w:val="000000"/>
          <w:szCs w:val="18"/>
        </w:rPr>
        <w:t>Response</w:t>
      </w:r>
      <w:r w:rsidRPr="00C82CE8">
        <w:rPr>
          <w:rStyle w:val="token"/>
          <w:rFonts w:ascii="Times New Roman" w:hAnsi="Times New Roman" w:cs="Menlo"/>
          <w:color w:val="000000"/>
          <w:szCs w:val="18"/>
        </w:rPr>
        <w:t>&gt;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712315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url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URL(</w:t>
      </w:r>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p>
    <w:p w14:paraId="2FFBFD52"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protocol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"https:";</w:t>
      </w:r>
    </w:p>
    <w:p w14:paraId="71321265"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hostname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"example.com";</w:t>
      </w:r>
    </w:p>
    <w:p w14:paraId="28F8A434"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port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"443";</w:t>
      </w:r>
    </w:p>
    <w:p w14:paraId="65C02DF0"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await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fetch(</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href</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18AF423B"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headers</w:t>
      </w:r>
      <w:r w:rsidRPr="00C82CE8">
        <w:rPr>
          <w:rStyle w:val="token"/>
          <w:rFonts w:ascii="Times New Roman" w:hAnsi="Times New Roman" w:cs="Menlo"/>
          <w:color w:val="000000"/>
          <w:szCs w:val="18"/>
        </w:rPr>
        <w:t>,</w:t>
      </w:r>
    </w:p>
    <w:p w14:paraId="168C9672"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method</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method</w:t>
      </w:r>
      <w:r w:rsidRPr="00C82CE8">
        <w:rPr>
          <w:rStyle w:val="token"/>
          <w:rFonts w:ascii="Times New Roman" w:hAnsi="Times New Roman" w:cs="Menlo"/>
          <w:color w:val="000000"/>
          <w:szCs w:val="18"/>
        </w:rPr>
        <w:t>,</w:t>
      </w:r>
    </w:p>
    <w:p w14:paraId="2A74520E"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body</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body</w:t>
      </w:r>
      <w:r w:rsidRPr="00C82CE8">
        <w:rPr>
          <w:rStyle w:val="token"/>
          <w:rFonts w:ascii="Times New Roman" w:hAnsi="Times New Roman" w:cs="Menlo"/>
          <w:color w:val="000000"/>
          <w:szCs w:val="18"/>
        </w:rPr>
        <w:t>,</w:t>
      </w:r>
    </w:p>
    <w:p w14:paraId="4B7CB73B"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A8E2B9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1BE544D2" w14:textId="77777777" w:rsidR="001D1E97" w:rsidRPr="00C82CE8" w:rsidRDefault="00000000" w:rsidP="004D056A">
      <w:pPr>
        <w:pStyle w:val="Heading3"/>
      </w:pPr>
      <w:hyperlink r:id="rId96" w:anchor="ssr-jsx-preact" w:history="1">
        <w:r w:rsidR="001D1E97" w:rsidRPr="00C82CE8">
          <w:rPr>
            <w:rStyle w:val="Hyperlink"/>
            <w:rFonts w:cs="Segoe UI"/>
            <w:b w:val="0"/>
            <w:bCs w:val="0"/>
            <w:szCs w:val="18"/>
          </w:rPr>
          <w:t>Server side rendering with JSX</w:t>
        </w:r>
      </w:hyperlink>
    </w:p>
    <w:p w14:paraId="2C5179C5" w14:textId="77777777" w:rsidR="001D1E97" w:rsidRPr="00C82CE8" w:rsidRDefault="001D1E97" w:rsidP="004D056A">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renders a HTML page on the server with JSX (using Preact).</w:t>
      </w:r>
    </w:p>
    <w:p w14:paraId="4CB934B6"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import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h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from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"https://esm.sh/preact@10.5.15";</w:t>
      </w:r>
    </w:p>
    <w:p w14:paraId="78280228"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import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renderToString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from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"https://esm.sh/preact-render-to-string@5.1.19?deps=preact@10.5.15";</w:t>
      </w:r>
    </w:p>
    <w:p w14:paraId="31E7A2C8"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p>
    <w:p w14:paraId="1E5C9C03"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_req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Response </w:t>
      </w:r>
      <w:r w:rsidRPr="00C82CE8">
        <w:rPr>
          <w:rStyle w:val="token"/>
          <w:rFonts w:ascii="Times New Roman" w:hAnsi="Times New Roman" w:cs="Menlo"/>
          <w:color w:val="000000"/>
          <w:szCs w:val="18"/>
        </w:rPr>
        <w:t>{</w:t>
      </w:r>
    </w:p>
    <w:p w14:paraId="61D9F242"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page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12FBFA6"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&lt;div&gt;</w:t>
      </w:r>
    </w:p>
    <w:p w14:paraId="1FD7E579"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&lt;h1&gt;Current time&lt;/h1&gt;</w:t>
      </w:r>
    </w:p>
    <w:p w14:paraId="388B2634" w14:textId="77777777" w:rsidR="001D1E97" w:rsidRPr="00C82CE8" w:rsidRDefault="001D1E97" w:rsidP="004D056A">
      <w:pPr>
        <w:pStyle w:val="HTMLPreformatted"/>
        <w:snapToGrid w:val="0"/>
        <w:spacing w:line="228" w:lineRule="auto"/>
        <w:rPr>
          <w:rStyle w:val="token"/>
          <w:rFonts w:ascii="Times New Roman" w:hAnsi="Times New Roman" w:cs="Menlo"/>
          <w:color w:val="000000"/>
          <w:szCs w:val="18"/>
        </w:rPr>
      </w:pPr>
      <w:r w:rsidRPr="00C82CE8">
        <w:rPr>
          <w:rStyle w:val="token"/>
          <w:rFonts w:ascii="Times New Roman" w:hAnsi="Times New Roman" w:cs="Menlo"/>
          <w:color w:val="000000"/>
          <w:szCs w:val="18"/>
        </w:rPr>
        <w:t xml:space="preserve">      &lt;p&gt;{new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Date().toLocaleString()}&lt;/p&gt;</w:t>
      </w:r>
    </w:p>
    <w:p w14:paraId="4D4576A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 xml:space="preserve">    &lt;/div&gt;</w:t>
      </w:r>
    </w:p>
    <w:p w14:paraId="7CE62AC6"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503F806"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html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renderToString(</w:t>
      </w:r>
      <w:r w:rsidRPr="00C82CE8">
        <w:rPr>
          <w:rFonts w:ascii="Times New Roman" w:hAnsi="Times New Roman" w:cs="Menlo"/>
          <w:color w:val="000000"/>
          <w:szCs w:val="18"/>
        </w:rPr>
        <w:t>page</w:t>
      </w:r>
      <w:r w:rsidRPr="00C82CE8">
        <w:rPr>
          <w:rStyle w:val="token"/>
          <w:rFonts w:ascii="Times New Roman" w:hAnsi="Times New Roman" w:cs="Menlo"/>
          <w:color w:val="000000"/>
          <w:szCs w:val="18"/>
        </w:rPr>
        <w:t>);</w:t>
      </w:r>
    </w:p>
    <w:p w14:paraId="244ECF08"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w:t>
      </w:r>
      <w:r w:rsidRPr="00C82CE8">
        <w:rPr>
          <w:rFonts w:ascii="Times New Roman" w:hAnsi="Times New Roman" w:cs="Menlo"/>
          <w:color w:val="000000"/>
          <w:szCs w:val="18"/>
        </w:rPr>
        <w:t>html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E691901"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headers</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"content-type":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"text/html; charset=utf-8"</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20F136EC"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0D4C370"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77BAAAC0" w14:textId="77777777" w:rsidR="001D1E97" w:rsidRPr="00C82CE8" w:rsidRDefault="00000000" w:rsidP="004D056A">
      <w:pPr>
        <w:pStyle w:val="Heading3"/>
      </w:pPr>
      <w:hyperlink r:id="rId97" w:anchor="wildcard-domain" w:history="1">
        <w:r w:rsidR="001D1E97" w:rsidRPr="00C82CE8">
          <w:rPr>
            <w:rStyle w:val="Hyperlink"/>
            <w:rFonts w:cs="Segoe UI"/>
            <w:b w:val="0"/>
            <w:bCs w:val="0"/>
            <w:szCs w:val="18"/>
          </w:rPr>
          <w:t>Wildcard Domain</w:t>
        </w:r>
      </w:hyperlink>
    </w:p>
    <w:p w14:paraId="2A718201" w14:textId="77777777" w:rsidR="001D1E97" w:rsidRPr="00C82CE8" w:rsidRDefault="001D1E97" w:rsidP="004D056A">
      <w:pPr>
        <w:pStyle w:val="mt-2"/>
        <w:snapToGrid w:val="0"/>
        <w:spacing w:before="0" w:beforeAutospacing="0" w:after="0" w:afterAutospacing="0" w:line="228" w:lineRule="auto"/>
        <w:rPr>
          <w:rFonts w:ascii="Times New Roman" w:eastAsia="楷体" w:hAnsi="Times New Roman" w:cs="Segoe UI"/>
          <w:color w:val="000000"/>
          <w:sz w:val="18"/>
          <w:szCs w:val="18"/>
        </w:rPr>
      </w:pPr>
      <w:r w:rsidRPr="00C82CE8">
        <w:rPr>
          <w:rFonts w:ascii="Times New Roman" w:eastAsia="楷体" w:hAnsi="Times New Roman" w:cs="Segoe UI"/>
          <w:color w:val="000000"/>
          <w:sz w:val="18"/>
          <w:szCs w:val="18"/>
        </w:rPr>
        <w:t>A HTTP server that serves a wildcard domain.</w:t>
      </w:r>
    </w:p>
    <w:p w14:paraId="5F95387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function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handler(</w:t>
      </w:r>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Request</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AA49189"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const</w:t>
      </w:r>
      <w:r w:rsidRPr="00C82CE8">
        <w:rPr>
          <w:rFonts w:ascii="Times New Roman" w:hAnsi="Times New Roman" w:cs="Menlo"/>
          <w:color w:val="000000"/>
          <w:szCs w:val="18"/>
        </w:rPr>
        <w:t xml:space="preserve"> url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URL(</w:t>
      </w:r>
      <w:r w:rsidRPr="00C82CE8">
        <w:rPr>
          <w:rFonts w:ascii="Times New Roman" w:hAnsi="Times New Roman" w:cs="Menlo"/>
          <w:color w:val="000000"/>
          <w:szCs w:val="18"/>
        </w:rPr>
        <w:t>req</w:t>
      </w:r>
      <w:r w:rsidRPr="00C82CE8">
        <w:rPr>
          <w:rStyle w:val="token"/>
          <w:rFonts w:ascii="Times New Roman" w:hAnsi="Times New Roman" w:cs="Menlo"/>
          <w:color w:val="000000"/>
          <w:szCs w:val="18"/>
        </w:rPr>
        <w:t>.</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p>
    <w:p w14:paraId="16702038"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if</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hostname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"a.example.com")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6690CA1A"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Response("website 1");</w:t>
      </w:r>
    </w:p>
    <w:p w14:paraId="5BA62567"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else</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if</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url</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hostname </w:t>
      </w:r>
      <w:r w:rsidRPr="00C82CE8">
        <w:rPr>
          <w:rStyle w:val="token"/>
          <w:rFonts w:ascii="Times New Roman" w:hAnsi="Times New Roman" w:cs="Menlo"/>
          <w:color w:val="000000"/>
          <w:szCs w:val="18"/>
        </w:rPr>
        <w:t>===</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"b.example.com")</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0FF5D815"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Response("website 2");</w:t>
      </w:r>
    </w:p>
    <w:p w14:paraId="656F542D"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w:t>
      </w:r>
    </w:p>
    <w:p w14:paraId="7AFD252D"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return</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new</w:t>
      </w:r>
      <w:r w:rsidRPr="00C82CE8">
        <w:rPr>
          <w:rFonts w:ascii="Times New Roman" w:hAnsi="Times New Roman" w:cs="Menlo"/>
          <w:color w:val="000000"/>
          <w:szCs w:val="18"/>
        </w:rPr>
        <w:t xml:space="preserve"> </w:t>
      </w:r>
      <w:r w:rsidRPr="00C82CE8">
        <w:rPr>
          <w:rStyle w:val="token"/>
          <w:rFonts w:ascii="Times New Roman" w:hAnsi="Times New Roman" w:cs="Menlo"/>
          <w:color w:val="000000"/>
          <w:szCs w:val="18"/>
        </w:rPr>
        <w:t>Response("website infinity");</w:t>
      </w:r>
    </w:p>
    <w:p w14:paraId="5C881F97" w14:textId="77777777" w:rsidR="001D1E97" w:rsidRPr="00C82CE8" w:rsidRDefault="001D1E97" w:rsidP="004D056A">
      <w:pPr>
        <w:pStyle w:val="HTMLPreformatted"/>
        <w:snapToGrid w:val="0"/>
        <w:spacing w:line="228" w:lineRule="auto"/>
        <w:rPr>
          <w:rFonts w:ascii="Times New Roman" w:hAnsi="Times New Roman" w:cs="Menlo"/>
          <w:color w:val="000000"/>
          <w:szCs w:val="18"/>
        </w:rPr>
      </w:pPr>
      <w:r w:rsidRPr="00C82CE8">
        <w:rPr>
          <w:rStyle w:val="token"/>
          <w:rFonts w:ascii="Times New Roman" w:hAnsi="Times New Roman" w:cs="Menlo"/>
          <w:color w:val="000000"/>
          <w:szCs w:val="18"/>
        </w:rPr>
        <w:t>}</w:t>
      </w:r>
    </w:p>
    <w:p w14:paraId="5850F04D" w14:textId="751EE573" w:rsidR="000727D9" w:rsidRPr="00C82CE8" w:rsidRDefault="00BF205E" w:rsidP="008D3C27">
      <w:pPr>
        <w:pStyle w:val="Heading1"/>
        <w:pageBreakBefore/>
      </w:pPr>
      <w:bookmarkStart w:id="38" w:name="_Toc114825020"/>
      <w:r w:rsidRPr="00C82CE8">
        <w:lastRenderedPageBreak/>
        <w:t>Platform</w:t>
      </w:r>
      <w:bookmarkEnd w:id="38"/>
    </w:p>
    <w:p w14:paraId="341FAA5E" w14:textId="4DE2A296" w:rsidR="000727D9" w:rsidRPr="00AE601B" w:rsidRDefault="00000000" w:rsidP="00AE601B">
      <w:pPr>
        <w:pStyle w:val="Heading2"/>
      </w:pPr>
      <w:hyperlink r:id="rId98" w:history="1">
        <w:bookmarkStart w:id="39" w:name="_Toc114825021"/>
        <w:r w:rsidR="000727D9" w:rsidRPr="00AE601B">
          <w:rPr>
            <w:rStyle w:val="Hyperlink"/>
            <w:color w:val="auto"/>
            <w:u w:val="none"/>
          </w:rPr>
          <w:t>Deployments</w:t>
        </w:r>
        <w:bookmarkEnd w:id="39"/>
      </w:hyperlink>
    </w:p>
    <w:p w14:paraId="11E3BE9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deployment is a snapshot of all code and environment variables required to run an application. Deployments are immutable after they have been created. To deploy a new version of the code for an application, a new deployment must be created.</w:t>
      </w:r>
    </w:p>
    <w:p w14:paraId="6913317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All deployments have a preview URL that can be used to view this specific deployment. Preview URLs have the format </w:t>
      </w:r>
      <w:r w:rsidRPr="00C82CE8">
        <w:rPr>
          <w:rStyle w:val="HTMLCode"/>
          <w:rFonts w:ascii="Times New Roman" w:eastAsia="楷体" w:hAnsi="Times New Roman" w:cs="Menlo"/>
          <w:color w:val="24292F"/>
          <w:sz w:val="18"/>
          <w:szCs w:val="18"/>
        </w:rPr>
        <w:t>{project_name}-{deployment_id}.deno.dev</w:t>
      </w:r>
      <w:r w:rsidRPr="00C82CE8">
        <w:rPr>
          <w:rFonts w:ascii="Times New Roman" w:hAnsi="Times New Roman" w:cs="Segoe UI"/>
          <w:color w:val="24292F"/>
          <w:szCs w:val="18"/>
        </w:rPr>
        <w:t>. There can also be other URLs that can point to a deployment, like custom domains or a project URL. These are explained in the </w:t>
      </w:r>
      <w:hyperlink r:id="rId99" w:history="1">
        <w:r w:rsidRPr="00C82CE8">
          <w:rPr>
            <w:rStyle w:val="Hyperlink"/>
            <w:rFonts w:ascii="Times New Roman" w:hAnsi="Times New Roman" w:cs="Segoe UI"/>
            <w:szCs w:val="18"/>
          </w:rPr>
          <w:t>Projects</w:t>
        </w:r>
      </w:hyperlink>
      <w:r w:rsidRPr="00C82CE8">
        <w:rPr>
          <w:rFonts w:ascii="Times New Roman" w:hAnsi="Times New Roman" w:cs="Segoe UI"/>
          <w:color w:val="24292F"/>
          <w:szCs w:val="18"/>
        </w:rPr>
        <w:t> chapter.</w:t>
      </w:r>
    </w:p>
    <w:p w14:paraId="205EA709"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100" w:anchor="creating-deployments" w:history="1">
        <w:r w:rsidR="001D1E97" w:rsidRPr="00C82CE8">
          <w:rPr>
            <w:rStyle w:val="Hyperlink"/>
            <w:rFonts w:cs="Segoe UI"/>
            <w:szCs w:val="18"/>
          </w:rPr>
          <w:t>Creating Deployments</w:t>
        </w:r>
      </w:hyperlink>
    </w:p>
    <w:p w14:paraId="6A3ACC33"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101" w:anchor="git-integration" w:history="1">
        <w:r w:rsidR="001D1E97" w:rsidRPr="00C82CE8">
          <w:rPr>
            <w:rStyle w:val="Hyperlink"/>
            <w:rFonts w:cs="Segoe UI"/>
            <w:szCs w:val="18"/>
          </w:rPr>
          <w:t>Git Integration</w:t>
        </w:r>
      </w:hyperlink>
    </w:p>
    <w:p w14:paraId="6CB8A8C0"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102" w:anchor="production-vs-preview-deployments" w:history="1">
        <w:r w:rsidR="001D1E97" w:rsidRPr="00C82CE8">
          <w:rPr>
            <w:rStyle w:val="Hyperlink"/>
            <w:rFonts w:cs="Segoe UI"/>
            <w:szCs w:val="18"/>
          </w:rPr>
          <w:t>Production Vs. Preview Deployments</w:t>
        </w:r>
      </w:hyperlink>
    </w:p>
    <w:p w14:paraId="032EC0FE"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103" w:anchor="logs" w:history="1">
        <w:r w:rsidR="001D1E97" w:rsidRPr="00C82CE8">
          <w:rPr>
            <w:rStyle w:val="Hyperlink"/>
            <w:rFonts w:cs="Segoe UI"/>
            <w:szCs w:val="18"/>
          </w:rPr>
          <w:t>Logs</w:t>
        </w:r>
      </w:hyperlink>
    </w:p>
    <w:p w14:paraId="33AE91D6" w14:textId="77777777" w:rsidR="001D1E97" w:rsidRPr="00C82CE8" w:rsidRDefault="00000000" w:rsidP="00F036A8">
      <w:pPr>
        <w:widowControl/>
        <w:numPr>
          <w:ilvl w:val="0"/>
          <w:numId w:val="31"/>
        </w:numPr>
        <w:tabs>
          <w:tab w:val="clear" w:pos="720"/>
          <w:tab w:val="left" w:pos="360"/>
        </w:tabs>
        <w:ind w:left="0" w:firstLine="0"/>
        <w:rPr>
          <w:rFonts w:cs="Segoe UI"/>
          <w:color w:val="24292F"/>
          <w:szCs w:val="18"/>
        </w:rPr>
      </w:pPr>
      <w:hyperlink r:id="rId104" w:anchor="crash-reports" w:history="1">
        <w:r w:rsidR="001D1E97" w:rsidRPr="00C82CE8">
          <w:rPr>
            <w:rStyle w:val="Hyperlink"/>
            <w:rFonts w:cs="Segoe UI"/>
            <w:szCs w:val="18"/>
          </w:rPr>
          <w:t>Crash Reports</w:t>
        </w:r>
      </w:hyperlink>
    </w:p>
    <w:p w14:paraId="4B1D961C" w14:textId="77777777" w:rsidR="001D1E97" w:rsidRPr="00C82CE8" w:rsidRDefault="001D1E97" w:rsidP="00C82CE8">
      <w:pPr>
        <w:pStyle w:val="Heading3"/>
      </w:pPr>
      <w:bookmarkStart w:id="40" w:name="_Toc114825022"/>
      <w:r w:rsidRPr="00C82CE8">
        <w:t>Creating Deployments</w:t>
      </w:r>
      <w:bookmarkEnd w:id="40"/>
    </w:p>
    <w:p w14:paraId="4914991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multiple ways to create a deployment: through </w:t>
      </w:r>
      <w:hyperlink r:id="rId105" w:anchor="git-integration" w:history="1">
        <w:r w:rsidRPr="00C82CE8">
          <w:rPr>
            <w:rStyle w:val="Hyperlink"/>
            <w:rFonts w:ascii="Times New Roman" w:hAnsi="Times New Roman" w:cs="Segoe UI"/>
            <w:szCs w:val="18"/>
          </w:rPr>
          <w:t>the GitHub integration</w:t>
        </w:r>
      </w:hyperlink>
      <w:r w:rsidRPr="00C82CE8">
        <w:rPr>
          <w:rFonts w:ascii="Times New Roman" w:hAnsi="Times New Roman" w:cs="Segoe UI"/>
          <w:color w:val="24292F"/>
          <w:szCs w:val="18"/>
        </w:rPr>
        <w:t>, through </w:t>
      </w:r>
      <w:hyperlink r:id="rId106" w:history="1">
        <w:r w:rsidRPr="00C82CE8">
          <w:rPr>
            <w:rStyle w:val="Hyperlink"/>
            <w:rFonts w:ascii="Times New Roman" w:hAnsi="Times New Roman" w:cs="Segoe UI"/>
            <w:szCs w:val="18"/>
          </w:rPr>
          <w:t>deployctl</w:t>
        </w:r>
      </w:hyperlink>
      <w:r w:rsidRPr="00C82CE8">
        <w:rPr>
          <w:rFonts w:ascii="Times New Roman" w:hAnsi="Times New Roman" w:cs="Segoe UI"/>
          <w:color w:val="24292F"/>
          <w:szCs w:val="18"/>
        </w:rPr>
        <w:t> command (or GitHub Action), or through a </w:t>
      </w:r>
      <w:hyperlink r:id="rId107" w:history="1">
        <w:r w:rsidRPr="00C82CE8">
          <w:rPr>
            <w:rStyle w:val="Hyperlink"/>
            <w:rFonts w:ascii="Times New Roman" w:hAnsi="Times New Roman" w:cs="Segoe UI"/>
            <w:szCs w:val="18"/>
          </w:rPr>
          <w:t>playground</w:t>
        </w:r>
      </w:hyperlink>
      <w:r w:rsidRPr="00C82CE8">
        <w:rPr>
          <w:rFonts w:ascii="Times New Roman" w:hAnsi="Times New Roman" w:cs="Segoe UI"/>
          <w:color w:val="24292F"/>
          <w:szCs w:val="18"/>
        </w:rPr>
        <w:t>. In all cases the environment variables are copied from the project at the time of creation. Changing environment variables in a project will not have any impact on the environment variables of previously created deployments.</w:t>
      </w:r>
    </w:p>
    <w:p w14:paraId="36412CC5" w14:textId="77777777" w:rsidR="001D1E97" w:rsidRPr="00C82CE8" w:rsidRDefault="001D1E97" w:rsidP="008D3C27">
      <w:pPr>
        <w:pStyle w:val="Heading4"/>
      </w:pPr>
      <w:r w:rsidRPr="00C82CE8">
        <w:t>Playgrounds</w:t>
      </w:r>
    </w:p>
    <w:p w14:paraId="7D5F444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easiest way to deploy some code, is via a Deno Deploy playground. You can learn more about the playgrounds </w:t>
      </w:r>
      <w:hyperlink r:id="rId108" w:history="1">
        <w:r w:rsidRPr="00C82CE8">
          <w:rPr>
            <w:rStyle w:val="Hyperlink"/>
            <w:rFonts w:ascii="Times New Roman" w:hAnsi="Times New Roman" w:cs="Segoe UI"/>
            <w:szCs w:val="18"/>
          </w:rPr>
          <w:t>here</w:t>
        </w:r>
      </w:hyperlink>
      <w:r w:rsidRPr="00C82CE8">
        <w:rPr>
          <w:rFonts w:ascii="Times New Roman" w:hAnsi="Times New Roman" w:cs="Segoe UI"/>
          <w:color w:val="24292F"/>
          <w:szCs w:val="18"/>
        </w:rPr>
        <w:t>.</w:t>
      </w:r>
    </w:p>
    <w:p w14:paraId="4ACA3E6A" w14:textId="77777777" w:rsidR="001D1E97" w:rsidRPr="00C82CE8" w:rsidRDefault="001D1E97" w:rsidP="008D3C27">
      <w:pPr>
        <w:pStyle w:val="Heading4"/>
      </w:pPr>
      <w:r w:rsidRPr="00C82CE8">
        <w:t>Git Integration</w:t>
      </w:r>
    </w:p>
    <w:p w14:paraId="4BC9496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simplest way to create deployments for more complex projects is to link a project to a GitHub repository (more about this </w:t>
      </w:r>
      <w:hyperlink r:id="rId109" w:anchor="git-integration" w:history="1">
        <w:r w:rsidRPr="00C82CE8">
          <w:rPr>
            <w:rStyle w:val="Hyperlink"/>
            <w:rFonts w:ascii="Times New Roman" w:hAnsi="Times New Roman" w:cs="Segoe UI"/>
            <w:szCs w:val="18"/>
          </w:rPr>
          <w:t>projects chapter</w:t>
        </w:r>
      </w:hyperlink>
      <w:r w:rsidRPr="00C82CE8">
        <w:rPr>
          <w:rFonts w:ascii="Times New Roman" w:hAnsi="Times New Roman" w:cs="Segoe UI"/>
          <w:color w:val="24292F"/>
          <w:szCs w:val="18"/>
        </w:rPr>
        <w:t>). In this case, whenever a new commit is pushed to the linked repository, we will automatically pull the application code from the repository and create a new deployment. The status of this process is reported via status check on the commit. This status check can be viewed in the GitHub UI, and it contains a link to the preview URL for that deployment. If a deployment fails (for example, Deno Deploy could not download a dependency), we will show the error in the GitHub status check of the commit and add a comment to the relevant commit in GitHub.</w:t>
      </w:r>
    </w:p>
    <w:p w14:paraId="041155D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pushes to the production branch of your repository (usually </w:t>
      </w:r>
      <w:r w:rsidRPr="00C82CE8">
        <w:rPr>
          <w:rStyle w:val="HTMLCode"/>
          <w:rFonts w:ascii="Times New Roman" w:eastAsia="楷体" w:hAnsi="Times New Roman" w:cs="Menlo"/>
          <w:color w:val="24292F"/>
          <w:sz w:val="18"/>
          <w:szCs w:val="18"/>
        </w:rPr>
        <w:t>main</w:t>
      </w:r>
      <w:r w:rsidRPr="00C82CE8">
        <w:rPr>
          <w:rFonts w:ascii="Times New Roman" w:hAnsi="Times New Roman" w:cs="Segoe UI"/>
          <w:color w:val="24292F"/>
          <w:szCs w:val="18"/>
        </w:rPr>
        <w:t> or the one chosen by you during the link process), we will create a </w:t>
      </w:r>
      <w:r w:rsidRPr="00C82CE8">
        <w:rPr>
          <w:rStyle w:val="Strong"/>
          <w:rFonts w:ascii="Times New Roman" w:hAnsi="Times New Roman" w:cs="Segoe UI"/>
          <w:color w:val="24292F"/>
          <w:szCs w:val="18"/>
        </w:rPr>
        <w:t>Production Deployment</w:t>
      </w:r>
      <w:r w:rsidRPr="00C82CE8">
        <w:rPr>
          <w:rFonts w:ascii="Times New Roman" w:hAnsi="Times New Roman" w:cs="Segoe UI"/>
          <w:color w:val="24292F"/>
          <w:szCs w:val="18"/>
        </w:rPr>
        <w:t>. Pushes to any other branch will create a </w:t>
      </w:r>
      <w:r w:rsidRPr="00C82CE8">
        <w:rPr>
          <w:rStyle w:val="Strong"/>
          <w:rFonts w:ascii="Times New Roman" w:hAnsi="Times New Roman" w:cs="Segoe UI"/>
          <w:color w:val="24292F"/>
          <w:szCs w:val="18"/>
        </w:rPr>
        <w:t>Preview Deployment</w:t>
      </w:r>
      <w:r w:rsidRPr="00C82CE8">
        <w:rPr>
          <w:rFonts w:ascii="Times New Roman" w:hAnsi="Times New Roman" w:cs="Segoe UI"/>
          <w:color w:val="24292F"/>
          <w:szCs w:val="18"/>
        </w:rPr>
        <w:t>.</w:t>
      </w:r>
    </w:p>
    <w:p w14:paraId="28173B7A" w14:textId="77777777" w:rsidR="001D1E97" w:rsidRPr="00C82CE8" w:rsidRDefault="00000000" w:rsidP="008D3C27">
      <w:pPr>
        <w:pStyle w:val="Heading4"/>
      </w:pPr>
      <w:hyperlink r:id="rId110" w:history="1">
        <w:r w:rsidR="001D1E97" w:rsidRPr="00C82CE8">
          <w:rPr>
            <w:rStyle w:val="Hyperlink"/>
            <w:rFonts w:cs="Segoe UI"/>
            <w:szCs w:val="18"/>
          </w:rPr>
          <w:t>deployctl</w:t>
        </w:r>
      </w:hyperlink>
    </w:p>
    <w:p w14:paraId="1E51826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deployctl</w:t>
      </w:r>
      <w:r w:rsidRPr="00C82CE8">
        <w:rPr>
          <w:rFonts w:ascii="Times New Roman" w:hAnsi="Times New Roman" w:cs="Segoe UI"/>
          <w:color w:val="24292F"/>
          <w:szCs w:val="18"/>
        </w:rPr>
        <w:t> is a command line tool for deploying your code to Deno Deploy, and it's also a </w:t>
      </w:r>
      <w:r w:rsidRPr="00C82CE8">
        <w:rPr>
          <w:rStyle w:val="HTMLCode"/>
          <w:rFonts w:ascii="Times New Roman" w:eastAsia="楷体" w:hAnsi="Times New Roman" w:cs="Menlo"/>
          <w:color w:val="24292F"/>
          <w:sz w:val="18"/>
          <w:szCs w:val="18"/>
        </w:rPr>
        <w:t>GitHub Action</w:t>
      </w:r>
      <w:r w:rsidRPr="00C82CE8">
        <w:rPr>
          <w:rFonts w:ascii="Times New Roman" w:hAnsi="Times New Roman" w:cs="Segoe UI"/>
          <w:color w:val="24292F"/>
          <w:szCs w:val="18"/>
        </w:rPr>
        <w:t> for the same purpose. You can control more details of your deployment than the above automatic GitHub integration by using </w:t>
      </w:r>
      <w:r w:rsidRPr="00C82CE8">
        <w:rPr>
          <w:rStyle w:val="HTMLCode"/>
          <w:rFonts w:ascii="Times New Roman" w:eastAsia="楷体" w:hAnsi="Times New Roman" w:cs="Menlo"/>
          <w:color w:val="24292F"/>
          <w:sz w:val="18"/>
          <w:szCs w:val="18"/>
        </w:rPr>
        <w:t>deployctl</w:t>
      </w:r>
      <w:r w:rsidRPr="00C82CE8">
        <w:rPr>
          <w:rFonts w:ascii="Times New Roman" w:hAnsi="Times New Roman" w:cs="Segoe UI"/>
          <w:color w:val="24292F"/>
          <w:szCs w:val="18"/>
        </w:rPr>
        <w:t>. See </w:t>
      </w:r>
      <w:hyperlink r:id="rId111" w:history="1">
        <w:r w:rsidRPr="00C82CE8">
          <w:rPr>
            <w:rStyle w:val="Hyperlink"/>
            <w:rFonts w:ascii="Times New Roman" w:hAnsi="Times New Roman" w:cs="Segoe UI"/>
            <w:szCs w:val="18"/>
          </w:rPr>
          <w:t>the </w:t>
        </w:r>
        <w:r w:rsidRPr="00C82CE8">
          <w:rPr>
            <w:rStyle w:val="HTMLCode"/>
            <w:rFonts w:ascii="Times New Roman" w:eastAsia="楷体" w:hAnsi="Times New Roman" w:cs="Menlo"/>
            <w:color w:val="0000FF"/>
            <w:sz w:val="18"/>
            <w:szCs w:val="18"/>
          </w:rPr>
          <w:t>deployctl</w:t>
        </w:r>
        <w:r w:rsidRPr="00C82CE8">
          <w:rPr>
            <w:rStyle w:val="Hyperlink"/>
            <w:rFonts w:ascii="Times New Roman" w:hAnsi="Times New Roman" w:cs="Segoe UI"/>
            <w:szCs w:val="18"/>
          </w:rPr>
          <w:t> page</w:t>
        </w:r>
      </w:hyperlink>
      <w:r w:rsidRPr="00C82CE8">
        <w:rPr>
          <w:rFonts w:ascii="Times New Roman" w:hAnsi="Times New Roman" w:cs="Segoe UI"/>
          <w:color w:val="24292F"/>
          <w:szCs w:val="18"/>
        </w:rPr>
        <w:t> for more details.</w:t>
      </w:r>
    </w:p>
    <w:p w14:paraId="38045D0B" w14:textId="77777777" w:rsidR="001D1E97" w:rsidRPr="00C82CE8" w:rsidRDefault="001D1E97" w:rsidP="00C82CE8">
      <w:pPr>
        <w:pStyle w:val="Heading3"/>
      </w:pPr>
      <w:bookmarkStart w:id="41" w:name="_Toc114825023"/>
      <w:r w:rsidRPr="00C82CE8">
        <w:t>Production vs Preview Deployments</w:t>
      </w:r>
      <w:bookmarkEnd w:id="41"/>
    </w:p>
    <w:p w14:paraId="1A724E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deployment can either be a production or a preview deployment. These deployments do not have any differences in runtime functionality. The only distinguishing factor is that a project's production deployment will receive traffic from the project URL (e.g. </w:t>
      </w:r>
      <w:r w:rsidRPr="00C82CE8">
        <w:rPr>
          <w:rStyle w:val="HTMLCode"/>
          <w:rFonts w:ascii="Times New Roman" w:eastAsia="楷体" w:hAnsi="Times New Roman" w:cs="Menlo"/>
          <w:color w:val="24292F"/>
          <w:sz w:val="18"/>
          <w:szCs w:val="18"/>
        </w:rPr>
        <w:t>myproject.deno.dev</w:t>
      </w:r>
      <w:r w:rsidRPr="00C82CE8">
        <w:rPr>
          <w:rFonts w:ascii="Times New Roman" w:hAnsi="Times New Roman" w:cs="Segoe UI"/>
          <w:color w:val="24292F"/>
          <w:szCs w:val="18"/>
        </w:rPr>
        <w:t>), and from custom domains in addition to traffic to the deployment's preview URL.</w:t>
      </w:r>
    </w:p>
    <w:p w14:paraId="2E3E6175" w14:textId="77777777" w:rsidR="001D1E97" w:rsidRPr="00C82CE8" w:rsidRDefault="001D1E97" w:rsidP="00C82CE8">
      <w:pPr>
        <w:pStyle w:val="Heading3"/>
      </w:pPr>
      <w:bookmarkStart w:id="42" w:name="_Toc114825024"/>
      <w:r w:rsidRPr="00C82CE8">
        <w:t>Logs</w:t>
      </w:r>
      <w:bookmarkEnd w:id="42"/>
    </w:p>
    <w:p w14:paraId="2A2D947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Applications can generate logs at runtime using the console API. These logs can be viewed in real time by navigating to the </w:t>
      </w:r>
      <w:r w:rsidRPr="00C82CE8">
        <w:rPr>
          <w:rStyle w:val="HTMLCode"/>
          <w:rFonts w:ascii="Times New Roman" w:eastAsia="楷体" w:hAnsi="Times New Roman" w:cs="Menlo"/>
          <w:color w:val="24292F"/>
          <w:sz w:val="18"/>
          <w:szCs w:val="18"/>
        </w:rPr>
        <w:t>Logs</w:t>
      </w:r>
      <w:r w:rsidRPr="00C82CE8">
        <w:rPr>
          <w:rFonts w:ascii="Times New Roman" w:hAnsi="Times New Roman" w:cs="Segoe UI"/>
          <w:color w:val="24292F"/>
          <w:szCs w:val="18"/>
        </w:rPr>
        <w:t> panel of a project or deployment. Logs will be streamed directly from an application to the log panel.</w:t>
      </w:r>
    </w:p>
    <w:p w14:paraId="31A5F76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These logs are </w:t>
      </w:r>
      <w:r w:rsidRPr="00C82CE8">
        <w:rPr>
          <w:rStyle w:val="Strong"/>
          <w:rFonts w:ascii="Times New Roman" w:hAnsi="Times New Roman" w:cs="Segoe UI"/>
          <w:color w:val="24292F"/>
          <w:szCs w:val="18"/>
        </w:rPr>
        <w:t>not persisted</w:t>
      </w:r>
      <w:r w:rsidRPr="00C82CE8">
        <w:rPr>
          <w:rFonts w:ascii="Times New Roman" w:hAnsi="Times New Roman" w:cs="Segoe UI"/>
          <w:color w:val="24292F"/>
          <w:szCs w:val="18"/>
        </w:rPr>
        <w:t>. Only logs that are generated after the logs page is opened can be viewed. After closing the logs page, all streamed logs are discarded.</w:t>
      </w:r>
    </w:p>
    <w:p w14:paraId="4710A6D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Log messages have a maximum size of 2kb. Messages larger than this are trimmed to 2kb.</w:t>
      </w:r>
    </w:p>
    <w:p w14:paraId="64DCAAEA" w14:textId="77777777" w:rsidR="001D1E97" w:rsidRPr="00C82CE8" w:rsidRDefault="001D1E97" w:rsidP="00C82CE8">
      <w:pPr>
        <w:pStyle w:val="Heading3"/>
      </w:pPr>
      <w:bookmarkStart w:id="43" w:name="_Toc114825025"/>
      <w:r w:rsidRPr="00C82CE8">
        <w:lastRenderedPageBreak/>
        <w:t>Crash Reports</w:t>
      </w:r>
      <w:bookmarkEnd w:id="43"/>
    </w:p>
    <w:p w14:paraId="0095D10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 a deployment crashes (you get a 502 status code as a response) due to an uncaught exception or uncaught rejection in your code, or we terminate the deployment due to overconsumption of resources, we generate a crash report containing the last 100 logs from your deployment.</w:t>
      </w:r>
    </w:p>
    <w:p w14:paraId="0E81340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generate new crash reports for a deployment if we see errors different from the previously generated crash reports. If same crash report is generated in different regions, we show you the crash report of the first region. We retain the latest hundred crash reports per deployment. Old crash reports are deleted in order of age when you reach the limit of 100 crash reports for a deployment.</w:t>
      </w:r>
    </w:p>
    <w:p w14:paraId="3DD79D4F" w14:textId="6617D660" w:rsidR="000727D9" w:rsidRPr="00AE601B" w:rsidRDefault="00000000" w:rsidP="00AE601B">
      <w:pPr>
        <w:pStyle w:val="Heading2"/>
      </w:pPr>
      <w:hyperlink r:id="rId112" w:history="1">
        <w:bookmarkStart w:id="44" w:name="_Toc114825026"/>
        <w:r w:rsidR="000727D9" w:rsidRPr="00AE601B">
          <w:rPr>
            <w:rStyle w:val="Hyperlink"/>
            <w:color w:val="auto"/>
            <w:u w:val="none"/>
          </w:rPr>
          <w:t>deployctl</w:t>
        </w:r>
        <w:bookmarkEnd w:id="44"/>
      </w:hyperlink>
    </w:p>
    <w:p w14:paraId="0BA7782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deployctl</w:t>
      </w:r>
      <w:r w:rsidRPr="00C82CE8">
        <w:rPr>
          <w:rFonts w:ascii="Times New Roman" w:hAnsi="Times New Roman" w:cs="Segoe UI"/>
          <w:color w:val="24292F"/>
          <w:szCs w:val="18"/>
        </w:rPr>
        <w:t> is a command line tool for deploying your code to Deno Deploy, and it's also a </w:t>
      </w:r>
      <w:r w:rsidRPr="00C82CE8">
        <w:rPr>
          <w:rStyle w:val="HTMLCode"/>
          <w:rFonts w:ascii="Times New Roman" w:eastAsia="楷体" w:hAnsi="Times New Roman" w:cs="Menlo"/>
          <w:color w:val="24292F"/>
          <w:sz w:val="18"/>
          <w:szCs w:val="18"/>
        </w:rPr>
        <w:t>GitHub Action</w:t>
      </w:r>
      <w:r w:rsidRPr="00C82CE8">
        <w:rPr>
          <w:rFonts w:ascii="Times New Roman" w:hAnsi="Times New Roman" w:cs="Segoe UI"/>
          <w:color w:val="24292F"/>
          <w:szCs w:val="18"/>
        </w:rPr>
        <w:t> for the same purpose.</w:t>
      </w:r>
    </w:p>
    <w:p w14:paraId="32B8E95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default GitHub integration of Deno Deploy automatically uploads the files in your repository as </w:t>
      </w:r>
      <w:hyperlink r:id="rId113" w:history="1">
        <w:r w:rsidRPr="00C82CE8">
          <w:rPr>
            <w:rStyle w:val="HTMLCode"/>
            <w:rFonts w:ascii="Times New Roman" w:eastAsia="楷体" w:hAnsi="Times New Roman" w:cs="Menlo"/>
            <w:color w:val="0000FF"/>
            <w:sz w:val="18"/>
            <w:szCs w:val="18"/>
          </w:rPr>
          <w:t>Static Assets</w:t>
        </w:r>
      </w:hyperlink>
      <w:r w:rsidRPr="00C82CE8">
        <w:rPr>
          <w:rFonts w:ascii="Times New Roman" w:hAnsi="Times New Roman" w:cs="Segoe UI"/>
          <w:color w:val="24292F"/>
          <w:szCs w:val="18"/>
        </w:rPr>
        <w:t> and you can access those files in Deno Deploy. However this static assets support is limited to the files in your repository with the default GitHub integration.</w:t>
      </w:r>
    </w:p>
    <w:p w14:paraId="7ADCE73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If you like to </w:t>
      </w:r>
      <w:r w:rsidRPr="00C82CE8">
        <w:rPr>
          <w:rStyle w:val="Strong"/>
          <w:rFonts w:ascii="Times New Roman" w:hAnsi="Times New Roman" w:cs="Segoe UI"/>
          <w:color w:val="24292F"/>
          <w:szCs w:val="18"/>
        </w:rPr>
        <w:t>dynamically</w:t>
      </w:r>
      <w:r w:rsidRPr="00C82CE8">
        <w:rPr>
          <w:rFonts w:ascii="Times New Roman" w:hAnsi="Times New Roman" w:cs="Segoe UI"/>
          <w:color w:val="24292F"/>
          <w:szCs w:val="18"/>
        </w:rPr>
        <w:t> generate the static assets during the build steps, you need to use </w:t>
      </w:r>
      <w:r w:rsidRPr="00C82CE8">
        <w:rPr>
          <w:rStyle w:val="HTMLCode"/>
          <w:rFonts w:ascii="Times New Roman" w:eastAsia="楷体" w:hAnsi="Times New Roman" w:cs="Menlo"/>
          <w:color w:val="24292F"/>
          <w:sz w:val="18"/>
          <w:szCs w:val="18"/>
        </w:rPr>
        <w:t>deployctl</w:t>
      </w:r>
      <w:r w:rsidRPr="00C82CE8">
        <w:rPr>
          <w:rFonts w:ascii="Times New Roman" w:hAnsi="Times New Roman" w:cs="Segoe UI"/>
          <w:color w:val="24292F"/>
          <w:szCs w:val="18"/>
        </w:rPr>
        <w:t>.</w:t>
      </w:r>
    </w:p>
    <w:p w14:paraId="079F8B7E" w14:textId="77777777" w:rsidR="001D1E97" w:rsidRPr="00ED0F8C" w:rsidRDefault="001D1E97" w:rsidP="00ED0F8C">
      <w:pPr>
        <w:pStyle w:val="Heading3"/>
      </w:pPr>
      <w:bookmarkStart w:id="45" w:name="_Toc114825027"/>
      <w:r w:rsidRPr="00ED0F8C">
        <w:rPr>
          <w:rStyle w:val="HTMLCode"/>
          <w:rFonts w:ascii="Times New Roman" w:eastAsia="楷体" w:hAnsi="Times New Roman" w:cstheme="minorBidi"/>
          <w:sz w:val="21"/>
          <w:szCs w:val="21"/>
        </w:rPr>
        <w:t>deployctl</w:t>
      </w:r>
      <w:r w:rsidRPr="00ED0F8C">
        <w:t> CLI</w:t>
      </w:r>
      <w:bookmarkEnd w:id="45"/>
    </w:p>
    <w:p w14:paraId="0EB7182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install </w:t>
      </w:r>
      <w:r w:rsidRPr="00C82CE8">
        <w:rPr>
          <w:rStyle w:val="HTMLCode"/>
          <w:rFonts w:ascii="Times New Roman" w:eastAsia="楷体" w:hAnsi="Times New Roman" w:cs="Menlo"/>
          <w:color w:val="24292F"/>
          <w:sz w:val="18"/>
          <w:szCs w:val="18"/>
        </w:rPr>
        <w:t>deployctl</w:t>
      </w:r>
      <w:r w:rsidRPr="00C82CE8">
        <w:rPr>
          <w:rFonts w:ascii="Times New Roman" w:hAnsi="Times New Roman" w:cs="Segoe UI"/>
          <w:color w:val="24292F"/>
          <w:szCs w:val="18"/>
        </w:rPr>
        <w:t> command with the below command:</w:t>
      </w:r>
    </w:p>
    <w:p w14:paraId="21262633"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deno install --allow-read --allow-write --allow-env --allow-net --allow-run --no-check -r -f https://deno.land/x/deploy/deployctl.ts</w:t>
      </w:r>
    </w:p>
    <w:p w14:paraId="4F94357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also need to set your Personal Access Token to </w:t>
      </w:r>
      <w:r w:rsidRPr="00C82CE8">
        <w:rPr>
          <w:rStyle w:val="HTMLCode"/>
          <w:rFonts w:ascii="Times New Roman" w:eastAsia="楷体" w:hAnsi="Times New Roman" w:cs="Menlo"/>
          <w:color w:val="24292F"/>
          <w:sz w:val="18"/>
          <w:szCs w:val="18"/>
        </w:rPr>
        <w:t>DENO_DEPLOY_TOKEN</w:t>
      </w:r>
      <w:r w:rsidRPr="00C82CE8">
        <w:rPr>
          <w:rFonts w:ascii="Times New Roman" w:hAnsi="Times New Roman" w:cs="Segoe UI"/>
          <w:color w:val="24292F"/>
          <w:szCs w:val="18"/>
        </w:rPr>
        <w:t> environment variable. You can generate your Personal Access Token in </w:t>
      </w:r>
      <w:hyperlink r:id="rId114" w:history="1">
        <w:r w:rsidRPr="00C82CE8">
          <w:rPr>
            <w:rStyle w:val="Hyperlink"/>
            <w:rFonts w:ascii="Times New Roman" w:hAnsi="Times New Roman" w:cs="Segoe UI"/>
            <w:szCs w:val="18"/>
          </w:rPr>
          <w:t>https://dash.deno.com/user/access-tokens</w:t>
        </w:r>
      </w:hyperlink>
      <w:r w:rsidRPr="00C82CE8">
        <w:rPr>
          <w:rFonts w:ascii="Times New Roman" w:hAnsi="Times New Roman" w:cs="Segoe UI"/>
          <w:color w:val="24292F"/>
          <w:szCs w:val="18"/>
        </w:rPr>
        <w:t> .</w:t>
      </w:r>
    </w:p>
    <w:p w14:paraId="03D2EB66" w14:textId="77777777" w:rsidR="001D1E97" w:rsidRPr="00C82CE8" w:rsidRDefault="001D1E97" w:rsidP="00C82CE8">
      <w:pPr>
        <w:pStyle w:val="Heading3"/>
      </w:pPr>
      <w:bookmarkStart w:id="46" w:name="_Toc114825028"/>
      <w:r w:rsidRPr="00C82CE8">
        <w:t>Usages</w:t>
      </w:r>
      <w:bookmarkEnd w:id="46"/>
    </w:p>
    <w:p w14:paraId="4D9D562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a local script:</w:t>
      </w:r>
    </w:p>
    <w:p w14:paraId="27FE4B64"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deployctl deploy --project=helloworld main.ts</w:t>
      </w:r>
    </w:p>
    <w:p w14:paraId="619F0A8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a remote script:</w:t>
      </w:r>
    </w:p>
    <w:p w14:paraId="2D63B6A9"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deployctl deploy --project=helloworld https://deno.com/examples/hello.js</w:t>
      </w:r>
    </w:p>
    <w:p w14:paraId="65632E2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a remote script without static files:</w:t>
      </w:r>
    </w:p>
    <w:p w14:paraId="28EEC0A6"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deployctl deploy --project=helloworld --no-static https://deno.com/examples/hello.js</w:t>
      </w:r>
    </w:p>
    <w:p w14:paraId="6A616D6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ignore the node_modules directory while deploying:</w:t>
      </w:r>
    </w:p>
    <w:p w14:paraId="36AF0519"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deployctl deploy --project=helloworld --exclude=node_modules main.tsx</w:t>
      </w:r>
    </w:p>
    <w:p w14:paraId="7363738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See the help message (</w:t>
      </w:r>
      <w:r w:rsidRPr="00C82CE8">
        <w:rPr>
          <w:rStyle w:val="HTMLCode"/>
          <w:rFonts w:ascii="Times New Roman" w:eastAsia="楷体" w:hAnsi="Times New Roman" w:cs="Menlo"/>
          <w:color w:val="24292F"/>
          <w:sz w:val="18"/>
          <w:szCs w:val="18"/>
        </w:rPr>
        <w:t>deployctl -h</w:t>
      </w:r>
      <w:r w:rsidRPr="00C82CE8">
        <w:rPr>
          <w:rFonts w:ascii="Times New Roman" w:hAnsi="Times New Roman" w:cs="Segoe UI"/>
          <w:color w:val="24292F"/>
          <w:szCs w:val="18"/>
        </w:rPr>
        <w:t>) for more details.</w:t>
      </w:r>
    </w:p>
    <w:p w14:paraId="495343DA" w14:textId="77777777" w:rsidR="001D1E97" w:rsidRPr="00ED0F8C" w:rsidRDefault="001D1E97" w:rsidP="00ED0F8C">
      <w:pPr>
        <w:pStyle w:val="Heading3"/>
      </w:pPr>
      <w:bookmarkStart w:id="47" w:name="_Toc114825029"/>
      <w:r w:rsidRPr="00ED0F8C">
        <w:rPr>
          <w:rStyle w:val="HTMLCode"/>
          <w:rFonts w:ascii="Times New Roman" w:eastAsia="楷体" w:hAnsi="Times New Roman" w:cstheme="minorBidi"/>
          <w:sz w:val="21"/>
          <w:szCs w:val="21"/>
        </w:rPr>
        <w:t>deployctl</w:t>
      </w:r>
      <w:r w:rsidRPr="00ED0F8C">
        <w:t> GitHub Action</w:t>
      </w:r>
      <w:bookmarkEnd w:id="47"/>
    </w:p>
    <w:p w14:paraId="1A5EE55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There's also </w:t>
      </w:r>
      <w:hyperlink r:id="rId115" w:history="1">
        <w:r w:rsidRPr="00C82CE8">
          <w:rPr>
            <w:rStyle w:val="HTMLCode"/>
            <w:rFonts w:ascii="Times New Roman" w:eastAsia="楷体" w:hAnsi="Times New Roman" w:cs="Menlo"/>
            <w:color w:val="0000FF"/>
            <w:sz w:val="18"/>
            <w:szCs w:val="18"/>
          </w:rPr>
          <w:t>deployctl</w:t>
        </w:r>
        <w:r w:rsidRPr="00C82CE8">
          <w:rPr>
            <w:rStyle w:val="Hyperlink"/>
            <w:rFonts w:ascii="Times New Roman" w:hAnsi="Times New Roman" w:cs="Segoe UI"/>
            <w:szCs w:val="18"/>
          </w:rPr>
          <w:t> GitHub Action</w:t>
        </w:r>
      </w:hyperlink>
      <w:r w:rsidRPr="00C82CE8">
        <w:rPr>
          <w:rFonts w:ascii="Times New Roman" w:hAnsi="Times New Roman" w:cs="Segoe UI"/>
          <w:color w:val="24292F"/>
          <w:szCs w:val="18"/>
        </w:rPr>
        <w:t> which wraps and automates the above command line usages.</w:t>
      </w:r>
    </w:p>
    <w:p w14:paraId="459086E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just need to include the </w:t>
      </w:r>
      <w:r w:rsidRPr="00C82CE8">
        <w:rPr>
          <w:rStyle w:val="HTMLCode"/>
          <w:rFonts w:ascii="Times New Roman" w:eastAsia="楷体" w:hAnsi="Times New Roman" w:cs="Menlo"/>
          <w:color w:val="24292F"/>
          <w:sz w:val="18"/>
          <w:szCs w:val="18"/>
        </w:rPr>
        <w:t>deployctl</w:t>
      </w:r>
      <w:r w:rsidRPr="00C82CE8">
        <w:rPr>
          <w:rFonts w:ascii="Times New Roman" w:hAnsi="Times New Roman" w:cs="Segoe UI"/>
          <w:color w:val="24292F"/>
          <w:szCs w:val="18"/>
        </w:rPr>
        <w:t> GitHub Action as a step in your workflow.</w:t>
      </w:r>
    </w:p>
    <w:p w14:paraId="54943F6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do </w:t>
      </w:r>
      <w:r w:rsidRPr="00C82CE8">
        <w:rPr>
          <w:rStyle w:val="Strong"/>
          <w:rFonts w:ascii="Times New Roman" w:hAnsi="Times New Roman" w:cs="Segoe UI"/>
          <w:color w:val="24292F"/>
          <w:szCs w:val="18"/>
        </w:rPr>
        <w:t>not</w:t>
      </w:r>
      <w:r w:rsidRPr="00C82CE8">
        <w:rPr>
          <w:rFonts w:ascii="Times New Roman" w:hAnsi="Times New Roman" w:cs="Segoe UI"/>
          <w:color w:val="24292F"/>
          <w:szCs w:val="18"/>
        </w:rPr>
        <w:t> need to set up any secrets for this to work. You </w:t>
      </w:r>
      <w:r w:rsidRPr="00C82CE8">
        <w:rPr>
          <w:rStyle w:val="Strong"/>
          <w:rFonts w:ascii="Times New Roman" w:hAnsi="Times New Roman" w:cs="Segoe UI"/>
          <w:color w:val="24292F"/>
          <w:szCs w:val="18"/>
        </w:rPr>
        <w:t>do</w:t>
      </w:r>
      <w:r w:rsidRPr="00C82CE8">
        <w:rPr>
          <w:rFonts w:ascii="Times New Roman" w:hAnsi="Times New Roman" w:cs="Segoe UI"/>
          <w:color w:val="24292F"/>
          <w:szCs w:val="18"/>
        </w:rPr>
        <w:t> need to link your GitHub repository to your Deno Deploy project and choose the "GitHub Actions" deployment mode. You can do this in your project settings on </w:t>
      </w:r>
      <w:hyperlink r:id="rId116" w:history="1">
        <w:r w:rsidRPr="00C82CE8">
          <w:rPr>
            <w:rStyle w:val="Hyperlink"/>
            <w:rFonts w:ascii="Times New Roman" w:hAnsi="Times New Roman" w:cs="Segoe UI"/>
            <w:szCs w:val="18"/>
          </w:rPr>
          <w:t>https://dash.deno.com</w:t>
        </w:r>
      </w:hyperlink>
      <w:r w:rsidRPr="00C82CE8">
        <w:rPr>
          <w:rFonts w:ascii="Times New Roman" w:hAnsi="Times New Roman" w:cs="Segoe UI"/>
          <w:color w:val="24292F"/>
          <w:szCs w:val="18"/>
        </w:rPr>
        <w:t>.</w:t>
      </w:r>
    </w:p>
    <w:p w14:paraId="565068EB"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job:</w:t>
      </w:r>
    </w:p>
    <w:p w14:paraId="65D5E2C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permissions:</w:t>
      </w:r>
    </w:p>
    <w:p w14:paraId="596AADBC"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id-token: write # This is required to allow the GitHub Action to authenticate with Deno Deploy.</w:t>
      </w:r>
    </w:p>
    <w:p w14:paraId="6C97E84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contents: read</w:t>
      </w:r>
    </w:p>
    <w:p w14:paraId="1AB6C39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steps:</w:t>
      </w:r>
    </w:p>
    <w:p w14:paraId="707B0D03"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 name: Deploy to Deno Deploy</w:t>
      </w:r>
    </w:p>
    <w:p w14:paraId="3BAF280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uses: denoland/deployctl@v1</w:t>
      </w:r>
    </w:p>
    <w:p w14:paraId="499F327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with:</w:t>
      </w:r>
    </w:p>
    <w:p w14:paraId="7B5EDEBB"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project: my-project # the name of the project on Deno Deploy</w:t>
      </w:r>
    </w:p>
    <w:p w14:paraId="0193A94B"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entrypoint: main.ts # the entrypoint to deploy</w:t>
      </w:r>
    </w:p>
    <w:p w14:paraId="18D2516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By default the entire contents of the repository will be deployed. This can be changed by specifying the </w:t>
      </w:r>
      <w:r w:rsidRPr="00C82CE8">
        <w:rPr>
          <w:rStyle w:val="HTMLCode"/>
          <w:rFonts w:ascii="Times New Roman" w:eastAsia="楷体" w:hAnsi="Times New Roman" w:cs="Menlo"/>
          <w:color w:val="24292F"/>
          <w:sz w:val="18"/>
          <w:szCs w:val="18"/>
        </w:rPr>
        <w:t>root</w:t>
      </w:r>
      <w:r w:rsidRPr="00C82CE8">
        <w:rPr>
          <w:rFonts w:ascii="Times New Roman" w:hAnsi="Times New Roman" w:cs="Segoe UI"/>
          <w:color w:val="24292F"/>
          <w:szCs w:val="18"/>
        </w:rPr>
        <w:t> option.</w:t>
      </w:r>
    </w:p>
    <w:p w14:paraId="5788B361"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name: Deploy to Deno Deploy</w:t>
      </w:r>
    </w:p>
    <w:p w14:paraId="32567DF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uses: denoland/deployctl@v1</w:t>
      </w:r>
    </w:p>
    <w:p w14:paraId="3B2B80A4"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lastRenderedPageBreak/>
        <w:t xml:space="preserve">  with:</w:t>
      </w:r>
    </w:p>
    <w:p w14:paraId="0EF2DC7D"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project: my-project</w:t>
      </w:r>
    </w:p>
    <w:p w14:paraId="160150C6"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entrypoint: index.js</w:t>
      </w:r>
    </w:p>
    <w:p w14:paraId="4B847998"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root: dist</w:t>
      </w:r>
    </w:p>
    <w:p w14:paraId="3439A8D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r w:rsidRPr="00C82CE8">
        <w:rPr>
          <w:rStyle w:val="HTMLCode"/>
          <w:rFonts w:ascii="Times New Roman" w:eastAsia="楷体" w:hAnsi="Times New Roman" w:cs="Menlo"/>
          <w:color w:val="24292F"/>
          <w:sz w:val="18"/>
          <w:szCs w:val="18"/>
        </w:rPr>
        <w:t>entrypoint</w:t>
      </w:r>
      <w:r w:rsidRPr="00C82CE8">
        <w:rPr>
          <w:rFonts w:ascii="Times New Roman" w:hAnsi="Times New Roman" w:cs="Segoe UI"/>
          <w:color w:val="24292F"/>
          <w:szCs w:val="18"/>
        </w:rPr>
        <w:t> can either be a relative path or file name, or a an absolute URL. If it is a relative path, it will be resolved relative to the </w:t>
      </w:r>
      <w:r w:rsidRPr="00C82CE8">
        <w:rPr>
          <w:rStyle w:val="HTMLCode"/>
          <w:rFonts w:ascii="Times New Roman" w:eastAsia="楷体" w:hAnsi="Times New Roman" w:cs="Menlo"/>
          <w:color w:val="24292F"/>
          <w:sz w:val="18"/>
          <w:szCs w:val="18"/>
        </w:rPr>
        <w:t>root</w:t>
      </w:r>
      <w:r w:rsidRPr="00C82CE8">
        <w:rPr>
          <w:rFonts w:ascii="Times New Roman" w:hAnsi="Times New Roman" w:cs="Segoe UI"/>
          <w:color w:val="24292F"/>
          <w:szCs w:val="18"/>
        </w:rPr>
        <w:t>. Both absolute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https://</w:t>
      </w:r>
      <w:r w:rsidRPr="00C82CE8">
        <w:rPr>
          <w:rFonts w:ascii="Times New Roman" w:hAnsi="Times New Roman" w:cs="Segoe UI"/>
          <w:color w:val="24292F"/>
          <w:szCs w:val="18"/>
        </w:rPr>
        <w:t> URLs are supported.</w:t>
      </w:r>
    </w:p>
    <w:p w14:paraId="23100EA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deploy the </w:t>
      </w:r>
      <w:r w:rsidRPr="00C82CE8">
        <w:rPr>
          <w:rStyle w:val="HTMLCode"/>
          <w:rFonts w:ascii="Times New Roman" w:eastAsia="楷体" w:hAnsi="Times New Roman" w:cs="Menlo"/>
          <w:color w:val="24292F"/>
          <w:sz w:val="18"/>
          <w:szCs w:val="18"/>
        </w:rPr>
        <w:t>./dist</w:t>
      </w:r>
      <w:r w:rsidRPr="00C82CE8">
        <w:rPr>
          <w:rFonts w:ascii="Times New Roman" w:hAnsi="Times New Roman" w:cs="Segoe UI"/>
          <w:color w:val="24292F"/>
          <w:szCs w:val="18"/>
        </w:rPr>
        <w:t> directory using the </w:t>
      </w:r>
      <w:hyperlink r:id="rId117" w:history="1">
        <w:r w:rsidRPr="00C82CE8">
          <w:rPr>
            <w:rStyle w:val="Hyperlink"/>
            <w:rFonts w:ascii="Times New Roman" w:hAnsi="Times New Roman" w:cs="Segoe UI"/>
            <w:szCs w:val="18"/>
          </w:rPr>
          <w:t>std/http/file_server.ts</w:t>
        </w:r>
      </w:hyperlink>
      <w:r w:rsidRPr="00C82CE8">
        <w:rPr>
          <w:rFonts w:ascii="Times New Roman" w:hAnsi="Times New Roman" w:cs="Segoe UI"/>
          <w:color w:val="24292F"/>
          <w:szCs w:val="18"/>
        </w:rPr>
        <w:t> module, you can use the following configuration:</w:t>
      </w:r>
    </w:p>
    <w:p w14:paraId="3A0F4435"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name: Deploy to Deno Deploy</w:t>
      </w:r>
    </w:p>
    <w:p w14:paraId="76B884C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uses: denoland/deployctl@v1</w:t>
      </w:r>
    </w:p>
    <w:p w14:paraId="1FCB0390"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with:</w:t>
      </w:r>
    </w:p>
    <w:p w14:paraId="4A547E8F"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project: my-project</w:t>
      </w:r>
    </w:p>
    <w:p w14:paraId="26880639" w14:textId="77777777" w:rsidR="001D1E97" w:rsidRPr="00C82CE8" w:rsidRDefault="001D1E97" w:rsidP="00E264E6">
      <w:pPr>
        <w:pStyle w:val="HTMLPreformatted"/>
        <w:snapToGrid w:val="0"/>
        <w:rPr>
          <w:rStyle w:val="HTMLCode"/>
          <w:rFonts w:ascii="Times New Roman" w:eastAsia="楷体" w:hAnsi="Times New Roman" w:cs="Menlo"/>
          <w:color w:val="24292F"/>
          <w:sz w:val="18"/>
          <w:szCs w:val="18"/>
        </w:rPr>
      </w:pPr>
      <w:r w:rsidRPr="00C82CE8">
        <w:rPr>
          <w:rStyle w:val="HTMLCode"/>
          <w:rFonts w:ascii="Times New Roman" w:eastAsia="楷体" w:hAnsi="Times New Roman" w:cs="Menlo"/>
          <w:color w:val="24292F"/>
          <w:sz w:val="18"/>
          <w:szCs w:val="18"/>
        </w:rPr>
        <w:t xml:space="preserve">    entrypoint: https://deno.land/std/http/file_server.ts</w:t>
      </w:r>
    </w:p>
    <w:p w14:paraId="4B637D1E" w14:textId="77777777" w:rsidR="001D1E97" w:rsidRPr="00C82CE8" w:rsidRDefault="001D1E97" w:rsidP="00E264E6">
      <w:pPr>
        <w:pStyle w:val="HTMLPreformatted"/>
        <w:snapToGrid w:val="0"/>
        <w:rPr>
          <w:rFonts w:ascii="Times New Roman" w:hAnsi="Times New Roman" w:cs="Menlo"/>
          <w:color w:val="24292F"/>
          <w:szCs w:val="18"/>
        </w:rPr>
      </w:pPr>
      <w:r w:rsidRPr="00C82CE8">
        <w:rPr>
          <w:rStyle w:val="HTMLCode"/>
          <w:rFonts w:ascii="Times New Roman" w:eastAsia="楷体" w:hAnsi="Times New Roman" w:cs="Menlo"/>
          <w:color w:val="24292F"/>
          <w:sz w:val="18"/>
          <w:szCs w:val="18"/>
        </w:rPr>
        <w:t xml:space="preserve">    root: dist</w:t>
      </w:r>
    </w:p>
    <w:p w14:paraId="42C3BB8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See </w:t>
      </w:r>
      <w:hyperlink r:id="rId118" w:history="1">
        <w:r w:rsidRPr="00C82CE8">
          <w:rPr>
            <w:rStyle w:val="Hyperlink"/>
            <w:rFonts w:ascii="Times New Roman" w:hAnsi="Times New Roman" w:cs="Segoe UI"/>
            <w:szCs w:val="18"/>
          </w:rPr>
          <w:t>deployctl README</w:t>
        </w:r>
      </w:hyperlink>
      <w:r w:rsidRPr="00C82CE8">
        <w:rPr>
          <w:rFonts w:ascii="Times New Roman" w:hAnsi="Times New Roman" w:cs="Segoe UI"/>
          <w:color w:val="24292F"/>
          <w:szCs w:val="18"/>
        </w:rPr>
        <w:t> for more details.</w:t>
      </w:r>
    </w:p>
    <w:p w14:paraId="13BAAC47" w14:textId="7AE5D16C" w:rsidR="000727D9" w:rsidRPr="00ED0F8C" w:rsidRDefault="00000000" w:rsidP="00ED0F8C">
      <w:pPr>
        <w:pStyle w:val="Heading2"/>
      </w:pPr>
      <w:hyperlink r:id="rId119" w:history="1">
        <w:bookmarkStart w:id="48" w:name="_Toc114825030"/>
        <w:r w:rsidR="000727D9" w:rsidRPr="00ED0F8C">
          <w:rPr>
            <w:rStyle w:val="Hyperlink"/>
            <w:color w:val="auto"/>
            <w:u w:val="none"/>
          </w:rPr>
          <w:t>Projects</w:t>
        </w:r>
        <w:bookmarkEnd w:id="48"/>
      </w:hyperlink>
    </w:p>
    <w:p w14:paraId="527DFB5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Projects</w:t>
      </w:r>
      <w:r w:rsidRPr="00C82CE8">
        <w:rPr>
          <w:rFonts w:ascii="Times New Roman" w:hAnsi="Times New Roman" w:cs="Segoe UI"/>
          <w:color w:val="24292F"/>
          <w:szCs w:val="18"/>
        </w:rPr>
        <w:t> are the most central resource in Deno Deploy. They group </w:t>
      </w:r>
      <w:hyperlink r:id="rId120" w:history="1">
        <w:r w:rsidRPr="00C82CE8">
          <w:rPr>
            <w:rStyle w:val="Hyperlink"/>
            <w:rFonts w:ascii="Times New Roman" w:hAnsi="Times New Roman" w:cs="Segoe UI"/>
            <w:szCs w:val="18"/>
          </w:rPr>
          <w:t>deployments</w:t>
        </w:r>
      </w:hyperlink>
      <w:r w:rsidRPr="00C82CE8">
        <w:rPr>
          <w:rFonts w:ascii="Times New Roman" w:hAnsi="Times New Roman" w:cs="Segoe UI"/>
          <w:color w:val="24292F"/>
          <w:szCs w:val="18"/>
        </w:rPr>
        <w:t>, </w:t>
      </w:r>
      <w:hyperlink r:id="rId121" w:anchor="domains" w:history="1">
        <w:r w:rsidRPr="00C82CE8">
          <w:rPr>
            <w:rStyle w:val="Hyperlink"/>
            <w:rFonts w:ascii="Times New Roman" w:hAnsi="Times New Roman" w:cs="Segoe UI"/>
            <w:szCs w:val="18"/>
          </w:rPr>
          <w:t>custom domains</w:t>
        </w:r>
      </w:hyperlink>
      <w:r w:rsidRPr="00C82CE8">
        <w:rPr>
          <w:rFonts w:ascii="Times New Roman" w:hAnsi="Times New Roman" w:cs="Segoe UI"/>
          <w:color w:val="24292F"/>
          <w:szCs w:val="18"/>
        </w:rPr>
        <w:t>, and </w:t>
      </w:r>
      <w:hyperlink r:id="rId122" w:anchor="environment-variables" w:history="1">
        <w:r w:rsidRPr="00C82CE8">
          <w:rPr>
            <w:rStyle w:val="Hyperlink"/>
            <w:rFonts w:ascii="Times New Roman" w:hAnsi="Times New Roman" w:cs="Segoe UI"/>
            <w:szCs w:val="18"/>
          </w:rPr>
          <w:t>environment variables</w:t>
        </w:r>
      </w:hyperlink>
      <w:r w:rsidRPr="00C82CE8">
        <w:rPr>
          <w:rFonts w:ascii="Times New Roman" w:hAnsi="Times New Roman" w:cs="Segoe UI"/>
          <w:color w:val="24292F"/>
          <w:szCs w:val="18"/>
        </w:rPr>
        <w:t>. Projects can be linked to a GitHub repository to enable the Deno Deploy </w:t>
      </w:r>
      <w:hyperlink r:id="rId123" w:anchor="git-integration" w:history="1">
        <w:r w:rsidRPr="00C82CE8">
          <w:rPr>
            <w:rStyle w:val="Hyperlink"/>
            <w:rFonts w:ascii="Times New Roman" w:hAnsi="Times New Roman" w:cs="Segoe UI"/>
            <w:szCs w:val="18"/>
          </w:rPr>
          <w:t>Git integration</w:t>
        </w:r>
      </w:hyperlink>
      <w:r w:rsidRPr="00C82CE8">
        <w:rPr>
          <w:rFonts w:ascii="Times New Roman" w:hAnsi="Times New Roman" w:cs="Segoe UI"/>
          <w:color w:val="24292F"/>
          <w:szCs w:val="18"/>
        </w:rPr>
        <w:t>.</w:t>
      </w:r>
    </w:p>
    <w:p w14:paraId="4620B783"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4" w:anchor="creating-a-project" w:history="1">
        <w:r w:rsidR="001D1E97" w:rsidRPr="00C82CE8">
          <w:rPr>
            <w:rStyle w:val="Hyperlink"/>
            <w:rFonts w:cs="Segoe UI"/>
            <w:szCs w:val="18"/>
          </w:rPr>
          <w:t>Creating a Project</w:t>
        </w:r>
      </w:hyperlink>
    </w:p>
    <w:p w14:paraId="702CF42E"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5" w:anchor="settings" w:history="1">
        <w:r w:rsidR="001D1E97" w:rsidRPr="00C82CE8">
          <w:rPr>
            <w:rStyle w:val="Hyperlink"/>
            <w:rFonts w:cs="Segoe UI"/>
            <w:szCs w:val="18"/>
          </w:rPr>
          <w:t>Settings</w:t>
        </w:r>
      </w:hyperlink>
    </w:p>
    <w:p w14:paraId="07A06F84"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6" w:anchor="domains" w:history="1">
        <w:r w:rsidR="001D1E97" w:rsidRPr="00C82CE8">
          <w:rPr>
            <w:rStyle w:val="Hyperlink"/>
            <w:rFonts w:cs="Segoe UI"/>
            <w:szCs w:val="18"/>
          </w:rPr>
          <w:t>Domains</w:t>
        </w:r>
      </w:hyperlink>
    </w:p>
    <w:p w14:paraId="30E2D686"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7" w:anchor="environment-variables" w:history="1">
        <w:r w:rsidR="001D1E97" w:rsidRPr="00C82CE8">
          <w:rPr>
            <w:rStyle w:val="Hyperlink"/>
            <w:rFonts w:cs="Segoe UI"/>
            <w:szCs w:val="18"/>
          </w:rPr>
          <w:t>Environment Variables</w:t>
        </w:r>
      </w:hyperlink>
    </w:p>
    <w:p w14:paraId="094C95AB" w14:textId="77777777" w:rsidR="001D1E97" w:rsidRPr="00C82CE8" w:rsidRDefault="00000000" w:rsidP="00F036A8">
      <w:pPr>
        <w:widowControl/>
        <w:numPr>
          <w:ilvl w:val="0"/>
          <w:numId w:val="32"/>
        </w:numPr>
        <w:tabs>
          <w:tab w:val="clear" w:pos="720"/>
          <w:tab w:val="left" w:pos="360"/>
        </w:tabs>
        <w:ind w:left="0" w:firstLine="0"/>
        <w:rPr>
          <w:rFonts w:cs="Segoe UI"/>
          <w:color w:val="24292F"/>
          <w:szCs w:val="18"/>
        </w:rPr>
      </w:pPr>
      <w:hyperlink r:id="rId128" w:anchor="git-integration" w:history="1">
        <w:r w:rsidR="001D1E97" w:rsidRPr="00C82CE8">
          <w:rPr>
            <w:rStyle w:val="Hyperlink"/>
            <w:rFonts w:cs="Segoe UI"/>
            <w:szCs w:val="18"/>
          </w:rPr>
          <w:t>Git Integration</w:t>
        </w:r>
      </w:hyperlink>
    </w:p>
    <w:p w14:paraId="5A16836E" w14:textId="77777777" w:rsidR="001D1E97" w:rsidRPr="00C82CE8" w:rsidRDefault="001D1E97" w:rsidP="00C82CE8">
      <w:pPr>
        <w:pStyle w:val="Heading3"/>
      </w:pPr>
      <w:bookmarkStart w:id="49" w:name="_Toc114825031"/>
      <w:r w:rsidRPr="00C82CE8">
        <w:t>Creating a Project</w:t>
      </w:r>
      <w:bookmarkEnd w:id="49"/>
    </w:p>
    <w:p w14:paraId="2CBD09A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create a project click on the </w:t>
      </w:r>
      <w:r w:rsidRPr="00C82CE8">
        <w:rPr>
          <w:rStyle w:val="Strong"/>
          <w:rFonts w:ascii="Times New Roman" w:hAnsi="Times New Roman" w:cs="Segoe UI"/>
          <w:color w:val="24292F"/>
          <w:szCs w:val="18"/>
        </w:rPr>
        <w:t>New Project</w:t>
      </w:r>
      <w:r w:rsidRPr="00C82CE8">
        <w:rPr>
          <w:rFonts w:ascii="Times New Roman" w:hAnsi="Times New Roman" w:cs="Segoe UI"/>
          <w:color w:val="24292F"/>
          <w:szCs w:val="18"/>
        </w:rPr>
        <w:t> button on the Deno Deploy dashboard, or navigate to </w:t>
      </w:r>
      <w:hyperlink r:id="rId129" w:history="1">
        <w:r w:rsidRPr="00C82CE8">
          <w:rPr>
            <w:rStyle w:val="Hyperlink"/>
            <w:rFonts w:ascii="Times New Roman" w:hAnsi="Times New Roman" w:cs="Segoe UI"/>
            <w:szCs w:val="18"/>
          </w:rPr>
          <w:t>https://dash.deno.com/new</w:t>
        </w:r>
      </w:hyperlink>
      <w:r w:rsidRPr="00C82CE8">
        <w:rPr>
          <w:rFonts w:ascii="Times New Roman" w:hAnsi="Times New Roman" w:cs="Segoe UI"/>
          <w:color w:val="24292F"/>
          <w:szCs w:val="18"/>
        </w:rPr>
        <w:t>.</w:t>
      </w:r>
    </w:p>
    <w:p w14:paraId="6B27F45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Project names must be between 3 and 24 characters long, only contain a-z, 0-9 and -, and must not start or end with a hyphen (-). The project name will determine a project's production URL. It has the form </w:t>
      </w:r>
      <w:r w:rsidRPr="00C82CE8">
        <w:rPr>
          <w:rStyle w:val="HTMLCode"/>
          <w:rFonts w:ascii="Times New Roman" w:eastAsia="楷体" w:hAnsi="Times New Roman" w:cs="Menlo"/>
          <w:color w:val="24292F"/>
          <w:sz w:val="18"/>
          <w:szCs w:val="18"/>
        </w:rPr>
        <w:t>$PROJECT_ID.deno.dev</w:t>
      </w:r>
      <w:r w:rsidRPr="00C82CE8">
        <w:rPr>
          <w:rFonts w:ascii="Times New Roman" w:hAnsi="Times New Roman" w:cs="Segoe UI"/>
          <w:color w:val="24292F"/>
          <w:szCs w:val="18"/>
        </w:rPr>
        <w:t> (e.g. </w:t>
      </w:r>
      <w:hyperlink r:id="rId130" w:history="1">
        <w:r w:rsidRPr="00C82CE8">
          <w:rPr>
            <w:rStyle w:val="Hyperlink"/>
            <w:rFonts w:ascii="Times New Roman" w:hAnsi="Times New Roman" w:cs="Segoe UI"/>
            <w:szCs w:val="18"/>
          </w:rPr>
          <w:t>https://hello.deno.dev</w:t>
        </w:r>
      </w:hyperlink>
      <w:r w:rsidRPr="00C82CE8">
        <w:rPr>
          <w:rFonts w:ascii="Times New Roman" w:hAnsi="Times New Roman" w:cs="Segoe UI"/>
          <w:color w:val="24292F"/>
          <w:szCs w:val="18"/>
        </w:rPr>
        <w:t>). The production URL is the URL that your production deployment can be reached at.</w:t>
      </w:r>
    </w:p>
    <w:p w14:paraId="76D612BC" w14:textId="77777777" w:rsidR="001D1E97" w:rsidRPr="00C82CE8" w:rsidRDefault="001D1E97" w:rsidP="00C82CE8">
      <w:pPr>
        <w:pStyle w:val="Heading3"/>
      </w:pPr>
      <w:bookmarkStart w:id="50" w:name="_Toc114825032"/>
      <w:r w:rsidRPr="00C82CE8">
        <w:t>Settings</w:t>
      </w:r>
      <w:bookmarkEnd w:id="50"/>
    </w:p>
    <w:p w14:paraId="0D99A1D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the project settings a project can be renamed, transferred to a different organization, or deleted. When renaming a project, the production URL of the project will be changed and traffic to the old URL will be dropped.</w:t>
      </w:r>
    </w:p>
    <w:p w14:paraId="59E1C1F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transfer a project to a different organization select the receiving organization from the dropdown menu and press </w:t>
      </w:r>
      <w:r w:rsidRPr="00C82CE8">
        <w:rPr>
          <w:rStyle w:val="Strong"/>
          <w:rFonts w:ascii="Times New Roman" w:hAnsi="Times New Roman" w:cs="Segoe UI"/>
          <w:color w:val="24292F"/>
          <w:szCs w:val="18"/>
        </w:rPr>
        <w:t>Transfer</w:t>
      </w:r>
      <w:r w:rsidRPr="00C82CE8">
        <w:rPr>
          <w:rFonts w:ascii="Times New Roman" w:hAnsi="Times New Roman" w:cs="Segoe UI"/>
          <w:color w:val="24292F"/>
          <w:szCs w:val="18"/>
        </w:rPr>
        <w:t>. You need to be a member of the receiving organization to transfer a project.</w:t>
      </w:r>
    </w:p>
    <w:p w14:paraId="44DA0D6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Deleting a project also deletes all linked custom domains, environment variables and deployments.</w:t>
      </w:r>
    </w:p>
    <w:p w14:paraId="7C41BE06" w14:textId="77777777" w:rsidR="001D1E97" w:rsidRPr="00C82CE8" w:rsidRDefault="001D1E97" w:rsidP="00C82CE8">
      <w:pPr>
        <w:pStyle w:val="Heading3"/>
      </w:pPr>
      <w:bookmarkStart w:id="51" w:name="_Toc114825033"/>
      <w:r w:rsidRPr="00C82CE8">
        <w:t>Domains</w:t>
      </w:r>
      <w:bookmarkEnd w:id="51"/>
    </w:p>
    <w:p w14:paraId="0123EB9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By default a deployment can be reached by it's preview URL, or by the project URL if the project has a production deployment. These domains always end in </w:t>
      </w:r>
      <w:r w:rsidRPr="00C82CE8">
        <w:rPr>
          <w:rStyle w:val="HTMLCode"/>
          <w:rFonts w:ascii="Times New Roman" w:eastAsia="楷体" w:hAnsi="Times New Roman" w:cs="Menlo"/>
          <w:color w:val="24292F"/>
          <w:sz w:val="18"/>
          <w:szCs w:val="18"/>
        </w:rPr>
        <w:t>.deno.dev</w:t>
      </w:r>
      <w:r w:rsidRPr="00C82CE8">
        <w:rPr>
          <w:rFonts w:ascii="Times New Roman" w:hAnsi="Times New Roman" w:cs="Segoe UI"/>
          <w:color w:val="24292F"/>
          <w:szCs w:val="18"/>
        </w:rPr>
        <w:t>. It is also possible to use custom domains to serve traffic.</w:t>
      </w:r>
    </w:p>
    <w:p w14:paraId="5A109EB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must own the domain that you want to add to a project. If you do not own a domain yet, you can register one at a domain registrar like Google Domains, Namecheap, or gandi.net.</w:t>
      </w:r>
    </w:p>
    <w:p w14:paraId="4AA4F306" w14:textId="77777777" w:rsidR="001D1E97" w:rsidRPr="00C82CE8" w:rsidRDefault="001D1E97" w:rsidP="008D3C27">
      <w:pPr>
        <w:pStyle w:val="Heading4"/>
      </w:pPr>
      <w:r w:rsidRPr="00C82CE8">
        <w:t>Adding a Domain</w:t>
      </w:r>
    </w:p>
    <w:p w14:paraId="350C02C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Domains can be added in the domain settings page of a project. To navigate there, click the "Settings" button on the project page, then select "Domains" from the sidebar.</w:t>
      </w:r>
    </w:p>
    <w:p w14:paraId="28D243D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Enter the domain name you wish to add to the project and press "Add". The domain is added to the domains list and will have a "Needs setup" badge. Click on the "Needs setup" badge to visit the domain setup page which will display the list of DNS records that need to be created/updated for your domain.</w:t>
      </w:r>
    </w:p>
    <w:p w14:paraId="25822D0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To update DNS records of your domain, go to the DNS configuration panel of your domain registrar (or the service you're using to manage DNS) and enter the records as described on the domain setup page. Once you have the DNS records updated, click the "Validate" button on the domain setup page. It will check if the DNS records are correctly set and updates the status to "Validated, needs a certificate".</w:t>
      </w:r>
    </w:p>
    <w:p w14:paraId="0E066B2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At this point you have two options: let us automatically provision a certificate using Let's Encrypt, or you can manually upload a certificate and private key.</w:t>
      </w:r>
    </w:p>
    <w:p w14:paraId="274918C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automatically provision a certificate, press the "Provision Automatically" button. Provisioning a TLS certificate can take up to a minute. It is possible that the provisioning fails if your domain specifies a CAA record that prevents </w:t>
      </w:r>
      <w:hyperlink r:id="rId131" w:history="1">
        <w:r w:rsidRPr="00C82CE8">
          <w:rPr>
            <w:rStyle w:val="Hyperlink"/>
            <w:rFonts w:ascii="Times New Roman" w:hAnsi="Times New Roman" w:cs="Segoe UI"/>
            <w:szCs w:val="18"/>
          </w:rPr>
          <w:t>Let's Encrypt</w:t>
        </w:r>
      </w:hyperlink>
      <w:r w:rsidRPr="00C82CE8">
        <w:rPr>
          <w:rFonts w:ascii="Times New Roman" w:hAnsi="Times New Roman" w:cs="Segoe UI"/>
          <w:color w:val="24292F"/>
          <w:szCs w:val="18"/>
        </w:rPr>
        <w:t> from provisioning certificates. Certificates will be automatically renewed around 30 days before the certificate expires.</w:t>
      </w:r>
    </w:p>
    <w:p w14:paraId="3A473AF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manually upload a certificate chain and private key, press the "Upload Manually" button. You will be prompted to upload a certificate chain and private key. The certificate chain needs to be complete and valid, and your leaf certificate needs to be at the top of the chain.</w:t>
      </w:r>
    </w:p>
    <w:p w14:paraId="59ADFEEE" w14:textId="77777777" w:rsidR="001D1E97" w:rsidRPr="00C82CE8" w:rsidRDefault="001D1E97" w:rsidP="00C82CE8">
      <w:pPr>
        <w:pStyle w:val="Heading3"/>
      </w:pPr>
      <w:bookmarkStart w:id="52" w:name="_Toc114825034"/>
      <w:r w:rsidRPr="00C82CE8">
        <w:t>Environment Variables</w:t>
      </w:r>
      <w:bookmarkEnd w:id="52"/>
    </w:p>
    <w:p w14:paraId="0319CB3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Environment variables are useful to store values like access tokens of web services. You can create them in the project dashboard and access them in your code via the </w:t>
      </w:r>
      <w:r w:rsidRPr="00C82CE8">
        <w:rPr>
          <w:rStyle w:val="HTMLCode"/>
          <w:rFonts w:ascii="Times New Roman" w:eastAsia="楷体" w:hAnsi="Times New Roman" w:cs="Menlo"/>
          <w:color w:val="24292F"/>
          <w:sz w:val="18"/>
          <w:szCs w:val="18"/>
        </w:rPr>
        <w:t>Deno.env</w:t>
      </w:r>
      <w:r w:rsidRPr="00C82CE8">
        <w:rPr>
          <w:rFonts w:ascii="Times New Roman" w:hAnsi="Times New Roman" w:cs="Segoe UI"/>
          <w:color w:val="24292F"/>
          <w:szCs w:val="18"/>
        </w:rPr>
        <w:t> API. They are made available to both production and preview deployments.</w:t>
      </w:r>
    </w:p>
    <w:p w14:paraId="0F953C1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add an environment variable to your project, click on the "Settings" button on the project page and then on "Environment Variables" from the sidebar. Fill in the key/value fields and click on "Add" to add an environment variable to your project. A new production deployment will be created automatically with the new environment variables.</w:t>
      </w:r>
    </w:p>
    <w:p w14:paraId="6B2F3305" w14:textId="77777777" w:rsidR="001D1E97" w:rsidRPr="00C82CE8" w:rsidRDefault="001D1E97" w:rsidP="008D3C27">
      <w:pPr>
        <w:pStyle w:val="Heading4"/>
      </w:pPr>
      <w:r w:rsidRPr="00C82CE8">
        <w:t>Preset Variables</w:t>
      </w:r>
    </w:p>
    <w:p w14:paraId="0CC5308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Every deployment has the following environment variables preset, which you can access from your code.</w:t>
      </w:r>
    </w:p>
    <w:p w14:paraId="03E4035D" w14:textId="77777777" w:rsidR="001D1E97" w:rsidRPr="00C82CE8" w:rsidRDefault="001D1E97" w:rsidP="00E264E6">
      <w:pPr>
        <w:widowControl/>
        <w:numPr>
          <w:ilvl w:val="0"/>
          <w:numId w:val="33"/>
        </w:numPr>
        <w:ind w:left="0" w:firstLine="0"/>
        <w:rPr>
          <w:rFonts w:cs="Segoe UI"/>
          <w:color w:val="24292F"/>
          <w:szCs w:val="18"/>
        </w:rPr>
      </w:pPr>
      <w:r w:rsidRPr="00C82CE8">
        <w:rPr>
          <w:rStyle w:val="HTMLCode"/>
          <w:rFonts w:ascii="Times New Roman" w:eastAsia="楷体" w:hAnsi="Times New Roman" w:cs="Menlo"/>
          <w:color w:val="24292F"/>
          <w:sz w:val="18"/>
          <w:szCs w:val="18"/>
        </w:rPr>
        <w:t>DENO_REGION</w:t>
      </w:r>
    </w:p>
    <w:p w14:paraId="5D61C97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It holds the region code of the region in which the deployment is running. You can use this variable to serve region-specific content.</w:t>
      </w:r>
    </w:p>
    <w:p w14:paraId="0B7AF3C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refer to the region code from the </w:t>
      </w:r>
      <w:hyperlink r:id="rId132" w:history="1">
        <w:r w:rsidRPr="00C82CE8">
          <w:rPr>
            <w:rStyle w:val="Hyperlink"/>
            <w:rFonts w:ascii="Times New Roman" w:hAnsi="Times New Roman" w:cs="Segoe UI"/>
            <w:szCs w:val="18"/>
          </w:rPr>
          <w:t>regions page</w:t>
        </w:r>
      </w:hyperlink>
      <w:r w:rsidRPr="00C82CE8">
        <w:rPr>
          <w:rFonts w:ascii="Times New Roman" w:hAnsi="Times New Roman" w:cs="Segoe UI"/>
          <w:color w:val="24292F"/>
          <w:szCs w:val="18"/>
        </w:rPr>
        <w:t>.</w:t>
      </w:r>
    </w:p>
    <w:p w14:paraId="06E63A4A" w14:textId="77777777" w:rsidR="001D1E97" w:rsidRPr="00C82CE8" w:rsidRDefault="001D1E97" w:rsidP="00E264E6">
      <w:pPr>
        <w:widowControl/>
        <w:numPr>
          <w:ilvl w:val="0"/>
          <w:numId w:val="34"/>
        </w:numPr>
        <w:ind w:left="0" w:firstLine="0"/>
        <w:rPr>
          <w:rFonts w:cs="Segoe UI"/>
          <w:color w:val="24292F"/>
          <w:szCs w:val="18"/>
        </w:rPr>
      </w:pPr>
      <w:r w:rsidRPr="00C82CE8">
        <w:rPr>
          <w:rStyle w:val="HTMLCode"/>
          <w:rFonts w:ascii="Times New Roman" w:eastAsia="楷体" w:hAnsi="Times New Roman" w:cs="Menlo"/>
          <w:color w:val="24292F"/>
          <w:sz w:val="18"/>
          <w:szCs w:val="18"/>
        </w:rPr>
        <w:t>DENO_DEPLOYMENT_ID</w:t>
      </w:r>
    </w:p>
    <w:p w14:paraId="4956D01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It holds the ID of the deployment.</w:t>
      </w:r>
    </w:p>
    <w:p w14:paraId="22791C4E" w14:textId="77777777" w:rsidR="001D1E97" w:rsidRPr="00C82CE8" w:rsidRDefault="001D1E97" w:rsidP="00C82CE8">
      <w:pPr>
        <w:pStyle w:val="Heading3"/>
      </w:pPr>
      <w:bookmarkStart w:id="53" w:name="_Toc114825035"/>
      <w:r w:rsidRPr="00C82CE8">
        <w:t>Git Integration</w:t>
      </w:r>
      <w:bookmarkEnd w:id="53"/>
    </w:p>
    <w:p w14:paraId="1B3FA70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Git integration enables deployment of code changes that are pushed to a GitHub repository. Commits on the production branch will be deployed as a production deployment. Commits on all other branches will be deployed as a preview deployment.</w:t>
      </w:r>
    </w:p>
    <w:p w14:paraId="73F8082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two modes of operation for the Git integration:</w:t>
      </w:r>
    </w:p>
    <w:p w14:paraId="0D5D414C" w14:textId="77777777" w:rsidR="001D1E97" w:rsidRPr="00C82CE8" w:rsidRDefault="001D1E97" w:rsidP="00F036A8">
      <w:pPr>
        <w:widowControl/>
        <w:numPr>
          <w:ilvl w:val="0"/>
          <w:numId w:val="35"/>
        </w:numPr>
        <w:tabs>
          <w:tab w:val="clear" w:pos="720"/>
          <w:tab w:val="left" w:pos="360"/>
        </w:tabs>
        <w:ind w:left="0" w:firstLine="0"/>
        <w:rPr>
          <w:rFonts w:cs="Segoe UI"/>
          <w:color w:val="24292F"/>
          <w:szCs w:val="18"/>
        </w:rPr>
      </w:pPr>
      <w:r w:rsidRPr="00C82CE8">
        <w:rPr>
          <w:rStyle w:val="Strong"/>
          <w:rFonts w:cs="Segoe UI"/>
          <w:color w:val="24292F"/>
          <w:szCs w:val="18"/>
        </w:rPr>
        <w:t>Automatic</w:t>
      </w:r>
      <w:r w:rsidRPr="00C82CE8">
        <w:rPr>
          <w:rFonts w:cs="Segoe UI"/>
          <w:color w:val="24292F"/>
          <w:szCs w:val="18"/>
        </w:rPr>
        <w:t>: Deno Deploy will automatically pull code and assets from your repository source every time you push, and deploy it. This mode is very fast, but does not allow for a build step. </w:t>
      </w:r>
      <w:r w:rsidRPr="00C82CE8">
        <w:rPr>
          <w:rStyle w:val="Emphasis"/>
          <w:rFonts w:cs="Segoe UI"/>
          <w:i w:val="0"/>
          <w:color w:val="24292F"/>
          <w:szCs w:val="18"/>
        </w:rPr>
        <w:t>This is the recommended mode for most users.</w:t>
      </w:r>
    </w:p>
    <w:p w14:paraId="4D9EA998" w14:textId="77777777" w:rsidR="001D1E97" w:rsidRPr="00C82CE8" w:rsidRDefault="001D1E97" w:rsidP="00F036A8">
      <w:pPr>
        <w:widowControl/>
        <w:numPr>
          <w:ilvl w:val="0"/>
          <w:numId w:val="35"/>
        </w:numPr>
        <w:tabs>
          <w:tab w:val="clear" w:pos="720"/>
          <w:tab w:val="left" w:pos="360"/>
        </w:tabs>
        <w:ind w:left="0" w:firstLine="0"/>
        <w:rPr>
          <w:rFonts w:cs="Segoe UI"/>
          <w:color w:val="24292F"/>
          <w:szCs w:val="18"/>
        </w:rPr>
      </w:pPr>
      <w:r w:rsidRPr="00C82CE8">
        <w:rPr>
          <w:rStyle w:val="Strong"/>
          <w:rFonts w:cs="Segoe UI"/>
          <w:color w:val="24292F"/>
          <w:szCs w:val="18"/>
        </w:rPr>
        <w:t>GitHub Actions</w:t>
      </w:r>
      <w:r w:rsidRPr="00C82CE8">
        <w:rPr>
          <w:rFonts w:cs="Segoe UI"/>
          <w:color w:val="24292F"/>
          <w:szCs w:val="18"/>
        </w:rPr>
        <w:t>: In this mode you push your code and assets to Deno Deploy from a GitHub Actions workflow. This allows you to perform a build step before deploying.</w:t>
      </w:r>
    </w:p>
    <w:p w14:paraId="5ADD13C5" w14:textId="77777777" w:rsidR="001D1E97" w:rsidRPr="00C82CE8" w:rsidRDefault="001D1E97" w:rsidP="008D3C27">
      <w:pPr>
        <w:pStyle w:val="Heading4"/>
      </w:pPr>
      <w:r w:rsidRPr="00C82CE8">
        <w:t>Enabling</w:t>
      </w:r>
    </w:p>
    <w:p w14:paraId="6E4C477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enable the Git integration, follow these steps:</w:t>
      </w:r>
    </w:p>
    <w:p w14:paraId="7F5E13A4"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Click on the </w:t>
      </w:r>
      <w:r w:rsidRPr="00C82CE8">
        <w:rPr>
          <w:rStyle w:val="Strong"/>
          <w:rFonts w:cs="Segoe UI"/>
          <w:color w:val="24292F"/>
          <w:szCs w:val="18"/>
        </w:rPr>
        <w:t>Settings</w:t>
      </w:r>
      <w:r w:rsidRPr="00C82CE8">
        <w:rPr>
          <w:rFonts w:cs="Segoe UI"/>
          <w:color w:val="24292F"/>
          <w:szCs w:val="18"/>
        </w:rPr>
        <w:t> button on the project page and then select </w:t>
      </w:r>
      <w:r w:rsidRPr="00C82CE8">
        <w:rPr>
          <w:rStyle w:val="Strong"/>
          <w:rFonts w:cs="Segoe UI"/>
          <w:color w:val="24292F"/>
          <w:szCs w:val="18"/>
        </w:rPr>
        <w:t>Git</w:t>
      </w:r>
      <w:r w:rsidRPr="00C82CE8">
        <w:rPr>
          <w:rFonts w:cs="Segoe UI"/>
          <w:color w:val="24292F"/>
          <w:szCs w:val="18"/>
        </w:rPr>
        <w:t> from the sidebar.</w:t>
      </w:r>
    </w:p>
    <w:p w14:paraId="57246700"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Select your organization name, and repository. </w:t>
      </w:r>
      <w:r w:rsidRPr="00C82CE8">
        <w:rPr>
          <w:rStyle w:val="Emphasis"/>
          <w:rFonts w:cs="Segoe UI"/>
          <w:i w:val="0"/>
          <w:color w:val="24292F"/>
          <w:szCs w:val="18"/>
        </w:rPr>
        <w:t>If your repository or organization does not show up, make sure the </w:t>
      </w:r>
      <w:hyperlink r:id="rId133" w:history="1">
        <w:r w:rsidRPr="00C82CE8">
          <w:rPr>
            <w:rStyle w:val="Hyperlink"/>
            <w:rFonts w:cs="Segoe UI"/>
            <w:iCs/>
            <w:szCs w:val="18"/>
          </w:rPr>
          <w:t>Deno Deploy GitHub App</w:t>
        </w:r>
      </w:hyperlink>
      <w:r w:rsidRPr="00C82CE8">
        <w:rPr>
          <w:rStyle w:val="Emphasis"/>
          <w:rFonts w:cs="Segoe UI"/>
          <w:i w:val="0"/>
          <w:color w:val="24292F"/>
          <w:szCs w:val="18"/>
        </w:rPr>
        <w:t> is installed on your repository.</w:t>
      </w:r>
    </w:p>
    <w:p w14:paraId="2A903E8C"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Select a production branch. Code deployed from this branch will be deployed as a production deployment instead of a preview deployment.</w:t>
      </w:r>
    </w:p>
    <w:p w14:paraId="7ABC48A3"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Choose either </w:t>
      </w:r>
      <w:r w:rsidRPr="00C82CE8">
        <w:rPr>
          <w:rStyle w:val="Strong"/>
          <w:rFonts w:cs="Segoe UI"/>
          <w:color w:val="24292F"/>
          <w:szCs w:val="18"/>
        </w:rPr>
        <w:t>Automatic</w:t>
      </w:r>
      <w:r w:rsidRPr="00C82CE8">
        <w:rPr>
          <w:rFonts w:cs="Segoe UI"/>
          <w:color w:val="24292F"/>
          <w:szCs w:val="18"/>
        </w:rPr>
        <w:t> or </w:t>
      </w:r>
      <w:r w:rsidRPr="00C82CE8">
        <w:rPr>
          <w:rStyle w:val="Strong"/>
          <w:rFonts w:cs="Segoe UI"/>
          <w:color w:val="24292F"/>
          <w:szCs w:val="18"/>
        </w:rPr>
        <w:t>GitHub Actions</w:t>
      </w:r>
      <w:r w:rsidRPr="00C82CE8">
        <w:rPr>
          <w:rFonts w:cs="Segoe UI"/>
          <w:color w:val="24292F"/>
          <w:szCs w:val="18"/>
        </w:rPr>
        <w:t> deployment mode. The difference between these modes is explained above.</w:t>
      </w:r>
    </w:p>
    <w:p w14:paraId="243B95DE" w14:textId="77777777" w:rsidR="001D1E97" w:rsidRPr="00C82CE8" w:rsidRDefault="001D1E97" w:rsidP="00F036A8">
      <w:pPr>
        <w:widowControl/>
        <w:numPr>
          <w:ilvl w:val="0"/>
          <w:numId w:val="36"/>
        </w:numPr>
        <w:tabs>
          <w:tab w:val="clear" w:pos="720"/>
          <w:tab w:val="left" w:pos="360"/>
        </w:tabs>
        <w:ind w:left="0" w:firstLine="0"/>
        <w:rPr>
          <w:rFonts w:cs="Segoe UI"/>
          <w:color w:val="24292F"/>
          <w:szCs w:val="18"/>
        </w:rPr>
      </w:pPr>
      <w:r w:rsidRPr="00C82CE8">
        <w:rPr>
          <w:rFonts w:cs="Segoe UI"/>
          <w:color w:val="24292F"/>
          <w:szCs w:val="18"/>
        </w:rPr>
        <w:t>Depending on the mode, do the following:</w:t>
      </w:r>
    </w:p>
    <w:p w14:paraId="1CF13AD8" w14:textId="77777777" w:rsidR="001D1E97" w:rsidRPr="00C82CE8" w:rsidRDefault="001D1E97" w:rsidP="00F036A8">
      <w:pPr>
        <w:widowControl/>
        <w:numPr>
          <w:ilvl w:val="1"/>
          <w:numId w:val="36"/>
        </w:numPr>
        <w:tabs>
          <w:tab w:val="left" w:pos="360"/>
        </w:tabs>
        <w:ind w:left="0" w:firstLine="0"/>
        <w:rPr>
          <w:rFonts w:cs="Segoe UI"/>
          <w:color w:val="24292F"/>
          <w:szCs w:val="18"/>
        </w:rPr>
      </w:pPr>
      <w:r w:rsidRPr="00C82CE8">
        <w:rPr>
          <w:rFonts w:cs="Segoe UI"/>
          <w:color w:val="24292F"/>
          <w:szCs w:val="18"/>
        </w:rPr>
        <w:t>If you chose </w:t>
      </w:r>
      <w:r w:rsidRPr="00C82CE8">
        <w:rPr>
          <w:rStyle w:val="Strong"/>
          <w:rFonts w:cs="Segoe UI"/>
          <w:color w:val="24292F"/>
          <w:szCs w:val="18"/>
        </w:rPr>
        <w:t>Automatic</w:t>
      </w:r>
      <w:r w:rsidRPr="00C82CE8">
        <w:rPr>
          <w:rFonts w:cs="Segoe UI"/>
          <w:color w:val="24292F"/>
          <w:szCs w:val="18"/>
        </w:rPr>
        <w:t>, select the entrypoint for your project.</w:t>
      </w:r>
    </w:p>
    <w:p w14:paraId="6D6B3819" w14:textId="77777777" w:rsidR="001D1E97" w:rsidRPr="00C82CE8" w:rsidRDefault="001D1E97" w:rsidP="00F036A8">
      <w:pPr>
        <w:widowControl/>
        <w:numPr>
          <w:ilvl w:val="1"/>
          <w:numId w:val="36"/>
        </w:numPr>
        <w:tabs>
          <w:tab w:val="left" w:pos="360"/>
        </w:tabs>
        <w:ind w:left="0" w:firstLine="0"/>
        <w:rPr>
          <w:rFonts w:cs="Segoe UI"/>
          <w:color w:val="24292F"/>
          <w:szCs w:val="18"/>
        </w:rPr>
      </w:pPr>
      <w:r w:rsidRPr="00C82CE8">
        <w:rPr>
          <w:rFonts w:cs="Segoe UI"/>
          <w:color w:val="24292F"/>
          <w:szCs w:val="18"/>
        </w:rPr>
        <w:t>If you chose </w:t>
      </w:r>
      <w:r w:rsidRPr="00C82CE8">
        <w:rPr>
          <w:rStyle w:val="Strong"/>
          <w:rFonts w:cs="Segoe UI"/>
          <w:color w:val="24292F"/>
          <w:szCs w:val="18"/>
        </w:rPr>
        <w:t>GitHub Actions</w:t>
      </w:r>
      <w:r w:rsidRPr="00C82CE8">
        <w:rPr>
          <w:rFonts w:cs="Segoe UI"/>
          <w:color w:val="24292F"/>
          <w:szCs w:val="18"/>
        </w:rPr>
        <w:t>, press the </w:t>
      </w:r>
      <w:r w:rsidRPr="00C82CE8">
        <w:rPr>
          <w:rStyle w:val="Strong"/>
          <w:rFonts w:cs="Segoe UI"/>
          <w:color w:val="24292F"/>
          <w:szCs w:val="18"/>
        </w:rPr>
        <w:t>Link</w:t>
      </w:r>
      <w:r w:rsidRPr="00C82CE8">
        <w:rPr>
          <w:rFonts w:cs="Segoe UI"/>
          <w:color w:val="24292F"/>
          <w:szCs w:val="18"/>
        </w:rPr>
        <w:t> button.</w:t>
      </w:r>
    </w:p>
    <w:p w14:paraId="455409C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If you chose </w:t>
      </w:r>
      <w:r w:rsidRPr="00C82CE8">
        <w:rPr>
          <w:rStyle w:val="Strong"/>
          <w:rFonts w:ascii="Times New Roman" w:hAnsi="Times New Roman" w:cs="Segoe UI"/>
          <w:color w:val="24292F"/>
          <w:szCs w:val="18"/>
        </w:rPr>
        <w:t>GitHub Actions</w:t>
      </w:r>
      <w:r w:rsidRPr="00C82CE8">
        <w:rPr>
          <w:rFonts w:ascii="Times New Roman" w:hAnsi="Times New Roman" w:cs="Segoe UI"/>
          <w:color w:val="24292F"/>
          <w:szCs w:val="18"/>
        </w:rPr>
        <w:t> mode, you will now need to add the Deno Deploy GitHub Action to your workflow file. You can find an explanation on how to do this in the Deno Deploy dashboard, and the </w:t>
      </w:r>
      <w:hyperlink r:id="rId134" w:history="1">
        <w:r w:rsidRPr="00C82CE8">
          <w:rPr>
            <w:rStyle w:val="Hyperlink"/>
            <w:rFonts w:ascii="Times New Roman" w:hAnsi="Times New Roman" w:cs="Segoe UI"/>
            <w:szCs w:val="18"/>
          </w:rPr>
          <w:t>documentation for the Deno Deploy Action</w:t>
        </w:r>
      </w:hyperlink>
      <w:r w:rsidRPr="00C82CE8">
        <w:rPr>
          <w:rFonts w:ascii="Times New Roman" w:hAnsi="Times New Roman" w:cs="Segoe UI"/>
          <w:color w:val="24292F"/>
          <w:szCs w:val="18"/>
        </w:rPr>
        <w:t>.</w:t>
      </w:r>
    </w:p>
    <w:p w14:paraId="4408B48C" w14:textId="77777777" w:rsidR="001D1E97" w:rsidRPr="00C82CE8" w:rsidRDefault="001D1E97" w:rsidP="008D3C27">
      <w:pPr>
        <w:pStyle w:val="Heading4"/>
      </w:pPr>
      <w:r w:rsidRPr="00C82CE8">
        <w:t>Disabling</w:t>
      </w:r>
    </w:p>
    <w:p w14:paraId="1D0325B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disable the Git integration by pressing the </w:t>
      </w:r>
      <w:r w:rsidRPr="00C82CE8">
        <w:rPr>
          <w:rStyle w:val="Strong"/>
          <w:rFonts w:ascii="Times New Roman" w:hAnsi="Times New Roman" w:cs="Segoe UI"/>
          <w:color w:val="24292F"/>
          <w:szCs w:val="18"/>
        </w:rPr>
        <w:t>Unlink</w:t>
      </w:r>
      <w:r w:rsidRPr="00C82CE8">
        <w:rPr>
          <w:rFonts w:ascii="Times New Roman" w:hAnsi="Times New Roman" w:cs="Segoe UI"/>
          <w:color w:val="24292F"/>
          <w:szCs w:val="18"/>
        </w:rPr>
        <w:t> button on the Git settings page of your project.</w:t>
      </w:r>
    </w:p>
    <w:p w14:paraId="7B6FEBB1" w14:textId="0346764E" w:rsidR="000727D9" w:rsidRPr="00AE601B" w:rsidRDefault="00000000" w:rsidP="00AE601B">
      <w:pPr>
        <w:pStyle w:val="Heading2"/>
      </w:pPr>
      <w:hyperlink r:id="rId135" w:history="1">
        <w:bookmarkStart w:id="54" w:name="_Toc114825036"/>
        <w:r w:rsidR="000727D9" w:rsidRPr="00AE601B">
          <w:rPr>
            <w:rStyle w:val="Hyperlink"/>
            <w:color w:val="auto"/>
            <w:u w:val="none"/>
          </w:rPr>
          <w:t>Playgrounds</w:t>
        </w:r>
        <w:bookmarkEnd w:id="54"/>
      </w:hyperlink>
    </w:p>
    <w:p w14:paraId="739B7FFA"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Playgrounds</w:t>
      </w:r>
      <w:r w:rsidRPr="00C82CE8">
        <w:rPr>
          <w:rFonts w:ascii="Times New Roman" w:hAnsi="Times New Roman" w:cs="Segoe UI"/>
          <w:color w:val="24292F"/>
          <w:szCs w:val="18"/>
        </w:rPr>
        <w:t> are an easy way to play around with Deno Deploy, and to create small projects. Using playgrounds you can write code, run it, and see the output fully inside the browser.</w:t>
      </w:r>
    </w:p>
    <w:p w14:paraId="2F898C0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Playgrounds have the full power of Deno Deploy: they support all the same features as a normal project, including environment variables, custom domains, logs, and crash reports.</w:t>
      </w:r>
    </w:p>
    <w:p w14:paraId="4ACD220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Playgrounds are also just as performant as all other projects on Deno Deploy: they make full use of our global network to run your code as close to users as possible.</w:t>
      </w:r>
    </w:p>
    <w:p w14:paraId="3A9F9008"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36" w:anchor="creating-a-playground" w:history="1">
        <w:r w:rsidR="001D1E97" w:rsidRPr="00C82CE8">
          <w:rPr>
            <w:rStyle w:val="Hyperlink"/>
            <w:rFonts w:cs="Segoe UI"/>
            <w:szCs w:val="18"/>
          </w:rPr>
          <w:t>Creating a playground</w:t>
        </w:r>
      </w:hyperlink>
    </w:p>
    <w:p w14:paraId="166557CE"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37" w:anchor="using-the-playground-editor" w:history="1">
        <w:r w:rsidR="001D1E97" w:rsidRPr="00C82CE8">
          <w:rPr>
            <w:rStyle w:val="Hyperlink"/>
            <w:rFonts w:cs="Segoe UI"/>
            <w:szCs w:val="18"/>
          </w:rPr>
          <w:t>Using the playground editor</w:t>
        </w:r>
      </w:hyperlink>
    </w:p>
    <w:p w14:paraId="48E62598"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38" w:anchor="making-a-playground-public" w:history="1">
        <w:r w:rsidR="001D1E97" w:rsidRPr="00C82CE8">
          <w:rPr>
            <w:rStyle w:val="Hyperlink"/>
            <w:rFonts w:cs="Segoe UI"/>
            <w:szCs w:val="18"/>
          </w:rPr>
          <w:t>Making a playground public</w:t>
        </w:r>
      </w:hyperlink>
    </w:p>
    <w:p w14:paraId="403D150E" w14:textId="77777777" w:rsidR="001D1E97" w:rsidRPr="00C82CE8" w:rsidRDefault="00000000" w:rsidP="00F036A8">
      <w:pPr>
        <w:widowControl/>
        <w:numPr>
          <w:ilvl w:val="0"/>
          <w:numId w:val="37"/>
        </w:numPr>
        <w:tabs>
          <w:tab w:val="clear" w:pos="720"/>
          <w:tab w:val="left" w:pos="360"/>
        </w:tabs>
        <w:ind w:left="0" w:firstLine="0"/>
        <w:rPr>
          <w:rFonts w:cs="Segoe UI"/>
          <w:color w:val="24292F"/>
          <w:szCs w:val="18"/>
        </w:rPr>
      </w:pPr>
      <w:hyperlink r:id="rId139" w:anchor="exporting-a-playground-to-github" w:history="1">
        <w:r w:rsidR="001D1E97" w:rsidRPr="00C82CE8">
          <w:rPr>
            <w:rStyle w:val="Hyperlink"/>
            <w:rFonts w:cs="Segoe UI"/>
            <w:szCs w:val="18"/>
          </w:rPr>
          <w:t>Exporting a playground to GitHub</w:t>
        </w:r>
      </w:hyperlink>
    </w:p>
    <w:p w14:paraId="025D95F4" w14:textId="77777777" w:rsidR="001D1E97" w:rsidRPr="00C82CE8" w:rsidRDefault="001D1E97" w:rsidP="00C82CE8">
      <w:pPr>
        <w:pStyle w:val="Heading3"/>
      </w:pPr>
      <w:bookmarkStart w:id="55" w:name="_Toc114825037"/>
      <w:r w:rsidRPr="00C82CE8">
        <w:t>Creating a playground</w:t>
      </w:r>
      <w:bookmarkEnd w:id="55"/>
    </w:p>
    <w:p w14:paraId="5B4E594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create a new playground press the </w:t>
      </w:r>
      <w:r w:rsidRPr="00C82CE8">
        <w:rPr>
          <w:rStyle w:val="Strong"/>
          <w:rFonts w:ascii="Times New Roman" w:hAnsi="Times New Roman" w:cs="Segoe UI"/>
          <w:color w:val="24292F"/>
          <w:szCs w:val="18"/>
        </w:rPr>
        <w:t>New Playground</w:t>
      </w:r>
      <w:r w:rsidRPr="00C82CE8">
        <w:rPr>
          <w:rFonts w:ascii="Times New Roman" w:hAnsi="Times New Roman" w:cs="Segoe UI"/>
          <w:color w:val="24292F"/>
          <w:szCs w:val="18"/>
        </w:rPr>
        <w:t> button in the top right corner of the </w:t>
      </w:r>
      <w:hyperlink r:id="rId140" w:history="1">
        <w:r w:rsidRPr="00C82CE8">
          <w:rPr>
            <w:rStyle w:val="Hyperlink"/>
            <w:rFonts w:ascii="Times New Roman" w:hAnsi="Times New Roman" w:cs="Segoe UI"/>
            <w:szCs w:val="18"/>
          </w:rPr>
          <w:t>project overview page</w:t>
        </w:r>
      </w:hyperlink>
      <w:r w:rsidRPr="00C82CE8">
        <w:rPr>
          <w:rFonts w:ascii="Times New Roman" w:hAnsi="Times New Roman" w:cs="Segoe UI"/>
          <w:color w:val="24292F"/>
          <w:szCs w:val="18"/>
        </w:rPr>
        <w:t>.</w:t>
      </w:r>
    </w:p>
    <w:p w14:paraId="67C3D60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will create a new playground with a randomly generated name. You can change this name in the project settings later.</w:t>
      </w:r>
    </w:p>
    <w:p w14:paraId="5EF5D3B5" w14:textId="77777777" w:rsidR="001D1E97" w:rsidRPr="00C82CE8" w:rsidRDefault="001D1E97" w:rsidP="00C82CE8">
      <w:pPr>
        <w:pStyle w:val="Heading3"/>
      </w:pPr>
      <w:bookmarkStart w:id="56" w:name="_Toc114825038"/>
      <w:r w:rsidRPr="00C82CE8">
        <w:t>Using the playground editor</w:t>
      </w:r>
      <w:bookmarkEnd w:id="56"/>
    </w:p>
    <w:p w14:paraId="17C79D7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playground editor is opened automatically when you create a new playground. You can also open it by navigating to your project's overview page and clicking the </w:t>
      </w:r>
      <w:r w:rsidRPr="00C82CE8">
        <w:rPr>
          <w:rStyle w:val="Strong"/>
          <w:rFonts w:ascii="Times New Roman" w:hAnsi="Times New Roman" w:cs="Segoe UI"/>
          <w:color w:val="24292F"/>
          <w:szCs w:val="18"/>
        </w:rPr>
        <w:t>Edit</w:t>
      </w:r>
      <w:r w:rsidRPr="00C82CE8">
        <w:rPr>
          <w:rFonts w:ascii="Times New Roman" w:hAnsi="Times New Roman" w:cs="Segoe UI"/>
          <w:color w:val="24292F"/>
          <w:szCs w:val="18"/>
        </w:rPr>
        <w:t> button.</w:t>
      </w:r>
    </w:p>
    <w:p w14:paraId="5FEFFE5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editor consists of two main areas: the editor on the left, and the preview panel on the right. The editor is where you write your code, and the preview panel is where you can see the output of your code through a browser window.</w:t>
      </w:r>
    </w:p>
    <w:p w14:paraId="14FC7CD0"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is also a logs panel underneath the editor panel on the left side. This panel shows the console output of your code, and is useful for debugging your code.</w:t>
      </w:r>
    </w:p>
    <w:p w14:paraId="354CF60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After editing your code, you need to save and deploy it so the preview on the right updates. You can do this by clicking the </w:t>
      </w:r>
      <w:r w:rsidRPr="00C82CE8">
        <w:rPr>
          <w:rStyle w:val="Strong"/>
          <w:rFonts w:ascii="Times New Roman" w:hAnsi="Times New Roman" w:cs="Segoe UI"/>
          <w:color w:val="24292F"/>
          <w:szCs w:val="18"/>
        </w:rPr>
        <w:t>Save &amp; Deploy</w:t>
      </w:r>
      <w:r w:rsidRPr="00C82CE8">
        <w:rPr>
          <w:rFonts w:ascii="Times New Roman" w:hAnsi="Times New Roman" w:cs="Segoe UI"/>
          <w:color w:val="24292F"/>
          <w:szCs w:val="18"/>
        </w:rPr>
        <w:t> button in the top right, by pressing </w:t>
      </w:r>
      <w:r w:rsidRPr="00C82CE8">
        <w:rPr>
          <w:rStyle w:val="HTMLKeyboard"/>
          <w:rFonts w:ascii="Times New Roman" w:eastAsia="楷体" w:hAnsi="Times New Roman" w:cs="Menlo"/>
          <w:color w:val="24292F"/>
          <w:sz w:val="18"/>
          <w:szCs w:val="18"/>
        </w:rPr>
        <w:t>Ctrl</w:t>
      </w:r>
      <w:r w:rsidRPr="00C82CE8">
        <w:rPr>
          <w:rFonts w:ascii="Times New Roman" w:hAnsi="Times New Roman" w:cs="Segoe UI"/>
          <w:color w:val="24292F"/>
          <w:szCs w:val="18"/>
        </w:rPr>
        <w:t> + </w:t>
      </w:r>
      <w:r w:rsidRPr="00C82CE8">
        <w:rPr>
          <w:rStyle w:val="HTMLKeyboard"/>
          <w:rFonts w:ascii="Times New Roman" w:eastAsia="楷体" w:hAnsi="Times New Roman" w:cs="Menlo"/>
          <w:color w:val="24292F"/>
          <w:sz w:val="18"/>
          <w:szCs w:val="18"/>
        </w:rPr>
        <w:t>S</w:t>
      </w:r>
      <w:r w:rsidRPr="00C82CE8">
        <w:rPr>
          <w:rFonts w:ascii="Times New Roman" w:hAnsi="Times New Roman" w:cs="Segoe UI"/>
          <w:color w:val="24292F"/>
          <w:szCs w:val="18"/>
        </w:rPr>
        <w:t>, or opening the command palette with </w:t>
      </w:r>
      <w:r w:rsidRPr="00C82CE8">
        <w:rPr>
          <w:rStyle w:val="HTMLKeyboard"/>
          <w:rFonts w:ascii="Times New Roman" w:eastAsia="楷体" w:hAnsi="Times New Roman" w:cs="Menlo"/>
          <w:color w:val="24292F"/>
          <w:sz w:val="18"/>
          <w:szCs w:val="18"/>
        </w:rPr>
        <w:t>F1</w:t>
      </w:r>
      <w:r w:rsidRPr="00C82CE8">
        <w:rPr>
          <w:rFonts w:ascii="Times New Roman" w:hAnsi="Times New Roman" w:cs="Segoe UI"/>
          <w:color w:val="24292F"/>
          <w:szCs w:val="18"/>
        </w:rPr>
        <w:t> and selecting </w:t>
      </w:r>
      <w:r w:rsidRPr="00C82CE8">
        <w:rPr>
          <w:rStyle w:val="Strong"/>
          <w:rFonts w:ascii="Times New Roman" w:hAnsi="Times New Roman" w:cs="Segoe UI"/>
          <w:color w:val="24292F"/>
          <w:szCs w:val="18"/>
        </w:rPr>
        <w:t>Deploy: Save &amp; Deploy</w:t>
      </w:r>
      <w:r w:rsidRPr="00C82CE8">
        <w:rPr>
          <w:rFonts w:ascii="Times New Roman" w:hAnsi="Times New Roman" w:cs="Segoe UI"/>
          <w:color w:val="24292F"/>
          <w:szCs w:val="18"/>
        </w:rPr>
        <w:t>.</w:t>
      </w:r>
    </w:p>
    <w:p w14:paraId="64883D4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the tool bar in the top right of the editor you can see the current deployment status of your project while saving.</w:t>
      </w:r>
    </w:p>
    <w:p w14:paraId="59A447A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preview panel on the right will refresh automatically every time you save and deploy your code.</w:t>
      </w:r>
    </w:p>
    <w:p w14:paraId="0E5DB0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language dropdown in the top right of the editor allows you to switch between JavaScript, JSX, TypeScript, and TSX. The default selected language is TSX which will work for most cases.</w:t>
      </w:r>
    </w:p>
    <w:p w14:paraId="3B4CE31B" w14:textId="77777777" w:rsidR="001D1E97" w:rsidRPr="00C82CE8" w:rsidRDefault="001D1E97" w:rsidP="00C82CE8">
      <w:pPr>
        <w:pStyle w:val="Heading3"/>
      </w:pPr>
      <w:bookmarkStart w:id="57" w:name="_Toc114825039"/>
      <w:r w:rsidRPr="00C82CE8">
        <w:t>Making a playground public</w:t>
      </w:r>
      <w:bookmarkEnd w:id="57"/>
    </w:p>
    <w:p w14:paraId="0FB1508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Playgrounds can be shared with other users by making them public. This means that anyone can view the playground and its preview. Public playgrounds can not be edited by anyone: they can still only be edited by you. Logs are also only shown to you. Users have the option to fork a public playground to make a private copy of it that they can edit.</w:t>
      </w:r>
    </w:p>
    <w:p w14:paraId="206A72E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make a playground public, press the </w:t>
      </w:r>
      <w:r w:rsidRPr="00C82CE8">
        <w:rPr>
          <w:rStyle w:val="Strong"/>
          <w:rFonts w:ascii="Times New Roman" w:hAnsi="Times New Roman" w:cs="Segoe UI"/>
          <w:color w:val="24292F"/>
          <w:szCs w:val="18"/>
        </w:rPr>
        <w:t>Share</w:t>
      </w:r>
      <w:r w:rsidRPr="00C82CE8">
        <w:rPr>
          <w:rFonts w:ascii="Times New Roman" w:hAnsi="Times New Roman" w:cs="Segoe UI"/>
          <w:color w:val="24292F"/>
          <w:szCs w:val="18"/>
        </w:rPr>
        <w:t> button in the top tool bar in the editor. The URL to your playground will be copied to your clipboard automatically.</w:t>
      </w:r>
    </w:p>
    <w:p w14:paraId="2EC7D6E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also change the playground visibility from the playground settings page in the Deno Deploy dashboard. This can be used to change the visibility of a playground from public to private again.</w:t>
      </w:r>
    </w:p>
    <w:p w14:paraId="438CF9FF" w14:textId="77777777" w:rsidR="001D1E97" w:rsidRPr="00C82CE8" w:rsidRDefault="001D1E97" w:rsidP="00C82CE8">
      <w:pPr>
        <w:pStyle w:val="Heading3"/>
      </w:pPr>
      <w:bookmarkStart w:id="58" w:name="_Toc114825040"/>
      <w:r w:rsidRPr="00C82CE8">
        <w:t>Exporting a playground to GitHub</w:t>
      </w:r>
      <w:bookmarkEnd w:id="58"/>
    </w:p>
    <w:p w14:paraId="125F727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Playgrounds can be exported to GitHub. This is useful if your project is starting to outgrow the single file limit of the playground editor.</w:t>
      </w:r>
    </w:p>
    <w:p w14:paraId="72B64BD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Doing this will create a new GitHub repository containing the playground code. This project will be automatically turned into a git project that is linked to this new GitHub repository. Environment variables and domains will be retained.</w:t>
      </w:r>
    </w:p>
    <w:p w14:paraId="56885B6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new GitHub repository will be created in your personal account, and will be set to private. You can change these settings later in the GitHub repository settings.</w:t>
      </w:r>
    </w:p>
    <w:p w14:paraId="4828938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After exporting a playground, you can no longer use the Deno Deploy playground editor for this project. This is a one-way operation.</w:t>
      </w:r>
    </w:p>
    <w:p w14:paraId="57B18D7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 export the playground visit the playground settings page in the Deno Deploy dashboard or select </w:t>
      </w:r>
      <w:r w:rsidRPr="00C82CE8">
        <w:rPr>
          <w:rStyle w:val="Strong"/>
          <w:rFonts w:ascii="Times New Roman" w:hAnsi="Times New Roman" w:cs="Segoe UI"/>
          <w:color w:val="24292F"/>
          <w:szCs w:val="18"/>
        </w:rPr>
        <w:t>Deploy: Export to GitHub</w:t>
      </w:r>
      <w:r w:rsidRPr="00C82CE8">
        <w:rPr>
          <w:rFonts w:ascii="Times New Roman" w:hAnsi="Times New Roman" w:cs="Segoe UI"/>
          <w:color w:val="24292F"/>
          <w:szCs w:val="18"/>
        </w:rPr>
        <w:t> from the command palette (press </w:t>
      </w:r>
      <w:r w:rsidRPr="00C82CE8">
        <w:rPr>
          <w:rStyle w:val="HTMLKeyboard"/>
          <w:rFonts w:ascii="Times New Roman" w:eastAsia="楷体" w:hAnsi="Times New Roman" w:cs="Menlo"/>
          <w:color w:val="24292F"/>
          <w:sz w:val="18"/>
          <w:szCs w:val="18"/>
        </w:rPr>
        <w:t>F1</w:t>
      </w:r>
      <w:r w:rsidRPr="00C82CE8">
        <w:rPr>
          <w:rFonts w:ascii="Times New Roman" w:hAnsi="Times New Roman" w:cs="Segoe UI"/>
          <w:color w:val="24292F"/>
          <w:szCs w:val="18"/>
        </w:rPr>
        <w:t> in the editor).</w:t>
      </w:r>
    </w:p>
    <w:p w14:paraId="518C26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Here you can enter a name for the new GitHub repository. This name will be used to create the repository on GitHub. The repository must not already exist.</w:t>
      </w:r>
    </w:p>
    <w:p w14:paraId="08B1DA2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Press </w:t>
      </w:r>
      <w:r w:rsidRPr="00C82CE8">
        <w:rPr>
          <w:rStyle w:val="Strong"/>
          <w:rFonts w:ascii="Times New Roman" w:hAnsi="Times New Roman" w:cs="Segoe UI"/>
          <w:color w:val="24292F"/>
          <w:szCs w:val="18"/>
        </w:rPr>
        <w:t>Export</w:t>
      </w:r>
      <w:r w:rsidRPr="00C82CE8">
        <w:rPr>
          <w:rFonts w:ascii="Times New Roman" w:hAnsi="Times New Roman" w:cs="Segoe UI"/>
          <w:color w:val="24292F"/>
          <w:szCs w:val="18"/>
        </w:rPr>
        <w:t> to export the playground to GitHub.</w:t>
      </w:r>
    </w:p>
    <w:p w14:paraId="0FB1E595" w14:textId="30F4FB81" w:rsidR="000727D9" w:rsidRPr="00AE601B" w:rsidRDefault="00000000" w:rsidP="00AE601B">
      <w:pPr>
        <w:pStyle w:val="Heading2"/>
      </w:pPr>
      <w:hyperlink r:id="rId141" w:history="1">
        <w:bookmarkStart w:id="59" w:name="_Toc114825041"/>
        <w:r w:rsidR="000727D9" w:rsidRPr="00AE601B">
          <w:rPr>
            <w:rStyle w:val="Hyperlink"/>
            <w:color w:val="auto"/>
            <w:u w:val="none"/>
          </w:rPr>
          <w:t>Organizations</w:t>
        </w:r>
        <w:bookmarkEnd w:id="59"/>
      </w:hyperlink>
    </w:p>
    <w:p w14:paraId="4BA2BB3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Organizations</w:t>
      </w:r>
      <w:r w:rsidRPr="00C82CE8">
        <w:rPr>
          <w:rFonts w:ascii="Times New Roman" w:hAnsi="Times New Roman" w:cs="Segoe UI"/>
          <w:color w:val="24292F"/>
          <w:szCs w:val="18"/>
        </w:rPr>
        <w:t> allow you to collaborate with other users. A project created in an organization is accessible to all members of the organization. Users should first signup for Deno Deploy before they can be added to an organization.</w:t>
      </w:r>
    </w:p>
    <w:p w14:paraId="3CF5BB8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Currently, all organization members have full access to the organization. They can add/remove members, and create/delete/modify all projects in the organization.</w:t>
      </w:r>
    </w:p>
    <w:p w14:paraId="3A28C007" w14:textId="77777777" w:rsidR="001D1E97" w:rsidRPr="00C82CE8" w:rsidRDefault="001D1E97" w:rsidP="00C82CE8">
      <w:pPr>
        <w:pStyle w:val="Heading3"/>
      </w:pPr>
      <w:bookmarkStart w:id="60" w:name="_Toc114825042"/>
      <w:r w:rsidRPr="00C82CE8">
        <w:t>Create an organization</w:t>
      </w:r>
      <w:bookmarkEnd w:id="60"/>
    </w:p>
    <w:p w14:paraId="485BA209" w14:textId="77777777" w:rsidR="001D1E97" w:rsidRPr="00C82CE8" w:rsidRDefault="001D1E97" w:rsidP="00F036A8">
      <w:pPr>
        <w:widowControl/>
        <w:numPr>
          <w:ilvl w:val="0"/>
          <w:numId w:val="38"/>
        </w:numPr>
        <w:tabs>
          <w:tab w:val="clear" w:pos="720"/>
          <w:tab w:val="left" w:pos="360"/>
        </w:tabs>
        <w:ind w:left="0" w:firstLine="0"/>
        <w:rPr>
          <w:rFonts w:cs="Segoe UI"/>
          <w:color w:val="24292F"/>
          <w:szCs w:val="18"/>
        </w:rPr>
      </w:pPr>
      <w:r w:rsidRPr="00C82CE8">
        <w:rPr>
          <w:rFonts w:cs="Segoe UI"/>
          <w:color w:val="24292F"/>
          <w:szCs w:val="18"/>
        </w:rPr>
        <w:t>On your Deploy dashboard, click on the </w:t>
      </w:r>
      <w:r w:rsidRPr="00C82CE8">
        <w:rPr>
          <w:rStyle w:val="Strong"/>
          <w:rFonts w:cs="Segoe UI"/>
          <w:color w:val="24292F"/>
          <w:szCs w:val="18"/>
        </w:rPr>
        <w:t>+ New</w:t>
      </w:r>
      <w:r w:rsidRPr="00C82CE8">
        <w:rPr>
          <w:rFonts w:cs="Segoe UI"/>
          <w:color w:val="24292F"/>
          <w:szCs w:val="18"/>
        </w:rPr>
        <w:t> button in the navigation bar.</w:t>
      </w:r>
    </w:p>
    <w:p w14:paraId="7E6416C5" w14:textId="77777777" w:rsidR="001D1E97" w:rsidRPr="00C82CE8" w:rsidRDefault="001D1E97" w:rsidP="00F036A8">
      <w:pPr>
        <w:widowControl/>
        <w:numPr>
          <w:ilvl w:val="0"/>
          <w:numId w:val="38"/>
        </w:numPr>
        <w:tabs>
          <w:tab w:val="clear" w:pos="720"/>
          <w:tab w:val="left" w:pos="360"/>
        </w:tabs>
        <w:ind w:left="0" w:firstLine="0"/>
        <w:rPr>
          <w:rFonts w:cs="Segoe UI"/>
          <w:color w:val="24292F"/>
          <w:szCs w:val="18"/>
        </w:rPr>
      </w:pPr>
      <w:r w:rsidRPr="00C82CE8">
        <w:rPr>
          <w:rFonts w:cs="Segoe UI"/>
          <w:color w:val="24292F"/>
          <w:szCs w:val="18"/>
        </w:rPr>
        <w:t>Select </w:t>
      </w:r>
      <w:r w:rsidRPr="00C82CE8">
        <w:rPr>
          <w:rStyle w:val="Strong"/>
          <w:rFonts w:cs="Segoe UI"/>
          <w:color w:val="24292F"/>
          <w:szCs w:val="18"/>
        </w:rPr>
        <w:t>New Organization</w:t>
      </w:r>
      <w:r w:rsidRPr="00C82CE8">
        <w:rPr>
          <w:rFonts w:cs="Segoe UI"/>
          <w:color w:val="24292F"/>
          <w:szCs w:val="18"/>
        </w:rPr>
        <w:t>.</w:t>
      </w:r>
    </w:p>
    <w:p w14:paraId="60CA8C29" w14:textId="77777777" w:rsidR="001D1E97" w:rsidRPr="00C82CE8" w:rsidRDefault="001D1E97" w:rsidP="00F036A8">
      <w:pPr>
        <w:widowControl/>
        <w:numPr>
          <w:ilvl w:val="0"/>
          <w:numId w:val="38"/>
        </w:numPr>
        <w:tabs>
          <w:tab w:val="clear" w:pos="720"/>
          <w:tab w:val="left" w:pos="360"/>
        </w:tabs>
        <w:ind w:left="0" w:firstLine="0"/>
        <w:rPr>
          <w:rFonts w:cs="Segoe UI"/>
          <w:color w:val="24292F"/>
          <w:szCs w:val="18"/>
        </w:rPr>
      </w:pPr>
      <w:r w:rsidRPr="00C82CE8">
        <w:rPr>
          <w:rFonts w:cs="Segoe UI"/>
          <w:color w:val="24292F"/>
          <w:szCs w:val="18"/>
        </w:rPr>
        <w:t>Enter a name for your organization and click on </w:t>
      </w:r>
      <w:r w:rsidRPr="00C82CE8">
        <w:rPr>
          <w:rStyle w:val="Strong"/>
          <w:rFonts w:cs="Segoe UI"/>
          <w:color w:val="24292F"/>
          <w:szCs w:val="18"/>
        </w:rPr>
        <w:t>Create</w:t>
      </w:r>
      <w:r w:rsidRPr="00C82CE8">
        <w:rPr>
          <w:rFonts w:cs="Segoe UI"/>
          <w:color w:val="24292F"/>
          <w:szCs w:val="18"/>
        </w:rPr>
        <w:t>.</w:t>
      </w:r>
    </w:p>
    <w:p w14:paraId="556FDFD4" w14:textId="77777777" w:rsidR="001D1E97" w:rsidRPr="00C82CE8" w:rsidRDefault="001D1E97" w:rsidP="00C82CE8">
      <w:pPr>
        <w:pStyle w:val="Heading3"/>
      </w:pPr>
      <w:bookmarkStart w:id="61" w:name="_Toc114825043"/>
      <w:r w:rsidRPr="00C82CE8">
        <w:t>Add members</w:t>
      </w:r>
      <w:bookmarkEnd w:id="61"/>
    </w:p>
    <w:p w14:paraId="3FEAA72D"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Select the desired organization in the organization dropdown in the top left of the screen, in the navigation bar.</w:t>
      </w:r>
    </w:p>
    <w:p w14:paraId="281C370D"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Organization Settings</w:t>
      </w:r>
      <w:r w:rsidRPr="00C82CE8">
        <w:rPr>
          <w:rFonts w:cs="Segoe UI"/>
          <w:color w:val="24292F"/>
          <w:szCs w:val="18"/>
        </w:rPr>
        <w:t>.</w:t>
      </w:r>
    </w:p>
    <w:p w14:paraId="5D78AF0F"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Under the </w:t>
      </w:r>
      <w:r w:rsidRPr="00C82CE8">
        <w:rPr>
          <w:rStyle w:val="Strong"/>
          <w:rFonts w:cs="Segoe UI"/>
          <w:color w:val="24292F"/>
          <w:szCs w:val="18"/>
        </w:rPr>
        <w:t>Members</w:t>
      </w:r>
      <w:r w:rsidRPr="00C82CE8">
        <w:rPr>
          <w:rFonts w:cs="Segoe UI"/>
          <w:color w:val="24292F"/>
          <w:szCs w:val="18"/>
        </w:rPr>
        <w:t> panel, click on </w:t>
      </w:r>
      <w:r w:rsidRPr="00C82CE8">
        <w:rPr>
          <w:rStyle w:val="Strong"/>
          <w:rFonts w:cs="Segoe UI"/>
          <w:color w:val="24292F"/>
          <w:szCs w:val="18"/>
        </w:rPr>
        <w:t>+ Invite member</w:t>
      </w:r>
      <w:r w:rsidRPr="00C82CE8">
        <w:rPr>
          <w:rFonts w:cs="Segoe UI"/>
          <w:color w:val="24292F"/>
          <w:szCs w:val="18"/>
        </w:rPr>
        <w:t>.</w:t>
      </w:r>
    </w:p>
    <w:p w14:paraId="79E0BB45"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Style w:val="Strong"/>
          <w:rFonts w:ascii="Times New Roman" w:hAnsi="Times New Roman" w:cs="Segoe UI"/>
          <w:color w:val="24292F"/>
          <w:szCs w:val="18"/>
        </w:rPr>
        <w:t>Note:</w:t>
      </w:r>
      <w:r w:rsidRPr="00C82CE8">
        <w:rPr>
          <w:rFonts w:ascii="Times New Roman" w:hAnsi="Times New Roman" w:cs="Segoe UI"/>
          <w:color w:val="24292F"/>
          <w:szCs w:val="18"/>
        </w:rPr>
        <w:t> Users should first signup for Deno Deploy using </w:t>
      </w:r>
      <w:hyperlink r:id="rId142" w:history="1">
        <w:r w:rsidRPr="00C82CE8">
          <w:rPr>
            <w:rStyle w:val="Hyperlink"/>
            <w:rFonts w:ascii="Times New Roman" w:hAnsi="Times New Roman" w:cs="Segoe UI"/>
            <w:szCs w:val="18"/>
          </w:rPr>
          <w:t>this link</w:t>
        </w:r>
      </w:hyperlink>
      <w:r w:rsidRPr="00C82CE8">
        <w:rPr>
          <w:rFonts w:ascii="Times New Roman" w:hAnsi="Times New Roman" w:cs="Segoe UI"/>
          <w:color w:val="24292F"/>
          <w:szCs w:val="18"/>
        </w:rPr>
        <w:t> before you invite them.</w:t>
      </w:r>
    </w:p>
    <w:p w14:paraId="3D7D4AB1" w14:textId="77777777" w:rsidR="001D1E97" w:rsidRPr="00C82CE8" w:rsidRDefault="001D1E97" w:rsidP="00F036A8">
      <w:pPr>
        <w:widowControl/>
        <w:numPr>
          <w:ilvl w:val="0"/>
          <w:numId w:val="39"/>
        </w:numPr>
        <w:tabs>
          <w:tab w:val="clear" w:pos="720"/>
          <w:tab w:val="left" w:pos="360"/>
        </w:tabs>
        <w:ind w:left="0" w:firstLine="0"/>
        <w:rPr>
          <w:rFonts w:cs="Segoe UI"/>
          <w:color w:val="24292F"/>
          <w:szCs w:val="18"/>
        </w:rPr>
      </w:pPr>
      <w:r w:rsidRPr="00C82CE8">
        <w:rPr>
          <w:rFonts w:cs="Segoe UI"/>
          <w:color w:val="24292F"/>
          <w:szCs w:val="18"/>
        </w:rPr>
        <w:t>Enter the GitHub username of the user and click on </w:t>
      </w:r>
      <w:r w:rsidRPr="00C82CE8">
        <w:rPr>
          <w:rStyle w:val="Strong"/>
          <w:rFonts w:cs="Segoe UI"/>
          <w:color w:val="24292F"/>
          <w:szCs w:val="18"/>
        </w:rPr>
        <w:t>Invite</w:t>
      </w:r>
      <w:r w:rsidRPr="00C82CE8">
        <w:rPr>
          <w:rFonts w:cs="Segoe UI"/>
          <w:color w:val="24292F"/>
          <w:szCs w:val="18"/>
        </w:rPr>
        <w:t>.</w:t>
      </w:r>
    </w:p>
    <w:p w14:paraId="0AA72F4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Deploy will send the user an invite email. They can then can either accept or decline your invite. Once they accept the invite, they're added to your organization and shown in the members panel.</w:t>
      </w:r>
    </w:p>
    <w:p w14:paraId="4ACCD15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Pending invites are displayed in the </w:t>
      </w:r>
      <w:r w:rsidRPr="00C82CE8">
        <w:rPr>
          <w:rStyle w:val="Strong"/>
          <w:rFonts w:ascii="Times New Roman" w:hAnsi="Times New Roman" w:cs="Segoe UI"/>
          <w:color w:val="24292F"/>
          <w:szCs w:val="18"/>
        </w:rPr>
        <w:t>Invites</w:t>
      </w:r>
      <w:r w:rsidRPr="00C82CE8">
        <w:rPr>
          <w:rFonts w:ascii="Times New Roman" w:hAnsi="Times New Roman" w:cs="Segoe UI"/>
          <w:color w:val="24292F"/>
          <w:szCs w:val="18"/>
        </w:rPr>
        <w:t> panel. You can revoke pending invites by clicking on the delete icon next to the pending invite.</w:t>
      </w:r>
    </w:p>
    <w:p w14:paraId="2E87D2B2" w14:textId="77777777" w:rsidR="001D1E97" w:rsidRPr="00C82CE8" w:rsidRDefault="001D1E97" w:rsidP="00C82CE8">
      <w:pPr>
        <w:pStyle w:val="Heading3"/>
      </w:pPr>
      <w:bookmarkStart w:id="62" w:name="_Toc114825044"/>
      <w:r w:rsidRPr="00C82CE8">
        <w:t>Remove members</w:t>
      </w:r>
      <w:bookmarkEnd w:id="62"/>
    </w:p>
    <w:p w14:paraId="2BAAB335" w14:textId="77777777" w:rsidR="001D1E97" w:rsidRPr="00C82CE8" w:rsidRDefault="001D1E97" w:rsidP="00F036A8">
      <w:pPr>
        <w:widowControl/>
        <w:numPr>
          <w:ilvl w:val="0"/>
          <w:numId w:val="40"/>
        </w:numPr>
        <w:tabs>
          <w:tab w:val="clear" w:pos="720"/>
          <w:tab w:val="left" w:pos="360"/>
        </w:tabs>
        <w:ind w:left="0" w:firstLine="0"/>
        <w:rPr>
          <w:rFonts w:cs="Segoe UI"/>
          <w:color w:val="24292F"/>
          <w:szCs w:val="18"/>
        </w:rPr>
      </w:pPr>
      <w:r w:rsidRPr="00C82CE8">
        <w:rPr>
          <w:rFonts w:cs="Segoe UI"/>
          <w:color w:val="24292F"/>
          <w:szCs w:val="18"/>
        </w:rPr>
        <w:t>Select the desired organization in the organization dropdown in the top left of the screen, in the navigation bar.</w:t>
      </w:r>
    </w:p>
    <w:p w14:paraId="4EA9C91A" w14:textId="77777777" w:rsidR="001D1E97" w:rsidRPr="00C82CE8" w:rsidRDefault="001D1E97" w:rsidP="00F036A8">
      <w:pPr>
        <w:widowControl/>
        <w:numPr>
          <w:ilvl w:val="0"/>
          <w:numId w:val="40"/>
        </w:numPr>
        <w:tabs>
          <w:tab w:val="clear" w:pos="720"/>
          <w:tab w:val="left" w:pos="360"/>
        </w:tabs>
        <w:ind w:left="0" w:firstLine="0"/>
        <w:rPr>
          <w:rFonts w:cs="Segoe UI"/>
          <w:color w:val="24292F"/>
          <w:szCs w:val="18"/>
        </w:rPr>
      </w:pPr>
      <w:r w:rsidRPr="00C82CE8">
        <w:rPr>
          <w:rFonts w:cs="Segoe UI"/>
          <w:color w:val="24292F"/>
          <w:szCs w:val="18"/>
        </w:rPr>
        <w:t>Click on </w:t>
      </w:r>
      <w:r w:rsidRPr="00C82CE8">
        <w:rPr>
          <w:rStyle w:val="Strong"/>
          <w:rFonts w:cs="Segoe UI"/>
          <w:color w:val="24292F"/>
          <w:szCs w:val="18"/>
        </w:rPr>
        <w:t>Organization Settings</w:t>
      </w:r>
      <w:r w:rsidRPr="00C82CE8">
        <w:rPr>
          <w:rFonts w:cs="Segoe UI"/>
          <w:color w:val="24292F"/>
          <w:szCs w:val="18"/>
        </w:rPr>
        <w:t>.</w:t>
      </w:r>
    </w:p>
    <w:p w14:paraId="6294C3E8" w14:textId="77777777" w:rsidR="001D1E97" w:rsidRPr="00C82CE8" w:rsidRDefault="001D1E97" w:rsidP="00F036A8">
      <w:pPr>
        <w:widowControl/>
        <w:numPr>
          <w:ilvl w:val="0"/>
          <w:numId w:val="40"/>
        </w:numPr>
        <w:tabs>
          <w:tab w:val="clear" w:pos="720"/>
          <w:tab w:val="left" w:pos="360"/>
        </w:tabs>
        <w:ind w:left="0" w:firstLine="0"/>
        <w:rPr>
          <w:rFonts w:cs="Segoe UI"/>
          <w:color w:val="24292F"/>
          <w:szCs w:val="18"/>
        </w:rPr>
      </w:pPr>
      <w:r w:rsidRPr="00C82CE8">
        <w:rPr>
          <w:rFonts w:cs="Segoe UI"/>
          <w:color w:val="24292F"/>
          <w:szCs w:val="18"/>
        </w:rPr>
        <w:t>In the </w:t>
      </w:r>
      <w:r w:rsidRPr="00C82CE8">
        <w:rPr>
          <w:rStyle w:val="Strong"/>
          <w:rFonts w:cs="Segoe UI"/>
          <w:color w:val="24292F"/>
          <w:szCs w:val="18"/>
        </w:rPr>
        <w:t>Members</w:t>
      </w:r>
      <w:r w:rsidRPr="00C82CE8">
        <w:rPr>
          <w:rFonts w:cs="Segoe UI"/>
          <w:color w:val="24292F"/>
          <w:szCs w:val="18"/>
        </w:rPr>
        <w:t> panel, click on the delete button beside the user you want to remove.</w:t>
      </w:r>
    </w:p>
    <w:p w14:paraId="36C13768" w14:textId="182036D2" w:rsidR="000727D9" w:rsidRPr="00AE601B" w:rsidRDefault="00000000" w:rsidP="00AE601B">
      <w:pPr>
        <w:pStyle w:val="Heading2"/>
      </w:pPr>
      <w:hyperlink r:id="rId143" w:history="1">
        <w:bookmarkStart w:id="63" w:name="_Toc114825045"/>
        <w:r w:rsidR="000727D9" w:rsidRPr="00AE601B">
          <w:rPr>
            <w:rStyle w:val="Hyperlink"/>
            <w:color w:val="auto"/>
            <w:u w:val="none"/>
          </w:rPr>
          <w:t>Compression</w:t>
        </w:r>
        <w:bookmarkEnd w:id="63"/>
      </w:hyperlink>
    </w:p>
    <w:p w14:paraId="58FB8CE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Compressing the response body to save bandwidth is a common practice. To take some work off your shoulder, we built the capabilities directly into Deploy.</w:t>
      </w:r>
    </w:p>
    <w:p w14:paraId="4559307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Deploy supports brotli and gzip compression. Compression is applied when the following conditions are met.</w:t>
      </w:r>
    </w:p>
    <w:p w14:paraId="09A52811"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request to your deployment has </w:t>
      </w:r>
      <w:hyperlink r:id="rId144" w:history="1">
        <w:r w:rsidRPr="00C82CE8">
          <w:rPr>
            <w:rStyle w:val="HTMLCode"/>
            <w:rFonts w:ascii="Times New Roman" w:eastAsia="楷体" w:hAnsi="Times New Roman" w:cs="Menlo"/>
            <w:color w:val="0000FF"/>
            <w:sz w:val="18"/>
            <w:szCs w:val="18"/>
          </w:rPr>
          <w:t>Accept-Encoding</w:t>
        </w:r>
      </w:hyperlink>
      <w:r w:rsidRPr="00C82CE8">
        <w:rPr>
          <w:rFonts w:cs="Segoe UI"/>
          <w:color w:val="24292F"/>
          <w:szCs w:val="18"/>
        </w:rPr>
        <w:t> header set to either </w:t>
      </w:r>
      <w:r w:rsidRPr="00C82CE8">
        <w:rPr>
          <w:rStyle w:val="HTMLCode"/>
          <w:rFonts w:ascii="Times New Roman" w:eastAsia="楷体" w:hAnsi="Times New Roman" w:cs="Menlo"/>
          <w:color w:val="24292F"/>
          <w:sz w:val="18"/>
          <w:szCs w:val="18"/>
        </w:rPr>
        <w:t>br</w:t>
      </w:r>
      <w:r w:rsidRPr="00C82CE8">
        <w:rPr>
          <w:rFonts w:cs="Segoe UI"/>
          <w:color w:val="24292F"/>
          <w:szCs w:val="18"/>
        </w:rPr>
        <w:t> (brotli) or </w:t>
      </w:r>
      <w:r w:rsidRPr="00C82CE8">
        <w:rPr>
          <w:rStyle w:val="HTMLCode"/>
          <w:rFonts w:ascii="Times New Roman" w:eastAsia="楷体" w:hAnsi="Times New Roman" w:cs="Menlo"/>
          <w:color w:val="24292F"/>
          <w:sz w:val="18"/>
          <w:szCs w:val="18"/>
        </w:rPr>
        <w:t>gzip</w:t>
      </w:r>
      <w:r w:rsidRPr="00C82CE8">
        <w:rPr>
          <w:rFonts w:cs="Segoe UI"/>
          <w:color w:val="24292F"/>
          <w:szCs w:val="18"/>
        </w:rPr>
        <w:t>.</w:t>
      </w:r>
    </w:p>
    <w:p w14:paraId="1FFEB7B2"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response from your deployment includes the </w:t>
      </w:r>
      <w:hyperlink r:id="rId145" w:history="1">
        <w:r w:rsidRPr="00C82CE8">
          <w:rPr>
            <w:rStyle w:val="HTMLCode"/>
            <w:rFonts w:ascii="Times New Roman" w:eastAsia="楷体" w:hAnsi="Times New Roman" w:cs="Menlo"/>
            <w:color w:val="0000FF"/>
            <w:sz w:val="18"/>
            <w:szCs w:val="18"/>
          </w:rPr>
          <w:t>Content-Type</w:t>
        </w:r>
      </w:hyperlink>
      <w:r w:rsidRPr="00C82CE8">
        <w:rPr>
          <w:rFonts w:cs="Segoe UI"/>
          <w:color w:val="24292F"/>
          <w:szCs w:val="18"/>
        </w:rPr>
        <w:t> header.</w:t>
      </w:r>
    </w:p>
    <w:p w14:paraId="09D9DEE4"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provided content type is compressible; we use </w:t>
      </w:r>
      <w:hyperlink r:id="rId146" w:history="1">
        <w:r w:rsidRPr="00C82CE8">
          <w:rPr>
            <w:rStyle w:val="Hyperlink"/>
            <w:rFonts w:cs="Segoe UI"/>
            <w:szCs w:val="18"/>
          </w:rPr>
          <w:t>this database</w:t>
        </w:r>
      </w:hyperlink>
      <w:r w:rsidRPr="00C82CE8">
        <w:rPr>
          <w:rFonts w:cs="Segoe UI"/>
          <w:color w:val="24292F"/>
          <w:szCs w:val="18"/>
        </w:rPr>
        <w:t> to determine if the content type is compressible.</w:t>
      </w:r>
    </w:p>
    <w:p w14:paraId="06487F4A" w14:textId="77777777" w:rsidR="001D1E97" w:rsidRPr="00C82CE8" w:rsidRDefault="001D1E97" w:rsidP="00F036A8">
      <w:pPr>
        <w:widowControl/>
        <w:numPr>
          <w:ilvl w:val="0"/>
          <w:numId w:val="41"/>
        </w:numPr>
        <w:tabs>
          <w:tab w:val="clear" w:pos="720"/>
          <w:tab w:val="left" w:pos="360"/>
        </w:tabs>
        <w:ind w:left="0" w:firstLine="0"/>
        <w:rPr>
          <w:rFonts w:cs="Segoe UI"/>
          <w:color w:val="24292F"/>
          <w:szCs w:val="18"/>
        </w:rPr>
      </w:pPr>
      <w:r w:rsidRPr="00C82CE8">
        <w:rPr>
          <w:rFonts w:cs="Segoe UI"/>
          <w:color w:val="24292F"/>
          <w:szCs w:val="18"/>
        </w:rPr>
        <w:t>The response body size is greater than 20 bytes.</w:t>
      </w:r>
    </w:p>
    <w:p w14:paraId="2647DEA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 Deploy compresses the response body, it will set </w:t>
      </w:r>
      <w:r w:rsidRPr="00C82CE8">
        <w:rPr>
          <w:rStyle w:val="HTMLCode"/>
          <w:rFonts w:ascii="Times New Roman" w:eastAsia="楷体" w:hAnsi="Times New Roman" w:cs="Menlo"/>
          <w:color w:val="24292F"/>
          <w:sz w:val="18"/>
          <w:szCs w:val="18"/>
        </w:rPr>
        <w:t>Content-Encoding: gzip</w:t>
      </w:r>
      <w:r w:rsidRPr="00C82CE8">
        <w:rPr>
          <w:rFonts w:ascii="Times New Roman" w:hAnsi="Times New Roman" w:cs="Segoe UI"/>
          <w:color w:val="24292F"/>
          <w:szCs w:val="18"/>
        </w:rPr>
        <w:t> or </w:t>
      </w:r>
      <w:r w:rsidRPr="00C82CE8">
        <w:rPr>
          <w:rStyle w:val="HTMLCode"/>
          <w:rFonts w:ascii="Times New Roman" w:eastAsia="楷体" w:hAnsi="Times New Roman" w:cs="Menlo"/>
          <w:color w:val="24292F"/>
          <w:sz w:val="18"/>
          <w:szCs w:val="18"/>
        </w:rPr>
        <w:t>Content-Encoding: br</w:t>
      </w:r>
      <w:r w:rsidRPr="00C82CE8">
        <w:rPr>
          <w:rFonts w:ascii="Times New Roman" w:hAnsi="Times New Roman" w:cs="Segoe UI"/>
          <w:color w:val="24292F"/>
          <w:szCs w:val="18"/>
        </w:rPr>
        <w:t> header to the response based on the compression algorithm used.</w:t>
      </w:r>
    </w:p>
    <w:p w14:paraId="2E364D71" w14:textId="77777777" w:rsidR="001D1E97" w:rsidRPr="00C82CE8" w:rsidRDefault="001D1E97" w:rsidP="00C82CE8">
      <w:pPr>
        <w:pStyle w:val="Heading3"/>
      </w:pPr>
      <w:bookmarkStart w:id="64" w:name="_Toc114825046"/>
      <w:r w:rsidRPr="00C82CE8">
        <w:lastRenderedPageBreak/>
        <w:t>When is compression skipped?</w:t>
      </w:r>
      <w:bookmarkEnd w:id="64"/>
    </w:p>
    <w:p w14:paraId="7445C38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Deploy skips the compression if:</w:t>
      </w:r>
    </w:p>
    <w:p w14:paraId="336B56A8" w14:textId="77777777" w:rsidR="001D1E97" w:rsidRPr="00C82CE8" w:rsidRDefault="001D1E97" w:rsidP="00F036A8">
      <w:pPr>
        <w:widowControl/>
        <w:numPr>
          <w:ilvl w:val="0"/>
          <w:numId w:val="42"/>
        </w:numPr>
        <w:tabs>
          <w:tab w:val="clear" w:pos="720"/>
          <w:tab w:val="left" w:pos="360"/>
        </w:tabs>
        <w:ind w:left="0" w:firstLine="0"/>
        <w:rPr>
          <w:rFonts w:cs="Segoe UI"/>
          <w:color w:val="24292F"/>
          <w:szCs w:val="18"/>
        </w:rPr>
      </w:pPr>
      <w:r w:rsidRPr="00C82CE8">
        <w:rPr>
          <w:rFonts w:cs="Segoe UI"/>
          <w:color w:val="24292F"/>
          <w:szCs w:val="18"/>
        </w:rPr>
        <w:t>The response has </w:t>
      </w:r>
      <w:hyperlink r:id="rId147" w:history="1">
        <w:r w:rsidRPr="00C82CE8">
          <w:rPr>
            <w:rStyle w:val="HTMLCode"/>
            <w:rFonts w:ascii="Times New Roman" w:eastAsia="楷体" w:hAnsi="Times New Roman" w:cs="Menlo"/>
            <w:color w:val="0000FF"/>
            <w:sz w:val="18"/>
            <w:szCs w:val="18"/>
          </w:rPr>
          <w:t>Content-Encoding</w:t>
        </w:r>
      </w:hyperlink>
      <w:r w:rsidRPr="00C82CE8">
        <w:rPr>
          <w:rFonts w:cs="Segoe UI"/>
          <w:color w:val="24292F"/>
          <w:szCs w:val="18"/>
        </w:rPr>
        <w:t> header.</w:t>
      </w:r>
    </w:p>
    <w:p w14:paraId="37E8367C" w14:textId="77777777" w:rsidR="001D1E97" w:rsidRPr="00C82CE8" w:rsidRDefault="001D1E97" w:rsidP="00F036A8">
      <w:pPr>
        <w:widowControl/>
        <w:numPr>
          <w:ilvl w:val="0"/>
          <w:numId w:val="42"/>
        </w:numPr>
        <w:tabs>
          <w:tab w:val="clear" w:pos="720"/>
          <w:tab w:val="left" w:pos="360"/>
        </w:tabs>
        <w:ind w:left="0" w:firstLine="0"/>
        <w:rPr>
          <w:rFonts w:cs="Segoe UI"/>
          <w:color w:val="24292F"/>
          <w:szCs w:val="18"/>
        </w:rPr>
      </w:pPr>
      <w:r w:rsidRPr="00C82CE8">
        <w:rPr>
          <w:rFonts w:cs="Segoe UI"/>
          <w:color w:val="24292F"/>
          <w:szCs w:val="18"/>
        </w:rPr>
        <w:t>The response has </w:t>
      </w:r>
      <w:hyperlink r:id="rId148" w:history="1">
        <w:r w:rsidRPr="00C82CE8">
          <w:rPr>
            <w:rStyle w:val="HTMLCode"/>
            <w:rFonts w:ascii="Times New Roman" w:eastAsia="楷体" w:hAnsi="Times New Roman" w:cs="Menlo"/>
            <w:color w:val="0000FF"/>
            <w:sz w:val="18"/>
            <w:szCs w:val="18"/>
          </w:rPr>
          <w:t>Content-Range</w:t>
        </w:r>
      </w:hyperlink>
      <w:r w:rsidRPr="00C82CE8">
        <w:rPr>
          <w:rFonts w:cs="Segoe UI"/>
          <w:color w:val="24292F"/>
          <w:szCs w:val="18"/>
        </w:rPr>
        <w:t> header.</w:t>
      </w:r>
    </w:p>
    <w:p w14:paraId="627F0983" w14:textId="77777777" w:rsidR="001D1E97" w:rsidRPr="00C82CE8" w:rsidRDefault="001D1E97" w:rsidP="00F036A8">
      <w:pPr>
        <w:widowControl/>
        <w:numPr>
          <w:ilvl w:val="0"/>
          <w:numId w:val="42"/>
        </w:numPr>
        <w:tabs>
          <w:tab w:val="clear" w:pos="720"/>
          <w:tab w:val="left" w:pos="360"/>
        </w:tabs>
        <w:ind w:left="0" w:firstLine="0"/>
        <w:rPr>
          <w:rFonts w:cs="Segoe UI"/>
          <w:color w:val="24292F"/>
          <w:szCs w:val="18"/>
        </w:rPr>
      </w:pPr>
      <w:r w:rsidRPr="00C82CE8">
        <w:rPr>
          <w:rFonts w:cs="Segoe UI"/>
          <w:color w:val="24292F"/>
          <w:szCs w:val="18"/>
        </w:rPr>
        <w:t>The response's </w:t>
      </w:r>
      <w:hyperlink r:id="rId149" w:history="1">
        <w:r w:rsidRPr="00C82CE8">
          <w:rPr>
            <w:rStyle w:val="HTMLCode"/>
            <w:rFonts w:ascii="Times New Roman" w:eastAsia="楷体" w:hAnsi="Times New Roman" w:cs="Menlo"/>
            <w:color w:val="0000FF"/>
            <w:sz w:val="18"/>
            <w:szCs w:val="18"/>
          </w:rPr>
          <w:t>Cache-Control</w:t>
        </w:r>
      </w:hyperlink>
      <w:r w:rsidRPr="00C82CE8">
        <w:rPr>
          <w:rFonts w:cs="Segoe UI"/>
          <w:color w:val="24292F"/>
          <w:szCs w:val="18"/>
        </w:rPr>
        <w:t> header has </w:t>
      </w:r>
      <w:hyperlink r:id="rId150" w:anchor="other" w:history="1">
        <w:r w:rsidRPr="00C82CE8">
          <w:rPr>
            <w:rStyle w:val="HTMLCode"/>
            <w:rFonts w:ascii="Times New Roman" w:eastAsia="楷体" w:hAnsi="Times New Roman" w:cs="Menlo"/>
            <w:color w:val="0000FF"/>
            <w:sz w:val="18"/>
            <w:szCs w:val="18"/>
          </w:rPr>
          <w:t>no-transform</w:t>
        </w:r>
      </w:hyperlink>
      <w:r w:rsidRPr="00C82CE8">
        <w:rPr>
          <w:rFonts w:cs="Segoe UI"/>
          <w:color w:val="24292F"/>
          <w:szCs w:val="18"/>
        </w:rPr>
        <w:t> value (e.g. </w:t>
      </w:r>
      <w:r w:rsidRPr="00C82CE8">
        <w:rPr>
          <w:rStyle w:val="HTMLCode"/>
          <w:rFonts w:ascii="Times New Roman" w:eastAsia="楷体" w:hAnsi="Times New Roman" w:cs="Menlo"/>
          <w:color w:val="24292F"/>
          <w:sz w:val="18"/>
          <w:szCs w:val="18"/>
        </w:rPr>
        <w:t>cache-control: public, no-transform</w:t>
      </w:r>
      <w:r w:rsidRPr="00C82CE8">
        <w:rPr>
          <w:rFonts w:cs="Segoe UI"/>
          <w:color w:val="24292F"/>
          <w:szCs w:val="18"/>
        </w:rPr>
        <w:t>).</w:t>
      </w:r>
    </w:p>
    <w:p w14:paraId="3E9CD7F5" w14:textId="77777777" w:rsidR="001D1E97" w:rsidRPr="00C82CE8" w:rsidRDefault="001D1E97" w:rsidP="00C82CE8">
      <w:pPr>
        <w:pStyle w:val="Heading3"/>
      </w:pPr>
      <w:bookmarkStart w:id="65" w:name="_Toc114825047"/>
      <w:r w:rsidRPr="00C82CE8">
        <w:t>What happens to my </w:t>
      </w:r>
      <w:r w:rsidRPr="00C82CE8">
        <w:rPr>
          <w:rStyle w:val="HTMLCode"/>
          <w:rFonts w:ascii="Times New Roman" w:eastAsia="楷体" w:hAnsi="Times New Roman" w:cs="Menlo"/>
          <w:color w:val="24292F"/>
          <w:sz w:val="18"/>
          <w:szCs w:val="18"/>
        </w:rPr>
        <w:t>Etag</w:t>
      </w:r>
      <w:r w:rsidRPr="00C82CE8">
        <w:t> header?</w:t>
      </w:r>
      <w:bookmarkEnd w:id="65"/>
    </w:p>
    <w:p w14:paraId="2215A50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When you set an Etag header with the response, we convert the header value to a Weak Etag if we apply compression to your response body. If it is already a Weak Etag, we don't touch the header.</w:t>
      </w:r>
    </w:p>
    <w:p w14:paraId="2D77660D" w14:textId="08A7E8AA" w:rsidR="000727D9" w:rsidRPr="00AE601B" w:rsidRDefault="00000000" w:rsidP="00AE601B">
      <w:pPr>
        <w:pStyle w:val="Heading2"/>
      </w:pPr>
      <w:hyperlink r:id="rId151" w:history="1">
        <w:bookmarkStart w:id="66" w:name="_Toc114825048"/>
        <w:r w:rsidR="000727D9" w:rsidRPr="00AE601B">
          <w:rPr>
            <w:rStyle w:val="Hyperlink"/>
            <w:color w:val="auto"/>
            <w:u w:val="none"/>
          </w:rPr>
          <w:t>Regions</w:t>
        </w:r>
        <w:bookmarkEnd w:id="66"/>
      </w:hyperlink>
    </w:p>
    <w:p w14:paraId="25D2ACCE" w14:textId="77777777" w:rsidR="001D1E97" w:rsidRPr="001D1E97" w:rsidRDefault="001D1E97" w:rsidP="00E264E6">
      <w:pPr>
        <w:widowControl/>
        <w:rPr>
          <w:rFonts w:cs="Segoe UI"/>
          <w:color w:val="24292F"/>
          <w:kern w:val="0"/>
          <w:szCs w:val="18"/>
        </w:rPr>
      </w:pPr>
      <w:r w:rsidRPr="001D1E97">
        <w:rPr>
          <w:rFonts w:cs="Segoe UI"/>
          <w:color w:val="24292F"/>
          <w:kern w:val="0"/>
          <w:szCs w:val="18"/>
        </w:rPr>
        <w:t>Deno Deploy deploys your code throughout the world. Each new request is served from the closest region to your user. Deploy is presently located in the following regions:</w:t>
      </w:r>
    </w:p>
    <w:tbl>
      <w:tblPr>
        <w:tblStyle w:val="TableGrid"/>
        <w:tblW w:w="0" w:type="auto"/>
        <w:tblLook w:val="04A0" w:firstRow="1" w:lastRow="0" w:firstColumn="1" w:lastColumn="0" w:noHBand="0" w:noVBand="1"/>
      </w:tblPr>
      <w:tblGrid>
        <w:gridCol w:w="3807"/>
        <w:gridCol w:w="3808"/>
      </w:tblGrid>
      <w:tr w:rsidR="008D4998" w:rsidRPr="008D4998" w14:paraId="3317221D" w14:textId="77777777" w:rsidTr="008D4998">
        <w:tc>
          <w:tcPr>
            <w:tcW w:w="3807" w:type="dxa"/>
          </w:tcPr>
          <w:p w14:paraId="72DBB913"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Taiwan (</w:t>
            </w:r>
            <w:r w:rsidRPr="008D4998">
              <w:rPr>
                <w:rFonts w:cs="Menlo"/>
                <w:color w:val="24292F"/>
                <w:kern w:val="0"/>
                <w:szCs w:val="18"/>
              </w:rPr>
              <w:t>asia-east1</w:t>
            </w:r>
            <w:r w:rsidRPr="008D4998">
              <w:rPr>
                <w:rFonts w:cs="Segoe UI"/>
                <w:color w:val="24292F"/>
                <w:kern w:val="0"/>
                <w:szCs w:val="18"/>
              </w:rPr>
              <w:t>)</w:t>
            </w:r>
          </w:p>
        </w:tc>
        <w:tc>
          <w:tcPr>
            <w:tcW w:w="3808" w:type="dxa"/>
          </w:tcPr>
          <w:p w14:paraId="7257F321"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Hong Kong (</w:t>
            </w:r>
            <w:r w:rsidRPr="008D4998">
              <w:rPr>
                <w:rFonts w:cs="Menlo"/>
                <w:color w:val="24292F"/>
                <w:kern w:val="0"/>
                <w:szCs w:val="18"/>
              </w:rPr>
              <w:t>asia-east2</w:t>
            </w:r>
            <w:r w:rsidRPr="008D4998">
              <w:rPr>
                <w:rFonts w:cs="Segoe UI"/>
                <w:color w:val="24292F"/>
                <w:kern w:val="0"/>
                <w:szCs w:val="18"/>
              </w:rPr>
              <w:t>)</w:t>
            </w:r>
          </w:p>
        </w:tc>
      </w:tr>
      <w:tr w:rsidR="008D4998" w:rsidRPr="008D4998" w14:paraId="60288CFE" w14:textId="77777777" w:rsidTr="008D4998">
        <w:tc>
          <w:tcPr>
            <w:tcW w:w="3807" w:type="dxa"/>
          </w:tcPr>
          <w:p w14:paraId="19848662"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Tokyo (</w:t>
            </w:r>
            <w:r w:rsidRPr="008D4998">
              <w:rPr>
                <w:rFonts w:cs="Menlo"/>
                <w:color w:val="24292F"/>
                <w:kern w:val="0"/>
                <w:szCs w:val="18"/>
              </w:rPr>
              <w:t>asia-northeast1</w:t>
            </w:r>
            <w:r w:rsidRPr="008D4998">
              <w:rPr>
                <w:rFonts w:cs="Segoe UI"/>
                <w:color w:val="24292F"/>
                <w:kern w:val="0"/>
                <w:szCs w:val="18"/>
              </w:rPr>
              <w:t>)</w:t>
            </w:r>
          </w:p>
        </w:tc>
        <w:tc>
          <w:tcPr>
            <w:tcW w:w="3808" w:type="dxa"/>
          </w:tcPr>
          <w:p w14:paraId="0C241AE5"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Osaka (</w:t>
            </w:r>
            <w:r w:rsidRPr="008D4998">
              <w:rPr>
                <w:rFonts w:cs="Menlo"/>
                <w:color w:val="24292F"/>
                <w:kern w:val="0"/>
                <w:szCs w:val="18"/>
              </w:rPr>
              <w:t>asia-northeast2</w:t>
            </w:r>
            <w:r w:rsidRPr="008D4998">
              <w:rPr>
                <w:rFonts w:cs="Segoe UI"/>
                <w:color w:val="24292F"/>
                <w:kern w:val="0"/>
                <w:szCs w:val="18"/>
              </w:rPr>
              <w:t>)</w:t>
            </w:r>
          </w:p>
        </w:tc>
      </w:tr>
      <w:tr w:rsidR="008D4998" w:rsidRPr="008D4998" w14:paraId="7D73815C" w14:textId="77777777" w:rsidTr="008D4998">
        <w:tc>
          <w:tcPr>
            <w:tcW w:w="3807" w:type="dxa"/>
          </w:tcPr>
          <w:p w14:paraId="0EB5E942"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Seoul (</w:t>
            </w:r>
            <w:r w:rsidRPr="008D4998">
              <w:rPr>
                <w:rFonts w:cs="Menlo"/>
                <w:color w:val="24292F"/>
                <w:kern w:val="0"/>
                <w:szCs w:val="18"/>
              </w:rPr>
              <w:t>asia-northeast3</w:t>
            </w:r>
            <w:r w:rsidRPr="008D4998">
              <w:rPr>
                <w:rFonts w:cs="Segoe UI"/>
                <w:color w:val="24292F"/>
                <w:kern w:val="0"/>
                <w:szCs w:val="18"/>
              </w:rPr>
              <w:t>)</w:t>
            </w:r>
          </w:p>
        </w:tc>
        <w:tc>
          <w:tcPr>
            <w:tcW w:w="3808" w:type="dxa"/>
          </w:tcPr>
          <w:p w14:paraId="73C23B8D"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Mumbai (</w:t>
            </w:r>
            <w:r w:rsidRPr="008D4998">
              <w:rPr>
                <w:rFonts w:cs="Menlo"/>
                <w:color w:val="24292F"/>
                <w:kern w:val="0"/>
                <w:szCs w:val="18"/>
              </w:rPr>
              <w:t>asia-south1</w:t>
            </w:r>
            <w:r w:rsidRPr="008D4998">
              <w:rPr>
                <w:rFonts w:cs="Segoe UI"/>
                <w:color w:val="24292F"/>
                <w:kern w:val="0"/>
                <w:szCs w:val="18"/>
              </w:rPr>
              <w:t>)</w:t>
            </w:r>
          </w:p>
        </w:tc>
      </w:tr>
      <w:tr w:rsidR="008D4998" w:rsidRPr="008D4998" w14:paraId="7DBFF09F" w14:textId="77777777" w:rsidTr="008D4998">
        <w:tc>
          <w:tcPr>
            <w:tcW w:w="3807" w:type="dxa"/>
          </w:tcPr>
          <w:p w14:paraId="5336B16A"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Delhi (</w:t>
            </w:r>
            <w:r w:rsidRPr="008D4998">
              <w:rPr>
                <w:rFonts w:cs="Menlo"/>
                <w:color w:val="24292F"/>
                <w:kern w:val="0"/>
                <w:szCs w:val="18"/>
              </w:rPr>
              <w:t>asia-south2</w:t>
            </w:r>
            <w:r w:rsidRPr="008D4998">
              <w:rPr>
                <w:rFonts w:cs="Segoe UI"/>
                <w:color w:val="24292F"/>
                <w:kern w:val="0"/>
                <w:szCs w:val="18"/>
              </w:rPr>
              <w:t>)</w:t>
            </w:r>
          </w:p>
        </w:tc>
        <w:tc>
          <w:tcPr>
            <w:tcW w:w="3808" w:type="dxa"/>
          </w:tcPr>
          <w:p w14:paraId="7441073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Singapore (</w:t>
            </w:r>
            <w:r w:rsidRPr="008D4998">
              <w:rPr>
                <w:rFonts w:cs="Menlo"/>
                <w:color w:val="24292F"/>
                <w:kern w:val="0"/>
                <w:szCs w:val="18"/>
              </w:rPr>
              <w:t>asia-southeast1</w:t>
            </w:r>
            <w:r w:rsidRPr="008D4998">
              <w:rPr>
                <w:rFonts w:cs="Segoe UI"/>
                <w:color w:val="24292F"/>
                <w:kern w:val="0"/>
                <w:szCs w:val="18"/>
              </w:rPr>
              <w:t>)</w:t>
            </w:r>
          </w:p>
        </w:tc>
      </w:tr>
      <w:tr w:rsidR="008D4998" w:rsidRPr="008D4998" w14:paraId="06C7E4AF" w14:textId="77777777" w:rsidTr="008D4998">
        <w:tc>
          <w:tcPr>
            <w:tcW w:w="3807" w:type="dxa"/>
          </w:tcPr>
          <w:p w14:paraId="477F03F7"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Jakarta (</w:t>
            </w:r>
            <w:r w:rsidRPr="008D4998">
              <w:rPr>
                <w:rFonts w:cs="Menlo"/>
                <w:color w:val="24292F"/>
                <w:kern w:val="0"/>
                <w:szCs w:val="18"/>
              </w:rPr>
              <w:t>asia-southeast2</w:t>
            </w:r>
            <w:r w:rsidRPr="008D4998">
              <w:rPr>
                <w:rFonts w:cs="Segoe UI"/>
                <w:color w:val="24292F"/>
                <w:kern w:val="0"/>
                <w:szCs w:val="18"/>
              </w:rPr>
              <w:t>)</w:t>
            </w:r>
          </w:p>
        </w:tc>
        <w:tc>
          <w:tcPr>
            <w:tcW w:w="3808" w:type="dxa"/>
          </w:tcPr>
          <w:p w14:paraId="6EC7EC7A"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Sydney (</w:t>
            </w:r>
            <w:r w:rsidRPr="008D4998">
              <w:rPr>
                <w:rFonts w:cs="Menlo"/>
                <w:color w:val="24292F"/>
                <w:kern w:val="0"/>
                <w:szCs w:val="18"/>
              </w:rPr>
              <w:t>australia-southeast1</w:t>
            </w:r>
            <w:r w:rsidRPr="008D4998">
              <w:rPr>
                <w:rFonts w:cs="Segoe UI"/>
                <w:color w:val="24292F"/>
                <w:kern w:val="0"/>
                <w:szCs w:val="18"/>
              </w:rPr>
              <w:t>)</w:t>
            </w:r>
          </w:p>
        </w:tc>
      </w:tr>
      <w:tr w:rsidR="008D4998" w:rsidRPr="008D4998" w14:paraId="20EBAFD3" w14:textId="77777777" w:rsidTr="008D4998">
        <w:tc>
          <w:tcPr>
            <w:tcW w:w="3807" w:type="dxa"/>
          </w:tcPr>
          <w:p w14:paraId="3D9CB177"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Melbourne (</w:t>
            </w:r>
            <w:r w:rsidRPr="008D4998">
              <w:rPr>
                <w:rFonts w:cs="Menlo"/>
                <w:color w:val="24292F"/>
                <w:kern w:val="0"/>
                <w:szCs w:val="18"/>
              </w:rPr>
              <w:t>australia-southeast2</w:t>
            </w:r>
            <w:r w:rsidRPr="008D4998">
              <w:rPr>
                <w:rFonts w:cs="Segoe UI"/>
                <w:color w:val="24292F"/>
                <w:kern w:val="0"/>
                <w:szCs w:val="18"/>
              </w:rPr>
              <w:t>)</w:t>
            </w:r>
          </w:p>
        </w:tc>
        <w:tc>
          <w:tcPr>
            <w:tcW w:w="3808" w:type="dxa"/>
          </w:tcPr>
          <w:p w14:paraId="3F50FC4B"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Warsaw (</w:t>
            </w:r>
            <w:r w:rsidRPr="008D4998">
              <w:rPr>
                <w:rFonts w:cs="Menlo"/>
                <w:color w:val="24292F"/>
                <w:kern w:val="0"/>
                <w:szCs w:val="18"/>
              </w:rPr>
              <w:t>europe-central2</w:t>
            </w:r>
            <w:r w:rsidRPr="008D4998">
              <w:rPr>
                <w:rFonts w:cs="Segoe UI"/>
                <w:color w:val="24292F"/>
                <w:kern w:val="0"/>
                <w:szCs w:val="18"/>
              </w:rPr>
              <w:t>)</w:t>
            </w:r>
          </w:p>
        </w:tc>
      </w:tr>
      <w:tr w:rsidR="008D4998" w:rsidRPr="008D4998" w14:paraId="35FFDD80" w14:textId="77777777" w:rsidTr="008D4998">
        <w:tc>
          <w:tcPr>
            <w:tcW w:w="3807" w:type="dxa"/>
          </w:tcPr>
          <w:p w14:paraId="0CC4FEA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Finland (</w:t>
            </w:r>
            <w:r w:rsidRPr="008D4998">
              <w:rPr>
                <w:rFonts w:cs="Menlo"/>
                <w:color w:val="24292F"/>
                <w:kern w:val="0"/>
                <w:szCs w:val="18"/>
              </w:rPr>
              <w:t>europe-north1</w:t>
            </w:r>
            <w:r w:rsidRPr="008D4998">
              <w:rPr>
                <w:rFonts w:cs="Segoe UI"/>
                <w:color w:val="24292F"/>
                <w:kern w:val="0"/>
                <w:szCs w:val="18"/>
              </w:rPr>
              <w:t>)</w:t>
            </w:r>
          </w:p>
        </w:tc>
        <w:tc>
          <w:tcPr>
            <w:tcW w:w="3808" w:type="dxa"/>
          </w:tcPr>
          <w:p w14:paraId="7C6B288E"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Belgium (</w:t>
            </w:r>
            <w:r w:rsidRPr="008D4998">
              <w:rPr>
                <w:rFonts w:cs="Menlo"/>
                <w:color w:val="24292F"/>
                <w:kern w:val="0"/>
                <w:szCs w:val="18"/>
              </w:rPr>
              <w:t>europe-west1</w:t>
            </w:r>
            <w:r w:rsidRPr="008D4998">
              <w:rPr>
                <w:rFonts w:cs="Segoe UI"/>
                <w:color w:val="24292F"/>
                <w:kern w:val="0"/>
                <w:szCs w:val="18"/>
              </w:rPr>
              <w:t>)</w:t>
            </w:r>
          </w:p>
        </w:tc>
      </w:tr>
      <w:tr w:rsidR="008D4998" w:rsidRPr="008D4998" w14:paraId="321A436F" w14:textId="77777777" w:rsidTr="008D4998">
        <w:tc>
          <w:tcPr>
            <w:tcW w:w="3807" w:type="dxa"/>
          </w:tcPr>
          <w:p w14:paraId="33E1528A"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London (</w:t>
            </w:r>
            <w:r w:rsidRPr="008D4998">
              <w:rPr>
                <w:rFonts w:cs="Menlo"/>
                <w:color w:val="24292F"/>
                <w:kern w:val="0"/>
                <w:szCs w:val="18"/>
              </w:rPr>
              <w:t>europe-west2</w:t>
            </w:r>
            <w:r w:rsidRPr="008D4998">
              <w:rPr>
                <w:rFonts w:cs="Segoe UI"/>
                <w:color w:val="24292F"/>
                <w:kern w:val="0"/>
                <w:szCs w:val="18"/>
              </w:rPr>
              <w:t>)</w:t>
            </w:r>
          </w:p>
        </w:tc>
        <w:tc>
          <w:tcPr>
            <w:tcW w:w="3808" w:type="dxa"/>
          </w:tcPr>
          <w:p w14:paraId="66284635"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Frankfurt (</w:t>
            </w:r>
            <w:r w:rsidRPr="008D4998">
              <w:rPr>
                <w:rFonts w:cs="Menlo"/>
                <w:color w:val="24292F"/>
                <w:kern w:val="0"/>
                <w:szCs w:val="18"/>
              </w:rPr>
              <w:t>europe-west3</w:t>
            </w:r>
            <w:r w:rsidRPr="008D4998">
              <w:rPr>
                <w:rFonts w:cs="Segoe UI"/>
                <w:color w:val="24292F"/>
                <w:kern w:val="0"/>
                <w:szCs w:val="18"/>
              </w:rPr>
              <w:t>)</w:t>
            </w:r>
          </w:p>
        </w:tc>
      </w:tr>
      <w:tr w:rsidR="008D4998" w:rsidRPr="008D4998" w14:paraId="4336550D" w14:textId="77777777" w:rsidTr="008D4998">
        <w:tc>
          <w:tcPr>
            <w:tcW w:w="3807" w:type="dxa"/>
          </w:tcPr>
          <w:p w14:paraId="3499CD8B"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Netherlands (</w:t>
            </w:r>
            <w:r w:rsidRPr="008D4998">
              <w:rPr>
                <w:rFonts w:cs="Menlo"/>
                <w:color w:val="24292F"/>
                <w:kern w:val="0"/>
                <w:szCs w:val="18"/>
              </w:rPr>
              <w:t>europe-west4</w:t>
            </w:r>
            <w:r w:rsidRPr="008D4998">
              <w:rPr>
                <w:rFonts w:cs="Segoe UI"/>
                <w:color w:val="24292F"/>
                <w:kern w:val="0"/>
                <w:szCs w:val="18"/>
              </w:rPr>
              <w:t>)</w:t>
            </w:r>
          </w:p>
        </w:tc>
        <w:tc>
          <w:tcPr>
            <w:tcW w:w="3808" w:type="dxa"/>
          </w:tcPr>
          <w:p w14:paraId="0B6F2DA2"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Zurich (</w:t>
            </w:r>
            <w:r w:rsidRPr="008D4998">
              <w:rPr>
                <w:rFonts w:cs="Menlo"/>
                <w:color w:val="24292F"/>
                <w:kern w:val="0"/>
                <w:szCs w:val="18"/>
              </w:rPr>
              <w:t>europe-west6</w:t>
            </w:r>
            <w:r w:rsidRPr="008D4998">
              <w:rPr>
                <w:rFonts w:cs="Segoe UI"/>
                <w:color w:val="24292F"/>
                <w:kern w:val="0"/>
                <w:szCs w:val="18"/>
              </w:rPr>
              <w:t>)</w:t>
            </w:r>
          </w:p>
        </w:tc>
      </w:tr>
      <w:tr w:rsidR="008D4998" w:rsidRPr="008D4998" w14:paraId="016DB0E9" w14:textId="77777777" w:rsidTr="008D4998">
        <w:tc>
          <w:tcPr>
            <w:tcW w:w="3807" w:type="dxa"/>
          </w:tcPr>
          <w:p w14:paraId="1669AC37"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Milan (</w:t>
            </w:r>
            <w:r w:rsidRPr="008D4998">
              <w:rPr>
                <w:rFonts w:cs="Menlo"/>
                <w:color w:val="24292F"/>
                <w:kern w:val="0"/>
                <w:szCs w:val="18"/>
              </w:rPr>
              <w:t>europe-west8</w:t>
            </w:r>
            <w:r w:rsidRPr="008D4998">
              <w:rPr>
                <w:rFonts w:cs="Segoe UI"/>
                <w:color w:val="24292F"/>
                <w:kern w:val="0"/>
                <w:szCs w:val="18"/>
              </w:rPr>
              <w:t>)</w:t>
            </w:r>
          </w:p>
        </w:tc>
        <w:tc>
          <w:tcPr>
            <w:tcW w:w="3808" w:type="dxa"/>
          </w:tcPr>
          <w:p w14:paraId="6F00814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Paris (</w:t>
            </w:r>
            <w:r w:rsidRPr="008D4998">
              <w:rPr>
                <w:rFonts w:cs="Menlo"/>
                <w:color w:val="24292F"/>
                <w:kern w:val="0"/>
                <w:szCs w:val="18"/>
              </w:rPr>
              <w:t>europe-west9</w:t>
            </w:r>
            <w:r w:rsidRPr="008D4998">
              <w:rPr>
                <w:rFonts w:cs="Segoe UI"/>
                <w:color w:val="24292F"/>
                <w:kern w:val="0"/>
                <w:szCs w:val="18"/>
              </w:rPr>
              <w:t>)</w:t>
            </w:r>
          </w:p>
        </w:tc>
      </w:tr>
      <w:tr w:rsidR="008D4998" w:rsidRPr="008D4998" w14:paraId="179D245C" w14:textId="77777777" w:rsidTr="008D4998">
        <w:tc>
          <w:tcPr>
            <w:tcW w:w="3807" w:type="dxa"/>
          </w:tcPr>
          <w:p w14:paraId="68287BD6"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Madrid (</w:t>
            </w:r>
            <w:r w:rsidRPr="008D4998">
              <w:rPr>
                <w:rFonts w:cs="Menlo"/>
                <w:color w:val="24292F"/>
                <w:kern w:val="0"/>
                <w:szCs w:val="18"/>
              </w:rPr>
              <w:t>europe-southwest1</w:t>
            </w:r>
            <w:r w:rsidRPr="008D4998">
              <w:rPr>
                <w:rFonts w:cs="Segoe UI"/>
                <w:color w:val="24292F"/>
                <w:kern w:val="0"/>
                <w:szCs w:val="18"/>
              </w:rPr>
              <w:t>)</w:t>
            </w:r>
          </w:p>
        </w:tc>
        <w:tc>
          <w:tcPr>
            <w:tcW w:w="3808" w:type="dxa"/>
          </w:tcPr>
          <w:p w14:paraId="7423AC7D"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Montréal (</w:t>
            </w:r>
            <w:r w:rsidRPr="008D4998">
              <w:rPr>
                <w:rFonts w:cs="Menlo"/>
                <w:color w:val="24292F"/>
                <w:kern w:val="0"/>
                <w:szCs w:val="18"/>
              </w:rPr>
              <w:t>northamerica-northeast1</w:t>
            </w:r>
            <w:r w:rsidRPr="008D4998">
              <w:rPr>
                <w:rFonts w:cs="Segoe UI"/>
                <w:color w:val="24292F"/>
                <w:kern w:val="0"/>
                <w:szCs w:val="18"/>
              </w:rPr>
              <w:t>)</w:t>
            </w:r>
          </w:p>
        </w:tc>
      </w:tr>
      <w:tr w:rsidR="008D4998" w:rsidRPr="008D4998" w14:paraId="5F094956" w14:textId="77777777" w:rsidTr="008D4998">
        <w:tc>
          <w:tcPr>
            <w:tcW w:w="3807" w:type="dxa"/>
          </w:tcPr>
          <w:p w14:paraId="02889519"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Toronto (</w:t>
            </w:r>
            <w:r w:rsidRPr="008D4998">
              <w:rPr>
                <w:rFonts w:cs="Menlo"/>
                <w:color w:val="24292F"/>
                <w:kern w:val="0"/>
                <w:szCs w:val="18"/>
              </w:rPr>
              <w:t>northamerica-northeast2</w:t>
            </w:r>
            <w:r w:rsidRPr="008D4998">
              <w:rPr>
                <w:rFonts w:cs="Segoe UI"/>
                <w:color w:val="24292F"/>
                <w:kern w:val="0"/>
                <w:szCs w:val="18"/>
              </w:rPr>
              <w:t>)</w:t>
            </w:r>
          </w:p>
        </w:tc>
        <w:tc>
          <w:tcPr>
            <w:tcW w:w="3808" w:type="dxa"/>
          </w:tcPr>
          <w:p w14:paraId="4CCC91FC"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São Paulo (</w:t>
            </w:r>
            <w:r w:rsidRPr="008D4998">
              <w:rPr>
                <w:rFonts w:cs="Menlo"/>
                <w:color w:val="24292F"/>
                <w:kern w:val="0"/>
                <w:szCs w:val="18"/>
              </w:rPr>
              <w:t>southamerica-east1</w:t>
            </w:r>
            <w:r w:rsidRPr="008D4998">
              <w:rPr>
                <w:rFonts w:cs="Segoe UI"/>
                <w:color w:val="24292F"/>
                <w:kern w:val="0"/>
                <w:szCs w:val="18"/>
              </w:rPr>
              <w:t>)</w:t>
            </w:r>
          </w:p>
        </w:tc>
      </w:tr>
      <w:tr w:rsidR="008D4998" w:rsidRPr="008D4998" w14:paraId="7756A121" w14:textId="77777777" w:rsidTr="008D4998">
        <w:tc>
          <w:tcPr>
            <w:tcW w:w="3807" w:type="dxa"/>
          </w:tcPr>
          <w:p w14:paraId="024F6274"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Chile (</w:t>
            </w:r>
            <w:r w:rsidRPr="008D4998">
              <w:rPr>
                <w:rFonts w:cs="Menlo"/>
                <w:color w:val="24292F"/>
                <w:kern w:val="0"/>
                <w:szCs w:val="18"/>
              </w:rPr>
              <w:t>southamerica-west1</w:t>
            </w:r>
            <w:r w:rsidRPr="008D4998">
              <w:rPr>
                <w:rFonts w:cs="Segoe UI"/>
                <w:color w:val="24292F"/>
                <w:kern w:val="0"/>
                <w:szCs w:val="18"/>
              </w:rPr>
              <w:t>)</w:t>
            </w:r>
          </w:p>
        </w:tc>
        <w:tc>
          <w:tcPr>
            <w:tcW w:w="3808" w:type="dxa"/>
          </w:tcPr>
          <w:p w14:paraId="3A80B96F"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Iowa (</w:t>
            </w:r>
            <w:r w:rsidRPr="008D4998">
              <w:rPr>
                <w:rFonts w:cs="Menlo"/>
                <w:color w:val="24292F"/>
                <w:kern w:val="0"/>
                <w:szCs w:val="18"/>
              </w:rPr>
              <w:t>us-central1</w:t>
            </w:r>
            <w:r w:rsidRPr="008D4998">
              <w:rPr>
                <w:rFonts w:cs="Segoe UI"/>
                <w:color w:val="24292F"/>
                <w:kern w:val="0"/>
                <w:szCs w:val="18"/>
              </w:rPr>
              <w:t>)</w:t>
            </w:r>
          </w:p>
        </w:tc>
      </w:tr>
      <w:tr w:rsidR="008D4998" w:rsidRPr="008D4998" w14:paraId="5F8E5255" w14:textId="77777777" w:rsidTr="008D4998">
        <w:tc>
          <w:tcPr>
            <w:tcW w:w="3807" w:type="dxa"/>
          </w:tcPr>
          <w:p w14:paraId="51705C9C"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South Carolina (</w:t>
            </w:r>
            <w:r w:rsidRPr="008D4998">
              <w:rPr>
                <w:rFonts w:cs="Menlo"/>
                <w:color w:val="24292F"/>
                <w:kern w:val="0"/>
                <w:szCs w:val="18"/>
              </w:rPr>
              <w:t>us-east1</w:t>
            </w:r>
            <w:r w:rsidRPr="008D4998">
              <w:rPr>
                <w:rFonts w:cs="Segoe UI"/>
                <w:color w:val="24292F"/>
                <w:kern w:val="0"/>
                <w:szCs w:val="18"/>
              </w:rPr>
              <w:t>)</w:t>
            </w:r>
          </w:p>
        </w:tc>
        <w:tc>
          <w:tcPr>
            <w:tcW w:w="3808" w:type="dxa"/>
          </w:tcPr>
          <w:p w14:paraId="5E9D9C9E"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North Virginia (</w:t>
            </w:r>
            <w:r w:rsidRPr="008D4998">
              <w:rPr>
                <w:rFonts w:cs="Menlo"/>
                <w:color w:val="24292F"/>
                <w:kern w:val="0"/>
                <w:szCs w:val="18"/>
              </w:rPr>
              <w:t>us-east4</w:t>
            </w:r>
            <w:r w:rsidRPr="008D4998">
              <w:rPr>
                <w:rFonts w:cs="Segoe UI"/>
                <w:color w:val="24292F"/>
                <w:kern w:val="0"/>
                <w:szCs w:val="18"/>
              </w:rPr>
              <w:t>)</w:t>
            </w:r>
          </w:p>
        </w:tc>
      </w:tr>
      <w:tr w:rsidR="008D4998" w:rsidRPr="008D4998" w14:paraId="3BF8E7F1" w14:textId="77777777" w:rsidTr="008D4998">
        <w:tc>
          <w:tcPr>
            <w:tcW w:w="3807" w:type="dxa"/>
          </w:tcPr>
          <w:p w14:paraId="71F96729"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Ohio (</w:t>
            </w:r>
            <w:r w:rsidRPr="008D4998">
              <w:rPr>
                <w:rFonts w:cs="Menlo"/>
                <w:color w:val="24292F"/>
                <w:kern w:val="0"/>
                <w:szCs w:val="18"/>
              </w:rPr>
              <w:t>us-east5</w:t>
            </w:r>
            <w:r w:rsidRPr="008D4998">
              <w:rPr>
                <w:rFonts w:cs="Segoe UI"/>
                <w:color w:val="24292F"/>
                <w:kern w:val="0"/>
                <w:szCs w:val="18"/>
              </w:rPr>
              <w:t>)</w:t>
            </w:r>
          </w:p>
        </w:tc>
        <w:tc>
          <w:tcPr>
            <w:tcW w:w="3808" w:type="dxa"/>
          </w:tcPr>
          <w:p w14:paraId="07F77966"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Texas (</w:t>
            </w:r>
            <w:r w:rsidRPr="008D4998">
              <w:rPr>
                <w:rFonts w:cs="Menlo"/>
                <w:color w:val="24292F"/>
                <w:kern w:val="0"/>
                <w:szCs w:val="18"/>
              </w:rPr>
              <w:t>us-south1</w:t>
            </w:r>
            <w:r w:rsidRPr="008D4998">
              <w:rPr>
                <w:rFonts w:cs="Segoe UI"/>
                <w:color w:val="24292F"/>
                <w:kern w:val="0"/>
                <w:szCs w:val="18"/>
              </w:rPr>
              <w:t>)</w:t>
            </w:r>
          </w:p>
        </w:tc>
      </w:tr>
      <w:tr w:rsidR="008D4998" w:rsidRPr="008D4998" w14:paraId="4BAC194D" w14:textId="77777777" w:rsidTr="008D4998">
        <w:tc>
          <w:tcPr>
            <w:tcW w:w="3807" w:type="dxa"/>
          </w:tcPr>
          <w:p w14:paraId="56E6D0A1"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Oregon (</w:t>
            </w:r>
            <w:r w:rsidRPr="008D4998">
              <w:rPr>
                <w:rFonts w:cs="Menlo"/>
                <w:color w:val="24292F"/>
                <w:kern w:val="0"/>
                <w:szCs w:val="18"/>
              </w:rPr>
              <w:t>us-west1</w:t>
            </w:r>
            <w:r w:rsidRPr="008D4998">
              <w:rPr>
                <w:rFonts w:cs="Segoe UI"/>
                <w:color w:val="24292F"/>
                <w:kern w:val="0"/>
                <w:szCs w:val="18"/>
              </w:rPr>
              <w:t>)</w:t>
            </w:r>
          </w:p>
        </w:tc>
        <w:tc>
          <w:tcPr>
            <w:tcW w:w="3808" w:type="dxa"/>
          </w:tcPr>
          <w:p w14:paraId="6FDEA6A6"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California (</w:t>
            </w:r>
            <w:r w:rsidRPr="008D4998">
              <w:rPr>
                <w:rFonts w:cs="Menlo"/>
                <w:color w:val="24292F"/>
                <w:kern w:val="0"/>
                <w:szCs w:val="18"/>
              </w:rPr>
              <w:t>us-west2</w:t>
            </w:r>
            <w:r w:rsidRPr="008D4998">
              <w:rPr>
                <w:rFonts w:cs="Segoe UI"/>
                <w:color w:val="24292F"/>
                <w:kern w:val="0"/>
                <w:szCs w:val="18"/>
              </w:rPr>
              <w:t>)</w:t>
            </w:r>
          </w:p>
        </w:tc>
      </w:tr>
      <w:tr w:rsidR="008D4998" w:rsidRPr="008D4998" w14:paraId="1CA90AC2" w14:textId="77777777" w:rsidTr="008D4998">
        <w:tc>
          <w:tcPr>
            <w:tcW w:w="3807" w:type="dxa"/>
          </w:tcPr>
          <w:p w14:paraId="24538780"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Utah (</w:t>
            </w:r>
            <w:r w:rsidRPr="008D4998">
              <w:rPr>
                <w:rFonts w:cs="Menlo"/>
                <w:color w:val="24292F"/>
                <w:kern w:val="0"/>
                <w:szCs w:val="18"/>
              </w:rPr>
              <w:t>us-west3</w:t>
            </w:r>
            <w:r w:rsidRPr="008D4998">
              <w:rPr>
                <w:rFonts w:cs="Segoe UI"/>
                <w:color w:val="24292F"/>
                <w:kern w:val="0"/>
                <w:szCs w:val="18"/>
              </w:rPr>
              <w:t>)</w:t>
            </w:r>
          </w:p>
        </w:tc>
        <w:tc>
          <w:tcPr>
            <w:tcW w:w="3808" w:type="dxa"/>
          </w:tcPr>
          <w:p w14:paraId="3381FBE3" w14:textId="77777777" w:rsidR="008D4998" w:rsidRPr="008D4998" w:rsidRDefault="008D4998" w:rsidP="004F7E06">
            <w:pPr>
              <w:widowControl/>
              <w:numPr>
                <w:ilvl w:val="0"/>
                <w:numId w:val="43"/>
              </w:numPr>
              <w:tabs>
                <w:tab w:val="clear" w:pos="720"/>
                <w:tab w:val="left" w:pos="360"/>
              </w:tabs>
              <w:ind w:left="0" w:firstLine="0"/>
              <w:rPr>
                <w:rFonts w:cs="Segoe UI"/>
                <w:color w:val="24292F"/>
                <w:kern w:val="0"/>
                <w:szCs w:val="18"/>
              </w:rPr>
            </w:pPr>
            <w:r w:rsidRPr="008D4998">
              <w:rPr>
                <w:rFonts w:cs="Segoe UI"/>
                <w:color w:val="24292F"/>
                <w:kern w:val="0"/>
                <w:szCs w:val="18"/>
              </w:rPr>
              <w:t>Nevada (</w:t>
            </w:r>
            <w:r w:rsidRPr="008D4998">
              <w:rPr>
                <w:rFonts w:cs="Menlo"/>
                <w:color w:val="24292F"/>
                <w:kern w:val="0"/>
                <w:szCs w:val="18"/>
              </w:rPr>
              <w:t>us-west4</w:t>
            </w:r>
            <w:r w:rsidRPr="008D4998">
              <w:rPr>
                <w:rFonts w:cs="Segoe UI"/>
                <w:color w:val="24292F"/>
                <w:kern w:val="0"/>
                <w:szCs w:val="18"/>
              </w:rPr>
              <w:t>)</w:t>
            </w:r>
          </w:p>
        </w:tc>
      </w:tr>
    </w:tbl>
    <w:p w14:paraId="043E98F1" w14:textId="77777777" w:rsidR="001D1E97" w:rsidRPr="001D1E97" w:rsidRDefault="001D1E97" w:rsidP="00E264E6">
      <w:pPr>
        <w:widowControl/>
        <w:rPr>
          <w:rFonts w:cs="Segoe UI"/>
          <w:color w:val="24292F"/>
          <w:kern w:val="0"/>
          <w:szCs w:val="18"/>
        </w:rPr>
      </w:pPr>
      <w:r w:rsidRPr="001D1E97">
        <w:rPr>
          <w:rFonts w:cs="Segoe UI"/>
          <w:color w:val="24292F"/>
          <w:kern w:val="0"/>
          <w:szCs w:val="18"/>
        </w:rPr>
        <w:t>We will update the list as we add more regions.</w:t>
      </w:r>
    </w:p>
    <w:p w14:paraId="5892CF52" w14:textId="6B845C78" w:rsidR="000727D9" w:rsidRPr="00AE601B" w:rsidRDefault="00000000" w:rsidP="00AE601B">
      <w:pPr>
        <w:pStyle w:val="Heading2"/>
      </w:pPr>
      <w:hyperlink r:id="rId152" w:history="1">
        <w:bookmarkStart w:id="67" w:name="_Toc114825049"/>
        <w:r w:rsidR="000727D9" w:rsidRPr="00AE601B">
          <w:rPr>
            <w:rStyle w:val="Hyperlink"/>
            <w:color w:val="auto"/>
            <w:u w:val="none"/>
          </w:rPr>
          <w:t>Pricing &amp; Limits</w:t>
        </w:r>
        <w:bookmarkEnd w:id="67"/>
      </w:hyperlink>
    </w:p>
    <w:p w14:paraId="0B46EBF7"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See </w:t>
      </w:r>
      <w:hyperlink r:id="rId153" w:history="1">
        <w:r w:rsidRPr="00C82CE8">
          <w:rPr>
            <w:rStyle w:val="Hyperlink"/>
            <w:rFonts w:ascii="Times New Roman" w:hAnsi="Times New Roman" w:cs="Segoe UI"/>
            <w:szCs w:val="18"/>
          </w:rPr>
          <w:t>the pricing page</w:t>
        </w:r>
      </w:hyperlink>
      <w:r w:rsidRPr="00C82CE8">
        <w:rPr>
          <w:rFonts w:ascii="Times New Roman" w:hAnsi="Times New Roman" w:cs="Segoe UI"/>
          <w:color w:val="24292F"/>
          <w:szCs w:val="18"/>
        </w:rPr>
        <w:t> for the overview of the available features in Free and Pro plans.</w:t>
      </w:r>
    </w:p>
    <w:p w14:paraId="3AD71BD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No uptime guarantees are provided during the initial public beta for Deno Deploy. Access to the service will be controlled by </w:t>
      </w:r>
      <w:hyperlink r:id="rId154" w:history="1">
        <w:r w:rsidRPr="00C82CE8">
          <w:rPr>
            <w:rStyle w:val="Hyperlink"/>
            <w:rFonts w:ascii="Times New Roman" w:hAnsi="Times New Roman" w:cs="Segoe UI"/>
            <w:szCs w:val="18"/>
          </w:rPr>
          <w:t>our fair use policy</w:t>
        </w:r>
      </w:hyperlink>
      <w:r w:rsidRPr="00C82CE8">
        <w:rPr>
          <w:rFonts w:ascii="Times New Roman" w:hAnsi="Times New Roman" w:cs="Segoe UI"/>
          <w:color w:val="24292F"/>
          <w:szCs w:val="18"/>
        </w:rPr>
        <w:t>. Any user we deem to be in violation of this policy, runs the risk of having their account terminated.</w:t>
      </w:r>
    </w:p>
    <w:p w14:paraId="6953573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During the initial public beta, the following hard limits apply. If any runtime limits are exceeded, all related requests will be immediately terminated, and a warning will be logged to the deployment's logs.</w:t>
      </w:r>
    </w:p>
    <w:tbl>
      <w:tblPr>
        <w:tblW w:w="0" w:type="auto"/>
        <w:tblLook w:val="00A0" w:firstRow="1" w:lastRow="0" w:firstColumn="1" w:lastColumn="0" w:noHBand="0" w:noVBand="0"/>
      </w:tblPr>
      <w:tblGrid>
        <w:gridCol w:w="1799"/>
        <w:gridCol w:w="3552"/>
        <w:gridCol w:w="1294"/>
      </w:tblGrid>
      <w:tr w:rsidR="0091502E" w:rsidRPr="0091502E" w14:paraId="2DD2C22D" w14:textId="77777777" w:rsidTr="0091502E">
        <w:trPr>
          <w:tblHeader/>
        </w:trPr>
        <w:tc>
          <w:tcPr>
            <w:tcW w:w="0" w:type="auto"/>
          </w:tcPr>
          <w:p w14:paraId="470C87E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Feature</w:t>
            </w:r>
          </w:p>
        </w:tc>
        <w:tc>
          <w:tcPr>
            <w:tcW w:w="0" w:type="auto"/>
          </w:tcPr>
          <w:p w14:paraId="46C7135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Free</w:t>
            </w:r>
          </w:p>
        </w:tc>
        <w:tc>
          <w:tcPr>
            <w:tcW w:w="0" w:type="auto"/>
          </w:tcPr>
          <w:p w14:paraId="5E3EE48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Pro</w:t>
            </w:r>
          </w:p>
        </w:tc>
      </w:tr>
      <w:tr w:rsidR="0091502E" w:rsidRPr="0091502E" w14:paraId="50AE174B" w14:textId="77777777" w:rsidTr="0091502E">
        <w:trPr>
          <w:tblHeader/>
        </w:trPr>
        <w:tc>
          <w:tcPr>
            <w:tcW w:w="0" w:type="auto"/>
          </w:tcPr>
          <w:p w14:paraId="097000BB" w14:textId="77777777" w:rsidR="0091502E" w:rsidRPr="0091502E" w:rsidRDefault="0091502E" w:rsidP="00D670E8">
            <w:pPr>
              <w:rPr>
                <w:rFonts w:cs="Segoe UI"/>
                <w:color w:val="24292F"/>
                <w:sz w:val="14"/>
                <w:szCs w:val="18"/>
              </w:rPr>
            </w:pPr>
            <w:r w:rsidRPr="0091502E">
              <w:rPr>
                <w:rFonts w:cs="Segoe UI"/>
                <w:color w:val="24292F"/>
                <w:sz w:val="14"/>
                <w:szCs w:val="18"/>
              </w:rPr>
              <w:t>Request count</w:t>
            </w:r>
          </w:p>
        </w:tc>
        <w:tc>
          <w:tcPr>
            <w:tcW w:w="0" w:type="auto"/>
          </w:tcPr>
          <w:p w14:paraId="28D8CB3E" w14:textId="77777777" w:rsidR="0091502E" w:rsidRPr="0091502E" w:rsidRDefault="0091502E" w:rsidP="00D670E8">
            <w:pPr>
              <w:rPr>
                <w:rFonts w:cs="Segoe UI"/>
                <w:color w:val="24292F"/>
                <w:sz w:val="14"/>
                <w:szCs w:val="18"/>
              </w:rPr>
            </w:pPr>
            <w:r w:rsidRPr="0091502E">
              <w:rPr>
                <w:rFonts w:cs="Segoe UI"/>
                <w:color w:val="24292F"/>
                <w:sz w:val="14"/>
                <w:szCs w:val="18"/>
              </w:rPr>
              <w:t>100k req/day, 1000 req/min</w:t>
            </w:r>
          </w:p>
        </w:tc>
        <w:tc>
          <w:tcPr>
            <w:tcW w:w="0" w:type="auto"/>
          </w:tcPr>
          <w:p w14:paraId="1FF9E40A" w14:textId="77777777" w:rsidR="0091502E" w:rsidRPr="0091502E" w:rsidRDefault="0091502E" w:rsidP="00D670E8">
            <w:pPr>
              <w:rPr>
                <w:rFonts w:cs="Segoe UI"/>
                <w:color w:val="24292F"/>
                <w:sz w:val="14"/>
                <w:szCs w:val="18"/>
              </w:rPr>
            </w:pPr>
            <w:r w:rsidRPr="0091502E">
              <w:rPr>
                <w:rFonts w:cs="Segoe UI"/>
                <w:color w:val="24292F"/>
                <w:sz w:val="14"/>
                <w:szCs w:val="18"/>
              </w:rPr>
              <w:t>$2/million requests</w:t>
            </w:r>
          </w:p>
        </w:tc>
      </w:tr>
      <w:tr w:rsidR="0091502E" w:rsidRPr="0091502E" w14:paraId="2C7A1843" w14:textId="77777777" w:rsidTr="0091502E">
        <w:trPr>
          <w:tblHeader/>
        </w:trPr>
        <w:tc>
          <w:tcPr>
            <w:tcW w:w="0" w:type="auto"/>
          </w:tcPr>
          <w:p w14:paraId="41C072E9" w14:textId="77777777" w:rsidR="0091502E" w:rsidRPr="0091502E" w:rsidRDefault="0091502E" w:rsidP="00D670E8">
            <w:pPr>
              <w:rPr>
                <w:rFonts w:cs="Segoe UI"/>
                <w:color w:val="24292F"/>
                <w:sz w:val="14"/>
                <w:szCs w:val="18"/>
              </w:rPr>
            </w:pPr>
            <w:r w:rsidRPr="0091502E">
              <w:rPr>
                <w:rFonts w:cs="Segoe UI"/>
                <w:color w:val="24292F"/>
                <w:sz w:val="14"/>
                <w:szCs w:val="18"/>
              </w:rPr>
              <w:t>Memory</w:t>
            </w:r>
          </w:p>
        </w:tc>
        <w:tc>
          <w:tcPr>
            <w:tcW w:w="0" w:type="auto"/>
          </w:tcPr>
          <w:p w14:paraId="0F05263F" w14:textId="77777777" w:rsidR="0091502E" w:rsidRPr="0091502E" w:rsidRDefault="0091502E" w:rsidP="00D670E8">
            <w:pPr>
              <w:rPr>
                <w:rFonts w:cs="Segoe UI"/>
                <w:color w:val="24292F"/>
                <w:sz w:val="14"/>
                <w:szCs w:val="18"/>
              </w:rPr>
            </w:pPr>
            <w:r w:rsidRPr="0091502E">
              <w:rPr>
                <w:rFonts w:cs="Segoe UI"/>
                <w:color w:val="24292F"/>
                <w:sz w:val="14"/>
                <w:szCs w:val="18"/>
              </w:rPr>
              <w:t>512 MB</w:t>
            </w:r>
          </w:p>
        </w:tc>
        <w:tc>
          <w:tcPr>
            <w:tcW w:w="0" w:type="auto"/>
          </w:tcPr>
          <w:p w14:paraId="5398EAF2" w14:textId="77777777" w:rsidR="0091502E" w:rsidRPr="0091502E" w:rsidRDefault="0091502E" w:rsidP="00D670E8">
            <w:pPr>
              <w:rPr>
                <w:rFonts w:cs="Segoe UI"/>
                <w:color w:val="24292F"/>
                <w:sz w:val="14"/>
                <w:szCs w:val="18"/>
              </w:rPr>
            </w:pPr>
            <w:r w:rsidRPr="0091502E">
              <w:rPr>
                <w:rFonts w:cs="Segoe UI"/>
                <w:color w:val="24292F"/>
                <w:sz w:val="14"/>
                <w:szCs w:val="18"/>
              </w:rPr>
              <w:t>512 MB</w:t>
            </w:r>
          </w:p>
        </w:tc>
      </w:tr>
      <w:tr w:rsidR="0091502E" w:rsidRPr="0091502E" w14:paraId="6C9AC15D" w14:textId="77777777" w:rsidTr="0091502E">
        <w:trPr>
          <w:tblHeader/>
        </w:trPr>
        <w:tc>
          <w:tcPr>
            <w:tcW w:w="0" w:type="auto"/>
          </w:tcPr>
          <w:p w14:paraId="63018DB7" w14:textId="77777777" w:rsidR="0091502E" w:rsidRPr="0091502E" w:rsidRDefault="0091502E" w:rsidP="00D670E8">
            <w:pPr>
              <w:rPr>
                <w:rFonts w:cs="Segoe UI"/>
                <w:color w:val="24292F"/>
                <w:sz w:val="14"/>
                <w:szCs w:val="18"/>
              </w:rPr>
            </w:pPr>
            <w:r w:rsidRPr="0091502E">
              <w:rPr>
                <w:rFonts w:cs="Segoe UI"/>
                <w:color w:val="24292F"/>
                <w:sz w:val="14"/>
                <w:szCs w:val="18"/>
              </w:rPr>
              <w:t>CPU Time per request</w:t>
            </w:r>
          </w:p>
        </w:tc>
        <w:tc>
          <w:tcPr>
            <w:tcW w:w="0" w:type="auto"/>
          </w:tcPr>
          <w:p w14:paraId="4DA69B58" w14:textId="77777777" w:rsidR="0091502E" w:rsidRPr="0091502E" w:rsidRDefault="0091502E" w:rsidP="00D670E8">
            <w:pPr>
              <w:rPr>
                <w:rFonts w:cs="Segoe UI"/>
                <w:color w:val="24292F"/>
                <w:sz w:val="14"/>
                <w:szCs w:val="18"/>
              </w:rPr>
            </w:pPr>
            <w:r w:rsidRPr="0091502E">
              <w:rPr>
                <w:rFonts w:cs="Segoe UI"/>
                <w:color w:val="24292F"/>
                <w:sz w:val="14"/>
                <w:szCs w:val="18"/>
              </w:rPr>
              <w:t>10 ms</w:t>
            </w:r>
          </w:p>
        </w:tc>
        <w:tc>
          <w:tcPr>
            <w:tcW w:w="0" w:type="auto"/>
          </w:tcPr>
          <w:p w14:paraId="0BA24E19" w14:textId="77777777" w:rsidR="0091502E" w:rsidRPr="0091502E" w:rsidRDefault="0091502E" w:rsidP="00D670E8">
            <w:pPr>
              <w:rPr>
                <w:rFonts w:cs="Segoe UI"/>
                <w:color w:val="24292F"/>
                <w:sz w:val="14"/>
                <w:szCs w:val="18"/>
              </w:rPr>
            </w:pPr>
            <w:r w:rsidRPr="0091502E">
              <w:rPr>
                <w:rFonts w:cs="Segoe UI"/>
                <w:color w:val="24292F"/>
                <w:sz w:val="14"/>
                <w:szCs w:val="18"/>
              </w:rPr>
              <w:t>50 ms</w:t>
            </w:r>
          </w:p>
        </w:tc>
      </w:tr>
      <w:tr w:rsidR="0091502E" w:rsidRPr="0091502E" w14:paraId="32FFA4F4" w14:textId="77777777" w:rsidTr="0091502E">
        <w:trPr>
          <w:tblHeader/>
        </w:trPr>
        <w:tc>
          <w:tcPr>
            <w:tcW w:w="0" w:type="auto"/>
          </w:tcPr>
          <w:p w14:paraId="07F8F40A" w14:textId="77777777" w:rsidR="0091502E" w:rsidRPr="0091502E" w:rsidRDefault="0091502E" w:rsidP="00D670E8">
            <w:pPr>
              <w:rPr>
                <w:rFonts w:cs="Segoe UI"/>
                <w:color w:val="24292F"/>
                <w:sz w:val="14"/>
                <w:szCs w:val="18"/>
              </w:rPr>
            </w:pPr>
            <w:r w:rsidRPr="0091502E">
              <w:rPr>
                <w:rFonts w:cs="Segoe UI"/>
                <w:color w:val="24292F"/>
                <w:sz w:val="14"/>
                <w:szCs w:val="18"/>
              </w:rPr>
              <w:t>Environment variable size</w:t>
            </w:r>
          </w:p>
        </w:tc>
        <w:tc>
          <w:tcPr>
            <w:tcW w:w="0" w:type="auto"/>
          </w:tcPr>
          <w:p w14:paraId="74B6E2CB" w14:textId="77777777" w:rsidR="0091502E" w:rsidRPr="0091502E" w:rsidRDefault="0091502E" w:rsidP="00D670E8">
            <w:pPr>
              <w:rPr>
                <w:rFonts w:cs="Segoe UI"/>
                <w:color w:val="24292F"/>
                <w:sz w:val="14"/>
                <w:szCs w:val="18"/>
              </w:rPr>
            </w:pPr>
            <w:r w:rsidRPr="0091502E">
              <w:rPr>
                <w:rFonts w:cs="Segoe UI"/>
                <w:color w:val="24292F"/>
                <w:sz w:val="14"/>
                <w:szCs w:val="18"/>
              </w:rPr>
              <w:t>8 KB</w:t>
            </w:r>
          </w:p>
        </w:tc>
        <w:tc>
          <w:tcPr>
            <w:tcW w:w="0" w:type="auto"/>
          </w:tcPr>
          <w:p w14:paraId="27278AAC" w14:textId="77777777" w:rsidR="0091502E" w:rsidRPr="0091502E" w:rsidRDefault="0091502E" w:rsidP="00D670E8">
            <w:pPr>
              <w:rPr>
                <w:rFonts w:cs="Segoe UI"/>
                <w:color w:val="24292F"/>
                <w:sz w:val="14"/>
                <w:szCs w:val="18"/>
              </w:rPr>
            </w:pPr>
            <w:r w:rsidRPr="0091502E">
              <w:rPr>
                <w:rFonts w:cs="Segoe UI"/>
                <w:color w:val="24292F"/>
                <w:sz w:val="14"/>
                <w:szCs w:val="18"/>
              </w:rPr>
              <w:t>8 KB</w:t>
            </w:r>
          </w:p>
        </w:tc>
      </w:tr>
      <w:tr w:rsidR="0091502E" w:rsidRPr="0091502E" w14:paraId="3FE790D0" w14:textId="77777777" w:rsidTr="0091502E">
        <w:trPr>
          <w:tblHeader/>
        </w:trPr>
        <w:tc>
          <w:tcPr>
            <w:tcW w:w="0" w:type="auto"/>
          </w:tcPr>
          <w:p w14:paraId="1467EE86" w14:textId="77777777" w:rsidR="0091502E" w:rsidRPr="0091502E" w:rsidRDefault="0091502E" w:rsidP="00D670E8">
            <w:pPr>
              <w:rPr>
                <w:rFonts w:cs="Segoe UI"/>
                <w:color w:val="24292F"/>
                <w:sz w:val="14"/>
                <w:szCs w:val="18"/>
              </w:rPr>
            </w:pPr>
            <w:r w:rsidRPr="0091502E">
              <w:rPr>
                <w:rFonts w:cs="Segoe UI"/>
                <w:color w:val="24292F"/>
                <w:sz w:val="14"/>
                <w:szCs w:val="18"/>
              </w:rPr>
              <w:t>ES modules per deployment</w:t>
            </w:r>
          </w:p>
        </w:tc>
        <w:tc>
          <w:tcPr>
            <w:tcW w:w="0" w:type="auto"/>
          </w:tcPr>
          <w:p w14:paraId="723641E6" w14:textId="77777777" w:rsidR="0091502E" w:rsidRPr="0091502E" w:rsidRDefault="0091502E" w:rsidP="00D670E8">
            <w:pPr>
              <w:rPr>
                <w:rFonts w:cs="Segoe UI"/>
                <w:color w:val="24292F"/>
                <w:sz w:val="14"/>
                <w:szCs w:val="18"/>
              </w:rPr>
            </w:pPr>
            <w:r w:rsidRPr="0091502E">
              <w:rPr>
                <w:rFonts w:cs="Segoe UI"/>
                <w:color w:val="24292F"/>
                <w:sz w:val="14"/>
                <w:szCs w:val="18"/>
              </w:rPr>
              <w:t>1000</w:t>
            </w:r>
          </w:p>
        </w:tc>
        <w:tc>
          <w:tcPr>
            <w:tcW w:w="0" w:type="auto"/>
          </w:tcPr>
          <w:p w14:paraId="268B0FBD" w14:textId="77777777" w:rsidR="0091502E" w:rsidRPr="0091502E" w:rsidRDefault="0091502E" w:rsidP="00D670E8">
            <w:pPr>
              <w:rPr>
                <w:rFonts w:cs="Segoe UI"/>
                <w:color w:val="24292F"/>
                <w:sz w:val="14"/>
                <w:szCs w:val="18"/>
              </w:rPr>
            </w:pPr>
            <w:r w:rsidRPr="0091502E">
              <w:rPr>
                <w:rFonts w:cs="Segoe UI"/>
                <w:color w:val="24292F"/>
                <w:sz w:val="14"/>
                <w:szCs w:val="18"/>
              </w:rPr>
              <w:t>1000</w:t>
            </w:r>
          </w:p>
        </w:tc>
      </w:tr>
      <w:tr w:rsidR="0091502E" w:rsidRPr="0091502E" w14:paraId="1A7521E1" w14:textId="77777777" w:rsidTr="0091502E">
        <w:trPr>
          <w:tblHeader/>
        </w:trPr>
        <w:tc>
          <w:tcPr>
            <w:tcW w:w="0" w:type="auto"/>
          </w:tcPr>
          <w:p w14:paraId="31AB5C85" w14:textId="77777777" w:rsidR="0091502E" w:rsidRPr="0091502E" w:rsidRDefault="0091502E" w:rsidP="00D670E8">
            <w:pPr>
              <w:rPr>
                <w:rFonts w:cs="Segoe UI"/>
                <w:color w:val="24292F"/>
                <w:sz w:val="14"/>
                <w:szCs w:val="18"/>
              </w:rPr>
            </w:pPr>
            <w:r w:rsidRPr="0091502E">
              <w:rPr>
                <w:rFonts w:cs="Segoe UI"/>
                <w:color w:val="24292F"/>
                <w:sz w:val="14"/>
                <w:szCs w:val="18"/>
              </w:rPr>
              <w:t>Deployment script size</w:t>
            </w:r>
          </w:p>
        </w:tc>
        <w:tc>
          <w:tcPr>
            <w:tcW w:w="0" w:type="auto"/>
          </w:tcPr>
          <w:p w14:paraId="160935CF" w14:textId="77777777" w:rsidR="0091502E" w:rsidRPr="0091502E" w:rsidRDefault="0091502E" w:rsidP="00D670E8">
            <w:pPr>
              <w:rPr>
                <w:rFonts w:cs="Segoe UI"/>
                <w:color w:val="24292F"/>
                <w:sz w:val="14"/>
                <w:szCs w:val="18"/>
              </w:rPr>
            </w:pPr>
            <w:r w:rsidRPr="0091502E">
              <w:rPr>
                <w:rFonts w:cs="Segoe UI"/>
                <w:color w:val="24292F"/>
                <w:sz w:val="14"/>
                <w:szCs w:val="18"/>
              </w:rPr>
              <w:t>20 MB</w:t>
            </w:r>
          </w:p>
        </w:tc>
        <w:tc>
          <w:tcPr>
            <w:tcW w:w="0" w:type="auto"/>
          </w:tcPr>
          <w:p w14:paraId="7A61F15B" w14:textId="77777777" w:rsidR="0091502E" w:rsidRPr="0091502E" w:rsidRDefault="0091502E" w:rsidP="00D670E8">
            <w:pPr>
              <w:rPr>
                <w:rFonts w:cs="Segoe UI"/>
                <w:color w:val="24292F"/>
                <w:sz w:val="14"/>
                <w:szCs w:val="18"/>
              </w:rPr>
            </w:pPr>
            <w:r w:rsidRPr="0091502E">
              <w:rPr>
                <w:rFonts w:cs="Segoe UI"/>
                <w:color w:val="24292F"/>
                <w:sz w:val="14"/>
                <w:szCs w:val="18"/>
              </w:rPr>
              <w:t>20 MB</w:t>
            </w:r>
          </w:p>
        </w:tc>
      </w:tr>
      <w:tr w:rsidR="0091502E" w:rsidRPr="0091502E" w14:paraId="5CF673C0" w14:textId="77777777" w:rsidTr="0091502E">
        <w:trPr>
          <w:tblHeader/>
        </w:trPr>
        <w:tc>
          <w:tcPr>
            <w:tcW w:w="0" w:type="auto"/>
          </w:tcPr>
          <w:p w14:paraId="1AA164EB" w14:textId="77777777" w:rsidR="0091502E" w:rsidRPr="0091502E" w:rsidRDefault="0091502E" w:rsidP="00D670E8">
            <w:pPr>
              <w:rPr>
                <w:rFonts w:cs="Segoe UI"/>
                <w:color w:val="24292F"/>
                <w:sz w:val="14"/>
                <w:szCs w:val="18"/>
              </w:rPr>
            </w:pPr>
            <w:r w:rsidRPr="0091502E">
              <w:rPr>
                <w:rFonts w:cs="Segoe UI"/>
                <w:color w:val="24292F"/>
                <w:sz w:val="14"/>
                <w:szCs w:val="18"/>
              </w:rPr>
              <w:t>Deployments per hour</w:t>
            </w:r>
          </w:p>
        </w:tc>
        <w:tc>
          <w:tcPr>
            <w:tcW w:w="0" w:type="auto"/>
          </w:tcPr>
          <w:p w14:paraId="3CA95D58" w14:textId="77777777" w:rsidR="0091502E" w:rsidRPr="0091502E" w:rsidRDefault="0091502E" w:rsidP="00D670E8">
            <w:pPr>
              <w:rPr>
                <w:rFonts w:cs="Segoe UI"/>
                <w:color w:val="24292F"/>
                <w:sz w:val="14"/>
                <w:szCs w:val="18"/>
              </w:rPr>
            </w:pPr>
            <w:r w:rsidRPr="0091502E">
              <w:rPr>
                <w:rFonts w:cs="Segoe UI"/>
                <w:color w:val="24292F"/>
                <w:sz w:val="14"/>
                <w:szCs w:val="18"/>
              </w:rPr>
              <w:t>30</w:t>
            </w:r>
          </w:p>
        </w:tc>
        <w:tc>
          <w:tcPr>
            <w:tcW w:w="0" w:type="auto"/>
          </w:tcPr>
          <w:p w14:paraId="486EC7DE" w14:textId="77777777" w:rsidR="0091502E" w:rsidRPr="0091502E" w:rsidRDefault="0091502E" w:rsidP="00D670E8">
            <w:pPr>
              <w:rPr>
                <w:rFonts w:cs="Segoe UI"/>
                <w:color w:val="24292F"/>
                <w:sz w:val="14"/>
                <w:szCs w:val="18"/>
              </w:rPr>
            </w:pPr>
            <w:r w:rsidRPr="0091502E">
              <w:rPr>
                <w:rFonts w:cs="Segoe UI"/>
                <w:color w:val="24292F"/>
                <w:sz w:val="14"/>
                <w:szCs w:val="18"/>
              </w:rPr>
              <w:t>30</w:t>
            </w:r>
          </w:p>
        </w:tc>
      </w:tr>
      <w:tr w:rsidR="0091502E" w:rsidRPr="0091502E" w14:paraId="5C2ABA0A" w14:textId="77777777" w:rsidTr="0091502E">
        <w:trPr>
          <w:tblHeader/>
        </w:trPr>
        <w:tc>
          <w:tcPr>
            <w:tcW w:w="0" w:type="auto"/>
          </w:tcPr>
          <w:p w14:paraId="75C3805D" w14:textId="77777777" w:rsidR="0091502E" w:rsidRPr="0091502E" w:rsidRDefault="0091502E" w:rsidP="00D670E8">
            <w:pPr>
              <w:rPr>
                <w:rFonts w:cs="Segoe UI"/>
                <w:color w:val="24292F"/>
                <w:sz w:val="14"/>
                <w:szCs w:val="18"/>
              </w:rPr>
            </w:pPr>
            <w:r w:rsidRPr="0091502E">
              <w:rPr>
                <w:rFonts w:cs="Segoe UI"/>
                <w:color w:val="24292F"/>
                <w:sz w:val="14"/>
                <w:szCs w:val="18"/>
              </w:rPr>
              <w:t>Custom domains</w:t>
            </w:r>
          </w:p>
        </w:tc>
        <w:tc>
          <w:tcPr>
            <w:tcW w:w="0" w:type="auto"/>
          </w:tcPr>
          <w:p w14:paraId="68205409" w14:textId="77777777" w:rsidR="0091502E" w:rsidRPr="0091502E" w:rsidRDefault="0091502E" w:rsidP="00D670E8">
            <w:pPr>
              <w:rPr>
                <w:rFonts w:cs="Segoe UI"/>
                <w:color w:val="24292F"/>
                <w:sz w:val="14"/>
                <w:szCs w:val="18"/>
              </w:rPr>
            </w:pPr>
            <w:r w:rsidRPr="0091502E">
              <w:rPr>
                <w:rFonts w:cs="Segoe UI"/>
                <w:color w:val="24292F"/>
                <w:sz w:val="14"/>
                <w:szCs w:val="18"/>
              </w:rPr>
              <w:t>50</w:t>
            </w:r>
          </w:p>
        </w:tc>
        <w:tc>
          <w:tcPr>
            <w:tcW w:w="0" w:type="auto"/>
          </w:tcPr>
          <w:p w14:paraId="3B44DEF9" w14:textId="77777777" w:rsidR="0091502E" w:rsidRPr="0091502E" w:rsidRDefault="0091502E" w:rsidP="00D670E8">
            <w:pPr>
              <w:rPr>
                <w:rFonts w:cs="Segoe UI"/>
                <w:color w:val="24292F"/>
                <w:sz w:val="14"/>
                <w:szCs w:val="18"/>
              </w:rPr>
            </w:pPr>
            <w:r w:rsidRPr="0091502E">
              <w:rPr>
                <w:rFonts w:cs="Segoe UI"/>
                <w:color w:val="24292F"/>
                <w:sz w:val="14"/>
                <w:szCs w:val="18"/>
              </w:rPr>
              <w:t>50</w:t>
            </w:r>
          </w:p>
        </w:tc>
      </w:tr>
      <w:tr w:rsidR="0091502E" w:rsidRPr="0091502E" w14:paraId="37FD1427" w14:textId="77777777" w:rsidTr="0091502E">
        <w:trPr>
          <w:tblHeader/>
        </w:trPr>
        <w:tc>
          <w:tcPr>
            <w:tcW w:w="0" w:type="auto"/>
          </w:tcPr>
          <w:p w14:paraId="6E300BB0" w14:textId="77777777" w:rsidR="0091502E" w:rsidRPr="0091502E" w:rsidRDefault="0091502E" w:rsidP="00D670E8">
            <w:pPr>
              <w:rPr>
                <w:rFonts w:cs="Segoe UI"/>
                <w:color w:val="24292F"/>
                <w:sz w:val="14"/>
                <w:szCs w:val="18"/>
              </w:rPr>
            </w:pPr>
            <w:r w:rsidRPr="0091502E">
              <w:rPr>
                <w:rFonts w:cs="Segoe UI"/>
                <w:color w:val="24292F"/>
                <w:sz w:val="14"/>
                <w:szCs w:val="18"/>
              </w:rPr>
              <w:t>Crash Reports</w:t>
            </w:r>
          </w:p>
        </w:tc>
        <w:tc>
          <w:tcPr>
            <w:tcW w:w="0" w:type="auto"/>
          </w:tcPr>
          <w:p w14:paraId="443D5B05" w14:textId="77777777" w:rsidR="0091502E" w:rsidRPr="0091502E" w:rsidRDefault="0091502E" w:rsidP="00D670E8">
            <w:pPr>
              <w:rPr>
                <w:rFonts w:cs="Segoe UI"/>
                <w:color w:val="24292F"/>
                <w:sz w:val="14"/>
                <w:szCs w:val="18"/>
              </w:rPr>
            </w:pPr>
            <w:r w:rsidRPr="0091502E">
              <w:rPr>
                <w:rFonts w:cs="Segoe UI"/>
                <w:color w:val="24292F"/>
                <w:sz w:val="14"/>
                <w:szCs w:val="18"/>
              </w:rPr>
              <w:t>100 crash reports per deployment, 100 logs per crash report</w:t>
            </w:r>
          </w:p>
        </w:tc>
        <w:tc>
          <w:tcPr>
            <w:tcW w:w="0" w:type="auto"/>
          </w:tcPr>
          <w:p w14:paraId="00D9A0DE" w14:textId="77777777" w:rsidR="0091502E" w:rsidRPr="0091502E" w:rsidRDefault="0091502E" w:rsidP="00D670E8">
            <w:pPr>
              <w:rPr>
                <w:rFonts w:cs="Segoe UI"/>
                <w:color w:val="24292F"/>
                <w:sz w:val="14"/>
                <w:szCs w:val="18"/>
              </w:rPr>
            </w:pPr>
            <w:r w:rsidRPr="0091502E">
              <w:rPr>
                <w:rFonts w:cs="Segoe UI"/>
                <w:color w:val="24292F"/>
                <w:sz w:val="14"/>
                <w:szCs w:val="18"/>
              </w:rPr>
              <w:t>The same as Free</w:t>
            </w:r>
          </w:p>
        </w:tc>
      </w:tr>
      <w:tr w:rsidR="0091502E" w:rsidRPr="0091502E" w14:paraId="4772AA9E" w14:textId="77777777" w:rsidTr="0091502E">
        <w:trPr>
          <w:tblHeader/>
        </w:trPr>
        <w:tc>
          <w:tcPr>
            <w:tcW w:w="0" w:type="auto"/>
          </w:tcPr>
          <w:p w14:paraId="02FAFC28" w14:textId="77777777" w:rsidR="0091502E" w:rsidRPr="0091502E" w:rsidRDefault="0091502E" w:rsidP="00D670E8">
            <w:pPr>
              <w:rPr>
                <w:rFonts w:cs="Segoe UI"/>
                <w:color w:val="24292F"/>
                <w:sz w:val="14"/>
                <w:szCs w:val="18"/>
              </w:rPr>
            </w:pPr>
            <w:r w:rsidRPr="0091502E">
              <w:rPr>
                <w:rFonts w:cs="Segoe UI"/>
                <w:color w:val="24292F"/>
                <w:sz w:val="14"/>
                <w:szCs w:val="18"/>
              </w:rPr>
              <w:t>BroadcastChannel</w:t>
            </w:r>
          </w:p>
        </w:tc>
        <w:tc>
          <w:tcPr>
            <w:tcW w:w="0" w:type="auto"/>
          </w:tcPr>
          <w:p w14:paraId="71A83D41" w14:textId="77777777" w:rsidR="0091502E" w:rsidRPr="0091502E" w:rsidRDefault="0091502E" w:rsidP="00D670E8">
            <w:pPr>
              <w:rPr>
                <w:rFonts w:cs="Segoe UI"/>
                <w:color w:val="24292F"/>
                <w:sz w:val="14"/>
                <w:szCs w:val="18"/>
              </w:rPr>
            </w:pPr>
            <w:r w:rsidRPr="0091502E">
              <w:rPr>
                <w:rFonts w:cs="Segoe UI"/>
                <w:color w:val="24292F"/>
                <w:sz w:val="14"/>
                <w:szCs w:val="18"/>
              </w:rPr>
              <w:t>64KB/sec send rate per isolate, no limit on receive</w:t>
            </w:r>
          </w:p>
        </w:tc>
        <w:tc>
          <w:tcPr>
            <w:tcW w:w="0" w:type="auto"/>
          </w:tcPr>
          <w:p w14:paraId="5E42E5B1" w14:textId="77777777" w:rsidR="0091502E" w:rsidRPr="0091502E" w:rsidRDefault="0091502E" w:rsidP="00D670E8">
            <w:pPr>
              <w:rPr>
                <w:rFonts w:cs="Segoe UI"/>
                <w:color w:val="24292F"/>
                <w:sz w:val="14"/>
                <w:szCs w:val="18"/>
              </w:rPr>
            </w:pPr>
            <w:r w:rsidRPr="0091502E">
              <w:rPr>
                <w:rFonts w:cs="Segoe UI"/>
                <w:color w:val="24292F"/>
                <w:sz w:val="14"/>
                <w:szCs w:val="18"/>
              </w:rPr>
              <w:t>The same as Free</w:t>
            </w:r>
          </w:p>
        </w:tc>
      </w:tr>
    </w:tbl>
    <w:p w14:paraId="023CED17" w14:textId="77777777" w:rsidR="001D1E97" w:rsidRPr="00C82CE8" w:rsidRDefault="001D1E97"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Isolate: an instance of your deployment running in any one of the </w:t>
      </w:r>
      <w:hyperlink r:id="rId155" w:history="1">
        <w:r w:rsidRPr="00C82CE8">
          <w:rPr>
            <w:rStyle w:val="Hyperlink"/>
            <w:rFonts w:ascii="Times New Roman" w:hAnsi="Times New Roman" w:cs="Segoe UI"/>
            <w:szCs w:val="18"/>
          </w:rPr>
          <w:t>available regions</w:t>
        </w:r>
      </w:hyperlink>
      <w:r w:rsidRPr="00C82CE8">
        <w:rPr>
          <w:rFonts w:ascii="Times New Roman" w:hAnsi="Times New Roman" w:cs="Segoe UI"/>
          <w:szCs w:val="18"/>
        </w:rPr>
        <w:t>. Isolates are created and destroyed on demand based on traffic to your deployment.</w:t>
      </w:r>
    </w:p>
    <w:p w14:paraId="76603B2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If you have a use case that exceeds any of these limits, </w:t>
      </w:r>
      <w:hyperlink r:id="rId156" w:history="1">
        <w:r w:rsidRPr="00C82CE8">
          <w:rPr>
            <w:rStyle w:val="Hyperlink"/>
            <w:rFonts w:ascii="Times New Roman" w:hAnsi="Times New Roman" w:cs="Segoe UI"/>
            <w:szCs w:val="18"/>
          </w:rPr>
          <w:t>please reach out</w:t>
        </w:r>
      </w:hyperlink>
      <w:r w:rsidRPr="00C82CE8">
        <w:rPr>
          <w:rFonts w:ascii="Times New Roman" w:hAnsi="Times New Roman" w:cs="Segoe UI"/>
          <w:color w:val="24292F"/>
          <w:szCs w:val="18"/>
        </w:rPr>
        <w:t>.</w:t>
      </w:r>
    </w:p>
    <w:p w14:paraId="13286B63" w14:textId="257821D1" w:rsidR="000727D9" w:rsidRPr="00043F79" w:rsidRDefault="00000000" w:rsidP="00043F79">
      <w:pPr>
        <w:pStyle w:val="Heading2"/>
      </w:pPr>
      <w:hyperlink r:id="rId157" w:history="1">
        <w:bookmarkStart w:id="68" w:name="_Toc114825050"/>
        <w:r w:rsidR="000727D9" w:rsidRPr="00043F79">
          <w:rPr>
            <w:rStyle w:val="Hyperlink"/>
            <w:color w:val="auto"/>
            <w:u w:val="none"/>
          </w:rPr>
          <w:t>Fair Use Policy</w:t>
        </w:r>
        <w:bookmarkEnd w:id="68"/>
      </w:hyperlink>
    </w:p>
    <w:p w14:paraId="6E98547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public beta for the Deno Deploy service includes resources (CPU time, request counts) that are subject to this Fair Use policy. This document can give a rough estimate to what we consider as "Fair Use", and what we do not.</w:t>
      </w:r>
    </w:p>
    <w:p w14:paraId="64ECEB23" w14:textId="77777777" w:rsidR="001D1E97" w:rsidRPr="00C82CE8" w:rsidRDefault="001D1E97" w:rsidP="00C82CE8">
      <w:pPr>
        <w:pStyle w:val="Heading3"/>
      </w:pPr>
      <w:bookmarkStart w:id="69" w:name="_Toc114825051"/>
      <w:r w:rsidRPr="00C82CE8">
        <w:t>Examples of Fair Use</w:t>
      </w:r>
      <w:bookmarkEnd w:id="69"/>
    </w:p>
    <w:p w14:paraId="70058770"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ascii="Segoe UI Emoji" w:hAnsi="Segoe UI Emoji" w:cs="Segoe UI Emoji"/>
          <w:color w:val="24292F"/>
          <w:szCs w:val="18"/>
        </w:rPr>
        <w:t>✅</w:t>
      </w:r>
      <w:r w:rsidRPr="00C82CE8">
        <w:rPr>
          <w:rFonts w:cs="Segoe UI"/>
          <w:color w:val="24292F"/>
          <w:szCs w:val="18"/>
        </w:rPr>
        <w:t xml:space="preserve"> Server-side rendered websites</w:t>
      </w:r>
    </w:p>
    <w:p w14:paraId="1F29B8D8"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Jamstack sites and apps</w:t>
      </w:r>
    </w:p>
    <w:p w14:paraId="1EA4F257"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Single page applications</w:t>
      </w:r>
    </w:p>
    <w:p w14:paraId="38F1AC1A"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APIs that query a DB or external API</w:t>
      </w:r>
    </w:p>
    <w:p w14:paraId="2A6439A3"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 personal blog</w:t>
      </w:r>
    </w:p>
    <w:p w14:paraId="6203F409"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 company website</w:t>
      </w:r>
    </w:p>
    <w:p w14:paraId="4CB5E498" w14:textId="77777777" w:rsidR="001D1E97" w:rsidRPr="00C82CE8" w:rsidRDefault="001D1E97" w:rsidP="00F036A8">
      <w:pPr>
        <w:widowControl/>
        <w:numPr>
          <w:ilvl w:val="0"/>
          <w:numId w:val="44"/>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An e-commerce site</w:t>
      </w:r>
    </w:p>
    <w:p w14:paraId="790F8790" w14:textId="77777777" w:rsidR="001D1E97" w:rsidRPr="00C82CE8" w:rsidRDefault="001D1E97" w:rsidP="00C82CE8">
      <w:pPr>
        <w:pStyle w:val="Heading3"/>
      </w:pPr>
      <w:bookmarkStart w:id="70" w:name="_Toc114825052"/>
      <w:r w:rsidRPr="00C82CE8">
        <w:t>Not Fair Use</w:t>
      </w:r>
      <w:bookmarkEnd w:id="70"/>
    </w:p>
    <w:p w14:paraId="63D0922D"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ascii="Segoe UI Emoji" w:hAnsi="Segoe UI Emoji" w:cs="Segoe UI Emoji"/>
          <w:color w:val="24292F"/>
          <w:szCs w:val="18"/>
        </w:rPr>
        <w:t>❌</w:t>
      </w:r>
      <w:r w:rsidRPr="00C82CE8">
        <w:rPr>
          <w:rFonts w:cs="Segoe UI"/>
          <w:color w:val="24292F"/>
          <w:szCs w:val="18"/>
        </w:rPr>
        <w:t xml:space="preserve"> Crypto mining</w:t>
      </w:r>
    </w:p>
    <w:p w14:paraId="5384B3B8"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Highly CPU-intensive load (e.g. machine learning)</w:t>
      </w:r>
    </w:p>
    <w:p w14:paraId="24EF7ED9"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Media hosting for external sites</w:t>
      </w:r>
    </w:p>
    <w:p w14:paraId="12E21EFB"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Scrapers</w:t>
      </w:r>
    </w:p>
    <w:p w14:paraId="07CB35FD" w14:textId="77777777" w:rsidR="001D1E97" w:rsidRPr="00C82CE8" w:rsidRDefault="001D1E97" w:rsidP="00F036A8">
      <w:pPr>
        <w:widowControl/>
        <w:numPr>
          <w:ilvl w:val="0"/>
          <w:numId w:val="45"/>
        </w:numPr>
        <w:tabs>
          <w:tab w:val="clear" w:pos="720"/>
          <w:tab w:val="left" w:pos="360"/>
        </w:tabs>
        <w:ind w:left="0" w:firstLine="0"/>
        <w:rPr>
          <w:rFonts w:cs="Segoe UI"/>
          <w:color w:val="24292F"/>
          <w:szCs w:val="18"/>
        </w:rPr>
      </w:pPr>
      <w:r w:rsidRPr="00C82CE8">
        <w:rPr>
          <w:rFonts w:cs="Segoe UI Emoji"/>
          <w:color w:val="24292F"/>
          <w:szCs w:val="18"/>
        </w:rPr>
        <w:t>❌</w:t>
      </w:r>
      <w:r w:rsidRPr="00C82CE8">
        <w:rPr>
          <w:rFonts w:cs="Segoe UI"/>
          <w:color w:val="24292F"/>
          <w:szCs w:val="18"/>
        </w:rPr>
        <w:t xml:space="preserve"> Proxy or VPN</w:t>
      </w:r>
    </w:p>
    <w:p w14:paraId="19E2E43C" w14:textId="77777777" w:rsidR="001D1E97" w:rsidRPr="00C82CE8" w:rsidRDefault="001D1E97" w:rsidP="00C82CE8">
      <w:pPr>
        <w:pStyle w:val="Heading3"/>
      </w:pPr>
      <w:bookmarkStart w:id="71" w:name="_Toc114825053"/>
      <w:r w:rsidRPr="00C82CE8">
        <w:t>Guidelines</w:t>
      </w:r>
      <w:bookmarkEnd w:id="71"/>
    </w:p>
    <w:p w14:paraId="305A838D"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expect most projects to fall well within the usage limits. We will notify you if your projects usage significantly deviates from the norm. We will reach out to you where possible before taking any action to address unreasonable burdens on our infrastructure.</w:t>
      </w:r>
    </w:p>
    <w:p w14:paraId="10AC6C57" w14:textId="74B837E1" w:rsidR="000727D9" w:rsidRPr="00AE601B" w:rsidRDefault="00000000" w:rsidP="00AE601B">
      <w:pPr>
        <w:pStyle w:val="Heading2"/>
      </w:pPr>
      <w:hyperlink r:id="rId158" w:history="1">
        <w:bookmarkStart w:id="72" w:name="_Toc114825054"/>
        <w:r w:rsidR="000727D9" w:rsidRPr="00AE601B">
          <w:rPr>
            <w:rStyle w:val="Hyperlink"/>
            <w:color w:val="auto"/>
            <w:u w:val="none"/>
          </w:rPr>
          <w:t>Privacy Policy</w:t>
        </w:r>
        <w:bookmarkEnd w:id="72"/>
      </w:hyperlink>
    </w:p>
    <w:p w14:paraId="7FD6F813"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Land Inc is a corporation registered in Delaware, USA doing business as "Deno". This privacy policy will explain how our organization uses the personal data we collect from you when you use our website.</w:t>
      </w:r>
    </w:p>
    <w:p w14:paraId="74F7F48C"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privacy policy applies to all services provided at deno.com and deno.land.</w:t>
      </w:r>
    </w:p>
    <w:p w14:paraId="676DA49B"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Topics:</w:t>
      </w:r>
    </w:p>
    <w:p w14:paraId="7450B0FC"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data do we collect?</w:t>
      </w:r>
    </w:p>
    <w:p w14:paraId="56A2BC37"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do we collect your data?</w:t>
      </w:r>
    </w:p>
    <w:p w14:paraId="3C1B6FCF"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will we use your data?</w:t>
      </w:r>
    </w:p>
    <w:p w14:paraId="039D2C46"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do we store your data?</w:t>
      </w:r>
    </w:p>
    <w:p w14:paraId="3FB82543"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Marketing</w:t>
      </w:r>
    </w:p>
    <w:p w14:paraId="167A5F26"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are your data protection rights?</w:t>
      </w:r>
    </w:p>
    <w:p w14:paraId="6FA0E62E"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are cookies?</w:t>
      </w:r>
    </w:p>
    <w:p w14:paraId="0AAB6774"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do we use cookies?</w:t>
      </w:r>
    </w:p>
    <w:p w14:paraId="6CAC809D"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types of cookies do we use?</w:t>
      </w:r>
    </w:p>
    <w:p w14:paraId="30CEFF12"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to manage your cookies</w:t>
      </w:r>
    </w:p>
    <w:p w14:paraId="101C2F15"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Privacy policies of other websites</w:t>
      </w:r>
    </w:p>
    <w:p w14:paraId="2446EE6E"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Changes to our privacy policy</w:t>
      </w:r>
    </w:p>
    <w:p w14:paraId="5035B578"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How to contact us</w:t>
      </w:r>
    </w:p>
    <w:p w14:paraId="377FAFAF" w14:textId="77777777" w:rsidR="001D1E97" w:rsidRPr="00C82CE8" w:rsidRDefault="001D1E97" w:rsidP="00F036A8">
      <w:pPr>
        <w:widowControl/>
        <w:numPr>
          <w:ilvl w:val="0"/>
          <w:numId w:val="46"/>
        </w:numPr>
        <w:tabs>
          <w:tab w:val="clear" w:pos="720"/>
          <w:tab w:val="left" w:pos="360"/>
        </w:tabs>
        <w:ind w:left="0" w:firstLine="0"/>
        <w:rPr>
          <w:rFonts w:cs="Segoe UI"/>
          <w:color w:val="24292F"/>
          <w:szCs w:val="18"/>
        </w:rPr>
      </w:pPr>
      <w:r w:rsidRPr="00C82CE8">
        <w:rPr>
          <w:rFonts w:cs="Segoe UI"/>
          <w:color w:val="24292F"/>
          <w:szCs w:val="18"/>
        </w:rPr>
        <w:t>What data do we collect?</w:t>
      </w:r>
    </w:p>
    <w:p w14:paraId="3883A66A" w14:textId="77777777" w:rsidR="001D1E97" w:rsidRPr="00C82CE8" w:rsidRDefault="001D1E97" w:rsidP="00C82CE8">
      <w:pPr>
        <w:pStyle w:val="Heading3"/>
      </w:pPr>
      <w:bookmarkStart w:id="73" w:name="_Toc114825055"/>
      <w:r w:rsidRPr="00C82CE8">
        <w:t>What data do we collect?</w:t>
      </w:r>
      <w:bookmarkEnd w:id="73"/>
    </w:p>
    <w:p w14:paraId="2D94022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users of Deno Deploy, we collect your email address and GitHub login. We also automatically collect from you your usage information, cookies, and device information, subject, where necessary, to your consent.</w:t>
      </w:r>
    </w:p>
    <w:p w14:paraId="2224781A" w14:textId="77777777" w:rsidR="001D1E97" w:rsidRPr="00C82CE8" w:rsidRDefault="001D1E97" w:rsidP="00C82CE8">
      <w:pPr>
        <w:pStyle w:val="Heading3"/>
      </w:pPr>
      <w:bookmarkStart w:id="74" w:name="_Toc114825056"/>
      <w:r w:rsidRPr="00C82CE8">
        <w:lastRenderedPageBreak/>
        <w:t>How do we collect your data?</w:t>
      </w:r>
      <w:bookmarkEnd w:id="74"/>
    </w:p>
    <w:p w14:paraId="6C204BAB" w14:textId="77777777" w:rsidR="001D1E97" w:rsidRPr="00C82CE8" w:rsidRDefault="001D1E97" w:rsidP="00F036A8">
      <w:pPr>
        <w:widowControl/>
        <w:numPr>
          <w:ilvl w:val="0"/>
          <w:numId w:val="47"/>
        </w:numPr>
        <w:tabs>
          <w:tab w:val="clear" w:pos="720"/>
          <w:tab w:val="left" w:pos="360"/>
        </w:tabs>
        <w:ind w:left="0" w:firstLine="0"/>
        <w:rPr>
          <w:rFonts w:cs="Segoe UI"/>
          <w:color w:val="24292F"/>
          <w:szCs w:val="18"/>
        </w:rPr>
      </w:pPr>
      <w:r w:rsidRPr="00C82CE8">
        <w:rPr>
          <w:rFonts w:cs="Segoe UI"/>
          <w:color w:val="24292F"/>
          <w:szCs w:val="18"/>
        </w:rPr>
        <w:t>Your email address is collected during registration to Deno Deploy.</w:t>
      </w:r>
    </w:p>
    <w:p w14:paraId="2E03D13D" w14:textId="77777777" w:rsidR="001D1E97" w:rsidRPr="00C82CE8" w:rsidRDefault="001D1E97" w:rsidP="00F036A8">
      <w:pPr>
        <w:widowControl/>
        <w:numPr>
          <w:ilvl w:val="0"/>
          <w:numId w:val="47"/>
        </w:numPr>
        <w:tabs>
          <w:tab w:val="clear" w:pos="720"/>
          <w:tab w:val="left" w:pos="360"/>
        </w:tabs>
        <w:ind w:left="0" w:firstLine="0"/>
        <w:rPr>
          <w:rFonts w:cs="Segoe UI"/>
          <w:color w:val="24292F"/>
          <w:szCs w:val="18"/>
        </w:rPr>
      </w:pPr>
      <w:r w:rsidRPr="00C82CE8">
        <w:rPr>
          <w:rFonts w:cs="Segoe UI"/>
          <w:color w:val="24292F"/>
          <w:szCs w:val="18"/>
        </w:rPr>
        <w:t>Usage information, cookies, and device information are collected automatically when viewing our websites.</w:t>
      </w:r>
    </w:p>
    <w:p w14:paraId="637EDD36" w14:textId="77777777" w:rsidR="001D1E97" w:rsidRPr="00C82CE8" w:rsidRDefault="001D1E97" w:rsidP="00C82CE8">
      <w:pPr>
        <w:pStyle w:val="Heading3"/>
      </w:pPr>
      <w:bookmarkStart w:id="75" w:name="_Toc114825057"/>
      <w:r w:rsidRPr="00C82CE8">
        <w:t>How will we use your data?</w:t>
      </w:r>
      <w:bookmarkEnd w:id="75"/>
    </w:p>
    <w:p w14:paraId="14F94879"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collects your data so that we can:</w:t>
      </w:r>
    </w:p>
    <w:p w14:paraId="3A5DF3FE" w14:textId="77777777" w:rsidR="001D1E97" w:rsidRPr="00C82CE8" w:rsidRDefault="001D1E97" w:rsidP="00F036A8">
      <w:pPr>
        <w:widowControl/>
        <w:numPr>
          <w:ilvl w:val="0"/>
          <w:numId w:val="48"/>
        </w:numPr>
        <w:tabs>
          <w:tab w:val="clear" w:pos="720"/>
          <w:tab w:val="left" w:pos="360"/>
        </w:tabs>
        <w:ind w:left="0" w:firstLine="0"/>
        <w:rPr>
          <w:rFonts w:cs="Segoe UI"/>
          <w:color w:val="24292F"/>
          <w:szCs w:val="18"/>
        </w:rPr>
      </w:pPr>
      <w:r w:rsidRPr="00C82CE8">
        <w:rPr>
          <w:rFonts w:cs="Segoe UI"/>
          <w:color w:val="24292F"/>
          <w:szCs w:val="18"/>
        </w:rPr>
        <w:t>Manage your account. Deno Deploy requires your email address for notifications, like when being invited an organization.</w:t>
      </w:r>
    </w:p>
    <w:p w14:paraId="41662D4B" w14:textId="77777777" w:rsidR="001D1E97" w:rsidRPr="00C82CE8" w:rsidRDefault="001D1E97" w:rsidP="00F036A8">
      <w:pPr>
        <w:widowControl/>
        <w:numPr>
          <w:ilvl w:val="0"/>
          <w:numId w:val="48"/>
        </w:numPr>
        <w:tabs>
          <w:tab w:val="clear" w:pos="720"/>
          <w:tab w:val="left" w:pos="360"/>
        </w:tabs>
        <w:ind w:left="0" w:firstLine="0"/>
        <w:rPr>
          <w:rFonts w:cs="Segoe UI"/>
          <w:color w:val="24292F"/>
          <w:szCs w:val="18"/>
        </w:rPr>
      </w:pPr>
      <w:r w:rsidRPr="00C82CE8">
        <w:rPr>
          <w:rFonts w:cs="Segoe UI"/>
          <w:color w:val="24292F"/>
          <w:szCs w:val="18"/>
        </w:rPr>
        <w:t>Analyze usage patterns of our products and services.</w:t>
      </w:r>
    </w:p>
    <w:p w14:paraId="07E45DC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will not share your information with other parties.</w:t>
      </w:r>
    </w:p>
    <w:p w14:paraId="5EEF6D38" w14:textId="77777777" w:rsidR="001D1E97" w:rsidRPr="00C82CE8" w:rsidRDefault="001D1E97" w:rsidP="00C82CE8">
      <w:pPr>
        <w:pStyle w:val="Heading3"/>
      </w:pPr>
      <w:bookmarkStart w:id="76" w:name="_Toc114825058"/>
      <w:r w:rsidRPr="00C82CE8">
        <w:t>How do we store your data?</w:t>
      </w:r>
      <w:bookmarkEnd w:id="76"/>
    </w:p>
    <w:p w14:paraId="223DDED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takes measures reasonably necessary to protect User Personal Information from unauthorized access, alteration, or destruction.</w:t>
      </w:r>
    </w:p>
    <w:p w14:paraId="3A9A2A8E"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will keep your email address indefinitely. Contact us at </w:t>
      </w:r>
      <w:hyperlink r:id="rId159" w:history="1">
        <w:r w:rsidRPr="00C82CE8">
          <w:rPr>
            <w:rStyle w:val="Hyperlink"/>
            <w:rFonts w:ascii="Times New Roman" w:hAnsi="Times New Roman" w:cs="Segoe UI"/>
            <w:szCs w:val="18"/>
          </w:rPr>
          <w:t>privacy@deno.com</w:t>
        </w:r>
      </w:hyperlink>
      <w:r w:rsidRPr="00C82CE8">
        <w:rPr>
          <w:rFonts w:ascii="Times New Roman" w:hAnsi="Times New Roman" w:cs="Segoe UI"/>
          <w:color w:val="24292F"/>
          <w:szCs w:val="18"/>
        </w:rPr>
        <w:t> to request your information be deleted.</w:t>
      </w:r>
    </w:p>
    <w:p w14:paraId="475F64A0" w14:textId="77777777" w:rsidR="001D1E97" w:rsidRPr="00C82CE8" w:rsidRDefault="001D1E97" w:rsidP="00C82CE8">
      <w:pPr>
        <w:pStyle w:val="Heading3"/>
      </w:pPr>
      <w:bookmarkStart w:id="77" w:name="_Toc114825059"/>
      <w:r w:rsidRPr="00C82CE8">
        <w:t>Marketing</w:t>
      </w:r>
      <w:bookmarkEnd w:id="77"/>
    </w:p>
    <w:p w14:paraId="31A41C3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does not currently send out marketing information. However, Deno may in the future send you information about products and services of ours that we think you might like.</w:t>
      </w:r>
    </w:p>
    <w:p w14:paraId="7FDAB4B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have the right at any time to stop Deno from contacting you for marketing purposes. Please contact us at </w:t>
      </w:r>
      <w:hyperlink r:id="rId160" w:history="1">
        <w:r w:rsidRPr="00C82CE8">
          <w:rPr>
            <w:rStyle w:val="Hyperlink"/>
            <w:rFonts w:ascii="Times New Roman" w:hAnsi="Times New Roman" w:cs="Segoe UI"/>
            <w:szCs w:val="18"/>
          </w:rPr>
          <w:t>privacy@deno.com</w:t>
        </w:r>
      </w:hyperlink>
    </w:p>
    <w:p w14:paraId="045357FA" w14:textId="77777777" w:rsidR="001D1E97" w:rsidRPr="00C82CE8" w:rsidRDefault="001D1E97" w:rsidP="00C82CE8">
      <w:pPr>
        <w:pStyle w:val="Heading3"/>
      </w:pPr>
      <w:bookmarkStart w:id="78" w:name="_Toc114825060"/>
      <w:r w:rsidRPr="00C82CE8">
        <w:t>What are your data protection rights?</w:t>
      </w:r>
      <w:bookmarkEnd w:id="78"/>
    </w:p>
    <w:p w14:paraId="0C62CB9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would like to make sure you are fully aware of all of your data protection rights. Every user is entitled to the following:</w:t>
      </w:r>
    </w:p>
    <w:p w14:paraId="45293B6B"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access – You have the right to request Deno for copies of your personal data.</w:t>
      </w:r>
    </w:p>
    <w:p w14:paraId="59D9505C"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rectification – You have the right to request that Deno correct any information you believe is inaccurate. You also have the right to request Deno to complete the information you believe is incomplete.</w:t>
      </w:r>
    </w:p>
    <w:p w14:paraId="00ECC71F"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erasure – You have the right to request that Deno erase your personal data, under certain conditions.</w:t>
      </w:r>
    </w:p>
    <w:p w14:paraId="169FA0BE"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restrict processing – You have the right to request that Our Company restrict the processing of your personal data, under certain conditions.</w:t>
      </w:r>
    </w:p>
    <w:p w14:paraId="04E66083"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object to processing – You have the right to object to Our Company’s processing of your personal data, under certain conditions.</w:t>
      </w:r>
    </w:p>
    <w:p w14:paraId="15112525"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The right to data portability – You have the right to request that Deno transfer the data that we have collected to another organization, or directly to you, under certain conditions.</w:t>
      </w:r>
    </w:p>
    <w:p w14:paraId="4DCACA54" w14:textId="77777777" w:rsidR="001D1E97" w:rsidRPr="00C82CE8" w:rsidRDefault="001D1E97" w:rsidP="00F036A8">
      <w:pPr>
        <w:pStyle w:val="NormalWeb"/>
        <w:numPr>
          <w:ilvl w:val="0"/>
          <w:numId w:val="49"/>
        </w:numPr>
        <w:tabs>
          <w:tab w:val="clear" w:pos="720"/>
          <w:tab w:val="left" w:pos="360"/>
        </w:tabs>
        <w:snapToGrid w:val="0"/>
        <w:spacing w:before="0" w:beforeAutospacing="0" w:after="0" w:afterAutospacing="0" w:line="228" w:lineRule="auto"/>
        <w:ind w:left="0" w:firstLine="0"/>
        <w:rPr>
          <w:rFonts w:ascii="Times New Roman" w:hAnsi="Times New Roman" w:cs="Segoe UI"/>
          <w:color w:val="24292F"/>
          <w:szCs w:val="18"/>
        </w:rPr>
      </w:pPr>
      <w:r w:rsidRPr="00C82CE8">
        <w:rPr>
          <w:rFonts w:ascii="Times New Roman" w:hAnsi="Times New Roman" w:cs="Segoe UI"/>
          <w:color w:val="24292F"/>
          <w:szCs w:val="18"/>
        </w:rPr>
        <w:t>If you make a request, we have one month to respond to you. If you would like to exercise any of these rights, please contact us at our email: </w:t>
      </w:r>
      <w:hyperlink r:id="rId161" w:history="1">
        <w:r w:rsidRPr="00C82CE8">
          <w:rPr>
            <w:rStyle w:val="Hyperlink"/>
            <w:rFonts w:ascii="Times New Roman" w:hAnsi="Times New Roman" w:cs="Segoe UI"/>
            <w:szCs w:val="18"/>
          </w:rPr>
          <w:t>privacy@deno.com</w:t>
        </w:r>
      </w:hyperlink>
    </w:p>
    <w:p w14:paraId="77C0DE74" w14:textId="77777777" w:rsidR="001D1E97" w:rsidRPr="00C82CE8" w:rsidRDefault="001D1E97" w:rsidP="00C82CE8">
      <w:pPr>
        <w:pStyle w:val="Heading3"/>
      </w:pPr>
      <w:bookmarkStart w:id="79" w:name="_Toc114825061"/>
      <w:r w:rsidRPr="00C82CE8">
        <w:t>Cookies</w:t>
      </w:r>
      <w:bookmarkEnd w:id="79"/>
    </w:p>
    <w:p w14:paraId="3D22F9E2"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Cookies are text files placed on your computer to collect standard Internet log information and visitor behavior information. When you visit our websites, we may collect information from you automatically through cookies or similar technology</w:t>
      </w:r>
    </w:p>
    <w:p w14:paraId="01D922C1"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For further information, visit allaboutcookies.org.</w:t>
      </w:r>
    </w:p>
    <w:p w14:paraId="0216FCD1" w14:textId="77777777" w:rsidR="001D1E97" w:rsidRPr="00C82CE8" w:rsidRDefault="001D1E97" w:rsidP="00C82CE8">
      <w:pPr>
        <w:pStyle w:val="Heading3"/>
      </w:pPr>
      <w:bookmarkStart w:id="80" w:name="_Toc114825062"/>
      <w:r w:rsidRPr="00C82CE8">
        <w:t>How do we use cookies?</w:t>
      </w:r>
      <w:bookmarkEnd w:id="80"/>
    </w:p>
    <w:p w14:paraId="46ED81F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uses cookies in a range of ways to improve your experience on our website, including:</w:t>
      </w:r>
    </w:p>
    <w:p w14:paraId="209FDFBB" w14:textId="77777777" w:rsidR="001D1E97" w:rsidRPr="00C82CE8" w:rsidRDefault="001D1E97" w:rsidP="00F036A8">
      <w:pPr>
        <w:widowControl/>
        <w:numPr>
          <w:ilvl w:val="0"/>
          <w:numId w:val="50"/>
        </w:numPr>
        <w:tabs>
          <w:tab w:val="clear" w:pos="720"/>
          <w:tab w:val="left" w:pos="360"/>
        </w:tabs>
        <w:ind w:left="0" w:firstLine="0"/>
        <w:rPr>
          <w:rFonts w:cs="Segoe UI"/>
          <w:color w:val="24292F"/>
          <w:szCs w:val="18"/>
        </w:rPr>
      </w:pPr>
      <w:r w:rsidRPr="00C82CE8">
        <w:rPr>
          <w:rFonts w:cs="Segoe UI"/>
          <w:color w:val="24292F"/>
          <w:szCs w:val="18"/>
        </w:rPr>
        <w:t>Keeping you signed in</w:t>
      </w:r>
    </w:p>
    <w:p w14:paraId="3056D690" w14:textId="77777777" w:rsidR="001D1E97" w:rsidRPr="00C82CE8" w:rsidRDefault="001D1E97" w:rsidP="00F036A8">
      <w:pPr>
        <w:widowControl/>
        <w:numPr>
          <w:ilvl w:val="0"/>
          <w:numId w:val="50"/>
        </w:numPr>
        <w:tabs>
          <w:tab w:val="clear" w:pos="720"/>
          <w:tab w:val="left" w:pos="360"/>
        </w:tabs>
        <w:ind w:left="0" w:firstLine="0"/>
        <w:rPr>
          <w:rFonts w:cs="Segoe UI"/>
          <w:color w:val="24292F"/>
          <w:szCs w:val="18"/>
        </w:rPr>
      </w:pPr>
      <w:r w:rsidRPr="00C82CE8">
        <w:rPr>
          <w:rFonts w:cs="Segoe UI"/>
          <w:color w:val="24292F"/>
          <w:szCs w:val="18"/>
        </w:rPr>
        <w:t>Understanding how you use our website</w:t>
      </w:r>
    </w:p>
    <w:p w14:paraId="0E720CAF" w14:textId="77777777" w:rsidR="001D1E97" w:rsidRPr="00C82CE8" w:rsidRDefault="001D1E97" w:rsidP="00C82CE8">
      <w:pPr>
        <w:pStyle w:val="Heading3"/>
      </w:pPr>
      <w:bookmarkStart w:id="81" w:name="_Toc114825063"/>
      <w:r w:rsidRPr="00C82CE8">
        <w:t>What types of cookies do we use?</w:t>
      </w:r>
      <w:bookmarkEnd w:id="81"/>
    </w:p>
    <w:p w14:paraId="485D5C2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There are a number of different types of cookies, however, our website uses:</w:t>
      </w:r>
    </w:p>
    <w:p w14:paraId="40A5486B" w14:textId="77777777" w:rsidR="001D1E97" w:rsidRPr="00C82CE8" w:rsidRDefault="001D1E97" w:rsidP="00F036A8">
      <w:pPr>
        <w:widowControl/>
        <w:numPr>
          <w:ilvl w:val="0"/>
          <w:numId w:val="51"/>
        </w:numPr>
        <w:tabs>
          <w:tab w:val="clear" w:pos="720"/>
          <w:tab w:val="left" w:pos="360"/>
        </w:tabs>
        <w:ind w:left="0" w:firstLine="0"/>
        <w:rPr>
          <w:rFonts w:cs="Segoe UI"/>
          <w:color w:val="24292F"/>
          <w:szCs w:val="18"/>
        </w:rPr>
      </w:pPr>
      <w:r w:rsidRPr="00C82CE8">
        <w:rPr>
          <w:rFonts w:cs="Segoe UI"/>
          <w:color w:val="24292F"/>
          <w:szCs w:val="18"/>
        </w:rPr>
        <w:lastRenderedPageBreak/>
        <w:t>Functionality – Deno uses these cookies so that we recognize you on our website and remember your previously selected preferences. These could include what language you prefer and location you are in. A mix of first-party and third-party cookies are used.</w:t>
      </w:r>
    </w:p>
    <w:p w14:paraId="1FD7FB34" w14:textId="77777777" w:rsidR="001D1E97" w:rsidRPr="00C82CE8" w:rsidRDefault="001D1E97" w:rsidP="00F036A8">
      <w:pPr>
        <w:widowControl/>
        <w:numPr>
          <w:ilvl w:val="0"/>
          <w:numId w:val="51"/>
        </w:numPr>
        <w:tabs>
          <w:tab w:val="clear" w:pos="720"/>
          <w:tab w:val="left" w:pos="360"/>
        </w:tabs>
        <w:ind w:left="0" w:firstLine="0"/>
        <w:rPr>
          <w:rFonts w:cs="Segoe UI"/>
          <w:color w:val="24292F"/>
          <w:szCs w:val="18"/>
        </w:rPr>
      </w:pPr>
      <w:r w:rsidRPr="00C82CE8">
        <w:rPr>
          <w:rFonts w:cs="Segoe UI"/>
          <w:color w:val="24292F"/>
          <w:szCs w:val="18"/>
        </w:rPr>
        <w:t>Understanding Usage – Deno uses these cookies to collect information about your visit to our website, the content you viewed, the links you followed and information about your browser, device, and your IP address.</w:t>
      </w:r>
    </w:p>
    <w:p w14:paraId="3BCCB48F" w14:textId="77777777" w:rsidR="001D1E97" w:rsidRPr="00C82CE8" w:rsidRDefault="001D1E97" w:rsidP="00C82CE8">
      <w:pPr>
        <w:pStyle w:val="Heading3"/>
      </w:pPr>
      <w:bookmarkStart w:id="82" w:name="_Toc114825064"/>
      <w:r w:rsidRPr="00C82CE8">
        <w:t>How to manage cookies</w:t>
      </w:r>
      <w:bookmarkEnd w:id="82"/>
    </w:p>
    <w:p w14:paraId="3737B468"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set your browser not to accept cookies, and the above website tells you how to remove cookies from your browser. However, in a few cases, some of our website features may not function as a result.</w:t>
      </w:r>
    </w:p>
    <w:p w14:paraId="6F10C72E" w14:textId="77777777" w:rsidR="001D1E97" w:rsidRPr="00C82CE8" w:rsidRDefault="001D1E97" w:rsidP="00C82CE8">
      <w:pPr>
        <w:pStyle w:val="Heading3"/>
      </w:pPr>
      <w:bookmarkStart w:id="83" w:name="_Toc114825065"/>
      <w:r w:rsidRPr="00C82CE8">
        <w:t>Privacy policies of other websites</w:t>
      </w:r>
      <w:bookmarkEnd w:id="83"/>
    </w:p>
    <w:p w14:paraId="71B621E6"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Deno website contains links to other websites. Our privacy policy applies only to deno.land and deno.com, so if you click on a link to another website, you should read their privacy policy.</w:t>
      </w:r>
    </w:p>
    <w:p w14:paraId="733F6DDC" w14:textId="77777777" w:rsidR="001D1E97" w:rsidRPr="00C82CE8" w:rsidRDefault="001D1E97" w:rsidP="00C82CE8">
      <w:pPr>
        <w:pStyle w:val="Heading3"/>
      </w:pPr>
      <w:bookmarkStart w:id="84" w:name="_Toc114825066"/>
      <w:r w:rsidRPr="00C82CE8">
        <w:t>Changes to our privacy policy</w:t>
      </w:r>
      <w:bookmarkEnd w:id="84"/>
    </w:p>
    <w:p w14:paraId="6366941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keeps its privacy policy under regular review and places any updates on this web page. This privacy policy was last updated on December 2 2021.</w:t>
      </w:r>
    </w:p>
    <w:p w14:paraId="714D4532" w14:textId="77777777" w:rsidR="001D1E97" w:rsidRPr="00C82CE8" w:rsidRDefault="001D1E97" w:rsidP="00C82CE8">
      <w:pPr>
        <w:pStyle w:val="Heading3"/>
      </w:pPr>
      <w:bookmarkStart w:id="85" w:name="_Toc114825067"/>
      <w:r w:rsidRPr="00C82CE8">
        <w:t>How to contact us</w:t>
      </w:r>
      <w:bookmarkEnd w:id="85"/>
    </w:p>
    <w:p w14:paraId="3C648A7F"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If you have any questions about Deno’s privacy policy, the data we hold on you, or you would like to exercise one of your data protection rights, please do not hesitate to contact us at </w:t>
      </w:r>
      <w:hyperlink r:id="rId162" w:history="1">
        <w:r w:rsidRPr="00C82CE8">
          <w:rPr>
            <w:rStyle w:val="Hyperlink"/>
            <w:rFonts w:ascii="Times New Roman" w:hAnsi="Times New Roman" w:cs="Segoe UI"/>
            <w:szCs w:val="18"/>
          </w:rPr>
          <w:t>privacy@deno.com</w:t>
        </w:r>
      </w:hyperlink>
      <w:r w:rsidRPr="00C82CE8">
        <w:rPr>
          <w:rFonts w:ascii="Times New Roman" w:hAnsi="Times New Roman" w:cs="Segoe UI"/>
          <w:color w:val="24292F"/>
          <w:szCs w:val="18"/>
        </w:rPr>
        <w:t>.</w:t>
      </w:r>
    </w:p>
    <w:p w14:paraId="41C501FF" w14:textId="3AA3823A" w:rsidR="000727D9" w:rsidRPr="00AE601B" w:rsidRDefault="00000000" w:rsidP="00AE601B">
      <w:pPr>
        <w:pStyle w:val="Heading2"/>
      </w:pPr>
      <w:hyperlink r:id="rId163" w:history="1">
        <w:bookmarkStart w:id="86" w:name="_Toc114825068"/>
        <w:r w:rsidR="000727D9" w:rsidRPr="00AE601B">
          <w:rPr>
            <w:rStyle w:val="Hyperlink"/>
            <w:color w:val="auto"/>
            <w:u w:val="none"/>
          </w:rPr>
          <w:t>Security &amp; Responsible Disclosure</w:t>
        </w:r>
        <w:bookmarkEnd w:id="86"/>
      </w:hyperlink>
    </w:p>
    <w:p w14:paraId="384BEA24" w14:textId="77777777" w:rsidR="001D1E97" w:rsidRPr="00C82CE8" w:rsidRDefault="001D1E97" w:rsidP="008D3C27">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We consider the security of our systems, and all data controlled by those systems a top priority. No matter how much effort we put into system security, it is still possible that security vulnerabilities are present. We appreciate investigative work into system security carried out by well-intentioned, ethical security researchers. If you discover a vulnerability, however small, we would like to know about it so we can address it with appropriate measures, as quickly as possible. This page outlines the method we use to work with the security research community to address our system security.</w:t>
      </w:r>
    </w:p>
    <w:p w14:paraId="536238AD" w14:textId="77777777" w:rsidR="001D1E97" w:rsidRPr="00C82CE8" w:rsidRDefault="001D1E97" w:rsidP="00C82CE8">
      <w:pPr>
        <w:pStyle w:val="Heading3"/>
      </w:pPr>
      <w:bookmarkStart w:id="87" w:name="_Toc114825069"/>
      <w:r w:rsidRPr="00C82CE8">
        <w:t>Reporting a vulnerability</w:t>
      </w:r>
      <w:bookmarkEnd w:id="87"/>
    </w:p>
    <w:p w14:paraId="7A251744" w14:textId="77777777" w:rsidR="001D1E97" w:rsidRPr="00C82CE8" w:rsidRDefault="001D1E97"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Please email you findings to </w:t>
      </w:r>
      <w:hyperlink r:id="rId164" w:history="1">
        <w:r w:rsidRPr="00C82CE8">
          <w:rPr>
            <w:rStyle w:val="Hyperlink"/>
            <w:rFonts w:ascii="Times New Roman" w:hAnsi="Times New Roman" w:cs="Segoe UI"/>
            <w:szCs w:val="18"/>
          </w:rPr>
          <w:t>deploy@deno.com</w:t>
        </w:r>
      </w:hyperlink>
      <w:r w:rsidRPr="00C82CE8">
        <w:rPr>
          <w:rFonts w:ascii="Times New Roman" w:hAnsi="Times New Roman" w:cs="Segoe UI"/>
          <w:color w:val="24292F"/>
          <w:szCs w:val="18"/>
        </w:rPr>
        <w:t>. We strive to resolve all problems as quickly as possible, and are more than happy to play an active role in publication of writeups after the problem is resolved.</w:t>
      </w:r>
    </w:p>
    <w:p w14:paraId="7BFA8469" w14:textId="77777777" w:rsidR="001D1E97" w:rsidRPr="00C82CE8" w:rsidRDefault="001D1E97" w:rsidP="00C82CE8">
      <w:pPr>
        <w:pStyle w:val="Heading3"/>
      </w:pPr>
      <w:bookmarkStart w:id="88" w:name="_Toc114825070"/>
      <w:r w:rsidRPr="00C82CE8">
        <w:t>Please do the following:</w:t>
      </w:r>
      <w:bookmarkEnd w:id="88"/>
    </w:p>
    <w:p w14:paraId="54B6A1F6"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not take advantage of the vulnerability or problem you have discovered. For example only download data that is necessary to demonstrate the vulnerability - do not download any more. Also do not delete, modify, or view other people's data.</w:t>
      </w:r>
    </w:p>
    <w:p w14:paraId="7D7030E8"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not publish or reveal the problem until it has been resolved.</w:t>
      </w:r>
    </w:p>
    <w:p w14:paraId="54112C9D"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not use attacks on physical security, social engineering, distributed denial of service, spam or applications of third parties.</w:t>
      </w:r>
    </w:p>
    <w:p w14:paraId="31E97873" w14:textId="77777777" w:rsidR="001D1E97" w:rsidRPr="00C82CE8" w:rsidRDefault="001D1E97" w:rsidP="00F036A8">
      <w:pPr>
        <w:widowControl/>
        <w:numPr>
          <w:ilvl w:val="0"/>
          <w:numId w:val="52"/>
        </w:numPr>
        <w:tabs>
          <w:tab w:val="clear" w:pos="720"/>
          <w:tab w:val="left" w:pos="360"/>
        </w:tabs>
        <w:spacing w:line="228" w:lineRule="auto"/>
        <w:ind w:left="0" w:firstLine="0"/>
        <w:rPr>
          <w:rFonts w:cs="Segoe UI"/>
          <w:color w:val="24292F"/>
          <w:szCs w:val="18"/>
        </w:rPr>
      </w:pPr>
      <w:r w:rsidRPr="00C82CE8">
        <w:rPr>
          <w:rFonts w:cs="Segoe UI"/>
          <w:color w:val="24292F"/>
          <w:szCs w:val="18"/>
        </w:rPr>
        <w:t>Do provide sufficient information to reproduce the problem, so we will be able to resolve it as quickly as possible. Usually, the IP address or the URL of the affected system and a description of the vulnerability will be sufficient, but complex vulnerabilities may require further explanation.</w:t>
      </w:r>
    </w:p>
    <w:p w14:paraId="64BE9F74" w14:textId="77777777" w:rsidR="001D1E97" w:rsidRPr="00C82CE8" w:rsidRDefault="001D1E97" w:rsidP="00C82CE8">
      <w:pPr>
        <w:pStyle w:val="Heading3"/>
      </w:pPr>
      <w:bookmarkStart w:id="89" w:name="_Toc114825071"/>
      <w:r w:rsidRPr="00C82CE8">
        <w:t>Our commitment</w:t>
      </w:r>
      <w:bookmarkEnd w:id="89"/>
    </w:p>
    <w:p w14:paraId="7FF81082" w14:textId="77777777" w:rsidR="001D1E97" w:rsidRPr="00C82CE8" w:rsidRDefault="001D1E97" w:rsidP="00F036A8">
      <w:pPr>
        <w:widowControl/>
        <w:numPr>
          <w:ilvl w:val="0"/>
          <w:numId w:val="53"/>
        </w:numPr>
        <w:tabs>
          <w:tab w:val="clear" w:pos="720"/>
          <w:tab w:val="left" w:pos="360"/>
        </w:tabs>
        <w:spacing w:line="228" w:lineRule="auto"/>
        <w:ind w:left="0" w:firstLine="0"/>
        <w:rPr>
          <w:rFonts w:cs="Segoe UI"/>
          <w:color w:val="24292F"/>
          <w:szCs w:val="18"/>
        </w:rPr>
      </w:pPr>
      <w:r w:rsidRPr="00C82CE8">
        <w:rPr>
          <w:rFonts w:cs="Segoe UI"/>
          <w:color w:val="24292F"/>
          <w:szCs w:val="18"/>
        </w:rPr>
        <w:t>If you act in accordance with this policy, we will not take legal action against you in regard to your report.</w:t>
      </w:r>
    </w:p>
    <w:p w14:paraId="6A9E5697" w14:textId="77777777" w:rsidR="001D1E97" w:rsidRPr="00C82CE8" w:rsidRDefault="001D1E97" w:rsidP="00F036A8">
      <w:pPr>
        <w:widowControl/>
        <w:numPr>
          <w:ilvl w:val="0"/>
          <w:numId w:val="53"/>
        </w:numPr>
        <w:tabs>
          <w:tab w:val="clear" w:pos="720"/>
          <w:tab w:val="left" w:pos="360"/>
        </w:tabs>
        <w:spacing w:line="228" w:lineRule="auto"/>
        <w:ind w:left="0" w:firstLine="0"/>
        <w:rPr>
          <w:rFonts w:cs="Segoe UI"/>
          <w:color w:val="24292F"/>
          <w:szCs w:val="18"/>
        </w:rPr>
      </w:pPr>
      <w:r w:rsidRPr="00C82CE8">
        <w:rPr>
          <w:rFonts w:cs="Segoe UI"/>
          <w:color w:val="24292F"/>
          <w:szCs w:val="18"/>
        </w:rPr>
        <w:t>We will handle your report with strict confidentiality, and not pass on your personal details to third parties without your permission.</w:t>
      </w:r>
    </w:p>
    <w:p w14:paraId="3DEA7CE9" w14:textId="0C161D2F" w:rsidR="000727D9" w:rsidRPr="00C82CE8" w:rsidRDefault="00BF205E" w:rsidP="00F036A8">
      <w:pPr>
        <w:pStyle w:val="Heading1"/>
        <w:pageBreakBefore/>
      </w:pPr>
      <w:bookmarkStart w:id="90" w:name="_Toc114825072"/>
      <w:r w:rsidRPr="00C82CE8">
        <w:lastRenderedPageBreak/>
        <w:t>Runtime</w:t>
      </w:r>
      <w:bookmarkEnd w:id="90"/>
    </w:p>
    <w:p w14:paraId="67C6D859" w14:textId="6B56CD5D" w:rsidR="000727D9" w:rsidRPr="00AE601B" w:rsidRDefault="00000000" w:rsidP="00AE601B">
      <w:pPr>
        <w:pStyle w:val="Heading2"/>
      </w:pPr>
      <w:hyperlink r:id="rId165" w:history="1">
        <w:bookmarkStart w:id="91" w:name="_Toc114825073"/>
        <w:r w:rsidR="000727D9" w:rsidRPr="00AE601B">
          <w:rPr>
            <w:rStyle w:val="Hyperlink"/>
            <w:color w:val="auto"/>
            <w:u w:val="none"/>
          </w:rPr>
          <w:t>API Reference</w:t>
        </w:r>
        <w:bookmarkEnd w:id="91"/>
      </w:hyperlink>
    </w:p>
    <w:p w14:paraId="3B1942C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Deploy Runtime helps you write web servers in TypeScript/JavaScript using the Web APIs. It's different from Deno but aims to have similar APIs where applicable.</w:t>
      </w:r>
    </w:p>
    <w:p w14:paraId="5324547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following Web and Deno APIs are supported on Deno Deploy Runtime.</w:t>
      </w:r>
    </w:p>
    <w:p w14:paraId="33CA2B15" w14:textId="77777777" w:rsidR="00210E1E" w:rsidRPr="00C82CE8" w:rsidRDefault="00210E1E" w:rsidP="00C82CE8">
      <w:pPr>
        <w:pStyle w:val="Heading3"/>
      </w:pPr>
      <w:bookmarkStart w:id="92" w:name="_Toc114825074"/>
      <w:r w:rsidRPr="00C82CE8">
        <w:t>Web APIs</w:t>
      </w:r>
      <w:bookmarkEnd w:id="92"/>
    </w:p>
    <w:p w14:paraId="6DE39F2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6" w:history="1">
        <w:r w:rsidR="00210E1E" w:rsidRPr="00C82CE8">
          <w:rPr>
            <w:rStyle w:val="HTMLCode"/>
            <w:rFonts w:ascii="Times New Roman" w:eastAsia="楷体" w:hAnsi="Times New Roman" w:cs="Menlo"/>
            <w:color w:val="0000FF"/>
            <w:sz w:val="18"/>
            <w:szCs w:val="18"/>
          </w:rPr>
          <w:t>console</w:t>
        </w:r>
      </w:hyperlink>
    </w:p>
    <w:p w14:paraId="505D121A"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7" w:history="1">
        <w:r w:rsidR="00210E1E" w:rsidRPr="00C82CE8">
          <w:rPr>
            <w:rStyle w:val="HTMLCode"/>
            <w:rFonts w:ascii="Times New Roman" w:eastAsia="楷体" w:hAnsi="Times New Roman" w:cs="Menlo"/>
            <w:color w:val="0000FF"/>
            <w:sz w:val="18"/>
            <w:szCs w:val="18"/>
          </w:rPr>
          <w:t>atob</w:t>
        </w:r>
      </w:hyperlink>
    </w:p>
    <w:p w14:paraId="1D8C4A30"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8" w:history="1">
        <w:r w:rsidR="00210E1E" w:rsidRPr="00C82CE8">
          <w:rPr>
            <w:rStyle w:val="HTMLCode"/>
            <w:rFonts w:ascii="Times New Roman" w:eastAsia="楷体" w:hAnsi="Times New Roman" w:cs="Menlo"/>
            <w:color w:val="0000FF"/>
            <w:sz w:val="18"/>
            <w:szCs w:val="18"/>
          </w:rPr>
          <w:t>btoa</w:t>
        </w:r>
      </w:hyperlink>
    </w:p>
    <w:p w14:paraId="2A06C5A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69" w:history="1">
        <w:r w:rsidR="00210E1E" w:rsidRPr="00C82CE8">
          <w:rPr>
            <w:rStyle w:val="Hyperlink"/>
            <w:rFonts w:cs="Segoe UI"/>
            <w:szCs w:val="18"/>
          </w:rPr>
          <w:t>Fetch API</w:t>
        </w:r>
      </w:hyperlink>
    </w:p>
    <w:p w14:paraId="60D8F2E0"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fetch</w:t>
      </w:r>
    </w:p>
    <w:p w14:paraId="7DEA7475"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Request</w:t>
      </w:r>
    </w:p>
    <w:p w14:paraId="26829ABA"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Response</w:t>
      </w:r>
    </w:p>
    <w:p w14:paraId="7B768C89"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URL</w:t>
      </w:r>
    </w:p>
    <w:p w14:paraId="0DFA621A"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File</w:t>
      </w:r>
    </w:p>
    <w:p w14:paraId="59923C83"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Blob</w:t>
      </w:r>
    </w:p>
    <w:p w14:paraId="5A2848DA"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0" w:history="1">
        <w:r w:rsidR="00210E1E" w:rsidRPr="00C82CE8">
          <w:rPr>
            <w:rStyle w:val="Hyperlink"/>
            <w:rFonts w:cs="Segoe UI"/>
            <w:szCs w:val="18"/>
          </w:rPr>
          <w:t>TextEncoder</w:t>
        </w:r>
      </w:hyperlink>
    </w:p>
    <w:p w14:paraId="567FB62D"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1" w:history="1">
        <w:r w:rsidR="00210E1E" w:rsidRPr="00C82CE8">
          <w:rPr>
            <w:rStyle w:val="Hyperlink"/>
            <w:rFonts w:cs="Segoe UI"/>
            <w:szCs w:val="18"/>
          </w:rPr>
          <w:t>TextDecoder</w:t>
        </w:r>
      </w:hyperlink>
    </w:p>
    <w:p w14:paraId="7C7CB429"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2" w:history="1">
        <w:r w:rsidR="00210E1E" w:rsidRPr="00C82CE8">
          <w:rPr>
            <w:rStyle w:val="Hyperlink"/>
            <w:rFonts w:cs="Segoe UI"/>
            <w:szCs w:val="18"/>
          </w:rPr>
          <w:t>TextEncoderStream</w:t>
        </w:r>
      </w:hyperlink>
    </w:p>
    <w:p w14:paraId="5718849A"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3" w:history="1">
        <w:r w:rsidR="00210E1E" w:rsidRPr="00C82CE8">
          <w:rPr>
            <w:rStyle w:val="Hyperlink"/>
            <w:rFonts w:cs="Segoe UI"/>
            <w:szCs w:val="18"/>
          </w:rPr>
          <w:t>TextDecoderStream</w:t>
        </w:r>
      </w:hyperlink>
    </w:p>
    <w:p w14:paraId="62A3DD96"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4" w:history="1">
        <w:r w:rsidR="00210E1E" w:rsidRPr="00C82CE8">
          <w:rPr>
            <w:rStyle w:val="Hyperlink"/>
            <w:rFonts w:cs="Segoe UI"/>
            <w:szCs w:val="18"/>
          </w:rPr>
          <w:t>Performance</w:t>
        </w:r>
      </w:hyperlink>
    </w:p>
    <w:p w14:paraId="4378B4EF"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5" w:history="1">
        <w:r w:rsidR="00210E1E" w:rsidRPr="00C82CE8">
          <w:rPr>
            <w:rStyle w:val="Hyperlink"/>
            <w:rFonts w:cs="Segoe UI"/>
            <w:szCs w:val="18"/>
          </w:rPr>
          <w:t>Web Crypto API</w:t>
        </w:r>
      </w:hyperlink>
    </w:p>
    <w:p w14:paraId="08C20ED1"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randomUUID()</w:t>
      </w:r>
    </w:p>
    <w:p w14:paraId="17BF212C"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getRandomValues()</w:t>
      </w:r>
    </w:p>
    <w:p w14:paraId="1A686622" w14:textId="77777777" w:rsidR="00210E1E" w:rsidRPr="00C82CE8" w:rsidRDefault="00000000" w:rsidP="00EE3540">
      <w:pPr>
        <w:widowControl/>
        <w:numPr>
          <w:ilvl w:val="1"/>
          <w:numId w:val="54"/>
        </w:numPr>
        <w:tabs>
          <w:tab w:val="clear" w:pos="1440"/>
          <w:tab w:val="left" w:pos="720"/>
        </w:tabs>
        <w:ind w:left="0" w:firstLine="0"/>
        <w:rPr>
          <w:rFonts w:cs="Segoe UI"/>
          <w:color w:val="24292F"/>
          <w:szCs w:val="18"/>
        </w:rPr>
      </w:pPr>
      <w:hyperlink r:id="rId176" w:history="1">
        <w:r w:rsidR="00210E1E" w:rsidRPr="00C82CE8">
          <w:rPr>
            <w:rStyle w:val="Hyperlink"/>
            <w:rFonts w:cs="Segoe UI"/>
            <w:szCs w:val="18"/>
          </w:rPr>
          <w:t>SubtleCrypto</w:t>
        </w:r>
      </w:hyperlink>
    </w:p>
    <w:p w14:paraId="3222F55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7" w:history="1">
        <w:r w:rsidR="00210E1E" w:rsidRPr="00C82CE8">
          <w:rPr>
            <w:rStyle w:val="Hyperlink"/>
            <w:rFonts w:cs="Segoe UI"/>
            <w:szCs w:val="18"/>
          </w:rPr>
          <w:t>WebSocket API</w:t>
        </w:r>
      </w:hyperlink>
    </w:p>
    <w:p w14:paraId="022A5C3B"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78" w:history="1">
        <w:r w:rsidR="00210E1E" w:rsidRPr="00C82CE8">
          <w:rPr>
            <w:rStyle w:val="Hyperlink"/>
            <w:rFonts w:cs="Segoe UI"/>
            <w:szCs w:val="18"/>
          </w:rPr>
          <w:t>Timers</w:t>
        </w:r>
      </w:hyperlink>
      <w:r w:rsidR="00210E1E" w:rsidRPr="00C82CE8">
        <w:rPr>
          <w:rFonts w:cs="Segoe UI"/>
          <w:color w:val="24292F"/>
          <w:szCs w:val="18"/>
        </w:rPr>
        <w:t> (</w:t>
      </w:r>
      <w:r w:rsidR="00210E1E" w:rsidRPr="00C82CE8">
        <w:rPr>
          <w:rStyle w:val="HTMLCode"/>
          <w:rFonts w:ascii="Times New Roman" w:eastAsia="楷体" w:hAnsi="Times New Roman" w:cs="Menlo"/>
          <w:color w:val="24292F"/>
          <w:sz w:val="18"/>
          <w:szCs w:val="18"/>
        </w:rPr>
        <w:t>setTimeout</w:t>
      </w:r>
      <w:r w:rsidR="00210E1E" w:rsidRPr="00C82CE8">
        <w:rPr>
          <w:rFonts w:cs="Segoe UI"/>
          <w:color w:val="24292F"/>
          <w:szCs w:val="18"/>
        </w:rPr>
        <w:t>, </w:t>
      </w:r>
      <w:r w:rsidR="00210E1E" w:rsidRPr="00C82CE8">
        <w:rPr>
          <w:rStyle w:val="HTMLCode"/>
          <w:rFonts w:ascii="Times New Roman" w:eastAsia="楷体" w:hAnsi="Times New Roman" w:cs="Menlo"/>
          <w:color w:val="24292F"/>
          <w:sz w:val="18"/>
          <w:szCs w:val="18"/>
        </w:rPr>
        <w:t>clearTimeout</w:t>
      </w:r>
      <w:r w:rsidR="00210E1E" w:rsidRPr="00C82CE8">
        <w:rPr>
          <w:rFonts w:cs="Segoe UI"/>
          <w:color w:val="24292F"/>
          <w:szCs w:val="18"/>
        </w:rPr>
        <w:t>, and </w:t>
      </w:r>
      <w:r w:rsidR="00210E1E" w:rsidRPr="00C82CE8">
        <w:rPr>
          <w:rStyle w:val="HTMLCode"/>
          <w:rFonts w:ascii="Times New Roman" w:eastAsia="楷体" w:hAnsi="Times New Roman" w:cs="Menlo"/>
          <w:color w:val="24292F"/>
          <w:sz w:val="18"/>
          <w:szCs w:val="18"/>
        </w:rPr>
        <w:t>setInterval</w:t>
      </w:r>
      <w:r w:rsidR="00210E1E" w:rsidRPr="00C82CE8">
        <w:rPr>
          <w:rFonts w:cs="Segoe UI"/>
          <w:color w:val="24292F"/>
          <w:szCs w:val="18"/>
        </w:rPr>
        <w:t>)</w:t>
      </w:r>
    </w:p>
    <w:p w14:paraId="2E20E634" w14:textId="77777777" w:rsidR="00210E1E" w:rsidRPr="00C82CE8" w:rsidRDefault="00000000" w:rsidP="00EE3540">
      <w:pPr>
        <w:widowControl/>
        <w:numPr>
          <w:ilvl w:val="0"/>
          <w:numId w:val="54"/>
        </w:numPr>
        <w:tabs>
          <w:tab w:val="left" w:pos="360"/>
          <w:tab w:val="left" w:pos="720"/>
        </w:tabs>
        <w:ind w:left="0" w:firstLine="0"/>
        <w:rPr>
          <w:rFonts w:cs="Segoe UI"/>
          <w:color w:val="24292F"/>
          <w:szCs w:val="18"/>
        </w:rPr>
      </w:pPr>
      <w:hyperlink r:id="rId179" w:history="1">
        <w:r w:rsidR="00210E1E" w:rsidRPr="00C82CE8">
          <w:rPr>
            <w:rStyle w:val="Hyperlink"/>
            <w:rFonts w:cs="Segoe UI"/>
            <w:szCs w:val="18"/>
          </w:rPr>
          <w:t>Streams API</w:t>
        </w:r>
      </w:hyperlink>
    </w:p>
    <w:p w14:paraId="3F2C1729"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ReadableStream</w:t>
      </w:r>
    </w:p>
    <w:p w14:paraId="19814834"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WritableStream</w:t>
      </w:r>
    </w:p>
    <w:p w14:paraId="0FBBB13C"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TransformStream</w:t>
      </w:r>
    </w:p>
    <w:p w14:paraId="2E8B0312"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80" w:history="1">
        <w:r w:rsidR="00210E1E" w:rsidRPr="00C82CE8">
          <w:rPr>
            <w:rStyle w:val="Hyperlink"/>
            <w:rFonts w:cs="Segoe UI"/>
            <w:szCs w:val="18"/>
          </w:rPr>
          <w:t>URLPattern API</w:t>
        </w:r>
      </w:hyperlink>
    </w:p>
    <w:p w14:paraId="26018CD4" w14:textId="77777777" w:rsidR="00210E1E" w:rsidRPr="00C82CE8" w:rsidRDefault="00000000" w:rsidP="00F036A8">
      <w:pPr>
        <w:widowControl/>
        <w:numPr>
          <w:ilvl w:val="0"/>
          <w:numId w:val="54"/>
        </w:numPr>
        <w:tabs>
          <w:tab w:val="clear" w:pos="720"/>
          <w:tab w:val="left" w:pos="360"/>
        </w:tabs>
        <w:ind w:left="0" w:firstLine="0"/>
        <w:rPr>
          <w:rFonts w:cs="Segoe UI"/>
          <w:color w:val="24292F"/>
          <w:szCs w:val="18"/>
        </w:rPr>
      </w:pPr>
      <w:hyperlink r:id="rId181" w:history="1">
        <w:r w:rsidR="00210E1E" w:rsidRPr="00C82CE8">
          <w:rPr>
            <w:rStyle w:val="Hyperlink"/>
            <w:rFonts w:cs="Segoe UI"/>
            <w:szCs w:val="18"/>
          </w:rPr>
          <w:t>Import Maps</w:t>
        </w:r>
      </w:hyperlink>
    </w:p>
    <w:p w14:paraId="248458D7" w14:textId="77777777" w:rsidR="00210E1E" w:rsidRPr="00C82CE8" w:rsidRDefault="00210E1E" w:rsidP="00EE3540">
      <w:pPr>
        <w:widowControl/>
        <w:numPr>
          <w:ilvl w:val="1"/>
          <w:numId w:val="54"/>
        </w:numPr>
        <w:tabs>
          <w:tab w:val="clear" w:pos="1440"/>
          <w:tab w:val="left" w:pos="720"/>
        </w:tabs>
        <w:ind w:left="0" w:firstLine="0"/>
        <w:rPr>
          <w:rFonts w:cs="Segoe UI"/>
          <w:color w:val="24292F"/>
          <w:szCs w:val="18"/>
        </w:rPr>
      </w:pPr>
      <w:r w:rsidRPr="00C82CE8">
        <w:rPr>
          <w:rFonts w:cs="Segoe UI"/>
          <w:color w:val="24292F"/>
          <w:szCs w:val="18"/>
        </w:rPr>
        <w:t>Note: </w:t>
      </w:r>
      <w:r w:rsidRPr="00C82CE8">
        <w:rPr>
          <w:rStyle w:val="HTMLCode"/>
          <w:rFonts w:ascii="Times New Roman" w:eastAsia="楷体" w:hAnsi="Times New Roman" w:cs="Menlo"/>
          <w:color w:val="24292F"/>
          <w:sz w:val="18"/>
          <w:szCs w:val="18"/>
        </w:rPr>
        <w:t>import maps</w:t>
      </w:r>
      <w:r w:rsidRPr="00C82CE8">
        <w:rPr>
          <w:rFonts w:cs="Segoe UI"/>
          <w:color w:val="24292F"/>
          <w:szCs w:val="18"/>
        </w:rPr>
        <w:t> are currently only available via </w:t>
      </w:r>
      <w:hyperlink r:id="rId182" w:history="1">
        <w:r w:rsidRPr="00C82CE8">
          <w:rPr>
            <w:rStyle w:val="Hyperlink"/>
            <w:rFonts w:cs="Segoe UI"/>
            <w:szCs w:val="18"/>
          </w:rPr>
          <w:t>deployctl</w:t>
        </w:r>
      </w:hyperlink>
      <w:r w:rsidRPr="00C82CE8">
        <w:rPr>
          <w:rFonts w:cs="Segoe UI"/>
          <w:color w:val="24292F"/>
          <w:szCs w:val="18"/>
        </w:rPr>
        <w:t> or </w:t>
      </w:r>
      <w:hyperlink r:id="rId183" w:history="1">
        <w:r w:rsidRPr="00C82CE8">
          <w:rPr>
            <w:rStyle w:val="Hyperlink"/>
            <w:rFonts w:cs="Segoe UI"/>
            <w:szCs w:val="18"/>
          </w:rPr>
          <w:t>deployctl GitHub Action</w:t>
        </w:r>
      </w:hyperlink>
      <w:r w:rsidRPr="00C82CE8">
        <w:rPr>
          <w:rFonts w:cs="Segoe UI"/>
          <w:color w:val="24292F"/>
          <w:szCs w:val="18"/>
        </w:rPr>
        <w:t> workflows.</w:t>
      </w:r>
    </w:p>
    <w:p w14:paraId="0450EFF3" w14:textId="77777777" w:rsidR="00210E1E" w:rsidRPr="00C82CE8" w:rsidRDefault="00210E1E" w:rsidP="00C82CE8">
      <w:pPr>
        <w:pStyle w:val="Heading3"/>
      </w:pPr>
      <w:bookmarkStart w:id="93" w:name="_Toc114825075"/>
      <w:r w:rsidRPr="00C82CE8">
        <w:t>Deno APIs</w:t>
      </w:r>
      <w:bookmarkEnd w:id="93"/>
    </w:p>
    <w:p w14:paraId="3011E777" w14:textId="77777777" w:rsidR="00210E1E" w:rsidRPr="00C82CE8" w:rsidRDefault="00210E1E" w:rsidP="00E264E6">
      <w:pPr>
        <w:pStyle w:val="NormalWeb"/>
        <w:snapToGrid w:val="0"/>
        <w:spacing w:before="0" w:beforeAutospacing="0" w:after="0" w:afterAutospacing="0"/>
        <w:rPr>
          <w:rFonts w:ascii="Times New Roman" w:hAnsi="Times New Roman" w:cs="Segoe UI"/>
          <w:szCs w:val="18"/>
        </w:rPr>
      </w:pPr>
      <w:r w:rsidRPr="00C82CE8">
        <w:rPr>
          <w:rFonts w:ascii="Times New Roman" w:hAnsi="Times New Roman" w:cs="Segoe UI"/>
          <w:szCs w:val="18"/>
        </w:rPr>
        <w:t>Note: only stable APIs of Deno are made available in Deploy.</w:t>
      </w:r>
    </w:p>
    <w:p w14:paraId="39E97DD2"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84" w:history="1">
        <w:r w:rsidR="00210E1E" w:rsidRPr="00C82CE8">
          <w:rPr>
            <w:rStyle w:val="HTMLCode"/>
            <w:rFonts w:ascii="Times New Roman" w:eastAsia="楷体" w:hAnsi="Times New Roman" w:cs="Menlo"/>
            <w:color w:val="0000FF"/>
            <w:sz w:val="18"/>
            <w:szCs w:val="18"/>
          </w:rPr>
          <w:t>Deno.env</w:t>
        </w:r>
      </w:hyperlink>
      <w:r w:rsidR="00210E1E" w:rsidRPr="00C82CE8">
        <w:rPr>
          <w:rFonts w:cs="Segoe UI"/>
          <w:color w:val="24292F"/>
          <w:szCs w:val="18"/>
        </w:rPr>
        <w:t> - Interact with environment variables (secrets).</w:t>
      </w:r>
    </w:p>
    <w:p w14:paraId="4D8CC6F7" w14:textId="77777777" w:rsidR="00210E1E" w:rsidRPr="00C82CE8" w:rsidRDefault="00210E1E" w:rsidP="00E264E6">
      <w:pPr>
        <w:widowControl/>
        <w:numPr>
          <w:ilvl w:val="1"/>
          <w:numId w:val="55"/>
        </w:numPr>
        <w:ind w:left="0" w:firstLine="0"/>
        <w:rPr>
          <w:rFonts w:cs="Segoe UI"/>
          <w:color w:val="24292F"/>
          <w:szCs w:val="18"/>
        </w:rPr>
      </w:pPr>
      <w:r w:rsidRPr="00C82CE8">
        <w:rPr>
          <w:rStyle w:val="HTMLCode"/>
          <w:rFonts w:ascii="Times New Roman" w:eastAsia="楷体" w:hAnsi="Times New Roman" w:cs="Menlo"/>
          <w:color w:val="24292F"/>
          <w:sz w:val="18"/>
          <w:szCs w:val="18"/>
        </w:rPr>
        <w:t>get(key: string): string | undefined</w:t>
      </w:r>
      <w:r w:rsidRPr="00C82CE8">
        <w:rPr>
          <w:rFonts w:cs="Segoe UI"/>
          <w:color w:val="24292F"/>
          <w:szCs w:val="18"/>
        </w:rPr>
        <w:t> - get the value of an environment variable.</w:t>
      </w:r>
    </w:p>
    <w:p w14:paraId="2CB9DE3A" w14:textId="77777777" w:rsidR="00210E1E" w:rsidRPr="00C82CE8" w:rsidRDefault="00210E1E" w:rsidP="00E264E6">
      <w:pPr>
        <w:widowControl/>
        <w:numPr>
          <w:ilvl w:val="1"/>
          <w:numId w:val="55"/>
        </w:numPr>
        <w:ind w:left="0" w:firstLine="0"/>
        <w:rPr>
          <w:rFonts w:cs="Segoe UI"/>
          <w:color w:val="24292F"/>
          <w:szCs w:val="18"/>
        </w:rPr>
      </w:pPr>
      <w:r w:rsidRPr="00C82CE8">
        <w:rPr>
          <w:rStyle w:val="HTMLCode"/>
          <w:rFonts w:ascii="Times New Roman" w:eastAsia="楷体" w:hAnsi="Times New Roman" w:cs="Menlo"/>
          <w:color w:val="24292F"/>
          <w:sz w:val="18"/>
          <w:szCs w:val="18"/>
        </w:rPr>
        <w:t>toObject(): { [key: string]: string }</w:t>
      </w:r>
      <w:r w:rsidRPr="00C82CE8">
        <w:rPr>
          <w:rFonts w:cs="Segoe UI"/>
          <w:color w:val="24292F"/>
          <w:szCs w:val="18"/>
        </w:rPr>
        <w:t> - get all environment variables as an object.</w:t>
      </w:r>
    </w:p>
    <w:p w14:paraId="718F3182"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85" w:history="1">
        <w:r w:rsidR="00210E1E" w:rsidRPr="00C82CE8">
          <w:rPr>
            <w:rStyle w:val="HTMLCode"/>
            <w:rFonts w:ascii="Times New Roman" w:eastAsia="楷体" w:hAnsi="Times New Roman" w:cs="Menlo"/>
            <w:color w:val="0000FF"/>
            <w:sz w:val="18"/>
            <w:szCs w:val="18"/>
          </w:rPr>
          <w:t>Deno.connect</w:t>
        </w:r>
      </w:hyperlink>
      <w:r w:rsidR="00210E1E" w:rsidRPr="00C82CE8">
        <w:rPr>
          <w:rFonts w:cs="Segoe UI"/>
          <w:color w:val="24292F"/>
          <w:szCs w:val="18"/>
        </w:rPr>
        <w:t> - Connect to TCP sockets.</w:t>
      </w:r>
    </w:p>
    <w:p w14:paraId="1D6B2B49"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86" w:history="1">
        <w:r w:rsidR="00210E1E" w:rsidRPr="00C82CE8">
          <w:rPr>
            <w:rStyle w:val="HTMLCode"/>
            <w:rFonts w:ascii="Times New Roman" w:eastAsia="楷体" w:hAnsi="Times New Roman" w:cs="Menlo"/>
            <w:color w:val="0000FF"/>
            <w:sz w:val="18"/>
            <w:szCs w:val="18"/>
          </w:rPr>
          <w:t>Deno.connectTls</w:t>
        </w:r>
      </w:hyperlink>
      <w:r w:rsidR="00210E1E" w:rsidRPr="00C82CE8">
        <w:rPr>
          <w:rFonts w:cs="Segoe UI"/>
          <w:color w:val="24292F"/>
          <w:szCs w:val="18"/>
        </w:rPr>
        <w:t> - Connect to TCP sockets using TLS.</w:t>
      </w:r>
    </w:p>
    <w:p w14:paraId="33684817"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87" w:history="1">
        <w:r w:rsidR="00210E1E" w:rsidRPr="00C82CE8">
          <w:rPr>
            <w:rStyle w:val="HTMLCode"/>
            <w:rFonts w:ascii="Times New Roman" w:eastAsia="楷体" w:hAnsi="Times New Roman" w:cs="Menlo"/>
            <w:color w:val="0000FF"/>
            <w:sz w:val="18"/>
            <w:szCs w:val="18"/>
          </w:rPr>
          <w:t>Deno.startTls</w:t>
        </w:r>
      </w:hyperlink>
      <w:r w:rsidR="00210E1E" w:rsidRPr="00C82CE8">
        <w:rPr>
          <w:rFonts w:cs="Segoe UI"/>
          <w:color w:val="24292F"/>
          <w:szCs w:val="18"/>
        </w:rPr>
        <w:t> - Start TLS handshake from an existing TCP connection.</w:t>
      </w:r>
    </w:p>
    <w:p w14:paraId="42A27984" w14:textId="77777777" w:rsidR="00210E1E" w:rsidRPr="00C82CE8" w:rsidRDefault="00000000" w:rsidP="00EE3540">
      <w:pPr>
        <w:widowControl/>
        <w:numPr>
          <w:ilvl w:val="0"/>
          <w:numId w:val="55"/>
        </w:numPr>
        <w:tabs>
          <w:tab w:val="clear" w:pos="720"/>
          <w:tab w:val="left" w:pos="360"/>
        </w:tabs>
        <w:ind w:left="0" w:firstLine="0"/>
        <w:rPr>
          <w:rFonts w:cs="Segoe UI"/>
          <w:color w:val="24292F"/>
          <w:szCs w:val="18"/>
        </w:rPr>
      </w:pPr>
      <w:hyperlink r:id="rId188" w:history="1">
        <w:r w:rsidR="00210E1E" w:rsidRPr="00C82CE8">
          <w:rPr>
            <w:rStyle w:val="HTMLCode"/>
            <w:rFonts w:ascii="Times New Roman" w:eastAsia="楷体" w:hAnsi="Times New Roman" w:cs="Menlo"/>
            <w:color w:val="0000FF"/>
            <w:sz w:val="18"/>
            <w:szCs w:val="18"/>
          </w:rPr>
          <w:t>Deno.resolveDns</w:t>
        </w:r>
      </w:hyperlink>
      <w:r w:rsidR="00210E1E" w:rsidRPr="00C82CE8">
        <w:rPr>
          <w:rFonts w:cs="Segoe UI"/>
          <w:color w:val="24292F"/>
          <w:szCs w:val="18"/>
        </w:rPr>
        <w:t> - Make DNS queries</w:t>
      </w:r>
    </w:p>
    <w:p w14:paraId="6E1C8AA7" w14:textId="77777777" w:rsidR="00210E1E" w:rsidRPr="00C82CE8" w:rsidRDefault="00210E1E" w:rsidP="00EE3540">
      <w:pPr>
        <w:widowControl/>
        <w:numPr>
          <w:ilvl w:val="0"/>
          <w:numId w:val="55"/>
        </w:numPr>
        <w:tabs>
          <w:tab w:val="clear" w:pos="720"/>
          <w:tab w:val="left" w:pos="360"/>
        </w:tabs>
        <w:ind w:left="0" w:firstLine="0"/>
        <w:rPr>
          <w:rFonts w:cs="Segoe UI"/>
          <w:color w:val="24292F"/>
          <w:szCs w:val="18"/>
        </w:rPr>
      </w:pPr>
      <w:r w:rsidRPr="00C82CE8">
        <w:rPr>
          <w:rFonts w:cs="Segoe UI"/>
          <w:color w:val="24292F"/>
          <w:szCs w:val="18"/>
        </w:rPr>
        <w:t>File system API</w:t>
      </w:r>
    </w:p>
    <w:p w14:paraId="5800105E" w14:textId="77777777" w:rsidR="00210E1E" w:rsidRPr="00C82CE8" w:rsidRDefault="00000000" w:rsidP="00E264E6">
      <w:pPr>
        <w:widowControl/>
        <w:numPr>
          <w:ilvl w:val="1"/>
          <w:numId w:val="55"/>
        </w:numPr>
        <w:ind w:left="0" w:firstLine="0"/>
        <w:rPr>
          <w:rFonts w:cs="Segoe UI"/>
          <w:color w:val="24292F"/>
          <w:szCs w:val="18"/>
        </w:rPr>
      </w:pPr>
      <w:hyperlink r:id="rId189" w:history="1">
        <w:r w:rsidR="00210E1E" w:rsidRPr="00C82CE8">
          <w:rPr>
            <w:rStyle w:val="HTMLCode"/>
            <w:rFonts w:ascii="Times New Roman" w:eastAsia="楷体" w:hAnsi="Times New Roman" w:cs="Menlo"/>
            <w:color w:val="0000FF"/>
            <w:sz w:val="18"/>
            <w:szCs w:val="18"/>
          </w:rPr>
          <w:t>Deno.cwd</w:t>
        </w:r>
      </w:hyperlink>
      <w:r w:rsidR="00210E1E" w:rsidRPr="00C82CE8">
        <w:rPr>
          <w:rFonts w:cs="Segoe UI"/>
          <w:color w:val="24292F"/>
          <w:szCs w:val="18"/>
        </w:rPr>
        <w:t> - Get the current working directory</w:t>
      </w:r>
    </w:p>
    <w:p w14:paraId="1580CEFA" w14:textId="77777777" w:rsidR="00210E1E" w:rsidRPr="00C82CE8" w:rsidRDefault="00000000" w:rsidP="00E264E6">
      <w:pPr>
        <w:widowControl/>
        <w:numPr>
          <w:ilvl w:val="1"/>
          <w:numId w:val="55"/>
        </w:numPr>
        <w:ind w:left="0" w:firstLine="0"/>
        <w:rPr>
          <w:rFonts w:cs="Segoe UI"/>
          <w:color w:val="24292F"/>
          <w:szCs w:val="18"/>
        </w:rPr>
      </w:pPr>
      <w:hyperlink r:id="rId190" w:history="1">
        <w:r w:rsidR="00210E1E" w:rsidRPr="00C82CE8">
          <w:rPr>
            <w:rStyle w:val="HTMLCode"/>
            <w:rFonts w:ascii="Times New Roman" w:eastAsia="楷体" w:hAnsi="Times New Roman" w:cs="Menlo"/>
            <w:color w:val="0000FF"/>
            <w:sz w:val="18"/>
            <w:szCs w:val="18"/>
          </w:rPr>
          <w:t>Deno.readDir</w:t>
        </w:r>
      </w:hyperlink>
      <w:r w:rsidR="00210E1E" w:rsidRPr="00C82CE8">
        <w:rPr>
          <w:rFonts w:cs="Segoe UI"/>
          <w:color w:val="24292F"/>
          <w:szCs w:val="18"/>
        </w:rPr>
        <w:t> - Get directory listings</w:t>
      </w:r>
    </w:p>
    <w:p w14:paraId="099104B8" w14:textId="77777777" w:rsidR="00210E1E" w:rsidRPr="00C82CE8" w:rsidRDefault="00000000" w:rsidP="00E264E6">
      <w:pPr>
        <w:widowControl/>
        <w:numPr>
          <w:ilvl w:val="1"/>
          <w:numId w:val="55"/>
        </w:numPr>
        <w:ind w:left="0" w:firstLine="0"/>
        <w:rPr>
          <w:rFonts w:cs="Segoe UI"/>
          <w:color w:val="24292F"/>
          <w:szCs w:val="18"/>
        </w:rPr>
      </w:pPr>
      <w:hyperlink r:id="rId191" w:history="1">
        <w:r w:rsidR="00210E1E" w:rsidRPr="00C82CE8">
          <w:rPr>
            <w:rStyle w:val="HTMLCode"/>
            <w:rFonts w:ascii="Times New Roman" w:eastAsia="楷体" w:hAnsi="Times New Roman" w:cs="Menlo"/>
            <w:color w:val="0000FF"/>
            <w:sz w:val="18"/>
            <w:szCs w:val="18"/>
          </w:rPr>
          <w:t>Deno.readFile</w:t>
        </w:r>
      </w:hyperlink>
      <w:r w:rsidR="00210E1E" w:rsidRPr="00C82CE8">
        <w:rPr>
          <w:rFonts w:cs="Segoe UI"/>
          <w:color w:val="24292F"/>
          <w:szCs w:val="18"/>
        </w:rPr>
        <w:t> - Read a file into memory</w:t>
      </w:r>
    </w:p>
    <w:p w14:paraId="1B6ECDA7" w14:textId="77777777" w:rsidR="00210E1E" w:rsidRPr="00C82CE8" w:rsidRDefault="00000000" w:rsidP="00E264E6">
      <w:pPr>
        <w:widowControl/>
        <w:numPr>
          <w:ilvl w:val="1"/>
          <w:numId w:val="55"/>
        </w:numPr>
        <w:ind w:left="0" w:firstLine="0"/>
        <w:rPr>
          <w:rFonts w:cs="Segoe UI"/>
          <w:color w:val="24292F"/>
          <w:szCs w:val="18"/>
        </w:rPr>
      </w:pPr>
      <w:hyperlink r:id="rId192" w:history="1">
        <w:r w:rsidR="00210E1E" w:rsidRPr="00C82CE8">
          <w:rPr>
            <w:rStyle w:val="HTMLCode"/>
            <w:rFonts w:ascii="Times New Roman" w:eastAsia="楷体" w:hAnsi="Times New Roman" w:cs="Menlo"/>
            <w:color w:val="0000FF"/>
            <w:sz w:val="18"/>
            <w:szCs w:val="18"/>
          </w:rPr>
          <w:t>Deno.readTextFile</w:t>
        </w:r>
      </w:hyperlink>
      <w:r w:rsidR="00210E1E" w:rsidRPr="00C82CE8">
        <w:rPr>
          <w:rFonts w:cs="Segoe UI"/>
          <w:color w:val="24292F"/>
          <w:szCs w:val="18"/>
        </w:rPr>
        <w:t> - Read a text file into memory</w:t>
      </w:r>
    </w:p>
    <w:p w14:paraId="04D44C19" w14:textId="77777777" w:rsidR="00210E1E" w:rsidRPr="00C82CE8" w:rsidRDefault="00000000" w:rsidP="00E264E6">
      <w:pPr>
        <w:widowControl/>
        <w:numPr>
          <w:ilvl w:val="1"/>
          <w:numId w:val="55"/>
        </w:numPr>
        <w:ind w:left="0" w:firstLine="0"/>
        <w:rPr>
          <w:rFonts w:cs="Segoe UI"/>
          <w:color w:val="24292F"/>
          <w:szCs w:val="18"/>
        </w:rPr>
      </w:pPr>
      <w:hyperlink r:id="rId193" w:history="1">
        <w:r w:rsidR="00210E1E" w:rsidRPr="00C82CE8">
          <w:rPr>
            <w:rStyle w:val="HTMLCode"/>
            <w:rFonts w:ascii="Times New Roman" w:eastAsia="楷体" w:hAnsi="Times New Roman" w:cs="Menlo"/>
            <w:color w:val="0000FF"/>
            <w:sz w:val="18"/>
            <w:szCs w:val="18"/>
          </w:rPr>
          <w:t>Deno.open</w:t>
        </w:r>
      </w:hyperlink>
      <w:r w:rsidR="00210E1E" w:rsidRPr="00C82CE8">
        <w:rPr>
          <w:rFonts w:cs="Segoe UI"/>
          <w:color w:val="24292F"/>
          <w:szCs w:val="18"/>
        </w:rPr>
        <w:t> - Open a file for streaming reading</w:t>
      </w:r>
    </w:p>
    <w:p w14:paraId="5F78190C" w14:textId="77777777" w:rsidR="00210E1E" w:rsidRPr="00C82CE8" w:rsidRDefault="00000000" w:rsidP="00E264E6">
      <w:pPr>
        <w:widowControl/>
        <w:numPr>
          <w:ilvl w:val="1"/>
          <w:numId w:val="55"/>
        </w:numPr>
        <w:ind w:left="0" w:firstLine="0"/>
        <w:rPr>
          <w:rFonts w:cs="Segoe UI"/>
          <w:color w:val="24292F"/>
          <w:szCs w:val="18"/>
        </w:rPr>
      </w:pPr>
      <w:hyperlink r:id="rId194" w:history="1">
        <w:r w:rsidR="00210E1E" w:rsidRPr="00C82CE8">
          <w:rPr>
            <w:rStyle w:val="HTMLCode"/>
            <w:rFonts w:ascii="Times New Roman" w:eastAsia="楷体" w:hAnsi="Times New Roman" w:cs="Menlo"/>
            <w:color w:val="0000FF"/>
            <w:sz w:val="18"/>
            <w:szCs w:val="18"/>
          </w:rPr>
          <w:t>Deno.stat</w:t>
        </w:r>
      </w:hyperlink>
      <w:r w:rsidR="00210E1E" w:rsidRPr="00C82CE8">
        <w:rPr>
          <w:rFonts w:cs="Segoe UI"/>
          <w:color w:val="24292F"/>
          <w:szCs w:val="18"/>
        </w:rPr>
        <w:t> - Get file system entry information</w:t>
      </w:r>
    </w:p>
    <w:p w14:paraId="1D65C385" w14:textId="77777777" w:rsidR="00210E1E" w:rsidRPr="00C82CE8" w:rsidRDefault="00000000" w:rsidP="00E264E6">
      <w:pPr>
        <w:widowControl/>
        <w:numPr>
          <w:ilvl w:val="1"/>
          <w:numId w:val="55"/>
        </w:numPr>
        <w:ind w:left="0" w:firstLine="0"/>
        <w:rPr>
          <w:rFonts w:cs="Segoe UI"/>
          <w:color w:val="24292F"/>
          <w:szCs w:val="18"/>
        </w:rPr>
      </w:pPr>
      <w:hyperlink r:id="rId195" w:history="1">
        <w:r w:rsidR="00210E1E" w:rsidRPr="00C82CE8">
          <w:rPr>
            <w:rStyle w:val="HTMLCode"/>
            <w:rFonts w:ascii="Times New Roman" w:eastAsia="楷体" w:hAnsi="Times New Roman" w:cs="Menlo"/>
            <w:color w:val="0000FF"/>
            <w:sz w:val="18"/>
            <w:szCs w:val="18"/>
          </w:rPr>
          <w:t>Deno.lstat</w:t>
        </w:r>
      </w:hyperlink>
      <w:r w:rsidR="00210E1E" w:rsidRPr="00C82CE8">
        <w:rPr>
          <w:rFonts w:cs="Segoe UI"/>
          <w:color w:val="24292F"/>
          <w:szCs w:val="18"/>
        </w:rPr>
        <w:t> - Get file system entry information without following symlinks</w:t>
      </w:r>
    </w:p>
    <w:p w14:paraId="640A76D8" w14:textId="77777777" w:rsidR="00210E1E" w:rsidRPr="00C82CE8" w:rsidRDefault="00000000" w:rsidP="00E264E6">
      <w:pPr>
        <w:widowControl/>
        <w:numPr>
          <w:ilvl w:val="1"/>
          <w:numId w:val="55"/>
        </w:numPr>
        <w:ind w:left="0" w:firstLine="0"/>
        <w:rPr>
          <w:rFonts w:cs="Segoe UI"/>
          <w:color w:val="24292F"/>
          <w:szCs w:val="18"/>
        </w:rPr>
      </w:pPr>
      <w:hyperlink r:id="rId196" w:history="1">
        <w:r w:rsidR="00210E1E" w:rsidRPr="00C82CE8">
          <w:rPr>
            <w:rStyle w:val="HTMLCode"/>
            <w:rFonts w:ascii="Times New Roman" w:eastAsia="楷体" w:hAnsi="Times New Roman" w:cs="Menlo"/>
            <w:color w:val="0000FF"/>
            <w:sz w:val="18"/>
            <w:szCs w:val="18"/>
          </w:rPr>
          <w:t>Deno.realPath</w:t>
        </w:r>
      </w:hyperlink>
      <w:r w:rsidR="00210E1E" w:rsidRPr="00C82CE8">
        <w:rPr>
          <w:rFonts w:cs="Segoe UI"/>
          <w:color w:val="24292F"/>
          <w:szCs w:val="18"/>
        </w:rPr>
        <w:t> - Get the real path of a file after resolving symlinks</w:t>
      </w:r>
    </w:p>
    <w:p w14:paraId="007E18C9" w14:textId="77777777" w:rsidR="00210E1E" w:rsidRPr="00C82CE8" w:rsidRDefault="00210E1E" w:rsidP="00C82CE8">
      <w:pPr>
        <w:pStyle w:val="Heading3"/>
      </w:pPr>
      <w:bookmarkStart w:id="94" w:name="_Toc114825076"/>
      <w:r w:rsidRPr="00C82CE8">
        <w:t>Future support</w:t>
      </w:r>
      <w:bookmarkEnd w:id="94"/>
    </w:p>
    <w:p w14:paraId="0089821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the future, these APIs will also be added:</w:t>
      </w:r>
    </w:p>
    <w:p w14:paraId="36510A4C" w14:textId="77777777" w:rsidR="00210E1E" w:rsidRPr="00C82CE8" w:rsidRDefault="00000000" w:rsidP="00EE3540">
      <w:pPr>
        <w:widowControl/>
        <w:numPr>
          <w:ilvl w:val="0"/>
          <w:numId w:val="56"/>
        </w:numPr>
        <w:tabs>
          <w:tab w:val="clear" w:pos="720"/>
          <w:tab w:val="left" w:pos="360"/>
        </w:tabs>
        <w:ind w:left="0" w:firstLine="0"/>
        <w:rPr>
          <w:rFonts w:cs="Segoe UI"/>
          <w:color w:val="24292F"/>
          <w:szCs w:val="18"/>
        </w:rPr>
      </w:pPr>
      <w:hyperlink r:id="rId197" w:history="1">
        <w:r w:rsidR="00210E1E" w:rsidRPr="00C82CE8">
          <w:rPr>
            <w:rStyle w:val="Hyperlink"/>
            <w:rFonts w:cs="Segoe UI"/>
            <w:szCs w:val="18"/>
          </w:rPr>
          <w:t>Cache API</w:t>
        </w:r>
      </w:hyperlink>
    </w:p>
    <w:p w14:paraId="5E04C555" w14:textId="77777777" w:rsidR="00210E1E" w:rsidRPr="00C82CE8" w:rsidRDefault="00210E1E" w:rsidP="00EE3540">
      <w:pPr>
        <w:widowControl/>
        <w:numPr>
          <w:ilvl w:val="0"/>
          <w:numId w:val="56"/>
        </w:numPr>
        <w:tabs>
          <w:tab w:val="clear" w:pos="720"/>
          <w:tab w:val="left" w:pos="360"/>
        </w:tabs>
        <w:ind w:left="0" w:firstLine="0"/>
        <w:rPr>
          <w:rFonts w:cs="Segoe UI"/>
          <w:color w:val="24292F"/>
          <w:szCs w:val="18"/>
        </w:rPr>
      </w:pPr>
      <w:r w:rsidRPr="00C82CE8">
        <w:rPr>
          <w:rFonts w:cs="Segoe UI"/>
          <w:color w:val="24292F"/>
          <w:szCs w:val="18"/>
        </w:rPr>
        <w:t>UDP API:</w:t>
      </w:r>
    </w:p>
    <w:p w14:paraId="7813368D" w14:textId="77777777" w:rsidR="00210E1E" w:rsidRPr="00C82CE8" w:rsidRDefault="00210E1E" w:rsidP="00EE3540">
      <w:pPr>
        <w:widowControl/>
        <w:numPr>
          <w:ilvl w:val="1"/>
          <w:numId w:val="56"/>
        </w:numPr>
        <w:tabs>
          <w:tab w:val="left" w:pos="720"/>
        </w:tabs>
        <w:ind w:left="0" w:firstLine="0"/>
        <w:rPr>
          <w:rFonts w:cs="Segoe UI"/>
          <w:color w:val="24292F"/>
          <w:szCs w:val="18"/>
        </w:rPr>
      </w:pPr>
      <w:r w:rsidRPr="00C82CE8">
        <w:rPr>
          <w:rStyle w:val="HTMLCode"/>
          <w:rFonts w:ascii="Times New Roman" w:eastAsia="楷体" w:hAnsi="Times New Roman" w:cs="Menlo"/>
          <w:color w:val="24292F"/>
          <w:sz w:val="18"/>
          <w:szCs w:val="18"/>
        </w:rPr>
        <w:t>Deno.connectDatagram</w:t>
      </w:r>
      <w:r w:rsidRPr="00C82CE8">
        <w:rPr>
          <w:rFonts w:cs="Segoe UI"/>
          <w:color w:val="24292F"/>
          <w:szCs w:val="18"/>
        </w:rPr>
        <w:t> for outbound UDP sockets</w:t>
      </w:r>
    </w:p>
    <w:p w14:paraId="1420B5E9" w14:textId="77777777" w:rsidR="00210E1E" w:rsidRPr="00C82CE8" w:rsidRDefault="00210E1E" w:rsidP="00EE3540">
      <w:pPr>
        <w:widowControl/>
        <w:numPr>
          <w:ilvl w:val="0"/>
          <w:numId w:val="56"/>
        </w:numPr>
        <w:tabs>
          <w:tab w:val="clear" w:pos="720"/>
          <w:tab w:val="left" w:pos="360"/>
        </w:tabs>
        <w:ind w:left="0" w:firstLine="0"/>
        <w:rPr>
          <w:rFonts w:cs="Segoe UI"/>
          <w:color w:val="24292F"/>
          <w:szCs w:val="18"/>
        </w:rPr>
      </w:pPr>
      <w:r w:rsidRPr="00C82CE8">
        <w:rPr>
          <w:rFonts w:cs="Segoe UI"/>
          <w:color w:val="24292F"/>
          <w:szCs w:val="18"/>
        </w:rPr>
        <w:t>Customizable </w:t>
      </w:r>
      <w:r w:rsidRPr="00C82CE8">
        <w:rPr>
          <w:rStyle w:val="HTMLCode"/>
          <w:rFonts w:ascii="Times New Roman" w:eastAsia="楷体" w:hAnsi="Times New Roman" w:cs="Menlo"/>
          <w:color w:val="24292F"/>
          <w:sz w:val="18"/>
          <w:szCs w:val="18"/>
        </w:rPr>
        <w:t>fetch</w:t>
      </w:r>
      <w:r w:rsidRPr="00C82CE8">
        <w:rPr>
          <w:rFonts w:cs="Segoe UI"/>
          <w:color w:val="24292F"/>
          <w:szCs w:val="18"/>
        </w:rPr>
        <w:t> options using </w:t>
      </w:r>
      <w:r w:rsidRPr="00C82CE8">
        <w:rPr>
          <w:rStyle w:val="HTMLCode"/>
          <w:rFonts w:ascii="Times New Roman" w:eastAsia="楷体" w:hAnsi="Times New Roman" w:cs="Menlo"/>
          <w:color w:val="24292F"/>
          <w:sz w:val="18"/>
          <w:szCs w:val="18"/>
        </w:rPr>
        <w:t>Deno.createHttpClient</w:t>
      </w:r>
    </w:p>
    <w:p w14:paraId="45EF7AB2" w14:textId="77777777" w:rsidR="00210E1E" w:rsidRPr="00C82CE8" w:rsidRDefault="00210E1E" w:rsidP="00C82CE8">
      <w:pPr>
        <w:pStyle w:val="Heading3"/>
      </w:pPr>
      <w:bookmarkStart w:id="95" w:name="_Toc114825077"/>
      <w:r w:rsidRPr="00C82CE8">
        <w:t>Limitations</w:t>
      </w:r>
      <w:bookmarkEnd w:id="95"/>
    </w:p>
    <w:p w14:paraId="0F42CA5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Just like the Deno CLI, we do not implement the </w:t>
      </w:r>
      <w:r w:rsidRPr="00C82CE8">
        <w:rPr>
          <w:rStyle w:val="HTMLCode"/>
          <w:rFonts w:ascii="Times New Roman" w:eastAsia="楷体" w:hAnsi="Times New Roman" w:cs="Menlo"/>
          <w:color w:val="24292F"/>
          <w:sz w:val="18"/>
          <w:szCs w:val="18"/>
        </w:rPr>
        <w:t>__proto__</w:t>
      </w:r>
      <w:r w:rsidRPr="00C82CE8">
        <w:rPr>
          <w:rFonts w:ascii="Times New Roman" w:hAnsi="Times New Roman" w:cs="Segoe UI"/>
          <w:color w:val="24292F"/>
          <w:szCs w:val="18"/>
        </w:rPr>
        <w:t> object field as specified in ECMA Script Annex B.</w:t>
      </w:r>
    </w:p>
    <w:p w14:paraId="5266C924" w14:textId="1CC39DD2" w:rsidR="000727D9" w:rsidRPr="00AE601B" w:rsidRDefault="00000000" w:rsidP="00AE601B">
      <w:pPr>
        <w:pStyle w:val="Heading2"/>
      </w:pPr>
      <w:hyperlink r:id="rId198" w:history="1">
        <w:bookmarkStart w:id="96" w:name="_Toc114825078"/>
        <w:r w:rsidR="000727D9" w:rsidRPr="00AE601B">
          <w:rPr>
            <w:rStyle w:val="Hyperlink"/>
            <w:color w:val="auto"/>
            <w:u w:val="none"/>
          </w:rPr>
          <w:t>BroadcastChannel</w:t>
        </w:r>
        <w:bookmarkEnd w:id="96"/>
      </w:hyperlink>
    </w:p>
    <w:p w14:paraId="1432201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In Deno Deploy, code is run in different data centers around the world in order to reduce latency by servicing requests at the data center nearest to the client. In the browser, the BroadcastChannel API allows different tabs with the same origin to exchange messages. In Deno Deploy, the BroadcastChannel API provides a communication mechanism between the various instances; a simple message bus that connects the various Deploy instances world wide.</w:t>
      </w:r>
    </w:p>
    <w:p w14:paraId="6206A1E5"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199" w:anchor="constructor" w:history="1">
        <w:r w:rsidR="00210E1E" w:rsidRPr="00C82CE8">
          <w:rPr>
            <w:rStyle w:val="Hyperlink"/>
            <w:rFonts w:cs="Segoe UI"/>
            <w:szCs w:val="18"/>
          </w:rPr>
          <w:t>Constructor</w:t>
        </w:r>
      </w:hyperlink>
    </w:p>
    <w:p w14:paraId="337DB239" w14:textId="77777777" w:rsidR="00210E1E" w:rsidRPr="00C82CE8" w:rsidRDefault="00000000" w:rsidP="00EE3540">
      <w:pPr>
        <w:widowControl/>
        <w:numPr>
          <w:ilvl w:val="1"/>
          <w:numId w:val="57"/>
        </w:numPr>
        <w:tabs>
          <w:tab w:val="left" w:pos="720"/>
        </w:tabs>
        <w:ind w:left="0" w:firstLine="0"/>
        <w:rPr>
          <w:rFonts w:cs="Segoe UI"/>
          <w:color w:val="24292F"/>
          <w:szCs w:val="18"/>
        </w:rPr>
      </w:pPr>
      <w:hyperlink r:id="rId200" w:anchor="parameters" w:history="1">
        <w:r w:rsidR="00210E1E" w:rsidRPr="00C82CE8">
          <w:rPr>
            <w:rStyle w:val="Hyperlink"/>
            <w:rFonts w:cs="Segoe UI"/>
            <w:szCs w:val="18"/>
          </w:rPr>
          <w:t>Parameters</w:t>
        </w:r>
      </w:hyperlink>
    </w:p>
    <w:p w14:paraId="782AFAFD"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201" w:anchor="properties" w:history="1">
        <w:r w:rsidR="00210E1E" w:rsidRPr="00C82CE8">
          <w:rPr>
            <w:rStyle w:val="Hyperlink"/>
            <w:rFonts w:cs="Segoe UI"/>
            <w:szCs w:val="18"/>
          </w:rPr>
          <w:t>Properties</w:t>
        </w:r>
      </w:hyperlink>
    </w:p>
    <w:p w14:paraId="23EBA44A"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202" w:anchor="methods" w:history="1">
        <w:r w:rsidR="00210E1E" w:rsidRPr="00C82CE8">
          <w:rPr>
            <w:rStyle w:val="Hyperlink"/>
            <w:rFonts w:cs="Segoe UI"/>
            <w:szCs w:val="18"/>
          </w:rPr>
          <w:t>Methods</w:t>
        </w:r>
      </w:hyperlink>
    </w:p>
    <w:p w14:paraId="220A5F69" w14:textId="77777777" w:rsidR="00210E1E" w:rsidRPr="00C82CE8" w:rsidRDefault="00000000" w:rsidP="00EE3540">
      <w:pPr>
        <w:widowControl/>
        <w:numPr>
          <w:ilvl w:val="0"/>
          <w:numId w:val="57"/>
        </w:numPr>
        <w:tabs>
          <w:tab w:val="clear" w:pos="720"/>
          <w:tab w:val="left" w:pos="360"/>
        </w:tabs>
        <w:ind w:left="0" w:firstLine="0"/>
        <w:rPr>
          <w:rFonts w:cs="Segoe UI"/>
          <w:color w:val="24292F"/>
          <w:szCs w:val="18"/>
        </w:rPr>
      </w:pPr>
      <w:hyperlink r:id="rId203" w:anchor="example" w:history="1">
        <w:r w:rsidR="00210E1E" w:rsidRPr="00C82CE8">
          <w:rPr>
            <w:rStyle w:val="Hyperlink"/>
            <w:rFonts w:cs="Segoe UI"/>
            <w:szCs w:val="18"/>
          </w:rPr>
          <w:t>Example</w:t>
        </w:r>
      </w:hyperlink>
    </w:p>
    <w:p w14:paraId="02FAFF4A" w14:textId="77777777" w:rsidR="00210E1E" w:rsidRPr="00C82CE8" w:rsidRDefault="00210E1E" w:rsidP="00C82CE8">
      <w:pPr>
        <w:pStyle w:val="Heading3"/>
      </w:pPr>
      <w:bookmarkStart w:id="97" w:name="_Toc114825079"/>
      <w:r w:rsidRPr="00C82CE8">
        <w:t>Constructor</w:t>
      </w:r>
      <w:bookmarkEnd w:id="97"/>
    </w:p>
    <w:p w14:paraId="7220599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r w:rsidRPr="00C82CE8">
        <w:rPr>
          <w:rStyle w:val="HTMLCode"/>
          <w:rFonts w:ascii="Times New Roman" w:eastAsia="楷体" w:hAnsi="Times New Roman" w:cs="Menlo"/>
          <w:color w:val="24292F"/>
          <w:sz w:val="18"/>
          <w:szCs w:val="18"/>
        </w:rPr>
        <w:t>BroadcastChannel()</w:t>
      </w:r>
      <w:r w:rsidRPr="00C82CE8">
        <w:rPr>
          <w:rFonts w:ascii="Times New Roman" w:hAnsi="Times New Roman" w:cs="Segoe UI"/>
          <w:color w:val="24292F"/>
          <w:szCs w:val="18"/>
        </w:rPr>
        <w:t> constructor creates a new </w:t>
      </w:r>
      <w:r w:rsidRPr="00C82CE8">
        <w:rPr>
          <w:rStyle w:val="HTMLCode"/>
          <w:rFonts w:ascii="Times New Roman" w:eastAsia="楷体" w:hAnsi="Times New Roman" w:cs="Menlo"/>
          <w:color w:val="24292F"/>
          <w:sz w:val="18"/>
          <w:szCs w:val="18"/>
        </w:rPr>
        <w:t>BroadcastChannel</w:t>
      </w:r>
      <w:r w:rsidRPr="00C82CE8">
        <w:rPr>
          <w:rFonts w:ascii="Times New Roman" w:hAnsi="Times New Roman" w:cs="Segoe UI"/>
          <w:color w:val="24292F"/>
          <w:szCs w:val="18"/>
        </w:rPr>
        <w:t> instance and connects to (or creates) the provided channel.</w:t>
      </w:r>
    </w:p>
    <w:p w14:paraId="5E19563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channel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BroadcastChannel(</w:t>
      </w:r>
      <w:r w:rsidRPr="00C82CE8">
        <w:rPr>
          <w:rFonts w:ascii="Times New Roman" w:hAnsi="Times New Roman" w:cs="Menlo"/>
          <w:color w:val="24292F"/>
          <w:szCs w:val="18"/>
        </w:rPr>
        <w:t>channelName</w:t>
      </w:r>
      <w:r w:rsidRPr="00C82CE8">
        <w:rPr>
          <w:rStyle w:val="token"/>
          <w:rFonts w:ascii="Times New Roman" w:hAnsi="Times New Roman" w:cs="Menlo"/>
          <w:color w:val="24292F"/>
          <w:szCs w:val="18"/>
        </w:rPr>
        <w:t>);</w:t>
      </w:r>
    </w:p>
    <w:p w14:paraId="0D0E3A0E"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986"/>
        <w:gridCol w:w="535"/>
        <w:gridCol w:w="3544"/>
      </w:tblGrid>
      <w:tr w:rsidR="0091502E" w:rsidRPr="0091502E" w14:paraId="4B6FA4D2" w14:textId="77777777" w:rsidTr="0091502E">
        <w:trPr>
          <w:tblHeader/>
        </w:trPr>
        <w:tc>
          <w:tcPr>
            <w:tcW w:w="0" w:type="auto"/>
          </w:tcPr>
          <w:p w14:paraId="7127031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00AD7A52"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1A3A58D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404C070D" w14:textId="77777777" w:rsidTr="0091502E">
        <w:trPr>
          <w:tblHeader/>
        </w:trPr>
        <w:tc>
          <w:tcPr>
            <w:tcW w:w="0" w:type="auto"/>
          </w:tcPr>
          <w:p w14:paraId="1512FAC6" w14:textId="77777777" w:rsidR="0091502E" w:rsidRPr="0091502E" w:rsidRDefault="0091502E" w:rsidP="002F0D90">
            <w:pPr>
              <w:rPr>
                <w:rFonts w:cs="Segoe UI"/>
                <w:color w:val="24292F"/>
                <w:sz w:val="14"/>
                <w:szCs w:val="18"/>
              </w:rPr>
            </w:pPr>
            <w:r w:rsidRPr="0091502E">
              <w:rPr>
                <w:rFonts w:cs="Segoe UI"/>
                <w:color w:val="24292F"/>
                <w:sz w:val="14"/>
                <w:szCs w:val="18"/>
              </w:rPr>
              <w:t>channelName</w:t>
            </w:r>
          </w:p>
        </w:tc>
        <w:tc>
          <w:tcPr>
            <w:tcW w:w="0" w:type="auto"/>
          </w:tcPr>
          <w:p w14:paraId="142B3E12" w14:textId="77777777" w:rsidR="0091502E" w:rsidRPr="0091502E" w:rsidRDefault="0091502E" w:rsidP="002F0D9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9F8FE99" w14:textId="77777777" w:rsidR="0091502E" w:rsidRPr="0091502E" w:rsidRDefault="0091502E" w:rsidP="002F0D90">
            <w:pPr>
              <w:rPr>
                <w:rFonts w:cs="Segoe UI"/>
                <w:color w:val="24292F"/>
                <w:sz w:val="14"/>
                <w:szCs w:val="18"/>
              </w:rPr>
            </w:pPr>
            <w:r w:rsidRPr="0091502E">
              <w:rPr>
                <w:rFonts w:cs="Segoe UI"/>
                <w:color w:val="24292F"/>
                <w:sz w:val="14"/>
                <w:szCs w:val="18"/>
              </w:rPr>
              <w:t>The name for the underlying broadcast channel connection.</w:t>
            </w:r>
          </w:p>
        </w:tc>
      </w:tr>
    </w:tbl>
    <w:p w14:paraId="6C739C7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of the constructor is a </w:t>
      </w:r>
      <w:r w:rsidRPr="00C82CE8">
        <w:rPr>
          <w:rStyle w:val="HTMLCode"/>
          <w:rFonts w:ascii="Times New Roman" w:eastAsia="楷体" w:hAnsi="Times New Roman" w:cs="Menlo"/>
          <w:color w:val="24292F"/>
          <w:sz w:val="18"/>
          <w:szCs w:val="18"/>
        </w:rPr>
        <w:t>BroadcastChannel</w:t>
      </w:r>
      <w:r w:rsidRPr="00C82CE8">
        <w:rPr>
          <w:rFonts w:ascii="Times New Roman" w:hAnsi="Times New Roman" w:cs="Segoe UI"/>
          <w:color w:val="24292F"/>
          <w:szCs w:val="18"/>
        </w:rPr>
        <w:t> instance.</w:t>
      </w:r>
    </w:p>
    <w:p w14:paraId="2A46899A" w14:textId="77777777" w:rsidR="00210E1E" w:rsidRPr="00C82CE8" w:rsidRDefault="00210E1E" w:rsidP="00C82CE8">
      <w:pPr>
        <w:pStyle w:val="Heading3"/>
      </w:pPr>
      <w:bookmarkStart w:id="98" w:name="_Toc114825080"/>
      <w:r w:rsidRPr="00C82CE8">
        <w:t>Properties</w:t>
      </w:r>
      <w:bookmarkEnd w:id="98"/>
    </w:p>
    <w:tbl>
      <w:tblPr>
        <w:tblW w:w="0" w:type="auto"/>
        <w:tblLook w:val="00A0" w:firstRow="1" w:lastRow="0" w:firstColumn="1" w:lastColumn="0" w:noHBand="0" w:noVBand="0"/>
      </w:tblPr>
      <w:tblGrid>
        <w:gridCol w:w="1103"/>
        <w:gridCol w:w="1181"/>
        <w:gridCol w:w="5341"/>
      </w:tblGrid>
      <w:tr w:rsidR="0091502E" w:rsidRPr="0091502E" w14:paraId="66EA18CC" w14:textId="77777777" w:rsidTr="0091502E">
        <w:trPr>
          <w:tblHeader/>
        </w:trPr>
        <w:tc>
          <w:tcPr>
            <w:tcW w:w="0" w:type="auto"/>
          </w:tcPr>
          <w:p w14:paraId="4F442B5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053FD5C5"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7CF8914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0BAC616A" w14:textId="77777777" w:rsidTr="0091502E">
        <w:trPr>
          <w:tblHeader/>
        </w:trPr>
        <w:tc>
          <w:tcPr>
            <w:tcW w:w="0" w:type="auto"/>
          </w:tcPr>
          <w:p w14:paraId="3DC63961"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name</w:t>
            </w:r>
          </w:p>
        </w:tc>
        <w:tc>
          <w:tcPr>
            <w:tcW w:w="0" w:type="auto"/>
          </w:tcPr>
          <w:p w14:paraId="78940DF5"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2E87A65" w14:textId="77777777" w:rsidR="0091502E" w:rsidRPr="0091502E" w:rsidRDefault="0091502E" w:rsidP="00A212D6">
            <w:pPr>
              <w:rPr>
                <w:rFonts w:cs="Segoe UI"/>
                <w:color w:val="24292F"/>
                <w:sz w:val="14"/>
                <w:szCs w:val="18"/>
              </w:rPr>
            </w:pPr>
            <w:r w:rsidRPr="0091502E">
              <w:rPr>
                <w:rFonts w:cs="Segoe UI"/>
                <w:color w:val="24292F"/>
                <w:sz w:val="14"/>
                <w:szCs w:val="18"/>
              </w:rPr>
              <w:t>The name of the underlying broadcast channel.</w:t>
            </w:r>
          </w:p>
        </w:tc>
      </w:tr>
      <w:tr w:rsidR="0091502E" w:rsidRPr="0091502E" w14:paraId="56F00497" w14:textId="77777777" w:rsidTr="0091502E">
        <w:trPr>
          <w:tblHeader/>
        </w:trPr>
        <w:tc>
          <w:tcPr>
            <w:tcW w:w="0" w:type="auto"/>
          </w:tcPr>
          <w:p w14:paraId="6F21E87C"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onmessage</w:t>
            </w:r>
          </w:p>
        </w:tc>
        <w:tc>
          <w:tcPr>
            <w:tcW w:w="0" w:type="auto"/>
          </w:tcPr>
          <w:p w14:paraId="02E0DA1B"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function</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null</w:t>
            </w:r>
            <w:r w:rsidRPr="0091502E">
              <w:rPr>
                <w:rFonts w:cs="Segoe UI"/>
                <w:color w:val="24292F"/>
                <w:sz w:val="14"/>
                <w:szCs w:val="18"/>
              </w:rPr>
              <w:t>)</w:t>
            </w:r>
          </w:p>
        </w:tc>
        <w:tc>
          <w:tcPr>
            <w:tcW w:w="0" w:type="auto"/>
          </w:tcPr>
          <w:p w14:paraId="071BF76F" w14:textId="77777777" w:rsidR="0091502E" w:rsidRPr="0091502E" w:rsidRDefault="0091502E" w:rsidP="00A212D6">
            <w:pPr>
              <w:rPr>
                <w:rFonts w:cs="Segoe UI"/>
                <w:color w:val="24292F"/>
                <w:sz w:val="14"/>
                <w:szCs w:val="18"/>
              </w:rPr>
            </w:pPr>
            <w:r w:rsidRPr="0091502E">
              <w:rPr>
                <w:rFonts w:cs="Segoe UI"/>
                <w:color w:val="24292F"/>
                <w:sz w:val="14"/>
                <w:szCs w:val="18"/>
              </w:rPr>
              <w:t>The function that's executed when the channel receives a new message ([</w:t>
            </w:r>
            <w:r w:rsidRPr="0091502E">
              <w:rPr>
                <w:rStyle w:val="HTMLCode"/>
                <w:rFonts w:ascii="Times New Roman" w:eastAsia="楷体" w:hAnsi="Times New Roman" w:cs="Menlo"/>
                <w:color w:val="24292F"/>
                <w:sz w:val="14"/>
                <w:szCs w:val="18"/>
              </w:rPr>
              <w:t>MessageEvent</w:t>
            </w:r>
            <w:r w:rsidRPr="0091502E">
              <w:rPr>
                <w:rFonts w:cs="Segoe UI"/>
                <w:color w:val="24292F"/>
                <w:sz w:val="14"/>
                <w:szCs w:val="18"/>
              </w:rPr>
              <w:t>][messageevent]).</w:t>
            </w:r>
          </w:p>
        </w:tc>
      </w:tr>
      <w:tr w:rsidR="0091502E" w:rsidRPr="0091502E" w14:paraId="2B8B9C6E" w14:textId="77777777" w:rsidTr="0091502E">
        <w:trPr>
          <w:tblHeader/>
        </w:trPr>
        <w:tc>
          <w:tcPr>
            <w:tcW w:w="0" w:type="auto"/>
          </w:tcPr>
          <w:p w14:paraId="50ECE638"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onmessageerror</w:t>
            </w:r>
          </w:p>
        </w:tc>
        <w:tc>
          <w:tcPr>
            <w:tcW w:w="0" w:type="auto"/>
          </w:tcPr>
          <w:p w14:paraId="2B48C6F0" w14:textId="77777777" w:rsidR="0091502E" w:rsidRPr="0091502E" w:rsidRDefault="0091502E" w:rsidP="00A212D6">
            <w:pPr>
              <w:rPr>
                <w:rFonts w:cs="Segoe UI"/>
                <w:color w:val="24292F"/>
                <w:sz w:val="14"/>
                <w:szCs w:val="18"/>
              </w:rPr>
            </w:pPr>
            <w:r w:rsidRPr="0091502E">
              <w:rPr>
                <w:rStyle w:val="HTMLCode"/>
                <w:rFonts w:ascii="Times New Roman" w:eastAsia="楷体" w:hAnsi="Times New Roman" w:cs="Menlo"/>
                <w:color w:val="24292F"/>
                <w:sz w:val="14"/>
                <w:szCs w:val="18"/>
              </w:rPr>
              <w:t>function</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null</w:t>
            </w:r>
            <w:r w:rsidRPr="0091502E">
              <w:rPr>
                <w:rFonts w:cs="Segoe UI"/>
                <w:color w:val="24292F"/>
                <w:sz w:val="14"/>
                <w:szCs w:val="18"/>
              </w:rPr>
              <w:t>)</w:t>
            </w:r>
          </w:p>
        </w:tc>
        <w:tc>
          <w:tcPr>
            <w:tcW w:w="0" w:type="auto"/>
          </w:tcPr>
          <w:p w14:paraId="2204C1CD" w14:textId="77777777" w:rsidR="0091502E" w:rsidRPr="0091502E" w:rsidRDefault="0091502E" w:rsidP="00A212D6">
            <w:pPr>
              <w:rPr>
                <w:rFonts w:cs="Segoe UI"/>
                <w:color w:val="24292F"/>
                <w:sz w:val="14"/>
                <w:szCs w:val="18"/>
              </w:rPr>
            </w:pPr>
            <w:r w:rsidRPr="0091502E">
              <w:rPr>
                <w:rFonts w:cs="Segoe UI"/>
                <w:color w:val="24292F"/>
                <w:sz w:val="14"/>
                <w:szCs w:val="18"/>
              </w:rPr>
              <w:t>The function that's executed when the arrived message cannot be deserialized to a JavaScript data structure.</w:t>
            </w:r>
          </w:p>
        </w:tc>
      </w:tr>
    </w:tbl>
    <w:p w14:paraId="3A954D0E" w14:textId="77777777" w:rsidR="00210E1E" w:rsidRPr="00C82CE8" w:rsidRDefault="00210E1E" w:rsidP="00C82CE8">
      <w:pPr>
        <w:pStyle w:val="Heading3"/>
      </w:pPr>
      <w:bookmarkStart w:id="99" w:name="_Toc114825081"/>
      <w:r w:rsidRPr="00C82CE8">
        <w:t>Methods</w:t>
      </w:r>
      <w:bookmarkEnd w:id="99"/>
    </w:p>
    <w:tbl>
      <w:tblPr>
        <w:tblW w:w="0" w:type="auto"/>
        <w:tblLook w:val="00A0" w:firstRow="1" w:lastRow="0" w:firstColumn="1" w:lastColumn="0" w:noHBand="0" w:noVBand="0"/>
      </w:tblPr>
      <w:tblGrid>
        <w:gridCol w:w="1507"/>
        <w:gridCol w:w="6118"/>
      </w:tblGrid>
      <w:tr w:rsidR="0091502E" w:rsidRPr="0091502E" w14:paraId="4B32E7AB" w14:textId="77777777" w:rsidTr="0091502E">
        <w:trPr>
          <w:tblHeader/>
        </w:trPr>
        <w:tc>
          <w:tcPr>
            <w:tcW w:w="0" w:type="auto"/>
          </w:tcPr>
          <w:p w14:paraId="5330104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75EE1F47"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087EC88F" w14:textId="77777777" w:rsidTr="0091502E">
        <w:trPr>
          <w:tblHeader/>
        </w:trPr>
        <w:tc>
          <w:tcPr>
            <w:tcW w:w="0" w:type="auto"/>
          </w:tcPr>
          <w:p w14:paraId="7AEE7524" w14:textId="77777777" w:rsidR="0091502E" w:rsidRPr="0091502E" w:rsidRDefault="0091502E" w:rsidP="00341564">
            <w:pPr>
              <w:rPr>
                <w:rFonts w:cs="Segoe UI"/>
                <w:color w:val="24292F"/>
                <w:sz w:val="14"/>
                <w:szCs w:val="18"/>
              </w:rPr>
            </w:pPr>
            <w:r w:rsidRPr="0091502E">
              <w:rPr>
                <w:rStyle w:val="HTMLCode"/>
                <w:rFonts w:ascii="Times New Roman" w:eastAsia="楷体" w:hAnsi="Times New Roman" w:cs="Menlo"/>
                <w:color w:val="24292F"/>
                <w:sz w:val="14"/>
                <w:szCs w:val="18"/>
              </w:rPr>
              <w:t>close()</w:t>
            </w:r>
          </w:p>
        </w:tc>
        <w:tc>
          <w:tcPr>
            <w:tcW w:w="0" w:type="auto"/>
          </w:tcPr>
          <w:p w14:paraId="2910E71B" w14:textId="77777777" w:rsidR="0091502E" w:rsidRPr="0091502E" w:rsidRDefault="0091502E" w:rsidP="00341564">
            <w:pPr>
              <w:rPr>
                <w:rFonts w:cs="Segoe UI"/>
                <w:color w:val="24292F"/>
                <w:sz w:val="14"/>
                <w:szCs w:val="18"/>
              </w:rPr>
            </w:pPr>
            <w:r w:rsidRPr="0091502E">
              <w:rPr>
                <w:rFonts w:cs="Segoe UI"/>
                <w:color w:val="24292F"/>
                <w:sz w:val="14"/>
                <w:szCs w:val="18"/>
              </w:rPr>
              <w:t>Close the connection to the underlying channel. After closing, you can no longer post messages to the channel.</w:t>
            </w:r>
          </w:p>
        </w:tc>
      </w:tr>
      <w:tr w:rsidR="0091502E" w:rsidRPr="0091502E" w14:paraId="704928F1" w14:textId="77777777" w:rsidTr="0091502E">
        <w:trPr>
          <w:tblHeader/>
        </w:trPr>
        <w:tc>
          <w:tcPr>
            <w:tcW w:w="0" w:type="auto"/>
          </w:tcPr>
          <w:p w14:paraId="02E0CFF3" w14:textId="77777777" w:rsidR="0091502E" w:rsidRPr="0091502E" w:rsidRDefault="0091502E" w:rsidP="00341564">
            <w:pPr>
              <w:rPr>
                <w:rFonts w:cs="Segoe UI"/>
                <w:color w:val="24292F"/>
                <w:sz w:val="14"/>
                <w:szCs w:val="18"/>
              </w:rPr>
            </w:pPr>
            <w:r w:rsidRPr="0091502E">
              <w:rPr>
                <w:rStyle w:val="HTMLCode"/>
                <w:rFonts w:ascii="Times New Roman" w:eastAsia="楷体" w:hAnsi="Times New Roman" w:cs="Menlo"/>
                <w:color w:val="24292F"/>
                <w:sz w:val="14"/>
                <w:szCs w:val="18"/>
              </w:rPr>
              <w:t>postMessage(message)</w:t>
            </w:r>
          </w:p>
        </w:tc>
        <w:tc>
          <w:tcPr>
            <w:tcW w:w="0" w:type="auto"/>
          </w:tcPr>
          <w:p w14:paraId="05964106" w14:textId="77777777" w:rsidR="0091502E" w:rsidRPr="0091502E" w:rsidRDefault="0091502E" w:rsidP="00341564">
            <w:pPr>
              <w:rPr>
                <w:rFonts w:cs="Segoe UI"/>
                <w:color w:val="24292F"/>
                <w:sz w:val="14"/>
                <w:szCs w:val="18"/>
              </w:rPr>
            </w:pPr>
            <w:r w:rsidRPr="0091502E">
              <w:rPr>
                <w:rFonts w:cs="Segoe UI"/>
                <w:color w:val="24292F"/>
                <w:sz w:val="14"/>
                <w:szCs w:val="18"/>
              </w:rPr>
              <w:t>Post a message to the underlying channel. The message can be a string, object literal, a number or any kind of [</w:t>
            </w:r>
            <w:r w:rsidRPr="0091502E">
              <w:rPr>
                <w:rStyle w:val="HTMLCode"/>
                <w:rFonts w:ascii="Times New Roman" w:eastAsia="楷体" w:hAnsi="Times New Roman" w:cs="Menlo"/>
                <w:color w:val="24292F"/>
                <w:sz w:val="14"/>
                <w:szCs w:val="18"/>
              </w:rPr>
              <w:t>Object</w:t>
            </w:r>
            <w:r w:rsidRPr="0091502E">
              <w:rPr>
                <w:rFonts w:cs="Segoe UI"/>
                <w:color w:val="24292F"/>
                <w:sz w:val="14"/>
                <w:szCs w:val="18"/>
              </w:rPr>
              <w:t>][object].</w:t>
            </w:r>
          </w:p>
        </w:tc>
      </w:tr>
    </w:tbl>
    <w:p w14:paraId="5C97999A"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BroadcastChannel</w:t>
      </w:r>
      <w:r w:rsidRPr="00C82CE8">
        <w:rPr>
          <w:rFonts w:ascii="Times New Roman" w:hAnsi="Times New Roman" w:cs="Segoe UI"/>
          <w:color w:val="24292F"/>
          <w:szCs w:val="18"/>
        </w:rPr>
        <w:t> extends </w:t>
      </w:r>
      <w:hyperlink r:id="rId204" w:history="1">
        <w:r w:rsidRPr="00C82CE8">
          <w:rPr>
            <w:rStyle w:val="HTMLCode"/>
            <w:rFonts w:ascii="Times New Roman" w:eastAsia="楷体" w:hAnsi="Times New Roman" w:cs="Menlo"/>
            <w:color w:val="0000FF"/>
            <w:sz w:val="18"/>
            <w:szCs w:val="18"/>
          </w:rPr>
          <w:t>EventTarget</w:t>
        </w:r>
      </w:hyperlink>
      <w:r w:rsidRPr="00C82CE8">
        <w:rPr>
          <w:rFonts w:ascii="Times New Roman" w:hAnsi="Times New Roman" w:cs="Segoe UI"/>
          <w:color w:val="24292F"/>
          <w:szCs w:val="18"/>
        </w:rPr>
        <w:t>, which allows you to use methods of </w:t>
      </w:r>
      <w:r w:rsidRPr="00C82CE8">
        <w:rPr>
          <w:rStyle w:val="HTMLCode"/>
          <w:rFonts w:ascii="Times New Roman" w:eastAsia="楷体" w:hAnsi="Times New Roman" w:cs="Menlo"/>
          <w:color w:val="24292F"/>
          <w:sz w:val="18"/>
          <w:szCs w:val="18"/>
        </w:rPr>
        <w:t>EventTarget</w:t>
      </w:r>
      <w:r w:rsidRPr="00C82CE8">
        <w:rPr>
          <w:rFonts w:ascii="Times New Roman" w:hAnsi="Times New Roman" w:cs="Segoe UI"/>
          <w:color w:val="24292F"/>
          <w:szCs w:val="18"/>
        </w:rPr>
        <w:t> like </w:t>
      </w:r>
      <w:r w:rsidRPr="00C82CE8">
        <w:rPr>
          <w:rStyle w:val="HTMLCode"/>
          <w:rFonts w:ascii="Times New Roman" w:eastAsia="楷体" w:hAnsi="Times New Roman" w:cs="Menlo"/>
          <w:color w:val="24292F"/>
          <w:sz w:val="18"/>
          <w:szCs w:val="18"/>
        </w:rPr>
        <w:t>addEventListener</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removeEventListener</w:t>
      </w:r>
      <w:r w:rsidRPr="00C82CE8">
        <w:rPr>
          <w:rFonts w:ascii="Times New Roman" w:hAnsi="Times New Roman" w:cs="Segoe UI"/>
          <w:color w:val="24292F"/>
          <w:szCs w:val="18"/>
        </w:rPr>
        <w:t> on an instance of </w:t>
      </w:r>
      <w:r w:rsidRPr="00C82CE8">
        <w:rPr>
          <w:rStyle w:val="HTMLCode"/>
          <w:rFonts w:ascii="Times New Roman" w:eastAsia="楷体" w:hAnsi="Times New Roman" w:cs="Menlo"/>
          <w:color w:val="24292F"/>
          <w:sz w:val="18"/>
          <w:szCs w:val="18"/>
        </w:rPr>
        <w:t>BroadcastChannel</w:t>
      </w:r>
      <w:r w:rsidRPr="00C82CE8">
        <w:rPr>
          <w:rFonts w:ascii="Times New Roman" w:hAnsi="Times New Roman" w:cs="Segoe UI"/>
          <w:color w:val="24292F"/>
          <w:szCs w:val="18"/>
        </w:rPr>
        <w:t>.</w:t>
      </w:r>
    </w:p>
    <w:p w14:paraId="3EECA3C1" w14:textId="77777777" w:rsidR="00210E1E" w:rsidRPr="00C82CE8" w:rsidRDefault="00210E1E" w:rsidP="00C82CE8">
      <w:pPr>
        <w:pStyle w:val="Heading3"/>
      </w:pPr>
      <w:bookmarkStart w:id="100" w:name="_Toc114825082"/>
      <w:r w:rsidRPr="00C82CE8">
        <w:lastRenderedPageBreak/>
        <w:t>Example</w:t>
      </w:r>
      <w:bookmarkEnd w:id="100"/>
    </w:p>
    <w:p w14:paraId="1752F1CA"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small example that has an endpoint to send a new message to all other actively running instances in different regions and another to fetch all messages from an instance.</w:t>
      </w:r>
    </w:p>
    <w:p w14:paraId="6412A19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9CDAABE" w14:textId="77777777" w:rsidR="00210E1E" w:rsidRPr="00C82CE8" w:rsidRDefault="00210E1E" w:rsidP="00E264E6">
      <w:pPr>
        <w:pStyle w:val="HTMLPreformatted"/>
        <w:snapToGrid w:val="0"/>
        <w:rPr>
          <w:rFonts w:ascii="Times New Roman" w:hAnsi="Times New Roman" w:cs="Menlo"/>
          <w:color w:val="24292F"/>
          <w:szCs w:val="18"/>
        </w:rPr>
      </w:pPr>
    </w:p>
    <w:p w14:paraId="221C1E2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messages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BDA3E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new broadcast channel named earth.</w:t>
      </w:r>
    </w:p>
    <w:p w14:paraId="254661D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channel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BroadcastChannel("earth");</w:t>
      </w:r>
    </w:p>
    <w:p w14:paraId="18242510"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Set onmessage event handler.</w:t>
      </w:r>
    </w:p>
    <w:p w14:paraId="3DAE93E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channel</w:t>
      </w:r>
      <w:r w:rsidRPr="00C82CE8">
        <w:rPr>
          <w:rStyle w:val="token"/>
          <w:rFonts w:ascii="Times New Roman" w:hAnsi="Times New Roman" w:cs="Menlo"/>
          <w:color w:val="24292F"/>
          <w:szCs w:val="18"/>
        </w:rPr>
        <w:t>.onmessage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event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MessageEvent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D6BFA0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Update the local state when other instances</w:t>
      </w:r>
    </w:p>
    <w:p w14:paraId="6262B4F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send us a new message.</w:t>
      </w:r>
    </w:p>
    <w:p w14:paraId="7FC5D9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messages</w:t>
      </w:r>
      <w:r w:rsidRPr="00C82CE8">
        <w:rPr>
          <w:rStyle w:val="token"/>
          <w:rFonts w:ascii="Times New Roman" w:hAnsi="Times New Roman" w:cs="Menlo"/>
          <w:color w:val="24292F"/>
          <w:szCs w:val="18"/>
        </w:rPr>
        <w:t>.push(</w:t>
      </w:r>
      <w:r w:rsidRPr="00C82CE8">
        <w:rPr>
          <w:rFonts w:ascii="Times New Roman" w:hAnsi="Times New Roman" w:cs="Menlo"/>
          <w:color w:val="24292F"/>
          <w:szCs w:val="18"/>
        </w:rPr>
        <w:t>event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data</w:t>
      </w:r>
      <w:r w:rsidRPr="00C82CE8">
        <w:rPr>
          <w:rStyle w:val="token"/>
          <w:rFonts w:ascii="Times New Roman" w:hAnsi="Times New Roman" w:cs="Menlo"/>
          <w:color w:val="24292F"/>
          <w:szCs w:val="18"/>
        </w:rPr>
        <w:t>);</w:t>
      </w:r>
    </w:p>
    <w:p w14:paraId="64258A3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F34316E" w14:textId="77777777" w:rsidR="00210E1E" w:rsidRPr="00C82CE8" w:rsidRDefault="00210E1E" w:rsidP="00E264E6">
      <w:pPr>
        <w:pStyle w:val="HTMLPreformatted"/>
        <w:snapToGrid w:val="0"/>
        <w:rPr>
          <w:rFonts w:ascii="Times New Roman" w:hAnsi="Times New Roman" w:cs="Menlo"/>
          <w:color w:val="24292F"/>
          <w:szCs w:val="18"/>
        </w:rPr>
      </w:pPr>
    </w:p>
    <w:p w14:paraId="60590D72"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Response </w:t>
      </w:r>
      <w:r w:rsidRPr="00C82CE8">
        <w:rPr>
          <w:rStyle w:val="token"/>
          <w:rFonts w:ascii="Times New Roman" w:hAnsi="Times New Roman" w:cs="Menlo"/>
          <w:color w:val="24292F"/>
          <w:szCs w:val="18"/>
        </w:rPr>
        <w:t>{</w:t>
      </w:r>
    </w:p>
    <w:p w14:paraId="5365A90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pathname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searchParams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url</w:t>
      </w:r>
      <w:r w:rsidRPr="00C82CE8">
        <w:rPr>
          <w:rStyle w:val="token"/>
          <w:rFonts w:ascii="Times New Roman" w:hAnsi="Times New Roman" w:cs="Menlo"/>
          <w:color w:val="24292F"/>
          <w:szCs w:val="18"/>
        </w:rPr>
        <w:t>);</w:t>
      </w:r>
    </w:p>
    <w:p w14:paraId="7E1155FD" w14:textId="77777777" w:rsidR="00210E1E" w:rsidRPr="00C82CE8" w:rsidRDefault="00210E1E" w:rsidP="00E264E6">
      <w:pPr>
        <w:pStyle w:val="HTMLPreformatted"/>
        <w:snapToGrid w:val="0"/>
        <w:rPr>
          <w:rFonts w:ascii="Times New Roman" w:hAnsi="Times New Roman" w:cs="Menlo"/>
          <w:color w:val="24292F"/>
          <w:szCs w:val="18"/>
        </w:rPr>
      </w:pPr>
    </w:p>
    <w:p w14:paraId="7A1CC7D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/send?message=&lt;message&gt; endpoint.</w:t>
      </w:r>
    </w:p>
    <w:p w14:paraId="3D2A6EF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pathname</w:t>
      </w:r>
      <w:r w:rsidRPr="00C82CE8">
        <w:rPr>
          <w:rStyle w:val="token"/>
          <w:rFonts w:ascii="Times New Roman" w:hAnsi="Times New Roman" w:cs="Menlo"/>
          <w:color w:val="24292F"/>
          <w:szCs w:val="18"/>
        </w:rPr>
        <w:t>.startsWith("/send"))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F01C6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message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searchParams</w:t>
      </w:r>
      <w:r w:rsidRPr="00C82CE8">
        <w:rPr>
          <w:rStyle w:val="token"/>
          <w:rFonts w:ascii="Times New Roman" w:hAnsi="Times New Roman" w:cs="Menlo"/>
          <w:color w:val="24292F"/>
          <w:szCs w:val="18"/>
        </w:rPr>
        <w:t>.get("message");</w:t>
      </w:r>
    </w:p>
    <w:p w14:paraId="597E5C0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message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F9C823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Response("?message not provided",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400</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23CF28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731818F" w14:textId="77777777" w:rsidR="00210E1E" w:rsidRPr="00C82CE8" w:rsidRDefault="00210E1E" w:rsidP="00E264E6">
      <w:pPr>
        <w:pStyle w:val="HTMLPreformatted"/>
        <w:snapToGrid w:val="0"/>
        <w:rPr>
          <w:rFonts w:ascii="Times New Roman" w:hAnsi="Times New Roman" w:cs="Menlo"/>
          <w:color w:val="24292F"/>
          <w:szCs w:val="18"/>
        </w:rPr>
      </w:pPr>
    </w:p>
    <w:p w14:paraId="5144143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Update local state.</w:t>
      </w:r>
    </w:p>
    <w:p w14:paraId="3BC8E7A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messages</w:t>
      </w:r>
      <w:r w:rsidRPr="00C82CE8">
        <w:rPr>
          <w:rStyle w:val="token"/>
          <w:rFonts w:ascii="Times New Roman" w:hAnsi="Times New Roman" w:cs="Menlo"/>
          <w:color w:val="24292F"/>
          <w:szCs w:val="18"/>
        </w:rPr>
        <w:t>.push(</w:t>
      </w:r>
      <w:r w:rsidRPr="00C82CE8">
        <w:rPr>
          <w:rFonts w:ascii="Times New Roman" w:hAnsi="Times New Roman" w:cs="Menlo"/>
          <w:color w:val="24292F"/>
          <w:szCs w:val="18"/>
        </w:rPr>
        <w:t>message</w:t>
      </w:r>
      <w:r w:rsidRPr="00C82CE8">
        <w:rPr>
          <w:rStyle w:val="token"/>
          <w:rFonts w:ascii="Times New Roman" w:hAnsi="Times New Roman" w:cs="Menlo"/>
          <w:color w:val="24292F"/>
          <w:szCs w:val="18"/>
        </w:rPr>
        <w:t>);</w:t>
      </w:r>
    </w:p>
    <w:p w14:paraId="256B27A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Inform all other active instances of the deployment</w:t>
      </w:r>
    </w:p>
    <w:p w14:paraId="1ADC86B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about the new message.</w:t>
      </w:r>
    </w:p>
    <w:p w14:paraId="1929B11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channel</w:t>
      </w:r>
      <w:r w:rsidRPr="00C82CE8">
        <w:rPr>
          <w:rStyle w:val="token"/>
          <w:rFonts w:ascii="Times New Roman" w:hAnsi="Times New Roman" w:cs="Menlo"/>
          <w:color w:val="24292F"/>
          <w:szCs w:val="18"/>
        </w:rPr>
        <w:t>.postMessage(</w:t>
      </w:r>
      <w:r w:rsidRPr="00C82CE8">
        <w:rPr>
          <w:rFonts w:ascii="Times New Roman" w:hAnsi="Times New Roman" w:cs="Menlo"/>
          <w:color w:val="24292F"/>
          <w:szCs w:val="18"/>
        </w:rPr>
        <w:t>message</w:t>
      </w:r>
      <w:r w:rsidRPr="00C82CE8">
        <w:rPr>
          <w:rStyle w:val="token"/>
          <w:rFonts w:ascii="Times New Roman" w:hAnsi="Times New Roman" w:cs="Menlo"/>
          <w:color w:val="24292F"/>
          <w:szCs w:val="18"/>
        </w:rPr>
        <w:t>);</w:t>
      </w:r>
    </w:p>
    <w:p w14:paraId="6F7A99B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Response("message sent");</w:t>
      </w:r>
    </w:p>
    <w:p w14:paraId="4D66DDD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E593FF8" w14:textId="77777777" w:rsidR="00210E1E" w:rsidRPr="00C82CE8" w:rsidRDefault="00210E1E" w:rsidP="00E264E6">
      <w:pPr>
        <w:pStyle w:val="HTMLPreformatted"/>
        <w:snapToGrid w:val="0"/>
        <w:rPr>
          <w:rFonts w:ascii="Times New Roman" w:hAnsi="Times New Roman" w:cs="Menlo"/>
          <w:color w:val="24292F"/>
          <w:szCs w:val="18"/>
        </w:rPr>
      </w:pPr>
    </w:p>
    <w:p w14:paraId="40F7F62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Handle /messages request.</w:t>
      </w:r>
    </w:p>
    <w:p w14:paraId="03AAB66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if</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pathname</w:t>
      </w:r>
      <w:r w:rsidRPr="00C82CE8">
        <w:rPr>
          <w:rStyle w:val="token"/>
          <w:rFonts w:ascii="Times New Roman" w:hAnsi="Times New Roman" w:cs="Menlo"/>
          <w:color w:val="24292F"/>
          <w:szCs w:val="18"/>
        </w:rPr>
        <w:t>.startsWith("/messages"))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72409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Response(JSON.stringify(</w:t>
      </w:r>
      <w:r w:rsidRPr="00C82CE8">
        <w:rPr>
          <w:rFonts w:ascii="Times New Roman" w:hAnsi="Times New Roman" w:cs="Menlo"/>
          <w:color w:val="24292F"/>
          <w:szCs w:val="18"/>
        </w:rPr>
        <w:t>messages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C7CE33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6E25692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C3F010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16AAD5" w14:textId="77777777" w:rsidR="00210E1E" w:rsidRPr="00C82CE8" w:rsidRDefault="00210E1E" w:rsidP="00E264E6">
      <w:pPr>
        <w:pStyle w:val="HTMLPreformatted"/>
        <w:snapToGrid w:val="0"/>
        <w:rPr>
          <w:rFonts w:ascii="Times New Roman" w:hAnsi="Times New Roman" w:cs="Menlo"/>
          <w:color w:val="24292F"/>
          <w:szCs w:val="18"/>
        </w:rPr>
      </w:pPr>
    </w:p>
    <w:p w14:paraId="68A45F9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Response("not found",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404</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4F3A56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21E3FAF" w14:textId="77777777" w:rsidR="00210E1E" w:rsidRPr="00C82CE8" w:rsidRDefault="00210E1E" w:rsidP="00E264E6">
      <w:pPr>
        <w:pStyle w:val="HTMLPreformatted"/>
        <w:snapToGrid w:val="0"/>
        <w:rPr>
          <w:rFonts w:ascii="Times New Roman" w:hAnsi="Times New Roman" w:cs="Menlo"/>
          <w:color w:val="24292F"/>
          <w:szCs w:val="18"/>
        </w:rPr>
      </w:pPr>
    </w:p>
    <w:p w14:paraId="2D7DE46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1B1313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You can test this example by making an HTTP request to </w:t>
      </w:r>
      <w:r w:rsidRPr="00C82CE8">
        <w:rPr>
          <w:rStyle w:val="HTMLCode"/>
          <w:rFonts w:ascii="Times New Roman" w:eastAsia="楷体" w:hAnsi="Times New Roman" w:cs="Menlo"/>
          <w:color w:val="24292F"/>
          <w:sz w:val="18"/>
          <w:szCs w:val="18"/>
        </w:rPr>
        <w:t>https://broadcast.deno.dev/send?message=Hello_from_&lt;region&gt;</w:t>
      </w:r>
      <w:r w:rsidRPr="00C82CE8">
        <w:rPr>
          <w:rFonts w:ascii="Times New Roman" w:hAnsi="Times New Roman" w:cs="Segoe UI"/>
          <w:color w:val="24292F"/>
          <w:szCs w:val="18"/>
        </w:rPr>
        <w:t> and then making another request to </w:t>
      </w:r>
      <w:r w:rsidRPr="00C82CE8">
        <w:rPr>
          <w:rStyle w:val="HTMLCode"/>
          <w:rFonts w:ascii="Times New Roman" w:eastAsia="楷体" w:hAnsi="Times New Roman" w:cs="Menlo"/>
          <w:color w:val="24292F"/>
          <w:sz w:val="18"/>
          <w:szCs w:val="18"/>
        </w:rPr>
        <w:t>https://broadcast.deno.dev/messages</w:t>
      </w:r>
      <w:r w:rsidRPr="00C82CE8">
        <w:rPr>
          <w:rFonts w:ascii="Times New Roman" w:hAnsi="Times New Roman" w:cs="Segoe UI"/>
          <w:color w:val="24292F"/>
          <w:szCs w:val="18"/>
        </w:rPr>
        <w:t> from a different region (by using a VPN or some other way) to check if the first request's message is present in the second region.</w:t>
      </w:r>
    </w:p>
    <w:p w14:paraId="15BA025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We built </w:t>
      </w:r>
      <w:hyperlink r:id="rId205" w:history="1">
        <w:r w:rsidRPr="00C82CE8">
          <w:rPr>
            <w:rStyle w:val="Hyperlink"/>
            <w:rFonts w:ascii="Times New Roman" w:hAnsi="Times New Roman" w:cs="Segoe UI"/>
            <w:szCs w:val="18"/>
          </w:rPr>
          <w:t>a small chat application</w:t>
        </w:r>
      </w:hyperlink>
      <w:r w:rsidRPr="00C82CE8">
        <w:rPr>
          <w:rFonts w:ascii="Times New Roman" w:hAnsi="Times New Roman" w:cs="Segoe UI"/>
          <w:color w:val="24292F"/>
          <w:szCs w:val="18"/>
        </w:rPr>
        <w:t> that you can play with at </w:t>
      </w:r>
      <w:hyperlink r:id="rId206" w:history="1">
        <w:r w:rsidRPr="00C82CE8">
          <w:rPr>
            <w:rStyle w:val="Hyperlink"/>
            <w:rFonts w:ascii="Times New Roman" w:hAnsi="Times New Roman" w:cs="Segoe UI"/>
            <w:szCs w:val="18"/>
          </w:rPr>
          <w:t>https://denochat.deno.dev/</w:t>
        </w:r>
      </w:hyperlink>
    </w:p>
    <w:p w14:paraId="4C3F38C1" w14:textId="67736707" w:rsidR="000727D9" w:rsidRPr="00AE601B" w:rsidRDefault="00000000" w:rsidP="00AE601B">
      <w:pPr>
        <w:pStyle w:val="Heading2"/>
      </w:pPr>
      <w:hyperlink r:id="rId207" w:history="1">
        <w:bookmarkStart w:id="101" w:name="_Toc114825083"/>
        <w:r w:rsidR="000727D9" w:rsidRPr="00AE601B">
          <w:rPr>
            <w:rStyle w:val="Hyperlink"/>
            <w:color w:val="auto"/>
            <w:u w:val="none"/>
          </w:rPr>
          <w:t>Fetch API</w:t>
        </w:r>
        <w:bookmarkEnd w:id="101"/>
      </w:hyperlink>
    </w:p>
    <w:p w14:paraId="15FE76E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08" w:history="1">
        <w:r w:rsidRPr="00C82CE8">
          <w:rPr>
            <w:rStyle w:val="Hyperlink"/>
            <w:rFonts w:ascii="Times New Roman" w:hAnsi="Times New Roman" w:cs="Segoe UI"/>
            <w:szCs w:val="18"/>
          </w:rPr>
          <w:t>Fetch API</w:t>
        </w:r>
      </w:hyperlink>
      <w:r w:rsidRPr="00C82CE8">
        <w:rPr>
          <w:rFonts w:ascii="Times New Roman" w:hAnsi="Times New Roman" w:cs="Segoe UI"/>
          <w:color w:val="24292F"/>
          <w:szCs w:val="18"/>
        </w:rPr>
        <w:t> allows you to make outbound HTTP requests in Deno Deploy. It is a web standard and has the following interfaces:</w:t>
      </w:r>
    </w:p>
    <w:p w14:paraId="5E234983" w14:textId="77777777" w:rsidR="00210E1E" w:rsidRPr="00C82CE8" w:rsidRDefault="00210E1E" w:rsidP="00EE3540">
      <w:pPr>
        <w:widowControl/>
        <w:numPr>
          <w:ilvl w:val="0"/>
          <w:numId w:val="58"/>
        </w:numPr>
        <w:tabs>
          <w:tab w:val="clear" w:pos="720"/>
          <w:tab w:val="left" w:pos="360"/>
        </w:tabs>
        <w:ind w:left="0" w:firstLine="0"/>
        <w:rPr>
          <w:rFonts w:cs="Segoe UI"/>
          <w:color w:val="24292F"/>
          <w:szCs w:val="18"/>
        </w:rPr>
      </w:pPr>
      <w:r w:rsidRPr="00C82CE8">
        <w:rPr>
          <w:rStyle w:val="HTMLCode"/>
          <w:rFonts w:ascii="Times New Roman" w:eastAsia="楷体" w:hAnsi="Times New Roman" w:cs="Menlo"/>
          <w:color w:val="24292F"/>
          <w:sz w:val="18"/>
          <w:szCs w:val="18"/>
        </w:rPr>
        <w:lastRenderedPageBreak/>
        <w:t>fetch()</w:t>
      </w:r>
      <w:r w:rsidRPr="00C82CE8">
        <w:rPr>
          <w:rFonts w:cs="Segoe UI"/>
          <w:color w:val="24292F"/>
          <w:szCs w:val="18"/>
        </w:rPr>
        <w:t> - The method that allows you to make outbound HTTP requests</w:t>
      </w:r>
    </w:p>
    <w:p w14:paraId="0AC81423" w14:textId="77777777" w:rsidR="00210E1E" w:rsidRPr="00C82CE8" w:rsidRDefault="00000000" w:rsidP="00EE3540">
      <w:pPr>
        <w:widowControl/>
        <w:numPr>
          <w:ilvl w:val="0"/>
          <w:numId w:val="58"/>
        </w:numPr>
        <w:tabs>
          <w:tab w:val="clear" w:pos="720"/>
          <w:tab w:val="left" w:pos="360"/>
        </w:tabs>
        <w:ind w:left="0" w:firstLine="0"/>
        <w:rPr>
          <w:rFonts w:cs="Segoe UI"/>
          <w:color w:val="24292F"/>
          <w:szCs w:val="18"/>
        </w:rPr>
      </w:pPr>
      <w:hyperlink r:id="rId209" w:history="1">
        <w:r w:rsidR="00210E1E" w:rsidRPr="00C82CE8">
          <w:rPr>
            <w:rStyle w:val="HTMLCode"/>
            <w:rFonts w:ascii="Times New Roman" w:eastAsia="楷体" w:hAnsi="Times New Roman" w:cs="Menlo"/>
            <w:color w:val="0000FF"/>
            <w:sz w:val="18"/>
            <w:szCs w:val="18"/>
          </w:rPr>
          <w:t>Request</w:t>
        </w:r>
      </w:hyperlink>
      <w:r w:rsidR="00210E1E" w:rsidRPr="00C82CE8">
        <w:rPr>
          <w:rFonts w:cs="Segoe UI"/>
          <w:color w:val="24292F"/>
          <w:szCs w:val="18"/>
        </w:rPr>
        <w:t> - represents a request resource of fetch()</w:t>
      </w:r>
    </w:p>
    <w:p w14:paraId="38B94B9F" w14:textId="77777777" w:rsidR="00210E1E" w:rsidRPr="00C82CE8" w:rsidRDefault="00000000" w:rsidP="00EE3540">
      <w:pPr>
        <w:widowControl/>
        <w:numPr>
          <w:ilvl w:val="0"/>
          <w:numId w:val="58"/>
        </w:numPr>
        <w:tabs>
          <w:tab w:val="clear" w:pos="720"/>
          <w:tab w:val="left" w:pos="360"/>
        </w:tabs>
        <w:ind w:left="0" w:firstLine="0"/>
        <w:rPr>
          <w:rFonts w:cs="Segoe UI"/>
          <w:color w:val="24292F"/>
          <w:szCs w:val="18"/>
        </w:rPr>
      </w:pPr>
      <w:hyperlink r:id="rId210" w:history="1">
        <w:r w:rsidR="00210E1E" w:rsidRPr="00C82CE8">
          <w:rPr>
            <w:rStyle w:val="HTMLCode"/>
            <w:rFonts w:ascii="Times New Roman" w:eastAsia="楷体" w:hAnsi="Times New Roman" w:cs="Menlo"/>
            <w:color w:val="0000FF"/>
            <w:sz w:val="18"/>
            <w:szCs w:val="18"/>
          </w:rPr>
          <w:t>Response</w:t>
        </w:r>
      </w:hyperlink>
      <w:r w:rsidR="00210E1E" w:rsidRPr="00C82CE8">
        <w:rPr>
          <w:rFonts w:cs="Segoe UI"/>
          <w:color w:val="24292F"/>
          <w:szCs w:val="18"/>
        </w:rPr>
        <w:t> - represents a response resource of fetch()</w:t>
      </w:r>
    </w:p>
    <w:p w14:paraId="3796E27C" w14:textId="77777777" w:rsidR="00210E1E" w:rsidRPr="00C82CE8" w:rsidRDefault="00000000" w:rsidP="00EE3540">
      <w:pPr>
        <w:widowControl/>
        <w:numPr>
          <w:ilvl w:val="0"/>
          <w:numId w:val="58"/>
        </w:numPr>
        <w:tabs>
          <w:tab w:val="clear" w:pos="720"/>
          <w:tab w:val="left" w:pos="360"/>
        </w:tabs>
        <w:ind w:left="0" w:firstLine="0"/>
        <w:rPr>
          <w:rFonts w:cs="Segoe UI"/>
          <w:color w:val="24292F"/>
          <w:szCs w:val="18"/>
        </w:rPr>
      </w:pPr>
      <w:hyperlink r:id="rId211" w:history="1">
        <w:r w:rsidR="00210E1E" w:rsidRPr="00C82CE8">
          <w:rPr>
            <w:rStyle w:val="HTMLCode"/>
            <w:rFonts w:ascii="Times New Roman" w:eastAsia="楷体" w:hAnsi="Times New Roman" w:cs="Menlo"/>
            <w:color w:val="0000FF"/>
            <w:sz w:val="18"/>
            <w:szCs w:val="18"/>
          </w:rPr>
          <w:t>Headers</w:t>
        </w:r>
      </w:hyperlink>
      <w:r w:rsidR="00210E1E" w:rsidRPr="00C82CE8">
        <w:rPr>
          <w:rFonts w:cs="Segoe UI"/>
          <w:color w:val="24292F"/>
          <w:szCs w:val="18"/>
        </w:rPr>
        <w:t> - represents HTTP Headers of requests and responses.</w:t>
      </w:r>
    </w:p>
    <w:p w14:paraId="327B9314"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page shows usage for the fetch() method. You can click above on the other interfaces to learn more about them.</w:t>
      </w:r>
    </w:p>
    <w:p w14:paraId="49C62C8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Fetch also supports fetching from file URLs to retrieve static files. For more info on static files, see the </w:t>
      </w:r>
      <w:hyperlink r:id="rId212" w:history="1">
        <w:r w:rsidRPr="00C82CE8">
          <w:rPr>
            <w:rStyle w:val="Hyperlink"/>
            <w:rFonts w:ascii="Times New Roman" w:hAnsi="Times New Roman" w:cs="Segoe UI"/>
            <w:szCs w:val="18"/>
          </w:rPr>
          <w:t>filesystem API documentation</w:t>
        </w:r>
      </w:hyperlink>
      <w:r w:rsidRPr="00C82CE8">
        <w:rPr>
          <w:rFonts w:ascii="Times New Roman" w:hAnsi="Times New Roman" w:cs="Segoe UI"/>
          <w:color w:val="24292F"/>
          <w:szCs w:val="18"/>
        </w:rPr>
        <w:t>.</w:t>
      </w:r>
    </w:p>
    <w:p w14:paraId="52A7DF3C" w14:textId="77777777" w:rsidR="00210E1E" w:rsidRPr="00C82CE8" w:rsidRDefault="00210E1E" w:rsidP="00C82CE8">
      <w:pPr>
        <w:pStyle w:val="Heading3"/>
        <w:rPr>
          <w:rFonts w:cs="Segoe UI"/>
        </w:rPr>
      </w:pPr>
      <w:bookmarkStart w:id="102" w:name="_Toc114825084"/>
      <w:r w:rsidRPr="00C82CE8">
        <w:rPr>
          <w:rStyle w:val="HTMLCode"/>
          <w:rFonts w:ascii="Times New Roman" w:eastAsia="楷体" w:hAnsi="Times New Roman" w:cs="Menlo"/>
          <w:color w:val="24292F"/>
          <w:sz w:val="18"/>
          <w:szCs w:val="18"/>
        </w:rPr>
        <w:t>fetch()</w:t>
      </w:r>
      <w:bookmarkEnd w:id="102"/>
    </w:p>
    <w:p w14:paraId="0D2BDB9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r w:rsidRPr="00C82CE8">
        <w:rPr>
          <w:rStyle w:val="HTMLCode"/>
          <w:rFonts w:ascii="Times New Roman" w:eastAsia="楷体" w:hAnsi="Times New Roman" w:cs="Menlo"/>
          <w:color w:val="24292F"/>
          <w:sz w:val="18"/>
          <w:szCs w:val="18"/>
        </w:rPr>
        <w:t>fetch()</w:t>
      </w:r>
      <w:r w:rsidRPr="00C82CE8">
        <w:rPr>
          <w:rFonts w:ascii="Times New Roman" w:hAnsi="Times New Roman" w:cs="Segoe UI"/>
          <w:color w:val="24292F"/>
          <w:szCs w:val="18"/>
        </w:rPr>
        <w:t> method initiates a network request to the provided resource and returns a promise that resolves after the response is available.</w:t>
      </w:r>
    </w:p>
    <w:p w14:paraId="6694CF3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fetch(</w:t>
      </w:r>
    </w:p>
    <w:p w14:paraId="75DDEE6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resource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p>
    <w:p w14:paraId="5E10EB6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init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RequestInit</w:t>
      </w:r>
      <w:r w:rsidRPr="00C82CE8">
        <w:rPr>
          <w:rStyle w:val="token"/>
          <w:rFonts w:ascii="Times New Roman" w:hAnsi="Times New Roman" w:cs="Menlo"/>
          <w:color w:val="24292F"/>
          <w:szCs w:val="18"/>
        </w:rPr>
        <w:t>,</w:t>
      </w:r>
    </w:p>
    <w:p w14:paraId="4A2452A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&gt;;</w:t>
      </w:r>
    </w:p>
    <w:p w14:paraId="6E83578F"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1539"/>
        <w:gridCol w:w="862"/>
        <w:gridCol w:w="2495"/>
        <w:gridCol w:w="2729"/>
      </w:tblGrid>
      <w:tr w:rsidR="0091502E" w:rsidRPr="0091502E" w14:paraId="71E3B0A5" w14:textId="77777777" w:rsidTr="0091502E">
        <w:trPr>
          <w:tblHeader/>
        </w:trPr>
        <w:tc>
          <w:tcPr>
            <w:tcW w:w="0" w:type="auto"/>
          </w:tcPr>
          <w:p w14:paraId="54A5B011"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7360703D"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55BEBBDC"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1139CFC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7BE6BA61" w14:textId="77777777" w:rsidTr="0091502E">
        <w:trPr>
          <w:tblHeader/>
        </w:trPr>
        <w:tc>
          <w:tcPr>
            <w:tcW w:w="0" w:type="auto"/>
          </w:tcPr>
          <w:p w14:paraId="46FC971D" w14:textId="77777777" w:rsidR="0091502E" w:rsidRPr="0091502E" w:rsidRDefault="0091502E" w:rsidP="00A63361">
            <w:pPr>
              <w:rPr>
                <w:rFonts w:cs="Segoe UI"/>
                <w:color w:val="24292F"/>
                <w:sz w:val="14"/>
                <w:szCs w:val="18"/>
              </w:rPr>
            </w:pPr>
            <w:r w:rsidRPr="0091502E">
              <w:rPr>
                <w:rFonts w:cs="Segoe UI"/>
                <w:color w:val="24292F"/>
                <w:sz w:val="14"/>
                <w:szCs w:val="18"/>
              </w:rPr>
              <w:t>resource</w:t>
            </w:r>
          </w:p>
        </w:tc>
        <w:tc>
          <w:tcPr>
            <w:tcW w:w="0" w:type="auto"/>
          </w:tcPr>
          <w:p w14:paraId="633E0009" w14:textId="77777777" w:rsidR="0091502E" w:rsidRPr="0091502E" w:rsidRDefault="00000000" w:rsidP="00A63361">
            <w:pPr>
              <w:rPr>
                <w:rFonts w:cs="Segoe UI"/>
                <w:color w:val="24292F"/>
                <w:sz w:val="14"/>
                <w:szCs w:val="18"/>
              </w:rPr>
            </w:pPr>
            <w:hyperlink r:id="rId213" w:history="1">
              <w:r w:rsidR="0091502E" w:rsidRPr="0091502E">
                <w:rPr>
                  <w:rStyle w:val="HTMLCode"/>
                  <w:rFonts w:ascii="Times New Roman" w:eastAsia="楷体" w:hAnsi="Times New Roman" w:cs="Menlo"/>
                  <w:color w:val="0000FF"/>
                  <w:sz w:val="14"/>
                  <w:szCs w:val="18"/>
                </w:rPr>
                <w:t>Request</w:t>
              </w:r>
            </w:hyperlink>
          </w:p>
        </w:tc>
        <w:tc>
          <w:tcPr>
            <w:tcW w:w="0" w:type="auto"/>
          </w:tcPr>
          <w:p w14:paraId="5C944491" w14:textId="77777777" w:rsidR="0091502E" w:rsidRPr="0091502E" w:rsidRDefault="0091502E" w:rsidP="00A63361">
            <w:pPr>
              <w:rPr>
                <w:rFonts w:cs="Segoe UI"/>
                <w:color w:val="24292F"/>
                <w:sz w:val="14"/>
                <w:szCs w:val="18"/>
              </w:rPr>
            </w:pPr>
          </w:p>
        </w:tc>
        <w:tc>
          <w:tcPr>
            <w:tcW w:w="0" w:type="auto"/>
          </w:tcPr>
          <w:p w14:paraId="3F174CB6" w14:textId="77777777" w:rsidR="0091502E" w:rsidRPr="0091502E" w:rsidRDefault="0091502E" w:rsidP="00A63361">
            <w:pPr>
              <w:rPr>
                <w:rFonts w:cs="Segoe UI"/>
                <w:color w:val="24292F"/>
                <w:sz w:val="14"/>
                <w:szCs w:val="18"/>
              </w:rPr>
            </w:pPr>
          </w:p>
        </w:tc>
      </w:tr>
      <w:tr w:rsidR="0091502E" w:rsidRPr="0091502E" w14:paraId="0C6EB5FE" w14:textId="77777777" w:rsidTr="0091502E">
        <w:trPr>
          <w:tblHeader/>
        </w:trPr>
        <w:tc>
          <w:tcPr>
            <w:tcW w:w="0" w:type="auto"/>
          </w:tcPr>
          <w:p w14:paraId="5D891A64" w14:textId="77777777" w:rsidR="0091502E" w:rsidRPr="0091502E" w:rsidRDefault="0091502E" w:rsidP="00A63361">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USVString</w:t>
            </w:r>
            <w:r w:rsidRPr="0091502E">
              <w:rPr>
                <w:rFonts w:cs="Segoe UI"/>
                <w:color w:val="24292F"/>
                <w:sz w:val="14"/>
                <w:szCs w:val="18"/>
              </w:rPr>
              <w:t>][usvstring]</w:t>
            </w:r>
          </w:p>
        </w:tc>
        <w:tc>
          <w:tcPr>
            <w:tcW w:w="0" w:type="auto"/>
          </w:tcPr>
          <w:p w14:paraId="6FC6519B" w14:textId="77777777" w:rsidR="0091502E" w:rsidRPr="0091502E" w:rsidRDefault="0091502E" w:rsidP="00A63361">
            <w:pPr>
              <w:rPr>
                <w:rFonts w:cs="Segoe UI"/>
                <w:color w:val="24292F"/>
                <w:sz w:val="14"/>
                <w:szCs w:val="18"/>
              </w:rPr>
            </w:pPr>
            <w:r w:rsidRPr="0091502E">
              <w:rPr>
                <w:rStyle w:val="HTMLCode"/>
                <w:rFonts w:ascii="Times New Roman" w:eastAsia="楷体" w:hAnsi="Times New Roman" w:cs="Menlo"/>
                <w:color w:val="24292F"/>
                <w:sz w:val="14"/>
                <w:szCs w:val="18"/>
              </w:rPr>
              <w:t>false</w:t>
            </w:r>
          </w:p>
        </w:tc>
        <w:tc>
          <w:tcPr>
            <w:tcW w:w="0" w:type="auto"/>
          </w:tcPr>
          <w:p w14:paraId="26359B00" w14:textId="77777777" w:rsidR="0091502E" w:rsidRPr="0091502E" w:rsidRDefault="0091502E" w:rsidP="00A63361">
            <w:pPr>
              <w:rPr>
                <w:rFonts w:cs="Segoe UI"/>
                <w:color w:val="24292F"/>
                <w:sz w:val="14"/>
                <w:szCs w:val="18"/>
              </w:rPr>
            </w:pPr>
            <w:r w:rsidRPr="0091502E">
              <w:rPr>
                <w:rFonts w:cs="Segoe UI"/>
                <w:color w:val="24292F"/>
                <w:sz w:val="14"/>
                <w:szCs w:val="18"/>
              </w:rPr>
              <w:t>The resource can either be a request object or a URL string.</w:t>
            </w:r>
          </w:p>
        </w:tc>
        <w:tc>
          <w:tcPr>
            <w:tcW w:w="0" w:type="auto"/>
          </w:tcPr>
          <w:p w14:paraId="718813DB" w14:textId="77777777" w:rsidR="0091502E" w:rsidRPr="0091502E" w:rsidRDefault="0091502E" w:rsidP="00A63361">
            <w:pPr>
              <w:rPr>
                <w:rFonts w:cs="Segoe UI"/>
                <w:color w:val="24292F"/>
                <w:sz w:val="14"/>
                <w:szCs w:val="18"/>
              </w:rPr>
            </w:pPr>
          </w:p>
        </w:tc>
      </w:tr>
      <w:tr w:rsidR="0091502E" w:rsidRPr="0091502E" w14:paraId="5D9038BB" w14:textId="77777777" w:rsidTr="0091502E">
        <w:trPr>
          <w:tblHeader/>
        </w:trPr>
        <w:tc>
          <w:tcPr>
            <w:tcW w:w="0" w:type="auto"/>
          </w:tcPr>
          <w:p w14:paraId="0E488773" w14:textId="77777777" w:rsidR="0091502E" w:rsidRPr="0091502E" w:rsidRDefault="0091502E" w:rsidP="00A63361">
            <w:pPr>
              <w:rPr>
                <w:rFonts w:cs="Segoe UI"/>
                <w:color w:val="24292F"/>
                <w:sz w:val="14"/>
                <w:szCs w:val="18"/>
              </w:rPr>
            </w:pPr>
            <w:r w:rsidRPr="0091502E">
              <w:rPr>
                <w:rFonts w:cs="Segoe UI"/>
                <w:color w:val="24292F"/>
                <w:sz w:val="14"/>
                <w:szCs w:val="18"/>
              </w:rPr>
              <w:t>init</w:t>
            </w:r>
          </w:p>
        </w:tc>
        <w:tc>
          <w:tcPr>
            <w:tcW w:w="0" w:type="auto"/>
          </w:tcPr>
          <w:p w14:paraId="0F8106C5" w14:textId="77777777" w:rsidR="0091502E" w:rsidRPr="0091502E" w:rsidRDefault="00000000" w:rsidP="00A63361">
            <w:pPr>
              <w:rPr>
                <w:rFonts w:cs="Segoe UI"/>
                <w:color w:val="24292F"/>
                <w:sz w:val="14"/>
                <w:szCs w:val="18"/>
              </w:rPr>
            </w:pPr>
            <w:hyperlink r:id="rId214" w:anchor="requestinit" w:history="1">
              <w:r w:rsidR="0091502E" w:rsidRPr="0091502E">
                <w:rPr>
                  <w:rStyle w:val="HTMLCode"/>
                  <w:rFonts w:ascii="Times New Roman" w:eastAsia="楷体" w:hAnsi="Times New Roman" w:cs="Menlo"/>
                  <w:color w:val="0000FF"/>
                  <w:sz w:val="14"/>
                  <w:szCs w:val="18"/>
                </w:rPr>
                <w:t>RequestInit</w:t>
              </w:r>
            </w:hyperlink>
          </w:p>
        </w:tc>
        <w:tc>
          <w:tcPr>
            <w:tcW w:w="0" w:type="auto"/>
          </w:tcPr>
          <w:p w14:paraId="63ED6BB0" w14:textId="77777777" w:rsidR="0091502E" w:rsidRPr="0091502E" w:rsidRDefault="0091502E" w:rsidP="00A63361">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26491AA7" w14:textId="77777777" w:rsidR="0091502E" w:rsidRPr="0091502E" w:rsidRDefault="0091502E" w:rsidP="00A63361">
            <w:pPr>
              <w:rPr>
                <w:rFonts w:cs="Segoe UI"/>
                <w:color w:val="24292F"/>
                <w:sz w:val="14"/>
                <w:szCs w:val="18"/>
              </w:rPr>
            </w:pPr>
            <w:r w:rsidRPr="0091502E">
              <w:rPr>
                <w:rFonts w:cs="Segoe UI"/>
                <w:color w:val="24292F"/>
                <w:sz w:val="14"/>
                <w:szCs w:val="18"/>
              </w:rPr>
              <w:t>The init object lets you apply optional parameters to the request.</w:t>
            </w:r>
          </w:p>
        </w:tc>
      </w:tr>
    </w:tbl>
    <w:p w14:paraId="4CF831E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of </w:t>
      </w:r>
      <w:r w:rsidRPr="00C82CE8">
        <w:rPr>
          <w:rStyle w:val="HTMLCode"/>
          <w:rFonts w:ascii="Times New Roman" w:eastAsia="楷体" w:hAnsi="Times New Roman" w:cs="Menlo"/>
          <w:color w:val="24292F"/>
          <w:sz w:val="18"/>
          <w:szCs w:val="18"/>
        </w:rPr>
        <w:t>fetch()</w:t>
      </w:r>
      <w:r w:rsidRPr="00C82CE8">
        <w:rPr>
          <w:rFonts w:ascii="Times New Roman" w:hAnsi="Times New Roman" w:cs="Segoe UI"/>
          <w:color w:val="24292F"/>
          <w:szCs w:val="18"/>
        </w:rPr>
        <w:t> is a promise that resolves to a </w:t>
      </w:r>
      <w:hyperlink r:id="rId215" w:history="1">
        <w:r w:rsidRPr="00C82CE8">
          <w:rPr>
            <w:rStyle w:val="HTMLCode"/>
            <w:rFonts w:ascii="Times New Roman" w:eastAsia="楷体" w:hAnsi="Times New Roman" w:cs="Menlo"/>
            <w:color w:val="0000FF"/>
            <w:sz w:val="18"/>
            <w:szCs w:val="18"/>
          </w:rPr>
          <w:t>Response</w:t>
        </w:r>
      </w:hyperlink>
      <w:r w:rsidRPr="00C82CE8">
        <w:rPr>
          <w:rFonts w:ascii="Times New Roman" w:hAnsi="Times New Roman" w:cs="Segoe UI"/>
          <w:color w:val="24292F"/>
          <w:szCs w:val="18"/>
        </w:rPr>
        <w:t>.</w:t>
      </w:r>
    </w:p>
    <w:p w14:paraId="68A04276" w14:textId="77777777" w:rsidR="00210E1E" w:rsidRPr="00C82CE8" w:rsidRDefault="00210E1E" w:rsidP="00C82CE8">
      <w:pPr>
        <w:pStyle w:val="Heading3"/>
      </w:pPr>
      <w:bookmarkStart w:id="103" w:name="_Toc114825085"/>
      <w:r w:rsidRPr="00C82CE8">
        <w:t>Examples</w:t>
      </w:r>
      <w:bookmarkEnd w:id="103"/>
    </w:p>
    <w:p w14:paraId="6722A240"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Deno Deploy script below makes a </w:t>
      </w:r>
      <w:r w:rsidRPr="00C82CE8">
        <w:rPr>
          <w:rStyle w:val="HTMLCode"/>
          <w:rFonts w:ascii="Times New Roman" w:eastAsia="楷体" w:hAnsi="Times New Roman" w:cs="Menlo"/>
          <w:color w:val="24292F"/>
          <w:sz w:val="18"/>
          <w:szCs w:val="18"/>
        </w:rPr>
        <w:t>fetch()</w:t>
      </w:r>
      <w:r w:rsidRPr="00C82CE8">
        <w:rPr>
          <w:rFonts w:ascii="Times New Roman" w:hAnsi="Times New Roman" w:cs="Segoe UI"/>
          <w:color w:val="24292F"/>
          <w:szCs w:val="18"/>
        </w:rPr>
        <w:t> request to the GitHub API for each incoming request, and then returns that response from the handler function.</w:t>
      </w:r>
    </w:p>
    <w:p w14:paraId="36B754F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243F1F5" w14:textId="77777777" w:rsidR="00210E1E" w:rsidRPr="00C82CE8" w:rsidRDefault="00210E1E" w:rsidP="00E264E6">
      <w:pPr>
        <w:pStyle w:val="HTMLPreformatted"/>
        <w:snapToGrid w:val="0"/>
        <w:rPr>
          <w:rFonts w:ascii="Times New Roman" w:hAnsi="Times New Roman" w:cs="Menlo"/>
          <w:color w:val="24292F"/>
          <w:szCs w:val="18"/>
        </w:rPr>
      </w:pPr>
    </w:p>
    <w:p w14:paraId="73A6167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handler(req: Request):</w:t>
      </w:r>
      <w:r w:rsidRPr="00C82CE8">
        <w:rPr>
          <w:rFonts w:ascii="Times New Roman" w:hAnsi="Times New Roman" w:cs="Menlo"/>
          <w:color w:val="24292F"/>
          <w:szCs w:val="18"/>
        </w:rPr>
        <w:t xml:space="preserve"> Promise</w:t>
      </w:r>
      <w:r w:rsidRPr="00C82CE8">
        <w:rPr>
          <w:rStyle w:val="token"/>
          <w:rFonts w:ascii="Times New Roman" w:hAnsi="Times New Roman" w:cs="Menlo"/>
          <w:color w:val="24292F"/>
          <w:szCs w:val="18"/>
        </w:rPr>
        <w:t>&lt;</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5BA05D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resp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fetch("https://api.github.com/users/denoland",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C7DEA3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init object here has an headers object containing a</w:t>
      </w:r>
    </w:p>
    <w:p w14:paraId="558DDCF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header that indicates what type of response we accept.</w:t>
      </w:r>
    </w:p>
    <w:p w14:paraId="3E6221E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We're not specifying the method field since by default</w:t>
      </w:r>
    </w:p>
    <w:p w14:paraId="55BA992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fetch makes a GET request.</w:t>
      </w:r>
    </w:p>
    <w:p w14:paraId="7291E33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1C615A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accept: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0739D13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01CA04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53E519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resp</w:t>
      </w:r>
      <w:r w:rsidRPr="00C82CE8">
        <w:rPr>
          <w:rStyle w:val="token"/>
          <w:rFonts w:ascii="Times New Roman" w:hAnsi="Times New Roman" w:cs="Menlo"/>
          <w:color w:val="24292F"/>
          <w:szCs w:val="18"/>
        </w:rPr>
        <w:t>.</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2CDAAE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status:</w:t>
      </w:r>
      <w:r w:rsidRPr="00C82CE8">
        <w:rPr>
          <w:rFonts w:ascii="Times New Roman" w:hAnsi="Times New Roman" w:cs="Menlo"/>
          <w:color w:val="24292F"/>
          <w:szCs w:val="18"/>
        </w:rPr>
        <w:t xml:space="preserve"> resp</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p>
    <w:p w14:paraId="5721787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A1666E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0875D228"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B0C0B2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145047"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0E58725D" w14:textId="77777777" w:rsidR="00210E1E" w:rsidRPr="00C82CE8" w:rsidRDefault="00210E1E" w:rsidP="00E264E6">
      <w:pPr>
        <w:pStyle w:val="HTMLPreformatted"/>
        <w:snapToGrid w:val="0"/>
        <w:rPr>
          <w:rFonts w:ascii="Times New Roman" w:hAnsi="Times New Roman" w:cs="Menlo"/>
          <w:color w:val="24292F"/>
          <w:szCs w:val="18"/>
        </w:rPr>
      </w:pPr>
    </w:p>
    <w:p w14:paraId="7228009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03ABCAD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Also checkout </w:t>
      </w:r>
      <w:hyperlink r:id="rId216" w:history="1">
        <w:r w:rsidRPr="00C82CE8">
          <w:rPr>
            <w:rStyle w:val="Hyperlink"/>
            <w:rFonts w:ascii="Times New Roman" w:hAnsi="Times New Roman" w:cs="Segoe UI"/>
            <w:szCs w:val="18"/>
          </w:rPr>
          <w:t>Make an outbound request</w:t>
        </w:r>
      </w:hyperlink>
      <w:r w:rsidRPr="00C82CE8">
        <w:rPr>
          <w:rFonts w:ascii="Times New Roman" w:hAnsi="Times New Roman" w:cs="Segoe UI"/>
          <w:color w:val="24292F"/>
          <w:szCs w:val="18"/>
        </w:rPr>
        <w:t> post for more examples.</w:t>
      </w:r>
    </w:p>
    <w:p w14:paraId="30711350" w14:textId="074A6B19" w:rsidR="000727D9" w:rsidRPr="00AE601B" w:rsidRDefault="00000000" w:rsidP="00AE601B">
      <w:pPr>
        <w:pStyle w:val="Heading2"/>
      </w:pPr>
      <w:hyperlink r:id="rId217" w:history="1">
        <w:bookmarkStart w:id="104" w:name="_Toc114825086"/>
        <w:r w:rsidR="000727D9" w:rsidRPr="00AE601B">
          <w:rPr>
            <w:rStyle w:val="Hyperlink"/>
            <w:color w:val="auto"/>
            <w:u w:val="none"/>
          </w:rPr>
          <w:t>Request</w:t>
        </w:r>
        <w:bookmarkEnd w:id="104"/>
      </w:hyperlink>
    </w:p>
    <w:p w14:paraId="5782800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18" w:history="1">
        <w:r w:rsidRPr="00C82CE8">
          <w:rPr>
            <w:rStyle w:val="Hyperlink"/>
            <w:rFonts w:ascii="Times New Roman" w:hAnsi="Times New Roman" w:cs="Segoe UI"/>
            <w:szCs w:val="18"/>
          </w:rPr>
          <w:t>Request</w:t>
        </w:r>
      </w:hyperlink>
      <w:r w:rsidRPr="00C82CE8">
        <w:rPr>
          <w:rFonts w:ascii="Times New Roman" w:hAnsi="Times New Roman" w:cs="Segoe UI"/>
          <w:color w:val="24292F"/>
          <w:szCs w:val="18"/>
        </w:rPr>
        <w:t> interface is part of the Fetch API and represents the request of fetch().</w:t>
      </w:r>
    </w:p>
    <w:p w14:paraId="44763CCC"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19" w:anchor="constructor" w:history="1">
        <w:r w:rsidR="00210E1E" w:rsidRPr="00C82CE8">
          <w:rPr>
            <w:rStyle w:val="Hyperlink"/>
            <w:rFonts w:cs="Segoe UI"/>
            <w:szCs w:val="18"/>
          </w:rPr>
          <w:t>Constructor</w:t>
        </w:r>
      </w:hyperlink>
    </w:p>
    <w:p w14:paraId="0707370E" w14:textId="77777777" w:rsidR="00210E1E" w:rsidRPr="00C82CE8" w:rsidRDefault="00000000" w:rsidP="00EE3540">
      <w:pPr>
        <w:widowControl/>
        <w:numPr>
          <w:ilvl w:val="1"/>
          <w:numId w:val="59"/>
        </w:numPr>
        <w:tabs>
          <w:tab w:val="clear" w:pos="1440"/>
          <w:tab w:val="left" w:pos="720"/>
        </w:tabs>
        <w:ind w:left="0" w:firstLine="0"/>
        <w:rPr>
          <w:rFonts w:cs="Segoe UI"/>
          <w:color w:val="24292F"/>
          <w:szCs w:val="18"/>
        </w:rPr>
      </w:pPr>
      <w:hyperlink r:id="rId220" w:anchor="parameters" w:history="1">
        <w:r w:rsidR="00210E1E" w:rsidRPr="00C82CE8">
          <w:rPr>
            <w:rStyle w:val="Hyperlink"/>
            <w:rFonts w:cs="Segoe UI"/>
            <w:szCs w:val="18"/>
          </w:rPr>
          <w:t>Parameters</w:t>
        </w:r>
      </w:hyperlink>
    </w:p>
    <w:p w14:paraId="3AD7B880"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21" w:anchor="properties" w:history="1">
        <w:r w:rsidR="00210E1E" w:rsidRPr="00C82CE8">
          <w:rPr>
            <w:rStyle w:val="Hyperlink"/>
            <w:rFonts w:cs="Segoe UI"/>
            <w:szCs w:val="18"/>
          </w:rPr>
          <w:t>Properties</w:t>
        </w:r>
      </w:hyperlink>
    </w:p>
    <w:p w14:paraId="00CDEAFC"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22" w:anchor="methods" w:history="1">
        <w:r w:rsidR="00210E1E" w:rsidRPr="00C82CE8">
          <w:rPr>
            <w:rStyle w:val="Hyperlink"/>
            <w:rFonts w:cs="Segoe UI"/>
            <w:szCs w:val="18"/>
          </w:rPr>
          <w:t>Methods</w:t>
        </w:r>
      </w:hyperlink>
    </w:p>
    <w:p w14:paraId="76BC68E9" w14:textId="77777777" w:rsidR="00210E1E" w:rsidRPr="00C82CE8" w:rsidRDefault="00000000" w:rsidP="00EE3540">
      <w:pPr>
        <w:widowControl/>
        <w:numPr>
          <w:ilvl w:val="0"/>
          <w:numId w:val="59"/>
        </w:numPr>
        <w:tabs>
          <w:tab w:val="clear" w:pos="720"/>
          <w:tab w:val="left" w:pos="360"/>
        </w:tabs>
        <w:ind w:left="0" w:firstLine="0"/>
        <w:rPr>
          <w:rFonts w:cs="Segoe UI"/>
          <w:color w:val="24292F"/>
          <w:szCs w:val="18"/>
        </w:rPr>
      </w:pPr>
      <w:hyperlink r:id="rId223" w:anchor="example" w:history="1">
        <w:r w:rsidR="00210E1E" w:rsidRPr="00C82CE8">
          <w:rPr>
            <w:rStyle w:val="Hyperlink"/>
            <w:rFonts w:cs="Segoe UI"/>
            <w:szCs w:val="18"/>
          </w:rPr>
          <w:t>Example</w:t>
        </w:r>
      </w:hyperlink>
    </w:p>
    <w:p w14:paraId="3511A8A9" w14:textId="77777777" w:rsidR="00210E1E" w:rsidRPr="00C82CE8" w:rsidRDefault="00210E1E" w:rsidP="00C82CE8">
      <w:pPr>
        <w:pStyle w:val="Heading3"/>
      </w:pPr>
      <w:bookmarkStart w:id="105" w:name="_Toc114825087"/>
      <w:r w:rsidRPr="00C82CE8">
        <w:t>Constructor</w:t>
      </w:r>
      <w:bookmarkEnd w:id="105"/>
    </w:p>
    <w:p w14:paraId="01801DB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Request() constructor creates a new Request instance.</w:t>
      </w:r>
    </w:p>
    <w:p w14:paraId="2B00791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Request(</w:t>
      </w:r>
      <w:r w:rsidRPr="00C82CE8">
        <w:rPr>
          <w:rFonts w:ascii="Times New Roman" w:hAnsi="Times New Roman" w:cs="Menlo"/>
          <w:color w:val="24292F"/>
          <w:szCs w:val="18"/>
        </w:rPr>
        <w:t>input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init</w:t>
      </w:r>
      <w:r w:rsidRPr="00C82CE8">
        <w:rPr>
          <w:rStyle w:val="token"/>
          <w:rFonts w:ascii="Times New Roman" w:hAnsi="Times New Roman" w:cs="Menlo"/>
          <w:color w:val="24292F"/>
          <w:szCs w:val="18"/>
        </w:rPr>
        <w:t>);</w:t>
      </w:r>
    </w:p>
    <w:p w14:paraId="4C31C351"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691"/>
        <w:gridCol w:w="1476"/>
        <w:gridCol w:w="707"/>
        <w:gridCol w:w="4155"/>
      </w:tblGrid>
      <w:tr w:rsidR="0091502E" w:rsidRPr="0091502E" w14:paraId="2AE84CD9" w14:textId="77777777" w:rsidTr="0091502E">
        <w:trPr>
          <w:tblHeader/>
        </w:trPr>
        <w:tc>
          <w:tcPr>
            <w:tcW w:w="0" w:type="auto"/>
          </w:tcPr>
          <w:p w14:paraId="28C268A4"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45352ED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245226ED"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7EAC1681"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00D7A683" w14:textId="77777777" w:rsidTr="0091502E">
        <w:trPr>
          <w:tblHeader/>
        </w:trPr>
        <w:tc>
          <w:tcPr>
            <w:tcW w:w="0" w:type="auto"/>
          </w:tcPr>
          <w:p w14:paraId="2CD8EF95" w14:textId="77777777" w:rsidR="0091502E" w:rsidRPr="0091502E" w:rsidRDefault="0091502E" w:rsidP="00FB36A5">
            <w:pPr>
              <w:rPr>
                <w:rFonts w:cs="Segoe UI"/>
                <w:color w:val="24292F"/>
                <w:sz w:val="14"/>
                <w:szCs w:val="18"/>
              </w:rPr>
            </w:pPr>
            <w:r w:rsidRPr="0091502E">
              <w:rPr>
                <w:rFonts w:cs="Segoe UI"/>
                <w:color w:val="24292F"/>
                <w:sz w:val="14"/>
                <w:szCs w:val="18"/>
              </w:rPr>
              <w:t>resource</w:t>
            </w:r>
          </w:p>
        </w:tc>
        <w:tc>
          <w:tcPr>
            <w:tcW w:w="0" w:type="auto"/>
          </w:tcPr>
          <w:p w14:paraId="196BFD4D" w14:textId="77777777" w:rsidR="0091502E" w:rsidRPr="0091502E" w:rsidRDefault="0091502E" w:rsidP="00FB36A5">
            <w:pPr>
              <w:rPr>
                <w:rFonts w:cs="Segoe UI"/>
                <w:color w:val="24292F"/>
                <w:sz w:val="14"/>
                <w:szCs w:val="18"/>
              </w:rPr>
            </w:pPr>
            <w:r w:rsidRPr="0091502E">
              <w:rPr>
                <w:rStyle w:val="HTMLCode"/>
                <w:rFonts w:ascii="Times New Roman" w:eastAsia="楷体" w:hAnsi="Times New Roman" w:cs="Menlo"/>
                <w:color w:val="24292F"/>
                <w:sz w:val="14"/>
                <w:szCs w:val="18"/>
              </w:rPr>
              <w:t>Request</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USVString</w:t>
            </w:r>
          </w:p>
        </w:tc>
        <w:tc>
          <w:tcPr>
            <w:tcW w:w="0" w:type="auto"/>
          </w:tcPr>
          <w:p w14:paraId="5EE1221A" w14:textId="77777777" w:rsidR="0091502E" w:rsidRPr="0091502E" w:rsidRDefault="0091502E" w:rsidP="00FB36A5">
            <w:pPr>
              <w:rPr>
                <w:rFonts w:cs="Segoe UI"/>
                <w:color w:val="24292F"/>
                <w:sz w:val="14"/>
                <w:szCs w:val="18"/>
              </w:rPr>
            </w:pPr>
            <w:r w:rsidRPr="0091502E">
              <w:rPr>
                <w:rStyle w:val="HTMLCode"/>
                <w:rFonts w:ascii="Times New Roman" w:eastAsia="楷体" w:hAnsi="Times New Roman" w:cs="Menlo"/>
                <w:color w:val="24292F"/>
                <w:sz w:val="14"/>
                <w:szCs w:val="18"/>
              </w:rPr>
              <w:t>false</w:t>
            </w:r>
          </w:p>
        </w:tc>
        <w:tc>
          <w:tcPr>
            <w:tcW w:w="0" w:type="auto"/>
          </w:tcPr>
          <w:p w14:paraId="7DE622F2" w14:textId="77777777" w:rsidR="0091502E" w:rsidRPr="0091502E" w:rsidRDefault="0091502E" w:rsidP="00FB36A5">
            <w:pPr>
              <w:rPr>
                <w:rFonts w:cs="Segoe UI"/>
                <w:color w:val="24292F"/>
                <w:sz w:val="14"/>
                <w:szCs w:val="18"/>
              </w:rPr>
            </w:pPr>
            <w:r w:rsidRPr="0091502E">
              <w:rPr>
                <w:rFonts w:cs="Segoe UI"/>
                <w:color w:val="24292F"/>
                <w:sz w:val="14"/>
                <w:szCs w:val="18"/>
              </w:rPr>
              <w:t>The resource can either be a request object or a URL string.</w:t>
            </w:r>
          </w:p>
        </w:tc>
      </w:tr>
      <w:tr w:rsidR="0091502E" w:rsidRPr="0091502E" w14:paraId="1D380EB4" w14:textId="77777777" w:rsidTr="0091502E">
        <w:trPr>
          <w:tblHeader/>
        </w:trPr>
        <w:tc>
          <w:tcPr>
            <w:tcW w:w="0" w:type="auto"/>
          </w:tcPr>
          <w:p w14:paraId="6C1BA829" w14:textId="77777777" w:rsidR="0091502E" w:rsidRPr="0091502E" w:rsidRDefault="0091502E" w:rsidP="00FB36A5">
            <w:pPr>
              <w:rPr>
                <w:rFonts w:cs="Segoe UI"/>
                <w:color w:val="24292F"/>
                <w:sz w:val="14"/>
                <w:szCs w:val="18"/>
              </w:rPr>
            </w:pPr>
            <w:r w:rsidRPr="0091502E">
              <w:rPr>
                <w:rFonts w:cs="Segoe UI"/>
                <w:color w:val="24292F"/>
                <w:sz w:val="14"/>
                <w:szCs w:val="18"/>
              </w:rPr>
              <w:t>init</w:t>
            </w:r>
          </w:p>
        </w:tc>
        <w:tc>
          <w:tcPr>
            <w:tcW w:w="0" w:type="auto"/>
          </w:tcPr>
          <w:p w14:paraId="7C0F0C0D" w14:textId="77777777" w:rsidR="0091502E" w:rsidRPr="0091502E" w:rsidRDefault="00000000" w:rsidP="00FB36A5">
            <w:pPr>
              <w:rPr>
                <w:rFonts w:cs="Segoe UI"/>
                <w:color w:val="24292F"/>
                <w:sz w:val="14"/>
                <w:szCs w:val="18"/>
              </w:rPr>
            </w:pPr>
            <w:hyperlink r:id="rId224" w:anchor="requestinit" w:history="1">
              <w:r w:rsidR="0091502E" w:rsidRPr="0091502E">
                <w:rPr>
                  <w:rStyle w:val="HTMLCode"/>
                  <w:rFonts w:ascii="Times New Roman" w:eastAsia="楷体" w:hAnsi="Times New Roman" w:cs="Menlo"/>
                  <w:color w:val="0000FF"/>
                  <w:sz w:val="14"/>
                  <w:szCs w:val="18"/>
                </w:rPr>
                <w:t>RequestInit</w:t>
              </w:r>
            </w:hyperlink>
          </w:p>
        </w:tc>
        <w:tc>
          <w:tcPr>
            <w:tcW w:w="0" w:type="auto"/>
          </w:tcPr>
          <w:p w14:paraId="684E4E53" w14:textId="77777777" w:rsidR="0091502E" w:rsidRPr="0091502E" w:rsidRDefault="0091502E" w:rsidP="00FB36A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1F1FACE2" w14:textId="77777777" w:rsidR="0091502E" w:rsidRPr="0091502E" w:rsidRDefault="0091502E" w:rsidP="00FB36A5">
            <w:pPr>
              <w:rPr>
                <w:rFonts w:cs="Segoe UI"/>
                <w:color w:val="24292F"/>
                <w:sz w:val="14"/>
                <w:szCs w:val="18"/>
              </w:rPr>
            </w:pPr>
            <w:r w:rsidRPr="0091502E">
              <w:rPr>
                <w:rFonts w:cs="Segoe UI"/>
                <w:color w:val="24292F"/>
                <w:sz w:val="14"/>
                <w:szCs w:val="18"/>
              </w:rPr>
              <w:t>The init object lets you set optional parameters to apply to the request.</w:t>
            </w:r>
          </w:p>
        </w:tc>
      </w:tr>
    </w:tbl>
    <w:p w14:paraId="64A5E74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is a </w:t>
      </w:r>
      <w:r w:rsidRPr="00C82CE8">
        <w:rPr>
          <w:rStyle w:val="HTMLCode"/>
          <w:rFonts w:ascii="Times New Roman" w:eastAsia="楷体" w:hAnsi="Times New Roman" w:cs="Menlo"/>
          <w:color w:val="24292F"/>
          <w:sz w:val="18"/>
          <w:szCs w:val="18"/>
        </w:rPr>
        <w:t>Request</w:t>
      </w:r>
      <w:r w:rsidRPr="00C82CE8">
        <w:rPr>
          <w:rFonts w:ascii="Times New Roman" w:hAnsi="Times New Roman" w:cs="Segoe UI"/>
          <w:color w:val="24292F"/>
          <w:szCs w:val="18"/>
        </w:rPr>
        <w:t> instance.</w:t>
      </w:r>
    </w:p>
    <w:p w14:paraId="4BA5F099" w14:textId="77777777" w:rsidR="00210E1E" w:rsidRPr="00C82CE8" w:rsidRDefault="00210E1E" w:rsidP="00E264E6">
      <w:pPr>
        <w:pStyle w:val="Heading5"/>
        <w:rPr>
          <w:rFonts w:cs="Segoe UI"/>
          <w:szCs w:val="18"/>
        </w:rPr>
      </w:pPr>
      <w:r w:rsidRPr="00C82CE8">
        <w:rPr>
          <w:rStyle w:val="HTMLCode"/>
          <w:rFonts w:ascii="Times New Roman" w:eastAsia="楷体" w:hAnsi="Times New Roman" w:cs="Menlo"/>
          <w:color w:val="24292F"/>
          <w:sz w:val="18"/>
          <w:szCs w:val="18"/>
        </w:rPr>
        <w:t>RequestInit</w:t>
      </w:r>
    </w:p>
    <w:tbl>
      <w:tblPr>
        <w:tblW w:w="0" w:type="auto"/>
        <w:tblLook w:val="00A0" w:firstRow="1" w:lastRow="0" w:firstColumn="1" w:lastColumn="0" w:noHBand="0" w:noVBand="0"/>
      </w:tblPr>
      <w:tblGrid>
        <w:gridCol w:w="1519"/>
        <w:gridCol w:w="3570"/>
        <w:gridCol w:w="831"/>
        <w:gridCol w:w="1705"/>
      </w:tblGrid>
      <w:tr w:rsidR="0091502E" w:rsidRPr="0091502E" w14:paraId="1BDE6144" w14:textId="77777777" w:rsidTr="0091502E">
        <w:trPr>
          <w:tblHeader/>
        </w:trPr>
        <w:tc>
          <w:tcPr>
            <w:tcW w:w="0" w:type="auto"/>
          </w:tcPr>
          <w:p w14:paraId="0294887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1744F58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4B8C3F3F"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default</w:t>
            </w:r>
          </w:p>
        </w:tc>
        <w:tc>
          <w:tcPr>
            <w:tcW w:w="0" w:type="auto"/>
          </w:tcPr>
          <w:p w14:paraId="5E63206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5DDE03EA" w14:textId="77777777" w:rsidTr="0091502E">
        <w:trPr>
          <w:tblHeader/>
        </w:trPr>
        <w:tc>
          <w:tcPr>
            <w:tcW w:w="0" w:type="auto"/>
          </w:tcPr>
          <w:p w14:paraId="3D462560"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method</w:t>
            </w:r>
            <w:r w:rsidRPr="0091502E">
              <w:rPr>
                <w:rFonts w:cs="Segoe UI"/>
                <w:color w:val="24292F"/>
                <w:sz w:val="14"/>
                <w:szCs w:val="18"/>
              </w:rPr>
              <w:t>][method]</w:t>
            </w:r>
          </w:p>
        </w:tc>
        <w:tc>
          <w:tcPr>
            <w:tcW w:w="0" w:type="auto"/>
          </w:tcPr>
          <w:p w14:paraId="4714AC24"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7F1CB9DD"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GET</w:t>
            </w:r>
          </w:p>
        </w:tc>
        <w:tc>
          <w:tcPr>
            <w:tcW w:w="0" w:type="auto"/>
          </w:tcPr>
          <w:p w14:paraId="0C135CDB" w14:textId="77777777" w:rsidR="0091502E" w:rsidRPr="0091502E" w:rsidRDefault="0091502E" w:rsidP="00DD5B80">
            <w:pPr>
              <w:rPr>
                <w:rFonts w:cs="Segoe UI"/>
                <w:color w:val="24292F"/>
                <w:sz w:val="14"/>
                <w:szCs w:val="18"/>
              </w:rPr>
            </w:pPr>
            <w:r w:rsidRPr="0091502E">
              <w:rPr>
                <w:rFonts w:cs="Segoe UI"/>
                <w:color w:val="24292F"/>
                <w:sz w:val="14"/>
                <w:szCs w:val="18"/>
              </w:rPr>
              <w:t>The method of the request.</w:t>
            </w:r>
          </w:p>
        </w:tc>
      </w:tr>
      <w:tr w:rsidR="0091502E" w:rsidRPr="0091502E" w14:paraId="229E92C3" w14:textId="77777777" w:rsidTr="0091502E">
        <w:trPr>
          <w:tblHeader/>
        </w:trPr>
        <w:tc>
          <w:tcPr>
            <w:tcW w:w="0" w:type="auto"/>
          </w:tcPr>
          <w:p w14:paraId="2949175A"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][headers]</w:t>
            </w:r>
          </w:p>
        </w:tc>
        <w:tc>
          <w:tcPr>
            <w:tcW w:w="0" w:type="auto"/>
          </w:tcPr>
          <w:p w14:paraId="7411AE62"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 [key: string]: string }</w:t>
            </w:r>
          </w:p>
        </w:tc>
        <w:tc>
          <w:tcPr>
            <w:tcW w:w="0" w:type="auto"/>
          </w:tcPr>
          <w:p w14:paraId="655BEBDF"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1274B709" w14:textId="77777777" w:rsidR="0091502E" w:rsidRPr="0091502E" w:rsidRDefault="0091502E" w:rsidP="00DD5B80">
            <w:pPr>
              <w:rPr>
                <w:rFonts w:cs="Segoe UI"/>
                <w:color w:val="24292F"/>
                <w:sz w:val="14"/>
                <w:szCs w:val="18"/>
              </w:rPr>
            </w:pPr>
            <w:r w:rsidRPr="0091502E">
              <w:rPr>
                <w:rFonts w:cs="Segoe UI"/>
                <w:color w:val="24292F"/>
                <w:sz w:val="14"/>
                <w:szCs w:val="18"/>
              </w:rPr>
              <w:t>Th Headers for the request.</w:t>
            </w:r>
          </w:p>
        </w:tc>
      </w:tr>
      <w:tr w:rsidR="0091502E" w:rsidRPr="0091502E" w14:paraId="2B5A5014" w14:textId="77777777" w:rsidTr="0091502E">
        <w:trPr>
          <w:tblHeader/>
        </w:trPr>
        <w:tc>
          <w:tcPr>
            <w:tcW w:w="0" w:type="auto"/>
          </w:tcPr>
          <w:p w14:paraId="3871090C"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w:t>
            </w:r>
            <w:r w:rsidRPr="0091502E">
              <w:rPr>
                <w:rFonts w:cs="Segoe UI"/>
                <w:color w:val="24292F"/>
                <w:sz w:val="14"/>
                <w:szCs w:val="18"/>
              </w:rPr>
              <w:t>][body]</w:t>
            </w:r>
          </w:p>
        </w:tc>
        <w:tc>
          <w:tcPr>
            <w:tcW w:w="0" w:type="auto"/>
          </w:tcPr>
          <w:p w14:paraId="6374F2C4"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Blob</w:t>
            </w:r>
            <w:r w:rsidRPr="0091502E">
              <w:rPr>
                <w:rFonts w:cs="Segoe UI"/>
                <w:color w:val="24292F"/>
                <w:sz w:val="14"/>
                <w:szCs w:val="18"/>
              </w:rPr>
              <w:t>, </w:t>
            </w:r>
            <w:r w:rsidRPr="0091502E">
              <w:rPr>
                <w:rStyle w:val="HTMLCode"/>
                <w:rFonts w:ascii="Times New Roman" w:eastAsia="楷体" w:hAnsi="Times New Roman" w:cs="Menlo"/>
                <w:color w:val="24292F"/>
                <w:sz w:val="14"/>
                <w:szCs w:val="18"/>
              </w:rPr>
              <w:t>BufferSource</w:t>
            </w:r>
            <w:r w:rsidRPr="0091502E">
              <w:rPr>
                <w:rFonts w:cs="Segoe UI"/>
                <w:color w:val="24292F"/>
                <w:sz w:val="14"/>
                <w:szCs w:val="18"/>
              </w:rPr>
              <w:t>, </w:t>
            </w:r>
            <w:r w:rsidRPr="0091502E">
              <w:rPr>
                <w:rStyle w:val="HTMLCode"/>
                <w:rFonts w:ascii="Times New Roman" w:eastAsia="楷体" w:hAnsi="Times New Roman" w:cs="Menlo"/>
                <w:color w:val="24292F"/>
                <w:sz w:val="14"/>
                <w:szCs w:val="18"/>
              </w:rPr>
              <w:t>FormData</w:t>
            </w:r>
            <w:r w:rsidRPr="0091502E">
              <w:rPr>
                <w:rFonts w:cs="Segoe UI"/>
                <w:color w:val="24292F"/>
                <w:sz w:val="14"/>
                <w:szCs w:val="18"/>
              </w:rPr>
              <w:t>, </w:t>
            </w:r>
            <w:r w:rsidRPr="0091502E">
              <w:rPr>
                <w:rStyle w:val="HTMLCode"/>
                <w:rFonts w:ascii="Times New Roman" w:eastAsia="楷体" w:hAnsi="Times New Roman" w:cs="Menlo"/>
                <w:color w:val="24292F"/>
                <w:sz w:val="14"/>
                <w:szCs w:val="18"/>
              </w:rPr>
              <w:t>URLSearchParams</w:t>
            </w:r>
            <w:r w:rsidRPr="0091502E">
              <w:rPr>
                <w:rFonts w:cs="Segoe UI"/>
                <w:color w:val="24292F"/>
                <w:sz w:val="14"/>
                <w:szCs w:val="18"/>
              </w:rPr>
              <w:t>, </w:t>
            </w:r>
            <w:r w:rsidRPr="0091502E">
              <w:rPr>
                <w:rStyle w:val="HTMLCode"/>
                <w:rFonts w:ascii="Times New Roman" w:eastAsia="楷体" w:hAnsi="Times New Roman" w:cs="Menlo"/>
                <w:color w:val="24292F"/>
                <w:sz w:val="14"/>
                <w:szCs w:val="18"/>
              </w:rPr>
              <w:t>USVString</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ReadableStream</w:t>
            </w:r>
          </w:p>
        </w:tc>
        <w:tc>
          <w:tcPr>
            <w:tcW w:w="0" w:type="auto"/>
          </w:tcPr>
          <w:p w14:paraId="18922824"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3A1AA5E0" w14:textId="77777777" w:rsidR="0091502E" w:rsidRPr="0091502E" w:rsidRDefault="0091502E" w:rsidP="00DD5B80">
            <w:pPr>
              <w:rPr>
                <w:rFonts w:cs="Segoe UI"/>
                <w:color w:val="24292F"/>
                <w:sz w:val="14"/>
                <w:szCs w:val="18"/>
              </w:rPr>
            </w:pPr>
            <w:r w:rsidRPr="0091502E">
              <w:rPr>
                <w:rFonts w:cs="Segoe UI"/>
                <w:color w:val="24292F"/>
                <w:sz w:val="14"/>
                <w:szCs w:val="18"/>
              </w:rPr>
              <w:t>The body of the request.</w:t>
            </w:r>
          </w:p>
        </w:tc>
      </w:tr>
      <w:tr w:rsidR="0091502E" w:rsidRPr="0091502E" w14:paraId="2F676115" w14:textId="77777777" w:rsidTr="0091502E">
        <w:trPr>
          <w:tblHeader/>
        </w:trPr>
        <w:tc>
          <w:tcPr>
            <w:tcW w:w="0" w:type="auto"/>
          </w:tcPr>
          <w:p w14:paraId="42BED09A"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cache</w:t>
            </w:r>
            <w:r w:rsidRPr="0091502E">
              <w:rPr>
                <w:rFonts w:cs="Segoe UI"/>
                <w:color w:val="24292F"/>
                <w:sz w:val="14"/>
                <w:szCs w:val="18"/>
              </w:rPr>
              <w:t>][cache]</w:t>
            </w:r>
          </w:p>
        </w:tc>
        <w:tc>
          <w:tcPr>
            <w:tcW w:w="0" w:type="auto"/>
          </w:tcPr>
          <w:p w14:paraId="2D558CC5"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46063FD3"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78CB6ED2" w14:textId="77777777" w:rsidR="0091502E" w:rsidRPr="0091502E" w:rsidRDefault="0091502E" w:rsidP="00DD5B80">
            <w:pPr>
              <w:rPr>
                <w:rFonts w:cs="Segoe UI"/>
                <w:color w:val="24292F"/>
                <w:sz w:val="14"/>
                <w:szCs w:val="18"/>
              </w:rPr>
            </w:pPr>
            <w:r w:rsidRPr="0091502E">
              <w:rPr>
                <w:rFonts w:cs="Segoe UI"/>
                <w:color w:val="24292F"/>
                <w:sz w:val="14"/>
                <w:szCs w:val="18"/>
              </w:rPr>
              <w:t>The cache mode of the request.</w:t>
            </w:r>
          </w:p>
        </w:tc>
      </w:tr>
      <w:tr w:rsidR="0091502E" w:rsidRPr="0091502E" w14:paraId="2D64FF67" w14:textId="77777777" w:rsidTr="0091502E">
        <w:trPr>
          <w:tblHeader/>
        </w:trPr>
        <w:tc>
          <w:tcPr>
            <w:tcW w:w="0" w:type="auto"/>
          </w:tcPr>
          <w:p w14:paraId="2C042099"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credentials</w:t>
            </w:r>
            <w:r w:rsidRPr="0091502E">
              <w:rPr>
                <w:rFonts w:cs="Segoe UI"/>
                <w:color w:val="24292F"/>
                <w:sz w:val="14"/>
                <w:szCs w:val="18"/>
              </w:rPr>
              <w:t>][credentials]</w:t>
            </w:r>
          </w:p>
        </w:tc>
        <w:tc>
          <w:tcPr>
            <w:tcW w:w="0" w:type="auto"/>
          </w:tcPr>
          <w:p w14:paraId="35634960"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3D02BFC4"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same-origin</w:t>
            </w:r>
          </w:p>
        </w:tc>
        <w:tc>
          <w:tcPr>
            <w:tcW w:w="0" w:type="auto"/>
          </w:tcPr>
          <w:p w14:paraId="2D839E84" w14:textId="77777777" w:rsidR="0091502E" w:rsidRPr="0091502E" w:rsidRDefault="0091502E" w:rsidP="00DD5B80">
            <w:pPr>
              <w:rPr>
                <w:rFonts w:cs="Segoe UI"/>
                <w:color w:val="24292F"/>
                <w:sz w:val="14"/>
                <w:szCs w:val="18"/>
              </w:rPr>
            </w:pPr>
            <w:r w:rsidRPr="0091502E">
              <w:rPr>
                <w:rFonts w:cs="Segoe UI"/>
                <w:color w:val="24292F"/>
                <w:sz w:val="14"/>
                <w:szCs w:val="18"/>
              </w:rPr>
              <w:t>The credentials mode of the request.</w:t>
            </w:r>
          </w:p>
        </w:tc>
      </w:tr>
      <w:tr w:rsidR="0091502E" w:rsidRPr="0091502E" w14:paraId="3FD9FA6B" w14:textId="77777777" w:rsidTr="0091502E">
        <w:trPr>
          <w:tblHeader/>
        </w:trPr>
        <w:tc>
          <w:tcPr>
            <w:tcW w:w="0" w:type="auto"/>
          </w:tcPr>
          <w:p w14:paraId="16A6D6E8"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integrity</w:t>
            </w:r>
            <w:r w:rsidRPr="0091502E">
              <w:rPr>
                <w:rFonts w:cs="Segoe UI"/>
                <w:color w:val="24292F"/>
                <w:sz w:val="14"/>
                <w:szCs w:val="18"/>
              </w:rPr>
              <w:t>][integrity]</w:t>
            </w:r>
          </w:p>
        </w:tc>
        <w:tc>
          <w:tcPr>
            <w:tcW w:w="0" w:type="auto"/>
          </w:tcPr>
          <w:p w14:paraId="198F3682"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62AE3DB" w14:textId="77777777" w:rsidR="0091502E" w:rsidRPr="0091502E" w:rsidRDefault="0091502E" w:rsidP="00DD5B80">
            <w:pPr>
              <w:rPr>
                <w:rFonts w:cs="Segoe UI"/>
                <w:color w:val="24292F"/>
                <w:sz w:val="14"/>
                <w:szCs w:val="18"/>
              </w:rPr>
            </w:pPr>
            <w:r w:rsidRPr="0091502E">
              <w:rPr>
                <w:rFonts w:cs="Segoe UI"/>
                <w:color w:val="24292F"/>
                <w:sz w:val="14"/>
                <w:szCs w:val="18"/>
              </w:rPr>
              <w:t>none</w:t>
            </w:r>
          </w:p>
        </w:tc>
        <w:tc>
          <w:tcPr>
            <w:tcW w:w="0" w:type="auto"/>
          </w:tcPr>
          <w:p w14:paraId="56741F1A" w14:textId="77777777" w:rsidR="0091502E" w:rsidRPr="0091502E" w:rsidRDefault="0091502E" w:rsidP="00DD5B80">
            <w:pPr>
              <w:rPr>
                <w:rFonts w:cs="Segoe UI"/>
                <w:color w:val="24292F"/>
                <w:sz w:val="14"/>
                <w:szCs w:val="18"/>
              </w:rPr>
            </w:pPr>
            <w:r w:rsidRPr="0091502E">
              <w:rPr>
                <w:rFonts w:cs="Segoe UI"/>
                <w:color w:val="24292F"/>
                <w:sz w:val="14"/>
                <w:szCs w:val="18"/>
              </w:rPr>
              <w:t>The crypotographic hash of the request's body.</w:t>
            </w:r>
          </w:p>
        </w:tc>
      </w:tr>
      <w:tr w:rsidR="0091502E" w:rsidRPr="0091502E" w14:paraId="788A3D68" w14:textId="77777777" w:rsidTr="0091502E">
        <w:trPr>
          <w:tblHeader/>
        </w:trPr>
        <w:tc>
          <w:tcPr>
            <w:tcW w:w="0" w:type="auto"/>
          </w:tcPr>
          <w:p w14:paraId="2868A9C6"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mode</w:t>
            </w:r>
            <w:r w:rsidRPr="0091502E">
              <w:rPr>
                <w:rFonts w:cs="Segoe UI"/>
                <w:color w:val="24292F"/>
                <w:sz w:val="14"/>
                <w:szCs w:val="18"/>
              </w:rPr>
              <w:t>][mode]</w:t>
            </w:r>
          </w:p>
        </w:tc>
        <w:tc>
          <w:tcPr>
            <w:tcW w:w="0" w:type="auto"/>
          </w:tcPr>
          <w:p w14:paraId="5245CEAB"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B1669BC"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cors</w:t>
            </w:r>
          </w:p>
        </w:tc>
        <w:tc>
          <w:tcPr>
            <w:tcW w:w="0" w:type="auto"/>
          </w:tcPr>
          <w:p w14:paraId="05E3358E" w14:textId="77777777" w:rsidR="0091502E" w:rsidRPr="0091502E" w:rsidRDefault="0091502E" w:rsidP="00DD5B80">
            <w:pPr>
              <w:rPr>
                <w:rFonts w:cs="Segoe UI"/>
                <w:color w:val="24292F"/>
                <w:sz w:val="14"/>
                <w:szCs w:val="18"/>
              </w:rPr>
            </w:pPr>
            <w:r w:rsidRPr="0091502E">
              <w:rPr>
                <w:rFonts w:cs="Segoe UI"/>
                <w:color w:val="24292F"/>
                <w:sz w:val="14"/>
                <w:szCs w:val="18"/>
              </w:rPr>
              <w:t>The request mode you want to use.</w:t>
            </w:r>
          </w:p>
        </w:tc>
      </w:tr>
      <w:tr w:rsidR="0091502E" w:rsidRPr="0091502E" w14:paraId="73820421" w14:textId="77777777" w:rsidTr="0091502E">
        <w:trPr>
          <w:tblHeader/>
        </w:trPr>
        <w:tc>
          <w:tcPr>
            <w:tcW w:w="0" w:type="auto"/>
          </w:tcPr>
          <w:p w14:paraId="6A62C127"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w:t>
            </w:r>
            <w:r w:rsidRPr="0091502E">
              <w:rPr>
                <w:rFonts w:cs="Segoe UI"/>
                <w:color w:val="24292F"/>
                <w:sz w:val="14"/>
                <w:szCs w:val="18"/>
              </w:rPr>
              <w:t>][redirect]</w:t>
            </w:r>
          </w:p>
        </w:tc>
        <w:tc>
          <w:tcPr>
            <w:tcW w:w="0" w:type="auto"/>
          </w:tcPr>
          <w:p w14:paraId="6998F777"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C5A8B90"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follow</w:t>
            </w:r>
          </w:p>
        </w:tc>
        <w:tc>
          <w:tcPr>
            <w:tcW w:w="0" w:type="auto"/>
          </w:tcPr>
          <w:p w14:paraId="28A8EC67" w14:textId="77777777" w:rsidR="0091502E" w:rsidRPr="0091502E" w:rsidRDefault="0091502E" w:rsidP="00DD5B80">
            <w:pPr>
              <w:rPr>
                <w:rFonts w:cs="Segoe UI"/>
                <w:color w:val="24292F"/>
                <w:sz w:val="14"/>
                <w:szCs w:val="18"/>
              </w:rPr>
            </w:pPr>
            <w:r w:rsidRPr="0091502E">
              <w:rPr>
                <w:rFonts w:cs="Segoe UI"/>
                <w:color w:val="24292F"/>
                <w:sz w:val="14"/>
                <w:szCs w:val="18"/>
              </w:rPr>
              <w:t>The mode of how redirects are handled.</w:t>
            </w:r>
          </w:p>
        </w:tc>
      </w:tr>
      <w:tr w:rsidR="0091502E" w:rsidRPr="0091502E" w14:paraId="62C1AFB6" w14:textId="77777777" w:rsidTr="0091502E">
        <w:trPr>
          <w:tblHeader/>
        </w:trPr>
        <w:tc>
          <w:tcPr>
            <w:tcW w:w="0" w:type="auto"/>
          </w:tcPr>
          <w:p w14:paraId="5DE56896" w14:textId="77777777" w:rsidR="0091502E" w:rsidRPr="0091502E" w:rsidRDefault="0091502E" w:rsidP="00DD5B80">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referrer</w:t>
            </w:r>
            <w:r w:rsidRPr="0091502E">
              <w:rPr>
                <w:rFonts w:cs="Segoe UI"/>
                <w:color w:val="24292F"/>
                <w:sz w:val="14"/>
                <w:szCs w:val="18"/>
              </w:rPr>
              <w:t>][referrer]</w:t>
            </w:r>
          </w:p>
        </w:tc>
        <w:tc>
          <w:tcPr>
            <w:tcW w:w="0" w:type="auto"/>
          </w:tcPr>
          <w:p w14:paraId="44EA3369"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7C312B7" w14:textId="77777777" w:rsidR="0091502E" w:rsidRPr="0091502E" w:rsidRDefault="0091502E" w:rsidP="00DD5B80">
            <w:pPr>
              <w:rPr>
                <w:rFonts w:cs="Segoe UI"/>
                <w:color w:val="24292F"/>
                <w:sz w:val="14"/>
                <w:szCs w:val="18"/>
              </w:rPr>
            </w:pPr>
            <w:r w:rsidRPr="0091502E">
              <w:rPr>
                <w:rStyle w:val="HTMLCode"/>
                <w:rFonts w:ascii="Times New Roman" w:eastAsia="楷体" w:hAnsi="Times New Roman" w:cs="Menlo"/>
                <w:color w:val="24292F"/>
                <w:sz w:val="14"/>
                <w:szCs w:val="18"/>
              </w:rPr>
              <w:t>about:client</w:t>
            </w:r>
          </w:p>
        </w:tc>
        <w:tc>
          <w:tcPr>
            <w:tcW w:w="0" w:type="auto"/>
          </w:tcPr>
          <w:p w14:paraId="41B1F2F0" w14:textId="77777777" w:rsidR="0091502E" w:rsidRPr="0091502E" w:rsidRDefault="0091502E" w:rsidP="00DD5B80">
            <w:pPr>
              <w:rPr>
                <w:rFonts w:cs="Segoe UI"/>
                <w:color w:val="24292F"/>
                <w:sz w:val="14"/>
                <w:szCs w:val="18"/>
              </w:rPr>
            </w:pPr>
            <w:r w:rsidRPr="0091502E">
              <w:rPr>
                <w:rFonts w:cs="Segoe UI"/>
                <w:color w:val="24292F"/>
                <w:sz w:val="14"/>
                <w:szCs w:val="18"/>
              </w:rPr>
              <w:t>A </w:t>
            </w:r>
            <w:r w:rsidRPr="0091502E">
              <w:rPr>
                <w:rStyle w:val="HTMLCode"/>
                <w:rFonts w:ascii="Times New Roman" w:eastAsia="楷体" w:hAnsi="Times New Roman" w:cs="Menlo"/>
                <w:color w:val="24292F"/>
                <w:sz w:val="14"/>
                <w:szCs w:val="18"/>
              </w:rPr>
              <w:t>USVString</w:t>
            </w:r>
            <w:r w:rsidRPr="0091502E">
              <w:rPr>
                <w:rFonts w:cs="Segoe UI"/>
                <w:color w:val="24292F"/>
                <w:sz w:val="14"/>
                <w:szCs w:val="18"/>
              </w:rPr>
              <w:t> specifying </w:t>
            </w:r>
            <w:r w:rsidRPr="0091502E">
              <w:rPr>
                <w:rStyle w:val="HTMLCode"/>
                <w:rFonts w:ascii="Times New Roman" w:eastAsia="楷体" w:hAnsi="Times New Roman" w:cs="Menlo"/>
                <w:color w:val="24292F"/>
                <w:sz w:val="14"/>
                <w:szCs w:val="18"/>
              </w:rPr>
              <w:t>no-referrer</w:t>
            </w:r>
            <w:r w:rsidRPr="0091502E">
              <w:rPr>
                <w:rFonts w:cs="Segoe UI"/>
                <w:color w:val="24292F"/>
                <w:sz w:val="14"/>
                <w:szCs w:val="18"/>
              </w:rPr>
              <w:t>, </w:t>
            </w:r>
            <w:r w:rsidRPr="0091502E">
              <w:rPr>
                <w:rStyle w:val="HTMLCode"/>
                <w:rFonts w:ascii="Times New Roman" w:eastAsia="楷体" w:hAnsi="Times New Roman" w:cs="Menlo"/>
                <w:color w:val="24292F"/>
                <w:sz w:val="14"/>
                <w:szCs w:val="18"/>
              </w:rPr>
              <w:t>client</w:t>
            </w:r>
            <w:r w:rsidRPr="0091502E">
              <w:rPr>
                <w:rFonts w:cs="Segoe UI"/>
                <w:color w:val="24292F"/>
                <w:sz w:val="14"/>
                <w:szCs w:val="18"/>
              </w:rPr>
              <w:t> or a URL.</w:t>
            </w:r>
          </w:p>
        </w:tc>
      </w:tr>
    </w:tbl>
    <w:p w14:paraId="3491E26F" w14:textId="77777777" w:rsidR="00210E1E" w:rsidRPr="00C82CE8" w:rsidRDefault="00210E1E" w:rsidP="00C82CE8">
      <w:pPr>
        <w:pStyle w:val="Heading3"/>
      </w:pPr>
      <w:bookmarkStart w:id="106" w:name="_Toc114825088"/>
      <w:r w:rsidRPr="00C82CE8">
        <w:t>Properties</w:t>
      </w:r>
      <w:bookmarkEnd w:id="106"/>
    </w:p>
    <w:tbl>
      <w:tblPr>
        <w:tblW w:w="0" w:type="auto"/>
        <w:tblLook w:val="00A0" w:firstRow="1" w:lastRow="0" w:firstColumn="1" w:lastColumn="0" w:noHBand="0" w:noVBand="0"/>
      </w:tblPr>
      <w:tblGrid>
        <w:gridCol w:w="1950"/>
        <w:gridCol w:w="2518"/>
        <w:gridCol w:w="3157"/>
      </w:tblGrid>
      <w:tr w:rsidR="0091502E" w:rsidRPr="0091502E" w14:paraId="364D8A04" w14:textId="77777777" w:rsidTr="0091502E">
        <w:trPr>
          <w:tblHeader/>
        </w:trPr>
        <w:tc>
          <w:tcPr>
            <w:tcW w:w="0" w:type="auto"/>
          </w:tcPr>
          <w:p w14:paraId="3B49BA48"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167C3C38"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371EDE9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7308CAF7" w14:textId="77777777" w:rsidTr="0091502E">
        <w:trPr>
          <w:tblHeader/>
        </w:trPr>
        <w:tc>
          <w:tcPr>
            <w:tcW w:w="0" w:type="auto"/>
          </w:tcPr>
          <w:p w14:paraId="57B48269"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cache</w:t>
            </w:r>
            <w:r w:rsidRPr="0091502E">
              <w:rPr>
                <w:rFonts w:cs="Segoe UI"/>
                <w:color w:val="24292F"/>
                <w:sz w:val="14"/>
                <w:szCs w:val="18"/>
              </w:rPr>
              <w:t>][cache]</w:t>
            </w:r>
          </w:p>
        </w:tc>
        <w:tc>
          <w:tcPr>
            <w:tcW w:w="0" w:type="auto"/>
          </w:tcPr>
          <w:p w14:paraId="42FBD082"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17AE750" w14:textId="77777777" w:rsidR="0091502E" w:rsidRPr="0091502E" w:rsidRDefault="0091502E" w:rsidP="00302DC9">
            <w:pPr>
              <w:rPr>
                <w:rFonts w:cs="Segoe UI"/>
                <w:color w:val="24292F"/>
                <w:sz w:val="14"/>
                <w:szCs w:val="18"/>
              </w:rPr>
            </w:pPr>
            <w:r w:rsidRPr="0091502E">
              <w:rPr>
                <w:rFonts w:cs="Segoe UI"/>
                <w:color w:val="24292F"/>
                <w:sz w:val="14"/>
                <w:szCs w:val="18"/>
              </w:rPr>
              <w:t>The cache mode indicates how the (</w:t>
            </w:r>
            <w:r w:rsidRPr="0091502E">
              <w:rPr>
                <w:rStyle w:val="HTMLCode"/>
                <w:rFonts w:ascii="Times New Roman" w:eastAsia="楷体" w:hAnsi="Times New Roman" w:cs="Menlo"/>
                <w:color w:val="24292F"/>
                <w:sz w:val="14"/>
                <w:szCs w:val="18"/>
              </w:rPr>
              <w:t>default</w:t>
            </w:r>
            <w:r w:rsidRPr="0091502E">
              <w:rPr>
                <w:rFonts w:cs="Segoe UI"/>
                <w:color w:val="24292F"/>
                <w:sz w:val="14"/>
                <w:szCs w:val="18"/>
              </w:rPr>
              <w:t>, </w:t>
            </w:r>
            <w:r w:rsidRPr="0091502E">
              <w:rPr>
                <w:rStyle w:val="HTMLCode"/>
                <w:rFonts w:ascii="Times New Roman" w:eastAsia="楷体" w:hAnsi="Times New Roman" w:cs="Menlo"/>
                <w:color w:val="24292F"/>
                <w:sz w:val="14"/>
                <w:szCs w:val="18"/>
              </w:rPr>
              <w:t>no-cache</w:t>
            </w:r>
            <w:r w:rsidRPr="0091502E">
              <w:rPr>
                <w:rFonts w:cs="Segoe UI"/>
                <w:color w:val="24292F"/>
                <w:sz w:val="14"/>
                <w:szCs w:val="18"/>
              </w:rPr>
              <w:t>, etc) request should be cached by browser.</w:t>
            </w:r>
          </w:p>
        </w:tc>
      </w:tr>
      <w:tr w:rsidR="0091502E" w:rsidRPr="0091502E" w14:paraId="792AC2F9" w14:textId="77777777" w:rsidTr="0091502E">
        <w:trPr>
          <w:tblHeader/>
        </w:trPr>
        <w:tc>
          <w:tcPr>
            <w:tcW w:w="0" w:type="auto"/>
          </w:tcPr>
          <w:p w14:paraId="335F5CF1"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credentials</w:t>
            </w:r>
            <w:r w:rsidRPr="0091502E">
              <w:rPr>
                <w:rFonts w:cs="Segoe UI"/>
                <w:color w:val="24292F"/>
                <w:sz w:val="14"/>
                <w:szCs w:val="18"/>
              </w:rPr>
              <w:t>][credentials]</w:t>
            </w:r>
          </w:p>
        </w:tc>
        <w:tc>
          <w:tcPr>
            <w:tcW w:w="0" w:type="auto"/>
          </w:tcPr>
          <w:p w14:paraId="6C7D6316"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14F4585" w14:textId="77777777" w:rsidR="0091502E" w:rsidRPr="0091502E" w:rsidRDefault="0091502E" w:rsidP="00302DC9">
            <w:pPr>
              <w:rPr>
                <w:rFonts w:cs="Segoe UI"/>
                <w:color w:val="24292F"/>
                <w:sz w:val="14"/>
                <w:szCs w:val="18"/>
              </w:rPr>
            </w:pPr>
            <w:r w:rsidRPr="0091502E">
              <w:rPr>
                <w:rFonts w:cs="Segoe UI"/>
                <w:color w:val="24292F"/>
                <w:sz w:val="14"/>
                <w:szCs w:val="18"/>
              </w:rPr>
              <w:t>The credentials (</w:t>
            </w:r>
            <w:r w:rsidRPr="0091502E">
              <w:rPr>
                <w:rStyle w:val="HTMLCode"/>
                <w:rFonts w:ascii="Times New Roman" w:eastAsia="楷体" w:hAnsi="Times New Roman" w:cs="Menlo"/>
                <w:color w:val="24292F"/>
                <w:sz w:val="14"/>
                <w:szCs w:val="18"/>
              </w:rPr>
              <w:t>omit</w:t>
            </w:r>
            <w:r w:rsidRPr="0091502E">
              <w:rPr>
                <w:rFonts w:cs="Segoe UI"/>
                <w:color w:val="24292F"/>
                <w:sz w:val="14"/>
                <w:szCs w:val="18"/>
              </w:rPr>
              <w:t>, </w:t>
            </w:r>
            <w:r w:rsidRPr="0091502E">
              <w:rPr>
                <w:rStyle w:val="HTMLCode"/>
                <w:rFonts w:ascii="Times New Roman" w:eastAsia="楷体" w:hAnsi="Times New Roman" w:cs="Menlo"/>
                <w:color w:val="24292F"/>
                <w:sz w:val="14"/>
                <w:szCs w:val="18"/>
              </w:rPr>
              <w:t>same-origin</w:t>
            </w:r>
            <w:r w:rsidRPr="0091502E">
              <w:rPr>
                <w:rFonts w:cs="Segoe UI"/>
                <w:color w:val="24292F"/>
                <w:sz w:val="14"/>
                <w:szCs w:val="18"/>
              </w:rPr>
              <w:t>, etc) indicate whether user agent should send cookies in case of CORs of the request.</w:t>
            </w:r>
          </w:p>
        </w:tc>
      </w:tr>
      <w:tr w:rsidR="0091502E" w:rsidRPr="0091502E" w14:paraId="75455EC8" w14:textId="77777777" w:rsidTr="0091502E">
        <w:trPr>
          <w:tblHeader/>
        </w:trPr>
        <w:tc>
          <w:tcPr>
            <w:tcW w:w="0" w:type="auto"/>
          </w:tcPr>
          <w:p w14:paraId="7886CB7B"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destination</w:t>
            </w:r>
            <w:r w:rsidRPr="0091502E">
              <w:rPr>
                <w:rFonts w:cs="Segoe UI"/>
                <w:color w:val="24292F"/>
                <w:sz w:val="14"/>
                <w:szCs w:val="18"/>
              </w:rPr>
              <w:t>][destination]</w:t>
            </w:r>
          </w:p>
        </w:tc>
        <w:tc>
          <w:tcPr>
            <w:tcW w:w="0" w:type="auto"/>
          </w:tcPr>
          <w:p w14:paraId="663925CB"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RequestDestination</w:t>
            </w:r>
            <w:r w:rsidRPr="0091502E">
              <w:rPr>
                <w:rFonts w:cs="Segoe UI"/>
                <w:color w:val="24292F"/>
                <w:sz w:val="14"/>
                <w:szCs w:val="18"/>
              </w:rPr>
              <w:t>][requestdestination]</w:t>
            </w:r>
          </w:p>
        </w:tc>
        <w:tc>
          <w:tcPr>
            <w:tcW w:w="0" w:type="auto"/>
          </w:tcPr>
          <w:p w14:paraId="396BBD2E" w14:textId="77777777" w:rsidR="0091502E" w:rsidRPr="0091502E" w:rsidRDefault="0091502E" w:rsidP="00302DC9">
            <w:pPr>
              <w:rPr>
                <w:rFonts w:cs="Segoe UI"/>
                <w:color w:val="24292F"/>
                <w:sz w:val="14"/>
                <w:szCs w:val="18"/>
              </w:rPr>
            </w:pPr>
            <w:r w:rsidRPr="0091502E">
              <w:rPr>
                <w:rFonts w:cs="Segoe UI"/>
                <w:color w:val="24292F"/>
                <w:sz w:val="14"/>
                <w:szCs w:val="18"/>
              </w:rPr>
              <w:t>The string indicates the type of content being requested.</w:t>
            </w:r>
          </w:p>
        </w:tc>
      </w:tr>
      <w:tr w:rsidR="0091502E" w:rsidRPr="0091502E" w14:paraId="218B9AFF" w14:textId="77777777" w:rsidTr="0091502E">
        <w:trPr>
          <w:tblHeader/>
        </w:trPr>
        <w:tc>
          <w:tcPr>
            <w:tcW w:w="0" w:type="auto"/>
          </w:tcPr>
          <w:p w14:paraId="01520D08"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w:t>
            </w:r>
            <w:r w:rsidRPr="0091502E">
              <w:rPr>
                <w:rFonts w:cs="Segoe UI"/>
                <w:color w:val="24292F"/>
                <w:sz w:val="14"/>
                <w:szCs w:val="18"/>
              </w:rPr>
              <w:t>][body]</w:t>
            </w:r>
          </w:p>
        </w:tc>
        <w:tc>
          <w:tcPr>
            <w:tcW w:w="0" w:type="auto"/>
          </w:tcPr>
          <w:p w14:paraId="43CA8E73"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ReadableStream</w:t>
            </w:r>
            <w:r w:rsidRPr="0091502E">
              <w:rPr>
                <w:rFonts w:cs="Segoe UI"/>
                <w:color w:val="24292F"/>
                <w:sz w:val="14"/>
                <w:szCs w:val="18"/>
              </w:rPr>
              <w:t>][readablestream]</w:t>
            </w:r>
          </w:p>
        </w:tc>
        <w:tc>
          <w:tcPr>
            <w:tcW w:w="0" w:type="auto"/>
          </w:tcPr>
          <w:p w14:paraId="4CC7A180" w14:textId="77777777" w:rsidR="0091502E" w:rsidRPr="0091502E" w:rsidRDefault="0091502E" w:rsidP="00302DC9">
            <w:pPr>
              <w:rPr>
                <w:rFonts w:cs="Segoe UI"/>
                <w:color w:val="24292F"/>
                <w:sz w:val="14"/>
                <w:szCs w:val="18"/>
              </w:rPr>
            </w:pPr>
            <w:r w:rsidRPr="0091502E">
              <w:rPr>
                <w:rFonts w:cs="Segoe UI"/>
                <w:color w:val="24292F"/>
                <w:sz w:val="14"/>
                <w:szCs w:val="18"/>
              </w:rPr>
              <w:t>The getter exposes a </w:t>
            </w:r>
            <w:r w:rsidRPr="0091502E">
              <w:rPr>
                <w:rStyle w:val="HTMLCode"/>
                <w:rFonts w:ascii="Times New Roman" w:eastAsia="楷体" w:hAnsi="Times New Roman" w:cs="Menlo"/>
                <w:color w:val="24292F"/>
                <w:sz w:val="14"/>
                <w:szCs w:val="18"/>
              </w:rPr>
              <w:t>ReadableStream</w:t>
            </w:r>
            <w:r w:rsidRPr="0091502E">
              <w:rPr>
                <w:rFonts w:cs="Segoe UI"/>
                <w:color w:val="24292F"/>
                <w:sz w:val="14"/>
                <w:szCs w:val="18"/>
              </w:rPr>
              <w:t> of the body contents.</w:t>
            </w:r>
          </w:p>
        </w:tc>
      </w:tr>
      <w:tr w:rsidR="0091502E" w:rsidRPr="0091502E" w14:paraId="1FD54D5E" w14:textId="77777777" w:rsidTr="0091502E">
        <w:trPr>
          <w:tblHeader/>
        </w:trPr>
        <w:tc>
          <w:tcPr>
            <w:tcW w:w="0" w:type="auto"/>
          </w:tcPr>
          <w:p w14:paraId="03C5E6E8"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bodyUsed</w:t>
            </w:r>
            <w:r w:rsidRPr="0091502E">
              <w:rPr>
                <w:rFonts w:cs="Segoe UI"/>
                <w:color w:val="24292F"/>
                <w:sz w:val="14"/>
                <w:szCs w:val="18"/>
              </w:rPr>
              <w:t>][bodyused]</w:t>
            </w:r>
          </w:p>
        </w:tc>
        <w:tc>
          <w:tcPr>
            <w:tcW w:w="0" w:type="auto"/>
          </w:tcPr>
          <w:p w14:paraId="5A380395"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boolean</w:t>
            </w:r>
          </w:p>
        </w:tc>
        <w:tc>
          <w:tcPr>
            <w:tcW w:w="0" w:type="auto"/>
          </w:tcPr>
          <w:p w14:paraId="31EE58E6" w14:textId="77777777" w:rsidR="0091502E" w:rsidRPr="0091502E" w:rsidRDefault="0091502E" w:rsidP="00302DC9">
            <w:pPr>
              <w:rPr>
                <w:rFonts w:cs="Segoe UI"/>
                <w:color w:val="24292F"/>
                <w:sz w:val="14"/>
                <w:szCs w:val="18"/>
              </w:rPr>
            </w:pPr>
            <w:r w:rsidRPr="0091502E">
              <w:rPr>
                <w:rFonts w:cs="Segoe UI"/>
                <w:color w:val="24292F"/>
                <w:sz w:val="14"/>
                <w:szCs w:val="18"/>
              </w:rPr>
              <w:t>Indicates whether the body content is read.</w:t>
            </w:r>
          </w:p>
        </w:tc>
      </w:tr>
      <w:tr w:rsidR="0091502E" w:rsidRPr="0091502E" w14:paraId="246973B7" w14:textId="77777777" w:rsidTr="0091502E">
        <w:trPr>
          <w:tblHeader/>
        </w:trPr>
        <w:tc>
          <w:tcPr>
            <w:tcW w:w="0" w:type="auto"/>
          </w:tcPr>
          <w:p w14:paraId="5505D282"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url</w:t>
            </w:r>
            <w:r w:rsidRPr="0091502E">
              <w:rPr>
                <w:rFonts w:cs="Segoe UI"/>
                <w:color w:val="24292F"/>
                <w:sz w:val="14"/>
                <w:szCs w:val="18"/>
              </w:rPr>
              <w:t>][url]</w:t>
            </w:r>
          </w:p>
        </w:tc>
        <w:tc>
          <w:tcPr>
            <w:tcW w:w="0" w:type="auto"/>
          </w:tcPr>
          <w:p w14:paraId="5B69AA61"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USVString</w:t>
            </w:r>
          </w:p>
        </w:tc>
        <w:tc>
          <w:tcPr>
            <w:tcW w:w="0" w:type="auto"/>
          </w:tcPr>
          <w:p w14:paraId="7FBA2D51" w14:textId="77777777" w:rsidR="0091502E" w:rsidRPr="0091502E" w:rsidRDefault="0091502E" w:rsidP="00302DC9">
            <w:pPr>
              <w:rPr>
                <w:rFonts w:cs="Segoe UI"/>
                <w:color w:val="24292F"/>
                <w:sz w:val="14"/>
                <w:szCs w:val="18"/>
              </w:rPr>
            </w:pPr>
            <w:r w:rsidRPr="0091502E">
              <w:rPr>
                <w:rFonts w:cs="Segoe UI"/>
                <w:color w:val="24292F"/>
                <w:sz w:val="14"/>
                <w:szCs w:val="18"/>
              </w:rPr>
              <w:t>The URL of the request.</w:t>
            </w:r>
          </w:p>
        </w:tc>
      </w:tr>
      <w:tr w:rsidR="0091502E" w:rsidRPr="0091502E" w14:paraId="337977F9" w14:textId="77777777" w:rsidTr="0091502E">
        <w:trPr>
          <w:tblHeader/>
        </w:trPr>
        <w:tc>
          <w:tcPr>
            <w:tcW w:w="0" w:type="auto"/>
          </w:tcPr>
          <w:p w14:paraId="7C88ED8C"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][headers]</w:t>
            </w:r>
          </w:p>
        </w:tc>
        <w:tc>
          <w:tcPr>
            <w:tcW w:w="0" w:type="auto"/>
          </w:tcPr>
          <w:p w14:paraId="2C0E0B4C" w14:textId="77777777" w:rsidR="0091502E" w:rsidRPr="0091502E" w:rsidRDefault="00000000" w:rsidP="00302DC9">
            <w:pPr>
              <w:rPr>
                <w:rFonts w:cs="Segoe UI"/>
                <w:color w:val="24292F"/>
                <w:sz w:val="14"/>
                <w:szCs w:val="18"/>
              </w:rPr>
            </w:pPr>
            <w:hyperlink r:id="rId225" w:history="1">
              <w:r w:rsidR="0091502E" w:rsidRPr="0091502E">
                <w:rPr>
                  <w:rStyle w:val="HTMLCode"/>
                  <w:rFonts w:ascii="Times New Roman" w:eastAsia="楷体" w:hAnsi="Times New Roman" w:cs="Menlo"/>
                  <w:color w:val="0000FF"/>
                  <w:sz w:val="14"/>
                  <w:szCs w:val="18"/>
                </w:rPr>
                <w:t>Headers</w:t>
              </w:r>
            </w:hyperlink>
          </w:p>
        </w:tc>
        <w:tc>
          <w:tcPr>
            <w:tcW w:w="0" w:type="auto"/>
          </w:tcPr>
          <w:p w14:paraId="31D42AC4" w14:textId="77777777" w:rsidR="0091502E" w:rsidRPr="0091502E" w:rsidRDefault="0091502E" w:rsidP="00302DC9">
            <w:pPr>
              <w:rPr>
                <w:rFonts w:cs="Segoe UI"/>
                <w:color w:val="24292F"/>
                <w:sz w:val="14"/>
                <w:szCs w:val="18"/>
              </w:rPr>
            </w:pPr>
            <w:r w:rsidRPr="0091502E">
              <w:rPr>
                <w:rFonts w:cs="Segoe UI"/>
                <w:color w:val="24292F"/>
                <w:sz w:val="14"/>
                <w:szCs w:val="18"/>
              </w:rPr>
              <w:t>The headers associated with the request.</w:t>
            </w:r>
          </w:p>
        </w:tc>
      </w:tr>
      <w:tr w:rsidR="0091502E" w:rsidRPr="0091502E" w14:paraId="6620B18C" w14:textId="77777777" w:rsidTr="0091502E">
        <w:trPr>
          <w:tblHeader/>
        </w:trPr>
        <w:tc>
          <w:tcPr>
            <w:tcW w:w="0" w:type="auto"/>
          </w:tcPr>
          <w:p w14:paraId="55FC4BF8"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integrity</w:t>
            </w:r>
            <w:r w:rsidRPr="0091502E">
              <w:rPr>
                <w:rFonts w:cs="Segoe UI"/>
                <w:color w:val="24292F"/>
                <w:sz w:val="14"/>
                <w:szCs w:val="18"/>
              </w:rPr>
              <w:t>][integrity]</w:t>
            </w:r>
          </w:p>
        </w:tc>
        <w:tc>
          <w:tcPr>
            <w:tcW w:w="0" w:type="auto"/>
          </w:tcPr>
          <w:p w14:paraId="4AFB51FE"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6856281" w14:textId="77777777" w:rsidR="0091502E" w:rsidRPr="0091502E" w:rsidRDefault="0091502E" w:rsidP="00302DC9">
            <w:pPr>
              <w:rPr>
                <w:rFonts w:cs="Segoe UI"/>
                <w:color w:val="24292F"/>
                <w:sz w:val="14"/>
                <w:szCs w:val="18"/>
              </w:rPr>
            </w:pPr>
            <w:r w:rsidRPr="0091502E">
              <w:rPr>
                <w:rFonts w:cs="Segoe UI"/>
                <w:color w:val="24292F"/>
                <w:sz w:val="14"/>
                <w:szCs w:val="18"/>
              </w:rPr>
              <w:t>The crypotographic hash of the request's body.</w:t>
            </w:r>
          </w:p>
        </w:tc>
      </w:tr>
      <w:tr w:rsidR="0091502E" w:rsidRPr="0091502E" w14:paraId="0234A0A3" w14:textId="77777777" w:rsidTr="0091502E">
        <w:trPr>
          <w:tblHeader/>
        </w:trPr>
        <w:tc>
          <w:tcPr>
            <w:tcW w:w="0" w:type="auto"/>
          </w:tcPr>
          <w:p w14:paraId="0F483B07"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method</w:t>
            </w:r>
            <w:r w:rsidRPr="0091502E">
              <w:rPr>
                <w:rFonts w:cs="Segoe UI"/>
                <w:color w:val="24292F"/>
                <w:sz w:val="14"/>
                <w:szCs w:val="18"/>
              </w:rPr>
              <w:t>][method]</w:t>
            </w:r>
          </w:p>
        </w:tc>
        <w:tc>
          <w:tcPr>
            <w:tcW w:w="0" w:type="auto"/>
          </w:tcPr>
          <w:p w14:paraId="610D35FC"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2DCF876" w14:textId="77777777" w:rsidR="0091502E" w:rsidRPr="0091502E" w:rsidRDefault="0091502E" w:rsidP="00302DC9">
            <w:pPr>
              <w:rPr>
                <w:rFonts w:cs="Segoe UI"/>
                <w:color w:val="24292F"/>
                <w:sz w:val="14"/>
                <w:szCs w:val="18"/>
              </w:rPr>
            </w:pPr>
            <w:r w:rsidRPr="0091502E">
              <w:rPr>
                <w:rFonts w:cs="Segoe UI"/>
                <w:color w:val="24292F"/>
                <w:sz w:val="14"/>
                <w:szCs w:val="18"/>
              </w:rPr>
              <w:t>The request's method (</w:t>
            </w:r>
            <w:r w:rsidRPr="0091502E">
              <w:rPr>
                <w:rStyle w:val="HTMLCode"/>
                <w:rFonts w:ascii="Times New Roman" w:eastAsia="楷体" w:hAnsi="Times New Roman" w:cs="Menlo"/>
                <w:color w:val="24292F"/>
                <w:sz w:val="14"/>
                <w:szCs w:val="18"/>
              </w:rPr>
              <w:t>POST</w:t>
            </w:r>
            <w:r w:rsidRPr="0091502E">
              <w:rPr>
                <w:rFonts w:cs="Segoe UI"/>
                <w:color w:val="24292F"/>
                <w:sz w:val="14"/>
                <w:szCs w:val="18"/>
              </w:rPr>
              <w:t>, </w:t>
            </w:r>
            <w:r w:rsidRPr="0091502E">
              <w:rPr>
                <w:rStyle w:val="HTMLCode"/>
                <w:rFonts w:ascii="Times New Roman" w:eastAsia="楷体" w:hAnsi="Times New Roman" w:cs="Menlo"/>
                <w:color w:val="24292F"/>
                <w:sz w:val="14"/>
                <w:szCs w:val="18"/>
              </w:rPr>
              <w:t>GET</w:t>
            </w:r>
            <w:r w:rsidRPr="0091502E">
              <w:rPr>
                <w:rFonts w:cs="Segoe UI"/>
                <w:color w:val="24292F"/>
                <w:sz w:val="14"/>
                <w:szCs w:val="18"/>
              </w:rPr>
              <w:t>, etc).</w:t>
            </w:r>
          </w:p>
        </w:tc>
      </w:tr>
      <w:tr w:rsidR="0091502E" w:rsidRPr="0091502E" w14:paraId="7FE5F68B" w14:textId="77777777" w:rsidTr="0091502E">
        <w:trPr>
          <w:tblHeader/>
        </w:trPr>
        <w:tc>
          <w:tcPr>
            <w:tcW w:w="0" w:type="auto"/>
          </w:tcPr>
          <w:p w14:paraId="3803318E"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mode</w:t>
            </w:r>
            <w:r w:rsidRPr="0091502E">
              <w:rPr>
                <w:rFonts w:cs="Segoe UI"/>
                <w:color w:val="24292F"/>
                <w:sz w:val="14"/>
                <w:szCs w:val="18"/>
              </w:rPr>
              <w:t>][mode]</w:t>
            </w:r>
          </w:p>
        </w:tc>
        <w:tc>
          <w:tcPr>
            <w:tcW w:w="0" w:type="auto"/>
          </w:tcPr>
          <w:p w14:paraId="6D90F219"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CA48DEF" w14:textId="77777777" w:rsidR="0091502E" w:rsidRPr="0091502E" w:rsidRDefault="0091502E" w:rsidP="00302DC9">
            <w:pPr>
              <w:rPr>
                <w:rFonts w:cs="Segoe UI"/>
                <w:color w:val="24292F"/>
                <w:sz w:val="14"/>
                <w:szCs w:val="18"/>
              </w:rPr>
            </w:pPr>
            <w:r w:rsidRPr="0091502E">
              <w:rPr>
                <w:rFonts w:cs="Segoe UI"/>
                <w:color w:val="24292F"/>
                <w:sz w:val="14"/>
                <w:szCs w:val="18"/>
              </w:rPr>
              <w:t>Indicates the mode of the request (e.g. </w:t>
            </w:r>
            <w:r w:rsidRPr="0091502E">
              <w:rPr>
                <w:rStyle w:val="HTMLCode"/>
                <w:rFonts w:ascii="Times New Roman" w:eastAsia="楷体" w:hAnsi="Times New Roman" w:cs="Menlo"/>
                <w:color w:val="24292F"/>
                <w:sz w:val="14"/>
                <w:szCs w:val="18"/>
              </w:rPr>
              <w:t>cors</w:t>
            </w:r>
            <w:r w:rsidRPr="0091502E">
              <w:rPr>
                <w:rFonts w:cs="Segoe UI"/>
                <w:color w:val="24292F"/>
                <w:sz w:val="14"/>
                <w:szCs w:val="18"/>
              </w:rPr>
              <w:t> ).</w:t>
            </w:r>
          </w:p>
        </w:tc>
      </w:tr>
      <w:tr w:rsidR="0091502E" w:rsidRPr="0091502E" w14:paraId="3BC34D91" w14:textId="77777777" w:rsidTr="0091502E">
        <w:trPr>
          <w:tblHeader/>
        </w:trPr>
        <w:tc>
          <w:tcPr>
            <w:tcW w:w="0" w:type="auto"/>
          </w:tcPr>
          <w:p w14:paraId="343021EA"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w:t>
            </w:r>
            <w:r w:rsidRPr="0091502E">
              <w:rPr>
                <w:rFonts w:cs="Segoe UI"/>
                <w:color w:val="24292F"/>
                <w:sz w:val="14"/>
                <w:szCs w:val="18"/>
              </w:rPr>
              <w:t>][redirect]</w:t>
            </w:r>
          </w:p>
        </w:tc>
        <w:tc>
          <w:tcPr>
            <w:tcW w:w="0" w:type="auto"/>
          </w:tcPr>
          <w:p w14:paraId="3591EBBE"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3A0DBAC8" w14:textId="77777777" w:rsidR="0091502E" w:rsidRPr="0091502E" w:rsidRDefault="0091502E" w:rsidP="00302DC9">
            <w:pPr>
              <w:rPr>
                <w:rFonts w:cs="Segoe UI"/>
                <w:color w:val="24292F"/>
                <w:sz w:val="14"/>
                <w:szCs w:val="18"/>
              </w:rPr>
            </w:pPr>
            <w:r w:rsidRPr="0091502E">
              <w:rPr>
                <w:rFonts w:cs="Segoe UI"/>
                <w:color w:val="24292F"/>
                <w:sz w:val="14"/>
                <w:szCs w:val="18"/>
              </w:rPr>
              <w:t>The mode of how redirects are handled.</w:t>
            </w:r>
          </w:p>
        </w:tc>
      </w:tr>
      <w:tr w:rsidR="0091502E" w:rsidRPr="0091502E" w14:paraId="53670478" w14:textId="77777777" w:rsidTr="0091502E">
        <w:trPr>
          <w:tblHeader/>
        </w:trPr>
        <w:tc>
          <w:tcPr>
            <w:tcW w:w="0" w:type="auto"/>
          </w:tcPr>
          <w:p w14:paraId="4E839562"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referrer</w:t>
            </w:r>
            <w:r w:rsidRPr="0091502E">
              <w:rPr>
                <w:rFonts w:cs="Segoe UI"/>
                <w:color w:val="24292F"/>
                <w:sz w:val="14"/>
                <w:szCs w:val="18"/>
              </w:rPr>
              <w:t>][referrer]</w:t>
            </w:r>
          </w:p>
        </w:tc>
        <w:tc>
          <w:tcPr>
            <w:tcW w:w="0" w:type="auto"/>
          </w:tcPr>
          <w:p w14:paraId="2906A50C"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7EF68C08" w14:textId="77777777" w:rsidR="0091502E" w:rsidRPr="0091502E" w:rsidRDefault="0091502E" w:rsidP="00302DC9">
            <w:pPr>
              <w:rPr>
                <w:rFonts w:cs="Segoe UI"/>
                <w:color w:val="24292F"/>
                <w:sz w:val="14"/>
                <w:szCs w:val="18"/>
              </w:rPr>
            </w:pPr>
            <w:r w:rsidRPr="0091502E">
              <w:rPr>
                <w:rFonts w:cs="Segoe UI"/>
                <w:color w:val="24292F"/>
                <w:sz w:val="14"/>
                <w:szCs w:val="18"/>
              </w:rPr>
              <w:t>The referrer of the request.</w:t>
            </w:r>
          </w:p>
        </w:tc>
      </w:tr>
      <w:tr w:rsidR="0091502E" w:rsidRPr="0091502E" w14:paraId="1620C25E" w14:textId="77777777" w:rsidTr="0091502E">
        <w:trPr>
          <w:tblHeader/>
        </w:trPr>
        <w:tc>
          <w:tcPr>
            <w:tcW w:w="0" w:type="auto"/>
          </w:tcPr>
          <w:p w14:paraId="32234949" w14:textId="77777777" w:rsidR="0091502E" w:rsidRPr="0091502E" w:rsidRDefault="0091502E" w:rsidP="00302DC9">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referrerPolicy</w:t>
            </w:r>
            <w:r w:rsidRPr="0091502E">
              <w:rPr>
                <w:rFonts w:cs="Segoe UI"/>
                <w:color w:val="24292F"/>
                <w:sz w:val="14"/>
                <w:szCs w:val="18"/>
              </w:rPr>
              <w:t>][referrerpolicy]</w:t>
            </w:r>
          </w:p>
        </w:tc>
        <w:tc>
          <w:tcPr>
            <w:tcW w:w="0" w:type="auto"/>
          </w:tcPr>
          <w:p w14:paraId="0EBF3942" w14:textId="77777777" w:rsidR="0091502E" w:rsidRPr="0091502E" w:rsidRDefault="0091502E" w:rsidP="00302DC9">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5904543E" w14:textId="77777777" w:rsidR="0091502E" w:rsidRPr="0091502E" w:rsidRDefault="0091502E" w:rsidP="00302DC9">
            <w:pPr>
              <w:rPr>
                <w:rFonts w:cs="Segoe UI"/>
                <w:color w:val="24292F"/>
                <w:sz w:val="14"/>
                <w:szCs w:val="18"/>
              </w:rPr>
            </w:pPr>
            <w:r w:rsidRPr="0091502E">
              <w:rPr>
                <w:rFonts w:cs="Segoe UI"/>
                <w:color w:val="24292F"/>
                <w:sz w:val="14"/>
                <w:szCs w:val="18"/>
              </w:rPr>
              <w:t>The referrer policy of the request</w:t>
            </w:r>
          </w:p>
        </w:tc>
      </w:tr>
    </w:tbl>
    <w:p w14:paraId="3422634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All the above properties are read only.</w:t>
      </w:r>
    </w:p>
    <w:p w14:paraId="2646D20A" w14:textId="77777777" w:rsidR="00210E1E" w:rsidRPr="00C82CE8" w:rsidRDefault="00210E1E" w:rsidP="00C82CE8">
      <w:pPr>
        <w:pStyle w:val="Heading3"/>
      </w:pPr>
      <w:bookmarkStart w:id="107" w:name="_Toc114825089"/>
      <w:r w:rsidRPr="00C82CE8">
        <w:t>Methods</w:t>
      </w:r>
      <w:bookmarkEnd w:id="107"/>
    </w:p>
    <w:tbl>
      <w:tblPr>
        <w:tblW w:w="0" w:type="auto"/>
        <w:tblLook w:val="00A0" w:firstRow="1" w:lastRow="0" w:firstColumn="1" w:lastColumn="0" w:noHBand="0" w:noVBand="0"/>
      </w:tblPr>
      <w:tblGrid>
        <w:gridCol w:w="1774"/>
        <w:gridCol w:w="5306"/>
      </w:tblGrid>
      <w:tr w:rsidR="0091502E" w:rsidRPr="0091502E" w14:paraId="6184F989" w14:textId="77777777" w:rsidTr="0091502E">
        <w:trPr>
          <w:tblHeader/>
        </w:trPr>
        <w:tc>
          <w:tcPr>
            <w:tcW w:w="0" w:type="auto"/>
          </w:tcPr>
          <w:p w14:paraId="0AC5C9FA"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60E237D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5D2467CF" w14:textId="77777777" w:rsidTr="0091502E">
        <w:trPr>
          <w:tblHeader/>
        </w:trPr>
        <w:tc>
          <w:tcPr>
            <w:tcW w:w="0" w:type="auto"/>
          </w:tcPr>
          <w:p w14:paraId="4565F315"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arrayBuffer()</w:t>
            </w:r>
            <w:r w:rsidRPr="0091502E">
              <w:rPr>
                <w:rFonts w:cs="Segoe UI"/>
                <w:color w:val="24292F"/>
                <w:sz w:val="14"/>
                <w:szCs w:val="18"/>
              </w:rPr>
              <w:t>][arraybuffer]</w:t>
            </w:r>
          </w:p>
        </w:tc>
        <w:tc>
          <w:tcPr>
            <w:tcW w:w="0" w:type="auto"/>
          </w:tcPr>
          <w:p w14:paraId="732B3F32"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an </w:t>
            </w:r>
            <w:r w:rsidRPr="0091502E">
              <w:rPr>
                <w:rStyle w:val="HTMLCode"/>
                <w:rFonts w:ascii="Times New Roman" w:eastAsia="楷体" w:hAnsi="Times New Roman" w:cs="Menlo"/>
                <w:color w:val="24292F"/>
                <w:sz w:val="14"/>
                <w:szCs w:val="18"/>
              </w:rPr>
              <w:t>ArrayBuffer</w:t>
            </w:r>
            <w:r w:rsidRPr="0091502E">
              <w:rPr>
                <w:rFonts w:cs="Segoe UI"/>
                <w:color w:val="24292F"/>
                <w:sz w:val="14"/>
                <w:szCs w:val="18"/>
              </w:rPr>
              <w:t> object.</w:t>
            </w:r>
          </w:p>
        </w:tc>
      </w:tr>
      <w:tr w:rsidR="0091502E" w:rsidRPr="0091502E" w14:paraId="4657EDC4" w14:textId="77777777" w:rsidTr="0091502E">
        <w:trPr>
          <w:tblHeader/>
        </w:trPr>
        <w:tc>
          <w:tcPr>
            <w:tcW w:w="0" w:type="auto"/>
          </w:tcPr>
          <w:p w14:paraId="58AF59C6"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blob()</w:t>
            </w:r>
            <w:r w:rsidRPr="0091502E">
              <w:rPr>
                <w:rFonts w:cs="Segoe UI"/>
                <w:color w:val="24292F"/>
                <w:sz w:val="14"/>
                <w:szCs w:val="18"/>
              </w:rPr>
              <w:t>][blob]</w:t>
            </w:r>
          </w:p>
        </w:tc>
        <w:tc>
          <w:tcPr>
            <w:tcW w:w="0" w:type="auto"/>
          </w:tcPr>
          <w:p w14:paraId="5A13D825"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 </w:t>
            </w:r>
            <w:r w:rsidRPr="0091502E">
              <w:rPr>
                <w:rStyle w:val="HTMLCode"/>
                <w:rFonts w:ascii="Times New Roman" w:eastAsia="楷体" w:hAnsi="Times New Roman" w:cs="Menlo"/>
                <w:color w:val="24292F"/>
                <w:sz w:val="14"/>
                <w:szCs w:val="18"/>
              </w:rPr>
              <w:t>Blob</w:t>
            </w:r>
            <w:r w:rsidRPr="0091502E">
              <w:rPr>
                <w:rFonts w:cs="Segoe UI"/>
                <w:color w:val="24292F"/>
                <w:sz w:val="14"/>
                <w:szCs w:val="18"/>
              </w:rPr>
              <w:t> object.</w:t>
            </w:r>
          </w:p>
        </w:tc>
      </w:tr>
      <w:tr w:rsidR="0091502E" w:rsidRPr="0091502E" w14:paraId="72B1BA9D" w14:textId="77777777" w:rsidTr="0091502E">
        <w:trPr>
          <w:tblHeader/>
        </w:trPr>
        <w:tc>
          <w:tcPr>
            <w:tcW w:w="0" w:type="auto"/>
          </w:tcPr>
          <w:p w14:paraId="36494861"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formData()</w:t>
            </w:r>
            <w:r w:rsidRPr="0091502E">
              <w:rPr>
                <w:rFonts w:cs="Segoe UI"/>
                <w:color w:val="24292F"/>
                <w:sz w:val="14"/>
                <w:szCs w:val="18"/>
              </w:rPr>
              <w:t>][formdata]</w:t>
            </w:r>
          </w:p>
        </w:tc>
        <w:tc>
          <w:tcPr>
            <w:tcW w:w="0" w:type="auto"/>
          </w:tcPr>
          <w:p w14:paraId="346A725A"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 </w:t>
            </w:r>
            <w:r w:rsidRPr="0091502E">
              <w:rPr>
                <w:rStyle w:val="HTMLCode"/>
                <w:rFonts w:ascii="Times New Roman" w:eastAsia="楷体" w:hAnsi="Times New Roman" w:cs="Menlo"/>
                <w:color w:val="24292F"/>
                <w:sz w:val="14"/>
                <w:szCs w:val="18"/>
              </w:rPr>
              <w:t>FormData</w:t>
            </w:r>
            <w:r w:rsidRPr="0091502E">
              <w:rPr>
                <w:rFonts w:cs="Segoe UI"/>
                <w:color w:val="24292F"/>
                <w:sz w:val="14"/>
                <w:szCs w:val="18"/>
              </w:rPr>
              <w:t> object.</w:t>
            </w:r>
          </w:p>
        </w:tc>
      </w:tr>
      <w:tr w:rsidR="0091502E" w:rsidRPr="0091502E" w14:paraId="0A722622" w14:textId="77777777" w:rsidTr="0091502E">
        <w:trPr>
          <w:tblHeader/>
        </w:trPr>
        <w:tc>
          <w:tcPr>
            <w:tcW w:w="0" w:type="auto"/>
          </w:tcPr>
          <w:p w14:paraId="275103A9"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json()</w:t>
            </w:r>
            <w:r w:rsidRPr="0091502E">
              <w:rPr>
                <w:rFonts w:cs="Segoe UI"/>
                <w:color w:val="24292F"/>
                <w:sz w:val="14"/>
                <w:szCs w:val="18"/>
              </w:rPr>
              <w:t>][json]</w:t>
            </w:r>
          </w:p>
        </w:tc>
        <w:tc>
          <w:tcPr>
            <w:tcW w:w="0" w:type="auto"/>
          </w:tcPr>
          <w:p w14:paraId="6A063027"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parses it as JSON and returns a JavaScript object.</w:t>
            </w:r>
          </w:p>
        </w:tc>
      </w:tr>
      <w:tr w:rsidR="0091502E" w:rsidRPr="0091502E" w14:paraId="0A04B0CC" w14:textId="77777777" w:rsidTr="0091502E">
        <w:trPr>
          <w:tblHeader/>
        </w:trPr>
        <w:tc>
          <w:tcPr>
            <w:tcW w:w="0" w:type="auto"/>
          </w:tcPr>
          <w:p w14:paraId="582D9149"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text()</w:t>
            </w:r>
            <w:r w:rsidRPr="0091502E">
              <w:rPr>
                <w:rFonts w:cs="Segoe UI"/>
                <w:color w:val="24292F"/>
                <w:sz w:val="14"/>
                <w:szCs w:val="18"/>
              </w:rPr>
              <w:t>][text]</w:t>
            </w:r>
          </w:p>
        </w:tc>
        <w:tc>
          <w:tcPr>
            <w:tcW w:w="0" w:type="auto"/>
          </w:tcPr>
          <w:p w14:paraId="672B7A6E" w14:textId="77777777" w:rsidR="0091502E" w:rsidRPr="0091502E" w:rsidRDefault="0091502E" w:rsidP="007E48B5">
            <w:pPr>
              <w:rPr>
                <w:rFonts w:cs="Segoe UI"/>
                <w:color w:val="24292F"/>
                <w:sz w:val="14"/>
                <w:szCs w:val="18"/>
              </w:rPr>
            </w:pPr>
            <w:r w:rsidRPr="0091502E">
              <w:rPr>
                <w:rFonts w:cs="Segoe UI"/>
                <w:color w:val="24292F"/>
                <w:sz w:val="14"/>
                <w:szCs w:val="18"/>
              </w:rPr>
              <w:t>Reads the body stream to its completion and returns a USVString object (text).</w:t>
            </w:r>
          </w:p>
        </w:tc>
      </w:tr>
      <w:tr w:rsidR="0091502E" w:rsidRPr="0091502E" w14:paraId="21194303" w14:textId="77777777" w:rsidTr="0091502E">
        <w:trPr>
          <w:tblHeader/>
        </w:trPr>
        <w:tc>
          <w:tcPr>
            <w:tcW w:w="0" w:type="auto"/>
          </w:tcPr>
          <w:p w14:paraId="70FF259F" w14:textId="77777777" w:rsidR="0091502E" w:rsidRPr="0091502E" w:rsidRDefault="0091502E" w:rsidP="007E48B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clone()</w:t>
            </w:r>
            <w:r w:rsidRPr="0091502E">
              <w:rPr>
                <w:rFonts w:cs="Segoe UI"/>
                <w:color w:val="24292F"/>
                <w:sz w:val="14"/>
                <w:szCs w:val="18"/>
              </w:rPr>
              <w:t>][clone]</w:t>
            </w:r>
          </w:p>
        </w:tc>
        <w:tc>
          <w:tcPr>
            <w:tcW w:w="0" w:type="auto"/>
          </w:tcPr>
          <w:p w14:paraId="075348B7" w14:textId="77777777" w:rsidR="0091502E" w:rsidRPr="0091502E" w:rsidRDefault="0091502E" w:rsidP="007E48B5">
            <w:pPr>
              <w:rPr>
                <w:rFonts w:cs="Segoe UI"/>
                <w:color w:val="24292F"/>
                <w:sz w:val="14"/>
                <w:szCs w:val="18"/>
              </w:rPr>
            </w:pPr>
            <w:r w:rsidRPr="0091502E">
              <w:rPr>
                <w:rFonts w:cs="Segoe UI"/>
                <w:color w:val="24292F"/>
                <w:sz w:val="14"/>
                <w:szCs w:val="18"/>
              </w:rPr>
              <w:t>Clones the Request object.</w:t>
            </w:r>
          </w:p>
        </w:tc>
      </w:tr>
    </w:tbl>
    <w:p w14:paraId="08381231" w14:textId="77777777" w:rsidR="00210E1E" w:rsidRPr="00C82CE8" w:rsidRDefault="00210E1E" w:rsidP="00C82CE8">
      <w:pPr>
        <w:pStyle w:val="Heading3"/>
      </w:pPr>
      <w:bookmarkStart w:id="108" w:name="_Toc114825090"/>
      <w:r w:rsidRPr="00C82CE8">
        <w:lastRenderedPageBreak/>
        <w:t>Example</w:t>
      </w:r>
      <w:bookmarkEnd w:id="108"/>
    </w:p>
    <w:p w14:paraId="6A1E8457"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2FC7F3B2" w14:textId="77777777" w:rsidR="00210E1E" w:rsidRPr="00C82CE8" w:rsidRDefault="00210E1E" w:rsidP="00E264E6">
      <w:pPr>
        <w:pStyle w:val="HTMLPreformatted"/>
        <w:snapToGrid w:val="0"/>
        <w:rPr>
          <w:rFonts w:ascii="Times New Roman" w:hAnsi="Times New Roman" w:cs="Menlo"/>
          <w:color w:val="24292F"/>
          <w:szCs w:val="18"/>
        </w:rPr>
      </w:pPr>
    </w:p>
    <w:p w14:paraId="24DCB15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_req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18BD02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Create a post request</w:t>
      </w:r>
    </w:p>
    <w:p w14:paraId="2BBD9D4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Request("https://post.deno.dev",</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4473AE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p>
    <w:p w14:paraId="5BAAA94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JSON.stringify({</w:t>
      </w:r>
    </w:p>
    <w:p w14:paraId="3D2CAC9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message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"Hello world!",</w:t>
      </w:r>
    </w:p>
    <w:p w14:paraId="75E6AFC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DF1DCE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2B4569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4B69F1E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A724D7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E119AB4" w14:textId="77777777" w:rsidR="00210E1E" w:rsidRPr="00C82CE8" w:rsidRDefault="00210E1E" w:rsidP="00E264E6">
      <w:pPr>
        <w:pStyle w:val="HTMLPreformatted"/>
        <w:snapToGrid w:val="0"/>
        <w:rPr>
          <w:rFonts w:ascii="Times New Roman" w:hAnsi="Times New Roman" w:cs="Menlo"/>
          <w:color w:val="24292F"/>
          <w:szCs w:val="18"/>
        </w:rPr>
      </w:pPr>
    </w:p>
    <w:p w14:paraId="1468BD2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POST</w:t>
      </w:r>
    </w:p>
    <w:p w14:paraId="112CC81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application/json</w:t>
      </w:r>
    </w:p>
    <w:p w14:paraId="7E044B01" w14:textId="77777777" w:rsidR="00210E1E" w:rsidRPr="00C82CE8" w:rsidRDefault="00210E1E" w:rsidP="00E264E6">
      <w:pPr>
        <w:pStyle w:val="HTMLPreformatted"/>
        <w:snapToGrid w:val="0"/>
        <w:rPr>
          <w:rFonts w:ascii="Times New Roman" w:hAnsi="Times New Roman" w:cs="Menlo"/>
          <w:color w:val="24292F"/>
          <w:szCs w:val="18"/>
        </w:rPr>
      </w:pPr>
    </w:p>
    <w:p w14:paraId="05BE57D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fetch(</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723D350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3127A6BB" w14:textId="77777777" w:rsidR="00210E1E" w:rsidRPr="00C82CE8" w:rsidRDefault="00210E1E" w:rsidP="00E264E6">
      <w:pPr>
        <w:pStyle w:val="HTMLPreformatted"/>
        <w:snapToGrid w:val="0"/>
        <w:rPr>
          <w:rFonts w:ascii="Times New Roman" w:hAnsi="Times New Roman" w:cs="Menlo"/>
          <w:color w:val="24292F"/>
          <w:szCs w:val="18"/>
        </w:rPr>
      </w:pPr>
    </w:p>
    <w:p w14:paraId="59342A7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7CFEBDAC" w14:textId="556F8B3E" w:rsidR="000727D9" w:rsidRPr="00AE601B" w:rsidRDefault="00000000" w:rsidP="00AE601B">
      <w:pPr>
        <w:pStyle w:val="Heading2"/>
      </w:pPr>
      <w:hyperlink r:id="rId226" w:history="1">
        <w:bookmarkStart w:id="109" w:name="_Toc114825091"/>
        <w:r w:rsidR="000727D9" w:rsidRPr="00AE601B">
          <w:rPr>
            <w:rStyle w:val="Hyperlink"/>
            <w:color w:val="auto"/>
            <w:u w:val="none"/>
          </w:rPr>
          <w:t>Response</w:t>
        </w:r>
        <w:bookmarkEnd w:id="109"/>
      </w:hyperlink>
    </w:p>
    <w:p w14:paraId="7A7B253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27" w:history="1">
        <w:r w:rsidRPr="00C82CE8">
          <w:rPr>
            <w:rStyle w:val="Hyperlink"/>
            <w:rFonts w:ascii="Times New Roman" w:hAnsi="Times New Roman" w:cs="Segoe UI"/>
            <w:szCs w:val="18"/>
          </w:rPr>
          <w:t>Response</w:t>
        </w:r>
      </w:hyperlink>
      <w:r w:rsidRPr="00C82CE8">
        <w:rPr>
          <w:rFonts w:ascii="Times New Roman" w:hAnsi="Times New Roman" w:cs="Segoe UI"/>
          <w:color w:val="24292F"/>
          <w:szCs w:val="18"/>
        </w:rPr>
        <w:t> interface is part of the Fetch API and represents a response resource of fetch().</w:t>
      </w:r>
    </w:p>
    <w:p w14:paraId="615057C5"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28" w:anchor="constructor" w:history="1">
        <w:r w:rsidR="00210E1E" w:rsidRPr="00C82CE8">
          <w:rPr>
            <w:rStyle w:val="Hyperlink"/>
            <w:rFonts w:cs="Segoe UI"/>
            <w:szCs w:val="18"/>
          </w:rPr>
          <w:t>Constructor</w:t>
        </w:r>
      </w:hyperlink>
    </w:p>
    <w:p w14:paraId="62440CD6" w14:textId="77777777" w:rsidR="00210E1E" w:rsidRPr="00C82CE8" w:rsidRDefault="00000000" w:rsidP="00EE3540">
      <w:pPr>
        <w:widowControl/>
        <w:numPr>
          <w:ilvl w:val="1"/>
          <w:numId w:val="60"/>
        </w:numPr>
        <w:tabs>
          <w:tab w:val="clear" w:pos="1440"/>
          <w:tab w:val="left" w:pos="720"/>
        </w:tabs>
        <w:ind w:left="0" w:firstLine="0"/>
        <w:rPr>
          <w:rFonts w:cs="Segoe UI"/>
          <w:color w:val="24292F"/>
          <w:szCs w:val="18"/>
        </w:rPr>
      </w:pPr>
      <w:hyperlink r:id="rId229" w:anchor="parameters" w:history="1">
        <w:r w:rsidR="00210E1E" w:rsidRPr="00C82CE8">
          <w:rPr>
            <w:rStyle w:val="Hyperlink"/>
            <w:rFonts w:cs="Segoe UI"/>
            <w:szCs w:val="18"/>
          </w:rPr>
          <w:t>Parameters</w:t>
        </w:r>
      </w:hyperlink>
    </w:p>
    <w:p w14:paraId="67AD59A3"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30" w:anchor="properties" w:history="1">
        <w:r w:rsidR="00210E1E" w:rsidRPr="00C82CE8">
          <w:rPr>
            <w:rStyle w:val="Hyperlink"/>
            <w:rFonts w:cs="Segoe UI"/>
            <w:szCs w:val="18"/>
          </w:rPr>
          <w:t>Properties</w:t>
        </w:r>
      </w:hyperlink>
    </w:p>
    <w:p w14:paraId="0054B1A3"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31" w:anchor="methods" w:history="1">
        <w:r w:rsidR="00210E1E" w:rsidRPr="00C82CE8">
          <w:rPr>
            <w:rStyle w:val="Hyperlink"/>
            <w:rFonts w:cs="Segoe UI"/>
            <w:szCs w:val="18"/>
          </w:rPr>
          <w:t>Methods</w:t>
        </w:r>
      </w:hyperlink>
    </w:p>
    <w:p w14:paraId="4C2F7183" w14:textId="77777777" w:rsidR="00210E1E" w:rsidRPr="00C82CE8" w:rsidRDefault="00000000" w:rsidP="00EE3540">
      <w:pPr>
        <w:widowControl/>
        <w:numPr>
          <w:ilvl w:val="0"/>
          <w:numId w:val="60"/>
        </w:numPr>
        <w:tabs>
          <w:tab w:val="clear" w:pos="720"/>
          <w:tab w:val="left" w:pos="360"/>
        </w:tabs>
        <w:ind w:left="0" w:firstLine="0"/>
        <w:rPr>
          <w:rFonts w:cs="Segoe UI"/>
          <w:color w:val="24292F"/>
          <w:szCs w:val="18"/>
        </w:rPr>
      </w:pPr>
      <w:hyperlink r:id="rId232" w:anchor="example" w:history="1">
        <w:r w:rsidR="00210E1E" w:rsidRPr="00C82CE8">
          <w:rPr>
            <w:rStyle w:val="Hyperlink"/>
            <w:rFonts w:cs="Segoe UI"/>
            <w:szCs w:val="18"/>
          </w:rPr>
          <w:t>Example</w:t>
        </w:r>
      </w:hyperlink>
    </w:p>
    <w:p w14:paraId="53228A61" w14:textId="77777777" w:rsidR="00210E1E" w:rsidRPr="00C82CE8" w:rsidRDefault="00210E1E" w:rsidP="00C82CE8">
      <w:pPr>
        <w:pStyle w:val="Heading3"/>
      </w:pPr>
      <w:bookmarkStart w:id="110" w:name="_Toc114825092"/>
      <w:r w:rsidRPr="00C82CE8">
        <w:t>Constructor</w:t>
      </w:r>
      <w:bookmarkEnd w:id="110"/>
    </w:p>
    <w:p w14:paraId="6F2380A7"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Response() constructor creates a new Response instance.</w:t>
      </w:r>
    </w:p>
    <w:p w14:paraId="400B899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response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init</w:t>
      </w:r>
      <w:r w:rsidRPr="00C82CE8">
        <w:rPr>
          <w:rStyle w:val="token"/>
          <w:rFonts w:ascii="Times New Roman" w:hAnsi="Times New Roman" w:cs="Menlo"/>
          <w:color w:val="24292F"/>
          <w:szCs w:val="18"/>
        </w:rPr>
        <w:t>);</w:t>
      </w:r>
    </w:p>
    <w:p w14:paraId="15A9661B"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543"/>
        <w:gridCol w:w="4378"/>
        <w:gridCol w:w="707"/>
        <w:gridCol w:w="1997"/>
      </w:tblGrid>
      <w:tr w:rsidR="0091502E" w:rsidRPr="0091502E" w14:paraId="489996A2" w14:textId="77777777" w:rsidTr="0091502E">
        <w:trPr>
          <w:tblHeader/>
        </w:trPr>
        <w:tc>
          <w:tcPr>
            <w:tcW w:w="0" w:type="auto"/>
          </w:tcPr>
          <w:p w14:paraId="28C86632"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2B05561F"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06C5A175"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66CFAFD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72EB75E9" w14:textId="77777777" w:rsidTr="0091502E">
        <w:trPr>
          <w:tblHeader/>
        </w:trPr>
        <w:tc>
          <w:tcPr>
            <w:tcW w:w="0" w:type="auto"/>
          </w:tcPr>
          <w:p w14:paraId="4734A249" w14:textId="77777777" w:rsidR="0091502E" w:rsidRPr="0091502E" w:rsidRDefault="0091502E" w:rsidP="00C243C2">
            <w:pPr>
              <w:rPr>
                <w:rFonts w:cs="Segoe UI"/>
                <w:color w:val="24292F"/>
                <w:sz w:val="14"/>
                <w:szCs w:val="18"/>
              </w:rPr>
            </w:pPr>
            <w:r w:rsidRPr="0091502E">
              <w:rPr>
                <w:rFonts w:cs="Segoe UI"/>
                <w:color w:val="24292F"/>
                <w:sz w:val="14"/>
                <w:szCs w:val="18"/>
              </w:rPr>
              <w:t>body</w:t>
            </w:r>
          </w:p>
        </w:tc>
        <w:tc>
          <w:tcPr>
            <w:tcW w:w="0" w:type="auto"/>
          </w:tcPr>
          <w:p w14:paraId="4942B7C4"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Blob</w:t>
            </w:r>
            <w:r w:rsidRPr="0091502E">
              <w:rPr>
                <w:rFonts w:cs="Segoe UI"/>
                <w:color w:val="24292F"/>
                <w:sz w:val="14"/>
                <w:szCs w:val="18"/>
              </w:rPr>
              <w:t>, </w:t>
            </w:r>
            <w:r w:rsidRPr="0091502E">
              <w:rPr>
                <w:rStyle w:val="HTMLCode"/>
                <w:rFonts w:ascii="Times New Roman" w:eastAsia="楷体" w:hAnsi="Times New Roman" w:cs="Menlo"/>
                <w:color w:val="24292F"/>
                <w:sz w:val="14"/>
                <w:szCs w:val="18"/>
              </w:rPr>
              <w:t>BufferSource</w:t>
            </w:r>
            <w:r w:rsidRPr="0091502E">
              <w:rPr>
                <w:rFonts w:cs="Segoe UI"/>
                <w:color w:val="24292F"/>
                <w:sz w:val="14"/>
                <w:szCs w:val="18"/>
              </w:rPr>
              <w:t>, </w:t>
            </w:r>
            <w:r w:rsidRPr="0091502E">
              <w:rPr>
                <w:rStyle w:val="HTMLCode"/>
                <w:rFonts w:ascii="Times New Roman" w:eastAsia="楷体" w:hAnsi="Times New Roman" w:cs="Menlo"/>
                <w:color w:val="24292F"/>
                <w:sz w:val="14"/>
                <w:szCs w:val="18"/>
              </w:rPr>
              <w:t>FormData</w:t>
            </w:r>
            <w:r w:rsidRPr="0091502E">
              <w:rPr>
                <w:rFonts w:cs="Segoe UI"/>
                <w:color w:val="24292F"/>
                <w:sz w:val="14"/>
                <w:szCs w:val="18"/>
              </w:rPr>
              <w:t>, </w:t>
            </w:r>
            <w:r w:rsidRPr="0091502E">
              <w:rPr>
                <w:rStyle w:val="HTMLCode"/>
                <w:rFonts w:ascii="Times New Roman" w:eastAsia="楷体" w:hAnsi="Times New Roman" w:cs="Menlo"/>
                <w:color w:val="24292F"/>
                <w:sz w:val="14"/>
                <w:szCs w:val="18"/>
              </w:rPr>
              <w:t>ReadableStream</w:t>
            </w:r>
            <w:r w:rsidRPr="0091502E">
              <w:rPr>
                <w:rFonts w:cs="Segoe UI"/>
                <w:color w:val="24292F"/>
                <w:sz w:val="14"/>
                <w:szCs w:val="18"/>
              </w:rPr>
              <w:t>, </w:t>
            </w:r>
            <w:r w:rsidRPr="0091502E">
              <w:rPr>
                <w:rStyle w:val="HTMLCode"/>
                <w:rFonts w:ascii="Times New Roman" w:eastAsia="楷体" w:hAnsi="Times New Roman" w:cs="Menlo"/>
                <w:color w:val="24292F"/>
                <w:sz w:val="14"/>
                <w:szCs w:val="18"/>
              </w:rPr>
              <w:t>URLSearchParams</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USVString</w:t>
            </w:r>
          </w:p>
        </w:tc>
        <w:tc>
          <w:tcPr>
            <w:tcW w:w="0" w:type="auto"/>
          </w:tcPr>
          <w:p w14:paraId="1F90AD9A"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0C60A6CB" w14:textId="77777777" w:rsidR="0091502E" w:rsidRPr="0091502E" w:rsidRDefault="0091502E" w:rsidP="00C243C2">
            <w:pPr>
              <w:rPr>
                <w:rFonts w:cs="Segoe UI"/>
                <w:color w:val="24292F"/>
                <w:sz w:val="14"/>
                <w:szCs w:val="18"/>
              </w:rPr>
            </w:pPr>
            <w:r w:rsidRPr="0091502E">
              <w:rPr>
                <w:rFonts w:cs="Segoe UI"/>
                <w:color w:val="24292F"/>
                <w:sz w:val="14"/>
                <w:szCs w:val="18"/>
              </w:rPr>
              <w:t>The body of the response. The default value is </w:t>
            </w:r>
            <w:r w:rsidRPr="0091502E">
              <w:rPr>
                <w:rStyle w:val="HTMLCode"/>
                <w:rFonts w:ascii="Times New Roman" w:eastAsia="楷体" w:hAnsi="Times New Roman" w:cs="Menlo"/>
                <w:color w:val="24292F"/>
                <w:sz w:val="14"/>
                <w:szCs w:val="18"/>
              </w:rPr>
              <w:t>null</w:t>
            </w:r>
            <w:r w:rsidRPr="0091502E">
              <w:rPr>
                <w:rFonts w:cs="Segoe UI"/>
                <w:color w:val="24292F"/>
                <w:sz w:val="14"/>
                <w:szCs w:val="18"/>
              </w:rPr>
              <w:t>.</w:t>
            </w:r>
          </w:p>
        </w:tc>
      </w:tr>
      <w:tr w:rsidR="0091502E" w:rsidRPr="0091502E" w14:paraId="3038A012" w14:textId="77777777" w:rsidTr="0091502E">
        <w:trPr>
          <w:tblHeader/>
        </w:trPr>
        <w:tc>
          <w:tcPr>
            <w:tcW w:w="0" w:type="auto"/>
          </w:tcPr>
          <w:p w14:paraId="4E176660" w14:textId="77777777" w:rsidR="0091502E" w:rsidRPr="0091502E" w:rsidRDefault="0091502E" w:rsidP="00C243C2">
            <w:pPr>
              <w:rPr>
                <w:rFonts w:cs="Segoe UI"/>
                <w:color w:val="24292F"/>
                <w:sz w:val="14"/>
                <w:szCs w:val="18"/>
              </w:rPr>
            </w:pPr>
            <w:r w:rsidRPr="0091502E">
              <w:rPr>
                <w:rFonts w:cs="Segoe UI"/>
                <w:color w:val="24292F"/>
                <w:sz w:val="14"/>
                <w:szCs w:val="18"/>
              </w:rPr>
              <w:t>init</w:t>
            </w:r>
          </w:p>
        </w:tc>
        <w:tc>
          <w:tcPr>
            <w:tcW w:w="0" w:type="auto"/>
          </w:tcPr>
          <w:p w14:paraId="72BF5F17"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ResponseInit</w:t>
            </w:r>
          </w:p>
        </w:tc>
        <w:tc>
          <w:tcPr>
            <w:tcW w:w="0" w:type="auto"/>
          </w:tcPr>
          <w:p w14:paraId="32AFFCFA" w14:textId="77777777" w:rsidR="0091502E" w:rsidRPr="0091502E" w:rsidRDefault="0091502E" w:rsidP="00C243C2">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2488D3F8" w14:textId="77777777" w:rsidR="0091502E" w:rsidRPr="0091502E" w:rsidRDefault="0091502E" w:rsidP="00C243C2">
            <w:pPr>
              <w:rPr>
                <w:rFonts w:cs="Segoe UI"/>
                <w:color w:val="24292F"/>
                <w:sz w:val="14"/>
                <w:szCs w:val="18"/>
              </w:rPr>
            </w:pPr>
            <w:r w:rsidRPr="0091502E">
              <w:rPr>
                <w:rFonts w:cs="Segoe UI"/>
                <w:color w:val="24292F"/>
                <w:sz w:val="14"/>
                <w:szCs w:val="18"/>
              </w:rPr>
              <w:t>An optional object that allows setting status and headers of the response.</w:t>
            </w:r>
          </w:p>
        </w:tc>
      </w:tr>
    </w:tbl>
    <w:p w14:paraId="1A1DD52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return type is a </w:t>
      </w:r>
      <w:r w:rsidRPr="00C82CE8">
        <w:rPr>
          <w:rStyle w:val="HTMLCode"/>
          <w:rFonts w:ascii="Times New Roman" w:eastAsia="楷体" w:hAnsi="Times New Roman" w:cs="Menlo"/>
          <w:color w:val="24292F"/>
          <w:sz w:val="18"/>
          <w:szCs w:val="18"/>
        </w:rPr>
        <w:t>Response</w:t>
      </w:r>
      <w:r w:rsidRPr="00C82CE8">
        <w:rPr>
          <w:rFonts w:ascii="Times New Roman" w:hAnsi="Times New Roman" w:cs="Segoe UI"/>
          <w:color w:val="24292F"/>
          <w:szCs w:val="18"/>
        </w:rPr>
        <w:t> instance.</w:t>
      </w:r>
    </w:p>
    <w:p w14:paraId="0587E050" w14:textId="77777777" w:rsidR="00210E1E" w:rsidRPr="00C82CE8" w:rsidRDefault="00210E1E" w:rsidP="00E264E6">
      <w:pPr>
        <w:pStyle w:val="Heading5"/>
        <w:rPr>
          <w:rFonts w:cs="Segoe UI"/>
          <w:szCs w:val="18"/>
        </w:rPr>
      </w:pPr>
      <w:r w:rsidRPr="00C82CE8">
        <w:rPr>
          <w:rStyle w:val="HTMLCode"/>
          <w:rFonts w:ascii="Times New Roman" w:eastAsia="楷体" w:hAnsi="Times New Roman" w:cs="Menlo"/>
          <w:color w:val="24292F"/>
          <w:sz w:val="18"/>
          <w:szCs w:val="18"/>
        </w:rPr>
        <w:t>ResponseInit</w:t>
      </w:r>
    </w:p>
    <w:tbl>
      <w:tblPr>
        <w:tblW w:w="0" w:type="auto"/>
        <w:tblLook w:val="00A0" w:firstRow="1" w:lastRow="0" w:firstColumn="1" w:lastColumn="0" w:noHBand="0" w:noVBand="0"/>
      </w:tblPr>
      <w:tblGrid>
        <w:gridCol w:w="782"/>
        <w:gridCol w:w="2824"/>
        <w:gridCol w:w="707"/>
        <w:gridCol w:w="3163"/>
      </w:tblGrid>
      <w:tr w:rsidR="0091502E" w:rsidRPr="0091502E" w14:paraId="0F543DA5" w14:textId="77777777" w:rsidTr="0091502E">
        <w:trPr>
          <w:tblHeader/>
        </w:trPr>
        <w:tc>
          <w:tcPr>
            <w:tcW w:w="0" w:type="auto"/>
          </w:tcPr>
          <w:p w14:paraId="281C44F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5F8DE3F6"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616F2B5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00DF3DD8"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54BE4EDD" w14:textId="77777777" w:rsidTr="0091502E">
        <w:trPr>
          <w:tblHeader/>
        </w:trPr>
        <w:tc>
          <w:tcPr>
            <w:tcW w:w="0" w:type="auto"/>
          </w:tcPr>
          <w:p w14:paraId="2DCDA2EF"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status</w:t>
            </w:r>
          </w:p>
        </w:tc>
        <w:tc>
          <w:tcPr>
            <w:tcW w:w="0" w:type="auto"/>
          </w:tcPr>
          <w:p w14:paraId="44F06E72"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number</w:t>
            </w:r>
          </w:p>
        </w:tc>
        <w:tc>
          <w:tcPr>
            <w:tcW w:w="0" w:type="auto"/>
          </w:tcPr>
          <w:p w14:paraId="56C9F5C6"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1CE693BC" w14:textId="77777777" w:rsidR="0091502E" w:rsidRPr="0091502E" w:rsidRDefault="0091502E" w:rsidP="00300C9D">
            <w:pPr>
              <w:rPr>
                <w:rFonts w:cs="Segoe UI"/>
                <w:color w:val="24292F"/>
                <w:sz w:val="14"/>
                <w:szCs w:val="18"/>
              </w:rPr>
            </w:pPr>
            <w:r w:rsidRPr="0091502E">
              <w:rPr>
                <w:rFonts w:cs="Segoe UI"/>
                <w:color w:val="24292F"/>
                <w:sz w:val="14"/>
                <w:szCs w:val="18"/>
              </w:rPr>
              <w:t>The status code of the response.</w:t>
            </w:r>
          </w:p>
        </w:tc>
      </w:tr>
      <w:tr w:rsidR="0091502E" w:rsidRPr="0091502E" w14:paraId="79351C34" w14:textId="77777777" w:rsidTr="0091502E">
        <w:trPr>
          <w:tblHeader/>
        </w:trPr>
        <w:tc>
          <w:tcPr>
            <w:tcW w:w="0" w:type="auto"/>
          </w:tcPr>
          <w:p w14:paraId="23E45DA3"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statusText</w:t>
            </w:r>
          </w:p>
        </w:tc>
        <w:tc>
          <w:tcPr>
            <w:tcW w:w="0" w:type="auto"/>
          </w:tcPr>
          <w:p w14:paraId="0AE8F888"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2693235E"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75C09C32" w14:textId="77777777" w:rsidR="0091502E" w:rsidRPr="0091502E" w:rsidRDefault="0091502E" w:rsidP="00300C9D">
            <w:pPr>
              <w:rPr>
                <w:rFonts w:cs="Segoe UI"/>
                <w:color w:val="24292F"/>
                <w:sz w:val="14"/>
                <w:szCs w:val="18"/>
              </w:rPr>
            </w:pPr>
            <w:r w:rsidRPr="0091502E">
              <w:rPr>
                <w:rFonts w:cs="Segoe UI"/>
                <w:color w:val="24292F"/>
                <w:sz w:val="14"/>
                <w:szCs w:val="18"/>
              </w:rPr>
              <w:t>The status message representative of the status code.</w:t>
            </w:r>
          </w:p>
        </w:tc>
      </w:tr>
      <w:tr w:rsidR="0091502E" w:rsidRPr="0091502E" w14:paraId="65A3CFB9" w14:textId="77777777" w:rsidTr="0091502E">
        <w:trPr>
          <w:tblHeader/>
        </w:trPr>
        <w:tc>
          <w:tcPr>
            <w:tcW w:w="0" w:type="auto"/>
          </w:tcPr>
          <w:p w14:paraId="0587E26B"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headers</w:t>
            </w:r>
          </w:p>
        </w:tc>
        <w:tc>
          <w:tcPr>
            <w:tcW w:w="0" w:type="auto"/>
          </w:tcPr>
          <w:p w14:paraId="4905C929"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string[][]</w:t>
            </w:r>
            <w:r w:rsidRPr="0091502E">
              <w:rPr>
                <w:rFonts w:cs="Segoe UI"/>
                <w:color w:val="24292F"/>
                <w:sz w:val="14"/>
                <w:szCs w:val="18"/>
              </w:rPr>
              <w:t> or </w:t>
            </w:r>
            <w:r w:rsidRPr="0091502E">
              <w:rPr>
                <w:rStyle w:val="HTMLCode"/>
                <w:rFonts w:ascii="Times New Roman" w:eastAsia="楷体" w:hAnsi="Times New Roman" w:cs="Menlo"/>
                <w:color w:val="24292F"/>
                <w:sz w:val="14"/>
                <w:szCs w:val="18"/>
              </w:rPr>
              <w:t>Record&lt;string, string&gt;</w:t>
            </w:r>
          </w:p>
        </w:tc>
        <w:tc>
          <w:tcPr>
            <w:tcW w:w="0" w:type="auto"/>
          </w:tcPr>
          <w:p w14:paraId="7E02FCC3" w14:textId="77777777" w:rsidR="0091502E" w:rsidRPr="0091502E" w:rsidRDefault="0091502E" w:rsidP="00300C9D">
            <w:pPr>
              <w:rPr>
                <w:rFonts w:cs="Segoe UI"/>
                <w:color w:val="24292F"/>
                <w:sz w:val="14"/>
                <w:szCs w:val="18"/>
              </w:rPr>
            </w:pPr>
            <w:r w:rsidRPr="0091502E">
              <w:rPr>
                <w:rStyle w:val="HTMLCode"/>
                <w:rFonts w:ascii="Times New Roman" w:eastAsia="楷体" w:hAnsi="Times New Roman" w:cs="Menlo"/>
                <w:color w:val="24292F"/>
                <w:sz w:val="14"/>
                <w:szCs w:val="18"/>
              </w:rPr>
              <w:t>false</w:t>
            </w:r>
          </w:p>
        </w:tc>
        <w:tc>
          <w:tcPr>
            <w:tcW w:w="0" w:type="auto"/>
          </w:tcPr>
          <w:p w14:paraId="53A7C0FF" w14:textId="77777777" w:rsidR="0091502E" w:rsidRPr="0091502E" w:rsidRDefault="0091502E" w:rsidP="00300C9D">
            <w:pPr>
              <w:rPr>
                <w:rFonts w:cs="Segoe UI"/>
                <w:color w:val="24292F"/>
                <w:sz w:val="14"/>
                <w:szCs w:val="18"/>
              </w:rPr>
            </w:pPr>
            <w:r w:rsidRPr="0091502E">
              <w:rPr>
                <w:rFonts w:cs="Segoe UI"/>
                <w:color w:val="24292F"/>
                <w:sz w:val="14"/>
                <w:szCs w:val="18"/>
              </w:rPr>
              <w:t>The HTTP headers of the response.</w:t>
            </w:r>
          </w:p>
        </w:tc>
      </w:tr>
    </w:tbl>
    <w:p w14:paraId="38254C0D" w14:textId="77777777" w:rsidR="00210E1E" w:rsidRPr="00C82CE8" w:rsidRDefault="00210E1E" w:rsidP="00C82CE8">
      <w:pPr>
        <w:pStyle w:val="Heading3"/>
      </w:pPr>
      <w:bookmarkStart w:id="111" w:name="_Toc114825093"/>
      <w:r w:rsidRPr="00C82CE8">
        <w:lastRenderedPageBreak/>
        <w:t>Properties</w:t>
      </w:r>
      <w:bookmarkEnd w:id="111"/>
    </w:p>
    <w:tbl>
      <w:tblPr>
        <w:tblW w:w="0" w:type="auto"/>
        <w:tblLook w:val="00A0" w:firstRow="1" w:lastRow="0" w:firstColumn="1" w:lastColumn="0" w:noHBand="0" w:noVBand="0"/>
      </w:tblPr>
      <w:tblGrid>
        <w:gridCol w:w="1522"/>
        <w:gridCol w:w="1134"/>
        <w:gridCol w:w="778"/>
        <w:gridCol w:w="3525"/>
      </w:tblGrid>
      <w:tr w:rsidR="0091502E" w:rsidRPr="0091502E" w14:paraId="022B8F88" w14:textId="77777777" w:rsidTr="0091502E">
        <w:trPr>
          <w:tblHeader/>
        </w:trPr>
        <w:tc>
          <w:tcPr>
            <w:tcW w:w="0" w:type="auto"/>
          </w:tcPr>
          <w:p w14:paraId="7546F06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3D80819F"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05F9763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read only</w:t>
            </w:r>
          </w:p>
        </w:tc>
        <w:tc>
          <w:tcPr>
            <w:tcW w:w="0" w:type="auto"/>
          </w:tcPr>
          <w:p w14:paraId="4E392AC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4DFA3342" w14:textId="77777777" w:rsidTr="0091502E">
        <w:trPr>
          <w:tblHeader/>
        </w:trPr>
        <w:tc>
          <w:tcPr>
            <w:tcW w:w="0" w:type="auto"/>
          </w:tcPr>
          <w:p w14:paraId="5C2E0974"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w:t>
            </w:r>
            <w:r w:rsidRPr="0091502E">
              <w:rPr>
                <w:rFonts w:cs="Segoe UI"/>
                <w:color w:val="24292F"/>
                <w:sz w:val="14"/>
                <w:szCs w:val="18"/>
              </w:rPr>
              <w:t>][body]</w:t>
            </w:r>
          </w:p>
        </w:tc>
        <w:tc>
          <w:tcPr>
            <w:tcW w:w="0" w:type="auto"/>
          </w:tcPr>
          <w:p w14:paraId="6D2D980F"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ReadableStream</w:t>
            </w:r>
          </w:p>
        </w:tc>
        <w:tc>
          <w:tcPr>
            <w:tcW w:w="0" w:type="auto"/>
          </w:tcPr>
          <w:p w14:paraId="092F5E08"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7936FFA4" w14:textId="77777777" w:rsidR="0091502E" w:rsidRPr="0091502E" w:rsidRDefault="0091502E" w:rsidP="003B0405">
            <w:pPr>
              <w:rPr>
                <w:rFonts w:cs="Segoe UI"/>
                <w:color w:val="24292F"/>
                <w:sz w:val="14"/>
                <w:szCs w:val="18"/>
              </w:rPr>
            </w:pPr>
            <w:r w:rsidRPr="0091502E">
              <w:rPr>
                <w:rFonts w:cs="Segoe UI"/>
                <w:color w:val="24292F"/>
                <w:sz w:val="14"/>
                <w:szCs w:val="18"/>
              </w:rPr>
              <w:t>The getter exposes a </w:t>
            </w:r>
            <w:r w:rsidRPr="0091502E">
              <w:rPr>
                <w:rStyle w:val="HTMLCode"/>
                <w:rFonts w:ascii="Times New Roman" w:eastAsia="楷体" w:hAnsi="Times New Roman" w:cs="Menlo"/>
                <w:color w:val="24292F"/>
                <w:sz w:val="14"/>
                <w:szCs w:val="18"/>
              </w:rPr>
              <w:t>ReadableStream</w:t>
            </w:r>
            <w:r w:rsidRPr="0091502E">
              <w:rPr>
                <w:rFonts w:cs="Segoe UI"/>
                <w:color w:val="24292F"/>
                <w:sz w:val="14"/>
                <w:szCs w:val="18"/>
              </w:rPr>
              <w:t> of the body contents.</w:t>
            </w:r>
          </w:p>
        </w:tc>
      </w:tr>
      <w:tr w:rsidR="0091502E" w:rsidRPr="0091502E" w14:paraId="07654390" w14:textId="77777777" w:rsidTr="0091502E">
        <w:trPr>
          <w:tblHeader/>
        </w:trPr>
        <w:tc>
          <w:tcPr>
            <w:tcW w:w="0" w:type="auto"/>
          </w:tcPr>
          <w:p w14:paraId="128D4E69"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bodyUsed</w:t>
            </w:r>
            <w:r w:rsidRPr="0091502E">
              <w:rPr>
                <w:rFonts w:cs="Segoe UI"/>
                <w:color w:val="24292F"/>
                <w:sz w:val="14"/>
                <w:szCs w:val="18"/>
              </w:rPr>
              <w:t>][bodyused]</w:t>
            </w:r>
          </w:p>
        </w:tc>
        <w:tc>
          <w:tcPr>
            <w:tcW w:w="0" w:type="auto"/>
          </w:tcPr>
          <w:p w14:paraId="5205C70B"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boolean</w:t>
            </w:r>
          </w:p>
        </w:tc>
        <w:tc>
          <w:tcPr>
            <w:tcW w:w="0" w:type="auto"/>
          </w:tcPr>
          <w:p w14:paraId="42B1D3FA"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3B1DF5A3" w14:textId="77777777" w:rsidR="0091502E" w:rsidRPr="0091502E" w:rsidRDefault="0091502E" w:rsidP="003B0405">
            <w:pPr>
              <w:rPr>
                <w:rFonts w:cs="Segoe UI"/>
                <w:color w:val="24292F"/>
                <w:sz w:val="14"/>
                <w:szCs w:val="18"/>
              </w:rPr>
            </w:pPr>
            <w:r w:rsidRPr="0091502E">
              <w:rPr>
                <w:rFonts w:cs="Segoe UI"/>
                <w:color w:val="24292F"/>
                <w:sz w:val="14"/>
                <w:szCs w:val="18"/>
              </w:rPr>
              <w:t>Indicates whether the body content is read.</w:t>
            </w:r>
          </w:p>
        </w:tc>
      </w:tr>
      <w:tr w:rsidR="0091502E" w:rsidRPr="0091502E" w14:paraId="26964395" w14:textId="77777777" w:rsidTr="0091502E">
        <w:trPr>
          <w:tblHeader/>
        </w:trPr>
        <w:tc>
          <w:tcPr>
            <w:tcW w:w="0" w:type="auto"/>
          </w:tcPr>
          <w:p w14:paraId="52DD9A84"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url</w:t>
            </w:r>
            <w:r w:rsidRPr="0091502E">
              <w:rPr>
                <w:rFonts w:cs="Segoe UI"/>
                <w:color w:val="24292F"/>
                <w:sz w:val="14"/>
                <w:szCs w:val="18"/>
              </w:rPr>
              <w:t>][url]</w:t>
            </w:r>
          </w:p>
        </w:tc>
        <w:tc>
          <w:tcPr>
            <w:tcW w:w="0" w:type="auto"/>
          </w:tcPr>
          <w:p w14:paraId="1A7DA46E"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USVString</w:t>
            </w:r>
          </w:p>
        </w:tc>
        <w:tc>
          <w:tcPr>
            <w:tcW w:w="0" w:type="auto"/>
          </w:tcPr>
          <w:p w14:paraId="6119C7B5"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350F49FD" w14:textId="77777777" w:rsidR="0091502E" w:rsidRPr="0091502E" w:rsidRDefault="0091502E" w:rsidP="003B0405">
            <w:pPr>
              <w:rPr>
                <w:rFonts w:cs="Segoe UI"/>
                <w:color w:val="24292F"/>
                <w:sz w:val="14"/>
                <w:szCs w:val="18"/>
              </w:rPr>
            </w:pPr>
            <w:r w:rsidRPr="0091502E">
              <w:rPr>
                <w:rFonts w:cs="Segoe UI"/>
                <w:color w:val="24292F"/>
                <w:sz w:val="14"/>
                <w:szCs w:val="18"/>
              </w:rPr>
              <w:t>The URL of the response.</w:t>
            </w:r>
          </w:p>
        </w:tc>
      </w:tr>
      <w:tr w:rsidR="0091502E" w:rsidRPr="0091502E" w14:paraId="22DA4636" w14:textId="77777777" w:rsidTr="0091502E">
        <w:trPr>
          <w:tblHeader/>
        </w:trPr>
        <w:tc>
          <w:tcPr>
            <w:tcW w:w="0" w:type="auto"/>
          </w:tcPr>
          <w:p w14:paraId="6DAB6858"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][headers]</w:t>
            </w:r>
          </w:p>
        </w:tc>
        <w:tc>
          <w:tcPr>
            <w:tcW w:w="0" w:type="auto"/>
          </w:tcPr>
          <w:p w14:paraId="63CEE12B"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Headers</w:t>
            </w:r>
          </w:p>
        </w:tc>
        <w:tc>
          <w:tcPr>
            <w:tcW w:w="0" w:type="auto"/>
          </w:tcPr>
          <w:p w14:paraId="12A1095D"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46F0E6FD" w14:textId="77777777" w:rsidR="0091502E" w:rsidRPr="0091502E" w:rsidRDefault="0091502E" w:rsidP="003B0405">
            <w:pPr>
              <w:rPr>
                <w:rFonts w:cs="Segoe UI"/>
                <w:color w:val="24292F"/>
                <w:sz w:val="14"/>
                <w:szCs w:val="18"/>
              </w:rPr>
            </w:pPr>
            <w:r w:rsidRPr="0091502E">
              <w:rPr>
                <w:rFonts w:cs="Segoe UI"/>
                <w:color w:val="24292F"/>
                <w:sz w:val="14"/>
                <w:szCs w:val="18"/>
              </w:rPr>
              <w:t>The headers associated with the response.</w:t>
            </w:r>
          </w:p>
        </w:tc>
      </w:tr>
      <w:tr w:rsidR="0091502E" w:rsidRPr="0091502E" w14:paraId="387E643D" w14:textId="77777777" w:rsidTr="0091502E">
        <w:trPr>
          <w:tblHeader/>
        </w:trPr>
        <w:tc>
          <w:tcPr>
            <w:tcW w:w="0" w:type="auto"/>
          </w:tcPr>
          <w:p w14:paraId="2AC45857"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ok</w:t>
            </w:r>
            <w:r w:rsidRPr="0091502E">
              <w:rPr>
                <w:rFonts w:cs="Segoe UI"/>
                <w:color w:val="24292F"/>
                <w:sz w:val="14"/>
                <w:szCs w:val="18"/>
              </w:rPr>
              <w:t>][ok]</w:t>
            </w:r>
          </w:p>
        </w:tc>
        <w:tc>
          <w:tcPr>
            <w:tcW w:w="0" w:type="auto"/>
          </w:tcPr>
          <w:p w14:paraId="497DC976"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boolean</w:t>
            </w:r>
          </w:p>
        </w:tc>
        <w:tc>
          <w:tcPr>
            <w:tcW w:w="0" w:type="auto"/>
          </w:tcPr>
          <w:p w14:paraId="79A6951F"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06B3BDA0" w14:textId="77777777" w:rsidR="0091502E" w:rsidRPr="0091502E" w:rsidRDefault="0091502E" w:rsidP="003B0405">
            <w:pPr>
              <w:rPr>
                <w:rFonts w:cs="Segoe UI"/>
                <w:color w:val="24292F"/>
                <w:sz w:val="14"/>
                <w:szCs w:val="18"/>
              </w:rPr>
            </w:pPr>
            <w:r w:rsidRPr="0091502E">
              <w:rPr>
                <w:rFonts w:cs="Segoe UI"/>
                <w:color w:val="24292F"/>
                <w:sz w:val="14"/>
                <w:szCs w:val="18"/>
              </w:rPr>
              <w:t>Indicates if the response is successful (200-299 status).</w:t>
            </w:r>
          </w:p>
        </w:tc>
      </w:tr>
      <w:tr w:rsidR="0091502E" w:rsidRPr="0091502E" w14:paraId="61508A49" w14:textId="77777777" w:rsidTr="0091502E">
        <w:trPr>
          <w:tblHeader/>
        </w:trPr>
        <w:tc>
          <w:tcPr>
            <w:tcW w:w="0" w:type="auto"/>
          </w:tcPr>
          <w:p w14:paraId="63D84C14"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redirected</w:t>
            </w:r>
            <w:r w:rsidRPr="0091502E">
              <w:rPr>
                <w:rFonts w:cs="Segoe UI"/>
                <w:color w:val="24292F"/>
                <w:sz w:val="14"/>
                <w:szCs w:val="18"/>
              </w:rPr>
              <w:t>][redirected]</w:t>
            </w:r>
          </w:p>
        </w:tc>
        <w:tc>
          <w:tcPr>
            <w:tcW w:w="0" w:type="auto"/>
          </w:tcPr>
          <w:p w14:paraId="7BEB85E3"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boolean</w:t>
            </w:r>
          </w:p>
        </w:tc>
        <w:tc>
          <w:tcPr>
            <w:tcW w:w="0" w:type="auto"/>
          </w:tcPr>
          <w:p w14:paraId="157C4184"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5AEA15BB" w14:textId="77777777" w:rsidR="0091502E" w:rsidRPr="0091502E" w:rsidRDefault="0091502E" w:rsidP="003B0405">
            <w:pPr>
              <w:rPr>
                <w:rFonts w:cs="Segoe UI"/>
                <w:color w:val="24292F"/>
                <w:sz w:val="14"/>
                <w:szCs w:val="18"/>
              </w:rPr>
            </w:pPr>
            <w:r w:rsidRPr="0091502E">
              <w:rPr>
                <w:rFonts w:cs="Segoe UI"/>
                <w:color w:val="24292F"/>
                <w:sz w:val="14"/>
                <w:szCs w:val="18"/>
              </w:rPr>
              <w:t>Indicates if the response is the result of a redirect.</w:t>
            </w:r>
          </w:p>
        </w:tc>
      </w:tr>
      <w:tr w:rsidR="0091502E" w:rsidRPr="0091502E" w14:paraId="4AC3C56D" w14:textId="77777777" w:rsidTr="0091502E">
        <w:trPr>
          <w:tblHeader/>
        </w:trPr>
        <w:tc>
          <w:tcPr>
            <w:tcW w:w="0" w:type="auto"/>
          </w:tcPr>
          <w:p w14:paraId="69D60D2D"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status</w:t>
            </w:r>
            <w:r w:rsidRPr="0091502E">
              <w:rPr>
                <w:rFonts w:cs="Segoe UI"/>
                <w:color w:val="24292F"/>
                <w:sz w:val="14"/>
                <w:szCs w:val="18"/>
              </w:rPr>
              <w:t>][status]</w:t>
            </w:r>
          </w:p>
        </w:tc>
        <w:tc>
          <w:tcPr>
            <w:tcW w:w="0" w:type="auto"/>
          </w:tcPr>
          <w:p w14:paraId="53C45E73"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number</w:t>
            </w:r>
          </w:p>
        </w:tc>
        <w:tc>
          <w:tcPr>
            <w:tcW w:w="0" w:type="auto"/>
          </w:tcPr>
          <w:p w14:paraId="2F683938"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4C67F235" w14:textId="77777777" w:rsidR="0091502E" w:rsidRPr="0091502E" w:rsidRDefault="0091502E" w:rsidP="003B0405">
            <w:pPr>
              <w:rPr>
                <w:rFonts w:cs="Segoe UI"/>
                <w:color w:val="24292F"/>
                <w:sz w:val="14"/>
                <w:szCs w:val="18"/>
              </w:rPr>
            </w:pPr>
            <w:r w:rsidRPr="0091502E">
              <w:rPr>
                <w:rFonts w:cs="Segoe UI"/>
                <w:color w:val="24292F"/>
                <w:sz w:val="14"/>
                <w:szCs w:val="18"/>
              </w:rPr>
              <w:t>The status code of the response</w:t>
            </w:r>
          </w:p>
        </w:tc>
      </w:tr>
      <w:tr w:rsidR="0091502E" w:rsidRPr="0091502E" w14:paraId="22ED4CD5" w14:textId="77777777" w:rsidTr="0091502E">
        <w:trPr>
          <w:tblHeader/>
        </w:trPr>
        <w:tc>
          <w:tcPr>
            <w:tcW w:w="0" w:type="auto"/>
          </w:tcPr>
          <w:p w14:paraId="5379CF32"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statusText</w:t>
            </w:r>
            <w:r w:rsidRPr="0091502E">
              <w:rPr>
                <w:rFonts w:cs="Segoe UI"/>
                <w:color w:val="24292F"/>
                <w:sz w:val="14"/>
                <w:szCs w:val="18"/>
              </w:rPr>
              <w:t>][statustext]</w:t>
            </w:r>
          </w:p>
        </w:tc>
        <w:tc>
          <w:tcPr>
            <w:tcW w:w="0" w:type="auto"/>
          </w:tcPr>
          <w:p w14:paraId="030EA0E3"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633ED145"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7BEF35BB" w14:textId="77777777" w:rsidR="0091502E" w:rsidRPr="0091502E" w:rsidRDefault="0091502E" w:rsidP="003B0405">
            <w:pPr>
              <w:rPr>
                <w:rFonts w:cs="Segoe UI"/>
                <w:color w:val="24292F"/>
                <w:sz w:val="14"/>
                <w:szCs w:val="18"/>
              </w:rPr>
            </w:pPr>
            <w:r w:rsidRPr="0091502E">
              <w:rPr>
                <w:rFonts w:cs="Segoe UI"/>
                <w:color w:val="24292F"/>
                <w:sz w:val="14"/>
                <w:szCs w:val="18"/>
              </w:rPr>
              <w:t>The status message of the response</w:t>
            </w:r>
          </w:p>
        </w:tc>
      </w:tr>
      <w:tr w:rsidR="0091502E" w:rsidRPr="0091502E" w14:paraId="350E188A" w14:textId="77777777" w:rsidTr="0091502E">
        <w:trPr>
          <w:tblHeader/>
        </w:trPr>
        <w:tc>
          <w:tcPr>
            <w:tcW w:w="0" w:type="auto"/>
          </w:tcPr>
          <w:p w14:paraId="04A951A3" w14:textId="77777777" w:rsidR="0091502E" w:rsidRPr="0091502E" w:rsidRDefault="0091502E" w:rsidP="003B0405">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type</w:t>
            </w:r>
            <w:r w:rsidRPr="0091502E">
              <w:rPr>
                <w:rFonts w:cs="Segoe UI"/>
                <w:color w:val="24292F"/>
                <w:sz w:val="14"/>
                <w:szCs w:val="18"/>
              </w:rPr>
              <w:t>][type]</w:t>
            </w:r>
          </w:p>
        </w:tc>
        <w:tc>
          <w:tcPr>
            <w:tcW w:w="0" w:type="auto"/>
          </w:tcPr>
          <w:p w14:paraId="6EAD8DEA"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string</w:t>
            </w:r>
          </w:p>
        </w:tc>
        <w:tc>
          <w:tcPr>
            <w:tcW w:w="0" w:type="auto"/>
          </w:tcPr>
          <w:p w14:paraId="132A3096" w14:textId="77777777" w:rsidR="0091502E" w:rsidRPr="0091502E" w:rsidRDefault="0091502E" w:rsidP="003B0405">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5496B798" w14:textId="77777777" w:rsidR="0091502E" w:rsidRPr="0091502E" w:rsidRDefault="0091502E" w:rsidP="003B0405">
            <w:pPr>
              <w:rPr>
                <w:rFonts w:cs="Segoe UI"/>
                <w:color w:val="24292F"/>
                <w:sz w:val="14"/>
                <w:szCs w:val="18"/>
              </w:rPr>
            </w:pPr>
            <w:r w:rsidRPr="0091502E">
              <w:rPr>
                <w:rFonts w:cs="Segoe UI"/>
                <w:color w:val="24292F"/>
                <w:sz w:val="14"/>
                <w:szCs w:val="18"/>
              </w:rPr>
              <w:t>The type of the response.</w:t>
            </w:r>
          </w:p>
        </w:tc>
      </w:tr>
    </w:tbl>
    <w:p w14:paraId="5C419F86" w14:textId="77777777" w:rsidR="00210E1E" w:rsidRPr="00C82CE8" w:rsidRDefault="00210E1E" w:rsidP="00C82CE8">
      <w:pPr>
        <w:pStyle w:val="Heading3"/>
      </w:pPr>
      <w:bookmarkStart w:id="112" w:name="_Toc114825094"/>
      <w:r w:rsidRPr="00C82CE8">
        <w:t>Methods</w:t>
      </w:r>
      <w:bookmarkEnd w:id="112"/>
    </w:p>
    <w:tbl>
      <w:tblPr>
        <w:tblW w:w="0" w:type="auto"/>
        <w:tblLook w:val="00A0" w:firstRow="1" w:lastRow="0" w:firstColumn="1" w:lastColumn="0" w:noHBand="0" w:noVBand="0"/>
      </w:tblPr>
      <w:tblGrid>
        <w:gridCol w:w="2735"/>
        <w:gridCol w:w="4890"/>
      </w:tblGrid>
      <w:tr w:rsidR="0091502E" w:rsidRPr="0091502E" w14:paraId="7C62AABD" w14:textId="77777777" w:rsidTr="0091502E">
        <w:trPr>
          <w:tblHeader/>
        </w:trPr>
        <w:tc>
          <w:tcPr>
            <w:tcW w:w="0" w:type="auto"/>
          </w:tcPr>
          <w:p w14:paraId="382490FB"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6DDAC273"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23BA2CED" w14:textId="77777777" w:rsidTr="0091502E">
        <w:trPr>
          <w:tblHeader/>
        </w:trPr>
        <w:tc>
          <w:tcPr>
            <w:tcW w:w="0" w:type="auto"/>
          </w:tcPr>
          <w:p w14:paraId="703D0354"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arrayBuffer()</w:t>
            </w:r>
            <w:r w:rsidRPr="0091502E">
              <w:rPr>
                <w:rFonts w:cs="Segoe UI"/>
                <w:color w:val="24292F"/>
                <w:sz w:val="14"/>
                <w:szCs w:val="18"/>
              </w:rPr>
              <w:t>][arraybuffer]</w:t>
            </w:r>
          </w:p>
        </w:tc>
        <w:tc>
          <w:tcPr>
            <w:tcW w:w="0" w:type="auto"/>
          </w:tcPr>
          <w:p w14:paraId="6FB5924B"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an </w:t>
            </w:r>
            <w:r w:rsidRPr="0091502E">
              <w:rPr>
                <w:rStyle w:val="HTMLCode"/>
                <w:rFonts w:ascii="Times New Roman" w:eastAsia="楷体" w:hAnsi="Times New Roman" w:cs="Menlo"/>
                <w:color w:val="24292F"/>
                <w:sz w:val="14"/>
                <w:szCs w:val="18"/>
              </w:rPr>
              <w:t>ArrayBuffer</w:t>
            </w:r>
            <w:r w:rsidRPr="0091502E">
              <w:rPr>
                <w:rFonts w:cs="Segoe UI"/>
                <w:color w:val="24292F"/>
                <w:sz w:val="14"/>
                <w:szCs w:val="18"/>
              </w:rPr>
              <w:t> object.</w:t>
            </w:r>
          </w:p>
        </w:tc>
      </w:tr>
      <w:tr w:rsidR="0091502E" w:rsidRPr="0091502E" w14:paraId="372AFAF5" w14:textId="77777777" w:rsidTr="0091502E">
        <w:trPr>
          <w:tblHeader/>
        </w:trPr>
        <w:tc>
          <w:tcPr>
            <w:tcW w:w="0" w:type="auto"/>
          </w:tcPr>
          <w:p w14:paraId="385A464E"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blob()</w:t>
            </w:r>
            <w:r w:rsidRPr="0091502E">
              <w:rPr>
                <w:rFonts w:cs="Segoe UI"/>
                <w:color w:val="24292F"/>
                <w:sz w:val="14"/>
                <w:szCs w:val="18"/>
              </w:rPr>
              <w:t>][blob]</w:t>
            </w:r>
          </w:p>
        </w:tc>
        <w:tc>
          <w:tcPr>
            <w:tcW w:w="0" w:type="auto"/>
          </w:tcPr>
          <w:p w14:paraId="7A47FFBD"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 </w:t>
            </w:r>
            <w:r w:rsidRPr="0091502E">
              <w:rPr>
                <w:rStyle w:val="HTMLCode"/>
                <w:rFonts w:ascii="Times New Roman" w:eastAsia="楷体" w:hAnsi="Times New Roman" w:cs="Menlo"/>
                <w:color w:val="24292F"/>
                <w:sz w:val="14"/>
                <w:szCs w:val="18"/>
              </w:rPr>
              <w:t>Blob</w:t>
            </w:r>
            <w:r w:rsidRPr="0091502E">
              <w:rPr>
                <w:rFonts w:cs="Segoe UI"/>
                <w:color w:val="24292F"/>
                <w:sz w:val="14"/>
                <w:szCs w:val="18"/>
              </w:rPr>
              <w:t> object.</w:t>
            </w:r>
          </w:p>
        </w:tc>
      </w:tr>
      <w:tr w:rsidR="0091502E" w:rsidRPr="0091502E" w14:paraId="49CB6898" w14:textId="77777777" w:rsidTr="0091502E">
        <w:trPr>
          <w:tblHeader/>
        </w:trPr>
        <w:tc>
          <w:tcPr>
            <w:tcW w:w="0" w:type="auto"/>
          </w:tcPr>
          <w:p w14:paraId="06EA683E"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formData()</w:t>
            </w:r>
            <w:r w:rsidRPr="0091502E">
              <w:rPr>
                <w:rFonts w:cs="Segoe UI"/>
                <w:color w:val="24292F"/>
                <w:sz w:val="14"/>
                <w:szCs w:val="18"/>
              </w:rPr>
              <w:t>][formdata]</w:t>
            </w:r>
          </w:p>
        </w:tc>
        <w:tc>
          <w:tcPr>
            <w:tcW w:w="0" w:type="auto"/>
          </w:tcPr>
          <w:p w14:paraId="69ADC0D4"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 </w:t>
            </w:r>
            <w:r w:rsidRPr="0091502E">
              <w:rPr>
                <w:rStyle w:val="HTMLCode"/>
                <w:rFonts w:ascii="Times New Roman" w:eastAsia="楷体" w:hAnsi="Times New Roman" w:cs="Menlo"/>
                <w:color w:val="24292F"/>
                <w:sz w:val="14"/>
                <w:szCs w:val="18"/>
              </w:rPr>
              <w:t>FormData</w:t>
            </w:r>
            <w:r w:rsidRPr="0091502E">
              <w:rPr>
                <w:rFonts w:cs="Segoe UI"/>
                <w:color w:val="24292F"/>
                <w:sz w:val="14"/>
                <w:szCs w:val="18"/>
              </w:rPr>
              <w:t> object.</w:t>
            </w:r>
          </w:p>
        </w:tc>
      </w:tr>
      <w:tr w:rsidR="0091502E" w:rsidRPr="0091502E" w14:paraId="4882E83D" w14:textId="77777777" w:rsidTr="0091502E">
        <w:trPr>
          <w:tblHeader/>
        </w:trPr>
        <w:tc>
          <w:tcPr>
            <w:tcW w:w="0" w:type="auto"/>
          </w:tcPr>
          <w:p w14:paraId="1B78786C"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json()</w:t>
            </w:r>
            <w:r w:rsidRPr="0091502E">
              <w:rPr>
                <w:rFonts w:cs="Segoe UI"/>
                <w:color w:val="24292F"/>
                <w:sz w:val="14"/>
                <w:szCs w:val="18"/>
              </w:rPr>
              <w:t>][json]</w:t>
            </w:r>
          </w:p>
        </w:tc>
        <w:tc>
          <w:tcPr>
            <w:tcW w:w="0" w:type="auto"/>
          </w:tcPr>
          <w:p w14:paraId="77B07B9B"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parses it as JSON and returns a JavaScript object.</w:t>
            </w:r>
          </w:p>
        </w:tc>
      </w:tr>
      <w:tr w:rsidR="0091502E" w:rsidRPr="0091502E" w14:paraId="469EA37E" w14:textId="77777777" w:rsidTr="0091502E">
        <w:trPr>
          <w:tblHeader/>
        </w:trPr>
        <w:tc>
          <w:tcPr>
            <w:tcW w:w="0" w:type="auto"/>
          </w:tcPr>
          <w:p w14:paraId="61143A9C"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text()</w:t>
            </w:r>
            <w:r w:rsidRPr="0091502E">
              <w:rPr>
                <w:rFonts w:cs="Segoe UI"/>
                <w:color w:val="24292F"/>
                <w:sz w:val="14"/>
                <w:szCs w:val="18"/>
              </w:rPr>
              <w:t>][text]</w:t>
            </w:r>
          </w:p>
        </w:tc>
        <w:tc>
          <w:tcPr>
            <w:tcW w:w="0" w:type="auto"/>
          </w:tcPr>
          <w:p w14:paraId="60195354" w14:textId="77777777" w:rsidR="0091502E" w:rsidRPr="0091502E" w:rsidRDefault="0091502E" w:rsidP="00BB0B4D">
            <w:pPr>
              <w:rPr>
                <w:rFonts w:cs="Segoe UI"/>
                <w:color w:val="24292F"/>
                <w:sz w:val="14"/>
                <w:szCs w:val="18"/>
              </w:rPr>
            </w:pPr>
            <w:r w:rsidRPr="0091502E">
              <w:rPr>
                <w:rFonts w:cs="Segoe UI"/>
                <w:color w:val="24292F"/>
                <w:sz w:val="14"/>
                <w:szCs w:val="18"/>
              </w:rPr>
              <w:t>Reads the body stream to its completion and returns a USVString object (text).</w:t>
            </w:r>
          </w:p>
        </w:tc>
      </w:tr>
      <w:tr w:rsidR="0091502E" w:rsidRPr="0091502E" w14:paraId="37D1093A" w14:textId="77777777" w:rsidTr="0091502E">
        <w:trPr>
          <w:tblHeader/>
        </w:trPr>
        <w:tc>
          <w:tcPr>
            <w:tcW w:w="0" w:type="auto"/>
          </w:tcPr>
          <w:p w14:paraId="4EF2FAC7"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clone()</w:t>
            </w:r>
            <w:r w:rsidRPr="0091502E">
              <w:rPr>
                <w:rFonts w:cs="Segoe UI"/>
                <w:color w:val="24292F"/>
                <w:sz w:val="14"/>
                <w:szCs w:val="18"/>
              </w:rPr>
              <w:t>][clone]</w:t>
            </w:r>
          </w:p>
        </w:tc>
        <w:tc>
          <w:tcPr>
            <w:tcW w:w="0" w:type="auto"/>
          </w:tcPr>
          <w:p w14:paraId="5A8B949C" w14:textId="77777777" w:rsidR="0091502E" w:rsidRPr="0091502E" w:rsidRDefault="0091502E" w:rsidP="00BB0B4D">
            <w:pPr>
              <w:rPr>
                <w:rFonts w:cs="Segoe UI"/>
                <w:color w:val="24292F"/>
                <w:sz w:val="14"/>
                <w:szCs w:val="18"/>
              </w:rPr>
            </w:pPr>
            <w:r w:rsidRPr="0091502E">
              <w:rPr>
                <w:rFonts w:cs="Segoe UI"/>
                <w:color w:val="24292F"/>
                <w:sz w:val="14"/>
                <w:szCs w:val="18"/>
              </w:rPr>
              <w:t>Clones the response object.</w:t>
            </w:r>
          </w:p>
        </w:tc>
      </w:tr>
      <w:tr w:rsidR="0091502E" w:rsidRPr="0091502E" w14:paraId="75B25927" w14:textId="77777777" w:rsidTr="0091502E">
        <w:trPr>
          <w:tblHeader/>
        </w:trPr>
        <w:tc>
          <w:tcPr>
            <w:tcW w:w="0" w:type="auto"/>
          </w:tcPr>
          <w:p w14:paraId="695BC6C4"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error()</w:t>
            </w:r>
            <w:r w:rsidRPr="0091502E">
              <w:rPr>
                <w:rFonts w:cs="Segoe UI"/>
                <w:color w:val="24292F"/>
                <w:sz w:val="14"/>
                <w:szCs w:val="18"/>
              </w:rPr>
              <w:t>][error]</w:t>
            </w:r>
          </w:p>
        </w:tc>
        <w:tc>
          <w:tcPr>
            <w:tcW w:w="0" w:type="auto"/>
          </w:tcPr>
          <w:p w14:paraId="00E53F19" w14:textId="77777777" w:rsidR="0091502E" w:rsidRPr="0091502E" w:rsidRDefault="0091502E" w:rsidP="00BB0B4D">
            <w:pPr>
              <w:rPr>
                <w:rFonts w:cs="Segoe UI"/>
                <w:color w:val="24292F"/>
                <w:sz w:val="14"/>
                <w:szCs w:val="18"/>
              </w:rPr>
            </w:pPr>
            <w:r w:rsidRPr="0091502E">
              <w:rPr>
                <w:rFonts w:cs="Segoe UI"/>
                <w:color w:val="24292F"/>
                <w:sz w:val="14"/>
                <w:szCs w:val="18"/>
              </w:rPr>
              <w:t>Returns a new response object associated with a network error.</w:t>
            </w:r>
          </w:p>
        </w:tc>
      </w:tr>
      <w:tr w:rsidR="0091502E" w:rsidRPr="0091502E" w14:paraId="4E675536" w14:textId="77777777" w:rsidTr="0091502E">
        <w:trPr>
          <w:tblHeader/>
        </w:trPr>
        <w:tc>
          <w:tcPr>
            <w:tcW w:w="0" w:type="auto"/>
          </w:tcPr>
          <w:p w14:paraId="56131A6A" w14:textId="77777777" w:rsidR="0091502E" w:rsidRPr="0091502E" w:rsidRDefault="0091502E" w:rsidP="00BB0B4D">
            <w:pPr>
              <w:rPr>
                <w:rFonts w:cs="Segoe UI"/>
                <w:color w:val="24292F"/>
                <w:sz w:val="14"/>
                <w:szCs w:val="18"/>
              </w:rPr>
            </w:pPr>
            <w:r w:rsidRPr="0091502E">
              <w:rPr>
                <w:rFonts w:cs="Segoe UI"/>
                <w:color w:val="24292F"/>
                <w:sz w:val="14"/>
                <w:szCs w:val="18"/>
              </w:rPr>
              <w:t>[</w:t>
            </w:r>
            <w:r w:rsidRPr="0091502E">
              <w:rPr>
                <w:rStyle w:val="HTMLCode"/>
                <w:rFonts w:ascii="Times New Roman" w:eastAsia="楷体" w:hAnsi="Times New Roman" w:cs="Menlo"/>
                <w:color w:val="24292F"/>
                <w:sz w:val="14"/>
                <w:szCs w:val="18"/>
              </w:rPr>
              <w:t>redirect(url: string, status?: number)</w:t>
            </w:r>
            <w:r w:rsidRPr="0091502E">
              <w:rPr>
                <w:rFonts w:cs="Segoe UI"/>
                <w:color w:val="24292F"/>
                <w:sz w:val="14"/>
                <w:szCs w:val="18"/>
              </w:rPr>
              <w:t>][redirect]</w:t>
            </w:r>
          </w:p>
        </w:tc>
        <w:tc>
          <w:tcPr>
            <w:tcW w:w="0" w:type="auto"/>
          </w:tcPr>
          <w:p w14:paraId="35E93371" w14:textId="77777777" w:rsidR="0091502E" w:rsidRPr="0091502E" w:rsidRDefault="0091502E" w:rsidP="00BB0B4D">
            <w:pPr>
              <w:rPr>
                <w:rFonts w:cs="Segoe UI"/>
                <w:color w:val="24292F"/>
                <w:sz w:val="14"/>
                <w:szCs w:val="18"/>
              </w:rPr>
            </w:pPr>
            <w:r w:rsidRPr="0091502E">
              <w:rPr>
                <w:rFonts w:cs="Segoe UI"/>
                <w:color w:val="24292F"/>
                <w:sz w:val="14"/>
                <w:szCs w:val="18"/>
              </w:rPr>
              <w:t>Creates a new response that redirects to the provided URL.</w:t>
            </w:r>
          </w:p>
        </w:tc>
      </w:tr>
    </w:tbl>
    <w:p w14:paraId="468F8B40" w14:textId="77777777" w:rsidR="00210E1E" w:rsidRPr="00C82CE8" w:rsidRDefault="00210E1E" w:rsidP="00C82CE8">
      <w:pPr>
        <w:pStyle w:val="Heading3"/>
      </w:pPr>
      <w:bookmarkStart w:id="113" w:name="_Toc114825095"/>
      <w:r w:rsidRPr="00C82CE8">
        <w:t>Example</w:t>
      </w:r>
      <w:bookmarkEnd w:id="113"/>
    </w:p>
    <w:p w14:paraId="0BDDDFD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59E0B017" w14:textId="77777777" w:rsidR="00210E1E" w:rsidRPr="00C82CE8" w:rsidRDefault="00210E1E" w:rsidP="00E264E6">
      <w:pPr>
        <w:pStyle w:val="HTMLPreformatted"/>
        <w:snapToGrid w:val="0"/>
        <w:rPr>
          <w:rFonts w:ascii="Times New Roman" w:hAnsi="Times New Roman" w:cs="Menlo"/>
          <w:color w:val="24292F"/>
          <w:szCs w:val="18"/>
        </w:rPr>
      </w:pPr>
    </w:p>
    <w:p w14:paraId="1BD047A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_req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059E80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Create a response with html as its body.</w:t>
      </w:r>
    </w:p>
    <w:p w14:paraId="3428036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response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Response("&lt;html&gt; Hello &lt;/html&gt;",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E17679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200,</w:t>
      </w:r>
    </w:p>
    <w:p w14:paraId="62EE48F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A7263F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"text/html",</w:t>
      </w:r>
    </w:p>
    <w:p w14:paraId="417260C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BF6E4B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9B226F0" w14:textId="77777777" w:rsidR="00210E1E" w:rsidRPr="00C82CE8" w:rsidRDefault="00210E1E" w:rsidP="00E264E6">
      <w:pPr>
        <w:pStyle w:val="HTMLPreformatted"/>
        <w:snapToGrid w:val="0"/>
        <w:rPr>
          <w:rFonts w:ascii="Times New Roman" w:hAnsi="Times New Roman" w:cs="Menlo"/>
          <w:color w:val="24292F"/>
          <w:szCs w:val="18"/>
        </w:rPr>
      </w:pPr>
    </w:p>
    <w:p w14:paraId="328C9DD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status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200</w:t>
      </w:r>
    </w:p>
    <w:p w14:paraId="578FA348"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r w:rsidRPr="00C82CE8">
        <w:rPr>
          <w:rFonts w:ascii="Times New Roman" w:hAnsi="Times New Roman" w:cs="Menlo"/>
          <w:color w:val="24292F"/>
          <w:szCs w:val="18"/>
        </w:rPr>
        <w:t>response</w:t>
      </w:r>
      <w:r w:rsidRPr="00C82CE8">
        <w:rPr>
          <w:rStyle w:val="token"/>
          <w:rFonts w:ascii="Times New Roman" w:hAnsi="Times New Roman" w:cs="Menlo"/>
          <w:color w:val="24292F"/>
          <w:szCs w:val="18"/>
        </w:rPr>
        <w:t>.</w:t>
      </w:r>
      <w:r w:rsidRPr="00C82CE8">
        <w:rPr>
          <w:rFonts w:ascii="Times New Roman" w:hAnsi="Times New Roman" w:cs="Menlo"/>
          <w:color w:val="24292F"/>
          <w:szCs w:val="18"/>
        </w:rPr>
        <w:t>headers</w:t>
      </w:r>
      <w:r w:rsidRPr="00C82CE8">
        <w:rPr>
          <w:rStyle w:val="token"/>
          <w:rFonts w:ascii="Times New Roman" w:hAnsi="Times New Roman" w:cs="Menlo"/>
          <w:color w:val="24292F"/>
          <w:szCs w:val="18"/>
        </w:rPr>
        <w:t>.get("content-type"));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text/html</w:t>
      </w:r>
    </w:p>
    <w:p w14:paraId="3C77F61F" w14:textId="77777777" w:rsidR="00210E1E" w:rsidRPr="00C82CE8" w:rsidRDefault="00210E1E" w:rsidP="00E264E6">
      <w:pPr>
        <w:pStyle w:val="HTMLPreformatted"/>
        <w:snapToGrid w:val="0"/>
        <w:rPr>
          <w:rFonts w:ascii="Times New Roman" w:hAnsi="Times New Roman" w:cs="Menlo"/>
          <w:color w:val="24292F"/>
          <w:szCs w:val="18"/>
        </w:rPr>
      </w:pPr>
    </w:p>
    <w:p w14:paraId="6129CB7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response</w:t>
      </w:r>
      <w:r w:rsidRPr="00C82CE8">
        <w:rPr>
          <w:rStyle w:val="token"/>
          <w:rFonts w:ascii="Times New Roman" w:hAnsi="Times New Roman" w:cs="Menlo"/>
          <w:color w:val="24292F"/>
          <w:szCs w:val="18"/>
        </w:rPr>
        <w:t>;</w:t>
      </w:r>
    </w:p>
    <w:p w14:paraId="1B707E8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5B223FB" w14:textId="77777777" w:rsidR="00210E1E" w:rsidRPr="00C82CE8" w:rsidRDefault="00210E1E" w:rsidP="00E264E6">
      <w:pPr>
        <w:pStyle w:val="HTMLPreformatted"/>
        <w:snapToGrid w:val="0"/>
        <w:rPr>
          <w:rFonts w:ascii="Times New Roman" w:hAnsi="Times New Roman" w:cs="Menlo"/>
          <w:color w:val="24292F"/>
          <w:szCs w:val="18"/>
        </w:rPr>
      </w:pPr>
    </w:p>
    <w:p w14:paraId="5E1B3D7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3BF78FA" w14:textId="282923A5" w:rsidR="000727D9" w:rsidRPr="00AE601B" w:rsidRDefault="00000000" w:rsidP="00AE601B">
      <w:pPr>
        <w:pStyle w:val="Heading2"/>
      </w:pPr>
      <w:hyperlink r:id="rId233" w:history="1">
        <w:bookmarkStart w:id="114" w:name="_Toc114825096"/>
        <w:r w:rsidR="000727D9" w:rsidRPr="00AE601B">
          <w:rPr>
            <w:rStyle w:val="Hyperlink"/>
            <w:color w:val="auto"/>
            <w:u w:val="none"/>
          </w:rPr>
          <w:t>Headers</w:t>
        </w:r>
        <w:bookmarkEnd w:id="114"/>
      </w:hyperlink>
    </w:p>
    <w:p w14:paraId="12BBF10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w:t>
      </w:r>
      <w:hyperlink r:id="rId234" w:history="1">
        <w:r w:rsidRPr="00C82CE8">
          <w:rPr>
            <w:rStyle w:val="Hyperlink"/>
            <w:rFonts w:ascii="Times New Roman" w:hAnsi="Times New Roman" w:cs="Segoe UI"/>
            <w:szCs w:val="18"/>
          </w:rPr>
          <w:t>Headers</w:t>
        </w:r>
      </w:hyperlink>
      <w:r w:rsidRPr="00C82CE8">
        <w:rPr>
          <w:rFonts w:ascii="Times New Roman" w:hAnsi="Times New Roman" w:cs="Segoe UI"/>
          <w:color w:val="24292F"/>
          <w:szCs w:val="18"/>
        </w:rPr>
        <w:t> interface is part of the Fetch API. It allows you create and manipulate the HTTP headers of request and response resources of fetch().</w:t>
      </w:r>
    </w:p>
    <w:p w14:paraId="4F1B6733" w14:textId="77777777" w:rsidR="00210E1E" w:rsidRPr="00C82CE8" w:rsidRDefault="00000000" w:rsidP="00EE3540">
      <w:pPr>
        <w:widowControl/>
        <w:numPr>
          <w:ilvl w:val="0"/>
          <w:numId w:val="61"/>
        </w:numPr>
        <w:tabs>
          <w:tab w:val="clear" w:pos="720"/>
          <w:tab w:val="left" w:pos="360"/>
        </w:tabs>
        <w:ind w:left="0" w:firstLine="0"/>
        <w:rPr>
          <w:rFonts w:cs="Segoe UI"/>
          <w:color w:val="24292F"/>
          <w:szCs w:val="18"/>
        </w:rPr>
      </w:pPr>
      <w:hyperlink r:id="rId235" w:anchor="constructor" w:history="1">
        <w:r w:rsidR="00210E1E" w:rsidRPr="00C82CE8">
          <w:rPr>
            <w:rStyle w:val="Hyperlink"/>
            <w:rFonts w:cs="Segoe UI"/>
            <w:szCs w:val="18"/>
          </w:rPr>
          <w:t>Constructor</w:t>
        </w:r>
      </w:hyperlink>
    </w:p>
    <w:p w14:paraId="6952E372" w14:textId="77777777" w:rsidR="00210E1E" w:rsidRPr="00C82CE8" w:rsidRDefault="00000000" w:rsidP="00EE3540">
      <w:pPr>
        <w:widowControl/>
        <w:numPr>
          <w:ilvl w:val="1"/>
          <w:numId w:val="61"/>
        </w:numPr>
        <w:tabs>
          <w:tab w:val="clear" w:pos="1440"/>
          <w:tab w:val="left" w:pos="720"/>
        </w:tabs>
        <w:ind w:left="0" w:firstLine="0"/>
        <w:rPr>
          <w:rFonts w:cs="Segoe UI"/>
          <w:color w:val="24292F"/>
          <w:szCs w:val="18"/>
        </w:rPr>
      </w:pPr>
      <w:hyperlink r:id="rId236" w:anchor="parameters" w:history="1">
        <w:r w:rsidR="00210E1E" w:rsidRPr="00C82CE8">
          <w:rPr>
            <w:rStyle w:val="Hyperlink"/>
            <w:rFonts w:cs="Segoe UI"/>
            <w:szCs w:val="18"/>
          </w:rPr>
          <w:t>Parameters</w:t>
        </w:r>
      </w:hyperlink>
    </w:p>
    <w:p w14:paraId="2BEC770A" w14:textId="77777777" w:rsidR="00210E1E" w:rsidRPr="00C82CE8" w:rsidRDefault="00000000" w:rsidP="00EE3540">
      <w:pPr>
        <w:widowControl/>
        <w:numPr>
          <w:ilvl w:val="0"/>
          <w:numId w:val="61"/>
        </w:numPr>
        <w:tabs>
          <w:tab w:val="clear" w:pos="720"/>
          <w:tab w:val="left" w:pos="360"/>
        </w:tabs>
        <w:ind w:left="0" w:firstLine="0"/>
        <w:rPr>
          <w:rFonts w:cs="Segoe UI"/>
          <w:color w:val="24292F"/>
          <w:szCs w:val="18"/>
        </w:rPr>
      </w:pPr>
      <w:hyperlink r:id="rId237" w:anchor="methods" w:history="1">
        <w:r w:rsidR="00210E1E" w:rsidRPr="00C82CE8">
          <w:rPr>
            <w:rStyle w:val="Hyperlink"/>
            <w:rFonts w:cs="Segoe UI"/>
            <w:szCs w:val="18"/>
          </w:rPr>
          <w:t>Methods</w:t>
        </w:r>
      </w:hyperlink>
    </w:p>
    <w:p w14:paraId="299F8051" w14:textId="77777777" w:rsidR="00210E1E" w:rsidRPr="00C82CE8" w:rsidRDefault="00000000" w:rsidP="00EE3540">
      <w:pPr>
        <w:widowControl/>
        <w:numPr>
          <w:ilvl w:val="0"/>
          <w:numId w:val="61"/>
        </w:numPr>
        <w:tabs>
          <w:tab w:val="clear" w:pos="720"/>
          <w:tab w:val="left" w:pos="360"/>
        </w:tabs>
        <w:ind w:left="0" w:firstLine="0"/>
        <w:rPr>
          <w:rFonts w:cs="Segoe UI"/>
          <w:color w:val="24292F"/>
          <w:szCs w:val="18"/>
        </w:rPr>
      </w:pPr>
      <w:hyperlink r:id="rId238" w:anchor="example" w:history="1">
        <w:r w:rsidR="00210E1E" w:rsidRPr="00C82CE8">
          <w:rPr>
            <w:rStyle w:val="Hyperlink"/>
            <w:rFonts w:cs="Segoe UI"/>
            <w:szCs w:val="18"/>
          </w:rPr>
          <w:t>Example</w:t>
        </w:r>
      </w:hyperlink>
    </w:p>
    <w:p w14:paraId="670A7A6A" w14:textId="77777777" w:rsidR="00210E1E" w:rsidRPr="00C82CE8" w:rsidRDefault="00210E1E" w:rsidP="00C82CE8">
      <w:pPr>
        <w:pStyle w:val="Heading3"/>
      </w:pPr>
      <w:bookmarkStart w:id="115" w:name="_Toc114825097"/>
      <w:r w:rsidRPr="00C82CE8">
        <w:t>Constructor</w:t>
      </w:r>
      <w:bookmarkEnd w:id="115"/>
    </w:p>
    <w:p w14:paraId="1807304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Header() constructor creates a new </w:t>
      </w:r>
      <w:r w:rsidRPr="00C82CE8">
        <w:rPr>
          <w:rStyle w:val="HTMLCode"/>
          <w:rFonts w:ascii="Times New Roman" w:eastAsia="楷体" w:hAnsi="Times New Roman" w:cs="Menlo"/>
          <w:color w:val="24292F"/>
          <w:sz w:val="18"/>
          <w:szCs w:val="18"/>
        </w:rPr>
        <w:t>Header</w:t>
      </w:r>
      <w:r w:rsidRPr="00C82CE8">
        <w:rPr>
          <w:rFonts w:ascii="Times New Roman" w:hAnsi="Times New Roman" w:cs="Segoe UI"/>
          <w:color w:val="24292F"/>
          <w:szCs w:val="18"/>
        </w:rPr>
        <w:t> instance.</w:t>
      </w:r>
    </w:p>
    <w:p w14:paraId="66D4636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let</w:t>
      </w:r>
      <w:r w:rsidRPr="00C82CE8">
        <w:rPr>
          <w:rFonts w:ascii="Times New Roman" w:hAnsi="Times New Roman" w:cs="Menlo"/>
          <w:color w:val="24292F"/>
          <w:szCs w:val="18"/>
        </w:rPr>
        <w:t xml:space="preserve"> headers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init</w:t>
      </w:r>
      <w:r w:rsidRPr="00C82CE8">
        <w:rPr>
          <w:rStyle w:val="token"/>
          <w:rFonts w:ascii="Times New Roman" w:hAnsi="Times New Roman" w:cs="Menlo"/>
          <w:color w:val="24292F"/>
          <w:szCs w:val="18"/>
        </w:rPr>
        <w:t>);</w:t>
      </w:r>
    </w:p>
    <w:p w14:paraId="7CF6E638" w14:textId="77777777" w:rsidR="00210E1E" w:rsidRPr="00C82CE8" w:rsidRDefault="00210E1E" w:rsidP="008D3C27">
      <w:pPr>
        <w:pStyle w:val="Heading4"/>
      </w:pPr>
      <w:r w:rsidRPr="00C82CE8">
        <w:t>Parameters</w:t>
      </w:r>
    </w:p>
    <w:tbl>
      <w:tblPr>
        <w:tblW w:w="0" w:type="auto"/>
        <w:tblLook w:val="00A0" w:firstRow="1" w:lastRow="0" w:firstColumn="1" w:lastColumn="0" w:noHBand="0" w:noVBand="0"/>
      </w:tblPr>
      <w:tblGrid>
        <w:gridCol w:w="543"/>
        <w:gridCol w:w="1845"/>
        <w:gridCol w:w="707"/>
        <w:gridCol w:w="4530"/>
      </w:tblGrid>
      <w:tr w:rsidR="0091502E" w:rsidRPr="0091502E" w14:paraId="6C45F385" w14:textId="77777777" w:rsidTr="0091502E">
        <w:trPr>
          <w:tblHeader/>
        </w:trPr>
        <w:tc>
          <w:tcPr>
            <w:tcW w:w="0" w:type="auto"/>
          </w:tcPr>
          <w:p w14:paraId="769F5C4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5AA45920"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type</w:t>
            </w:r>
          </w:p>
        </w:tc>
        <w:tc>
          <w:tcPr>
            <w:tcW w:w="0" w:type="auto"/>
          </w:tcPr>
          <w:p w14:paraId="6DFBFD29"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optional</w:t>
            </w:r>
          </w:p>
        </w:tc>
        <w:tc>
          <w:tcPr>
            <w:tcW w:w="0" w:type="auto"/>
          </w:tcPr>
          <w:p w14:paraId="772BF43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155470C9" w14:textId="77777777" w:rsidTr="0091502E">
        <w:trPr>
          <w:tblHeader/>
        </w:trPr>
        <w:tc>
          <w:tcPr>
            <w:tcW w:w="0" w:type="auto"/>
          </w:tcPr>
          <w:p w14:paraId="529C1F0A" w14:textId="77777777" w:rsidR="0091502E" w:rsidRPr="0091502E" w:rsidRDefault="0091502E" w:rsidP="00716EE4">
            <w:pPr>
              <w:rPr>
                <w:rFonts w:cs="Segoe UI"/>
                <w:color w:val="24292F"/>
                <w:sz w:val="14"/>
                <w:szCs w:val="18"/>
              </w:rPr>
            </w:pPr>
            <w:r w:rsidRPr="0091502E">
              <w:rPr>
                <w:rFonts w:cs="Segoe UI"/>
                <w:color w:val="24292F"/>
                <w:sz w:val="14"/>
                <w:szCs w:val="18"/>
              </w:rPr>
              <w:t>init</w:t>
            </w:r>
          </w:p>
        </w:tc>
        <w:tc>
          <w:tcPr>
            <w:tcW w:w="0" w:type="auto"/>
          </w:tcPr>
          <w:p w14:paraId="4A5FA7DC" w14:textId="77777777" w:rsidR="0091502E" w:rsidRPr="0091502E" w:rsidRDefault="0091502E" w:rsidP="00716EE4">
            <w:pPr>
              <w:rPr>
                <w:rFonts w:cs="Segoe UI"/>
                <w:color w:val="24292F"/>
                <w:sz w:val="14"/>
                <w:szCs w:val="18"/>
              </w:rPr>
            </w:pP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 </w:t>
            </w:r>
            <w:r w:rsidRPr="0091502E">
              <w:rPr>
                <w:rStyle w:val="HTMLCode"/>
                <w:rFonts w:ascii="Times New Roman" w:eastAsia="楷体" w:hAnsi="Times New Roman" w:cs="Menlo"/>
                <w:color w:val="24292F"/>
                <w:sz w:val="14"/>
                <w:szCs w:val="18"/>
              </w:rPr>
              <w:t>{ [key: string]: string }</w:t>
            </w:r>
          </w:p>
        </w:tc>
        <w:tc>
          <w:tcPr>
            <w:tcW w:w="0" w:type="auto"/>
          </w:tcPr>
          <w:p w14:paraId="52B78BF8" w14:textId="77777777" w:rsidR="0091502E" w:rsidRPr="0091502E" w:rsidRDefault="0091502E" w:rsidP="00716EE4">
            <w:pPr>
              <w:rPr>
                <w:rFonts w:cs="Segoe UI"/>
                <w:color w:val="24292F"/>
                <w:sz w:val="14"/>
                <w:szCs w:val="18"/>
              </w:rPr>
            </w:pPr>
            <w:r w:rsidRPr="0091502E">
              <w:rPr>
                <w:rStyle w:val="HTMLCode"/>
                <w:rFonts w:ascii="Times New Roman" w:eastAsia="楷体" w:hAnsi="Times New Roman" w:cs="Menlo"/>
                <w:color w:val="24292F"/>
                <w:sz w:val="14"/>
                <w:szCs w:val="18"/>
              </w:rPr>
              <w:t>true</w:t>
            </w:r>
          </w:p>
        </w:tc>
        <w:tc>
          <w:tcPr>
            <w:tcW w:w="0" w:type="auto"/>
          </w:tcPr>
          <w:p w14:paraId="66819C42" w14:textId="77777777" w:rsidR="0091502E" w:rsidRPr="0091502E" w:rsidRDefault="0091502E" w:rsidP="00716EE4">
            <w:pPr>
              <w:rPr>
                <w:rFonts w:cs="Segoe UI"/>
                <w:color w:val="24292F"/>
                <w:sz w:val="14"/>
                <w:szCs w:val="18"/>
              </w:rPr>
            </w:pPr>
            <w:r w:rsidRPr="0091502E">
              <w:rPr>
                <w:rFonts w:cs="Segoe UI"/>
                <w:color w:val="24292F"/>
                <w:sz w:val="14"/>
                <w:szCs w:val="18"/>
              </w:rPr>
              <w:t>The init option lets you initialize the headers object with an existing </w:t>
            </w:r>
            <w:r w:rsidRPr="0091502E">
              <w:rPr>
                <w:rStyle w:val="HTMLCode"/>
                <w:rFonts w:ascii="Times New Roman" w:eastAsia="楷体" w:hAnsi="Times New Roman" w:cs="Menlo"/>
                <w:color w:val="24292F"/>
                <w:sz w:val="14"/>
                <w:szCs w:val="18"/>
              </w:rPr>
              <w:t>Headers</w:t>
            </w:r>
            <w:r w:rsidRPr="0091502E">
              <w:rPr>
                <w:rFonts w:cs="Segoe UI"/>
                <w:color w:val="24292F"/>
                <w:sz w:val="14"/>
                <w:szCs w:val="18"/>
              </w:rPr>
              <w:t> or an object literal.</w:t>
            </w:r>
          </w:p>
        </w:tc>
      </w:tr>
    </w:tbl>
    <w:p w14:paraId="10A7051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The return type of the constructor is a </w:t>
      </w:r>
      <w:r w:rsidRPr="00C82CE8">
        <w:rPr>
          <w:rStyle w:val="HTMLCode"/>
          <w:rFonts w:ascii="Times New Roman" w:eastAsia="楷体" w:hAnsi="Times New Roman" w:cs="Menlo"/>
          <w:color w:val="24292F"/>
          <w:sz w:val="18"/>
          <w:szCs w:val="18"/>
        </w:rPr>
        <w:t>Headers</w:t>
      </w:r>
      <w:r w:rsidRPr="00C82CE8">
        <w:rPr>
          <w:rFonts w:ascii="Times New Roman" w:hAnsi="Times New Roman" w:cs="Segoe UI"/>
          <w:color w:val="24292F"/>
          <w:szCs w:val="18"/>
        </w:rPr>
        <w:t> instance.</w:t>
      </w:r>
    </w:p>
    <w:p w14:paraId="727C1042" w14:textId="77777777" w:rsidR="00210E1E" w:rsidRPr="00C82CE8" w:rsidRDefault="00210E1E" w:rsidP="00C82CE8">
      <w:pPr>
        <w:pStyle w:val="Heading3"/>
      </w:pPr>
      <w:bookmarkStart w:id="116" w:name="_Toc114825098"/>
      <w:r w:rsidRPr="00C82CE8">
        <w:t>Methods</w:t>
      </w:r>
      <w:bookmarkEnd w:id="116"/>
    </w:p>
    <w:tbl>
      <w:tblPr>
        <w:tblW w:w="0" w:type="auto"/>
        <w:tblLook w:val="00A0" w:firstRow="1" w:lastRow="0" w:firstColumn="1" w:lastColumn="0" w:noHBand="0" w:noVBand="0"/>
      </w:tblPr>
      <w:tblGrid>
        <w:gridCol w:w="2176"/>
        <w:gridCol w:w="3910"/>
      </w:tblGrid>
      <w:tr w:rsidR="0091502E" w:rsidRPr="0091502E" w14:paraId="01DD7845" w14:textId="77777777" w:rsidTr="0091502E">
        <w:trPr>
          <w:tblHeader/>
        </w:trPr>
        <w:tc>
          <w:tcPr>
            <w:tcW w:w="0" w:type="auto"/>
          </w:tcPr>
          <w:p w14:paraId="451894EE"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name</w:t>
            </w:r>
          </w:p>
        </w:tc>
        <w:tc>
          <w:tcPr>
            <w:tcW w:w="0" w:type="auto"/>
          </w:tcPr>
          <w:p w14:paraId="5B164EE4" w14:textId="77777777" w:rsidR="0091502E" w:rsidRPr="0091502E" w:rsidRDefault="0091502E" w:rsidP="0091502E">
            <w:pPr>
              <w:jc w:val="center"/>
              <w:rPr>
                <w:rFonts w:cs="Segoe UI"/>
                <w:b/>
                <w:bCs/>
                <w:color w:val="24292F"/>
                <w:sz w:val="14"/>
                <w:szCs w:val="18"/>
              </w:rPr>
            </w:pPr>
            <w:r w:rsidRPr="0091502E">
              <w:rPr>
                <w:rFonts w:cs="Segoe UI"/>
                <w:b/>
                <w:bCs/>
                <w:color w:val="24292F"/>
                <w:sz w:val="14"/>
                <w:szCs w:val="18"/>
              </w:rPr>
              <w:t>description</w:t>
            </w:r>
          </w:p>
        </w:tc>
      </w:tr>
      <w:tr w:rsidR="0091502E" w:rsidRPr="0091502E" w14:paraId="2406700A" w14:textId="77777777" w:rsidTr="0091502E">
        <w:trPr>
          <w:tblHeader/>
        </w:trPr>
        <w:tc>
          <w:tcPr>
            <w:tcW w:w="0" w:type="auto"/>
          </w:tcPr>
          <w:p w14:paraId="285B90B6"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append(name: string, value: string)</w:t>
            </w:r>
          </w:p>
        </w:tc>
        <w:tc>
          <w:tcPr>
            <w:tcW w:w="0" w:type="auto"/>
          </w:tcPr>
          <w:p w14:paraId="5BCB5EF3" w14:textId="77777777" w:rsidR="0091502E" w:rsidRPr="0091502E" w:rsidRDefault="0091502E" w:rsidP="007F5139">
            <w:pPr>
              <w:rPr>
                <w:rFonts w:cs="Segoe UI"/>
                <w:color w:val="24292F"/>
                <w:sz w:val="14"/>
                <w:szCs w:val="18"/>
              </w:rPr>
            </w:pPr>
            <w:r w:rsidRPr="0091502E">
              <w:rPr>
                <w:rFonts w:cs="Segoe UI"/>
                <w:color w:val="24292F"/>
                <w:sz w:val="14"/>
                <w:szCs w:val="18"/>
              </w:rPr>
              <w:t>Appends a header (overwrites existing one) to the Headers object.</w:t>
            </w:r>
          </w:p>
        </w:tc>
      </w:tr>
      <w:tr w:rsidR="0091502E" w:rsidRPr="0091502E" w14:paraId="707B7E34" w14:textId="77777777" w:rsidTr="0091502E">
        <w:trPr>
          <w:tblHeader/>
        </w:trPr>
        <w:tc>
          <w:tcPr>
            <w:tcW w:w="0" w:type="auto"/>
          </w:tcPr>
          <w:p w14:paraId="2604E85B"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delete(name: string)</w:t>
            </w:r>
          </w:p>
        </w:tc>
        <w:tc>
          <w:tcPr>
            <w:tcW w:w="0" w:type="auto"/>
          </w:tcPr>
          <w:p w14:paraId="2552B1CB" w14:textId="77777777" w:rsidR="0091502E" w:rsidRPr="0091502E" w:rsidRDefault="0091502E" w:rsidP="007F5139">
            <w:pPr>
              <w:rPr>
                <w:rFonts w:cs="Segoe UI"/>
                <w:color w:val="24292F"/>
                <w:sz w:val="14"/>
                <w:szCs w:val="18"/>
              </w:rPr>
            </w:pPr>
            <w:r w:rsidRPr="0091502E">
              <w:rPr>
                <w:rFonts w:cs="Segoe UI"/>
                <w:color w:val="24292F"/>
                <w:sz w:val="14"/>
                <w:szCs w:val="18"/>
              </w:rPr>
              <w:t>Deletes a header from the Headers object.</w:t>
            </w:r>
          </w:p>
        </w:tc>
      </w:tr>
      <w:tr w:rsidR="0091502E" w:rsidRPr="0091502E" w14:paraId="6BAED11E" w14:textId="77777777" w:rsidTr="0091502E">
        <w:trPr>
          <w:tblHeader/>
        </w:trPr>
        <w:tc>
          <w:tcPr>
            <w:tcW w:w="0" w:type="auto"/>
          </w:tcPr>
          <w:p w14:paraId="4CA57957"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set(name: string, value: string)</w:t>
            </w:r>
          </w:p>
        </w:tc>
        <w:tc>
          <w:tcPr>
            <w:tcW w:w="0" w:type="auto"/>
          </w:tcPr>
          <w:p w14:paraId="032CE08A" w14:textId="77777777" w:rsidR="0091502E" w:rsidRPr="0091502E" w:rsidRDefault="0091502E" w:rsidP="007F5139">
            <w:pPr>
              <w:rPr>
                <w:rFonts w:cs="Segoe UI"/>
                <w:color w:val="24292F"/>
                <w:sz w:val="14"/>
                <w:szCs w:val="18"/>
              </w:rPr>
            </w:pPr>
            <w:r w:rsidRPr="0091502E">
              <w:rPr>
                <w:rFonts w:cs="Segoe UI"/>
                <w:color w:val="24292F"/>
                <w:sz w:val="14"/>
                <w:szCs w:val="18"/>
              </w:rPr>
              <w:t>Create a new header in the Headers object.</w:t>
            </w:r>
          </w:p>
        </w:tc>
      </w:tr>
      <w:tr w:rsidR="0091502E" w:rsidRPr="0091502E" w14:paraId="099435EC" w14:textId="77777777" w:rsidTr="0091502E">
        <w:trPr>
          <w:tblHeader/>
        </w:trPr>
        <w:tc>
          <w:tcPr>
            <w:tcW w:w="0" w:type="auto"/>
          </w:tcPr>
          <w:p w14:paraId="2C995494"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get(name: string)</w:t>
            </w:r>
          </w:p>
        </w:tc>
        <w:tc>
          <w:tcPr>
            <w:tcW w:w="0" w:type="auto"/>
          </w:tcPr>
          <w:p w14:paraId="114E72BB" w14:textId="77777777" w:rsidR="0091502E" w:rsidRPr="0091502E" w:rsidRDefault="0091502E" w:rsidP="007F5139">
            <w:pPr>
              <w:rPr>
                <w:rFonts w:cs="Segoe UI"/>
                <w:color w:val="24292F"/>
                <w:sz w:val="14"/>
                <w:szCs w:val="18"/>
              </w:rPr>
            </w:pPr>
            <w:r w:rsidRPr="0091502E">
              <w:rPr>
                <w:rFonts w:cs="Segoe UI"/>
                <w:color w:val="24292F"/>
                <w:sz w:val="14"/>
                <w:szCs w:val="18"/>
              </w:rPr>
              <w:t>Get the value of the header in the Headers object.</w:t>
            </w:r>
          </w:p>
        </w:tc>
      </w:tr>
      <w:tr w:rsidR="0091502E" w:rsidRPr="0091502E" w14:paraId="0BE856BD" w14:textId="77777777" w:rsidTr="0091502E">
        <w:trPr>
          <w:tblHeader/>
        </w:trPr>
        <w:tc>
          <w:tcPr>
            <w:tcW w:w="0" w:type="auto"/>
          </w:tcPr>
          <w:p w14:paraId="15E544E0"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has(name: string)</w:t>
            </w:r>
          </w:p>
        </w:tc>
        <w:tc>
          <w:tcPr>
            <w:tcW w:w="0" w:type="auto"/>
          </w:tcPr>
          <w:p w14:paraId="17900A50" w14:textId="77777777" w:rsidR="0091502E" w:rsidRPr="0091502E" w:rsidRDefault="0091502E" w:rsidP="007F5139">
            <w:pPr>
              <w:rPr>
                <w:rFonts w:cs="Segoe UI"/>
                <w:color w:val="24292F"/>
                <w:sz w:val="14"/>
                <w:szCs w:val="18"/>
              </w:rPr>
            </w:pPr>
            <w:r w:rsidRPr="0091502E">
              <w:rPr>
                <w:rFonts w:cs="Segoe UI"/>
                <w:color w:val="24292F"/>
                <w:sz w:val="14"/>
                <w:szCs w:val="18"/>
              </w:rPr>
              <w:t>Check if the header exists in the Headers objects.</w:t>
            </w:r>
          </w:p>
        </w:tc>
      </w:tr>
      <w:tr w:rsidR="0091502E" w:rsidRPr="0091502E" w14:paraId="4AA233BA" w14:textId="77777777" w:rsidTr="0091502E">
        <w:trPr>
          <w:tblHeader/>
        </w:trPr>
        <w:tc>
          <w:tcPr>
            <w:tcW w:w="0" w:type="auto"/>
          </w:tcPr>
          <w:p w14:paraId="6B54428F"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entries()</w:t>
            </w:r>
          </w:p>
        </w:tc>
        <w:tc>
          <w:tcPr>
            <w:tcW w:w="0" w:type="auto"/>
          </w:tcPr>
          <w:p w14:paraId="1A8A671B" w14:textId="77777777" w:rsidR="0091502E" w:rsidRPr="0091502E" w:rsidRDefault="0091502E" w:rsidP="007F5139">
            <w:pPr>
              <w:rPr>
                <w:rFonts w:cs="Segoe UI"/>
                <w:color w:val="24292F"/>
                <w:sz w:val="14"/>
                <w:szCs w:val="18"/>
              </w:rPr>
            </w:pPr>
            <w:r w:rsidRPr="0091502E">
              <w:rPr>
                <w:rFonts w:cs="Segoe UI"/>
                <w:color w:val="24292F"/>
                <w:sz w:val="14"/>
                <w:szCs w:val="18"/>
              </w:rPr>
              <w:t>Get the headers as key-value pair. The result is iterable.</w:t>
            </w:r>
          </w:p>
        </w:tc>
      </w:tr>
      <w:tr w:rsidR="0091502E" w:rsidRPr="0091502E" w14:paraId="621B9093" w14:textId="77777777" w:rsidTr="0091502E">
        <w:trPr>
          <w:tblHeader/>
        </w:trPr>
        <w:tc>
          <w:tcPr>
            <w:tcW w:w="0" w:type="auto"/>
          </w:tcPr>
          <w:p w14:paraId="4BA733E5" w14:textId="77777777" w:rsidR="0091502E" w:rsidRPr="0091502E" w:rsidRDefault="0091502E" w:rsidP="007F5139">
            <w:pPr>
              <w:rPr>
                <w:rFonts w:cs="Segoe UI"/>
                <w:color w:val="24292F"/>
                <w:sz w:val="14"/>
                <w:szCs w:val="18"/>
              </w:rPr>
            </w:pPr>
            <w:r w:rsidRPr="0091502E">
              <w:rPr>
                <w:rStyle w:val="HTMLCode"/>
                <w:rFonts w:ascii="Times New Roman" w:eastAsia="楷体" w:hAnsi="Times New Roman" w:cs="Menlo"/>
                <w:color w:val="24292F"/>
                <w:sz w:val="14"/>
                <w:szCs w:val="18"/>
              </w:rPr>
              <w:t>keys()</w:t>
            </w:r>
          </w:p>
        </w:tc>
        <w:tc>
          <w:tcPr>
            <w:tcW w:w="0" w:type="auto"/>
          </w:tcPr>
          <w:p w14:paraId="687EC369" w14:textId="77777777" w:rsidR="0091502E" w:rsidRPr="0091502E" w:rsidRDefault="0091502E" w:rsidP="007F5139">
            <w:pPr>
              <w:rPr>
                <w:rFonts w:cs="Segoe UI"/>
                <w:color w:val="24292F"/>
                <w:sz w:val="14"/>
                <w:szCs w:val="18"/>
              </w:rPr>
            </w:pPr>
            <w:r w:rsidRPr="0091502E">
              <w:rPr>
                <w:rFonts w:cs="Segoe UI"/>
                <w:color w:val="24292F"/>
                <w:sz w:val="14"/>
                <w:szCs w:val="18"/>
              </w:rPr>
              <w:t>Get all the keys of the Headers object. The result is iterable.</w:t>
            </w:r>
          </w:p>
        </w:tc>
      </w:tr>
    </w:tbl>
    <w:p w14:paraId="4284A782" w14:textId="77777777" w:rsidR="00210E1E" w:rsidRPr="00C82CE8" w:rsidRDefault="00210E1E" w:rsidP="00C82CE8">
      <w:pPr>
        <w:pStyle w:val="Heading3"/>
      </w:pPr>
      <w:bookmarkStart w:id="117" w:name="_Toc114825099"/>
      <w:r w:rsidRPr="00C82CE8">
        <w:t>Example</w:t>
      </w:r>
      <w:bookmarkEnd w:id="117"/>
    </w:p>
    <w:p w14:paraId="761AFDB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Create a new headers object from an object literal.</w:t>
      </w:r>
    </w:p>
    <w:p w14:paraId="048541D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myHeaders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p>
    <w:p w14:paraId="073C54B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accept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3089AD8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2CD28908" w14:textId="77777777" w:rsidR="00210E1E" w:rsidRPr="00C82CE8" w:rsidRDefault="00210E1E" w:rsidP="00E264E6">
      <w:pPr>
        <w:pStyle w:val="HTMLPreformatted"/>
        <w:snapToGrid w:val="0"/>
        <w:rPr>
          <w:rFonts w:ascii="Times New Roman" w:hAnsi="Times New Roman" w:cs="Menlo"/>
          <w:color w:val="24292F"/>
          <w:szCs w:val="18"/>
        </w:rPr>
      </w:pPr>
    </w:p>
    <w:p w14:paraId="23DFB6D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Append a header to the headers object.</w:t>
      </w:r>
    </w:p>
    <w:p w14:paraId="58766C7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myHeaders</w:t>
      </w:r>
      <w:r w:rsidRPr="00C82CE8">
        <w:rPr>
          <w:rStyle w:val="token"/>
          <w:rFonts w:ascii="Times New Roman" w:hAnsi="Times New Roman" w:cs="Menlo"/>
          <w:color w:val="24292F"/>
          <w:szCs w:val="18"/>
        </w:rPr>
        <w:t>.append("user-agent",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"Deno Deploy");</w:t>
      </w:r>
    </w:p>
    <w:p w14:paraId="522CC017" w14:textId="77777777" w:rsidR="00210E1E" w:rsidRPr="00C82CE8" w:rsidRDefault="00210E1E" w:rsidP="00E264E6">
      <w:pPr>
        <w:pStyle w:val="HTMLPreformatted"/>
        <w:snapToGrid w:val="0"/>
        <w:rPr>
          <w:rFonts w:ascii="Times New Roman" w:hAnsi="Times New Roman" w:cs="Menlo"/>
          <w:color w:val="24292F"/>
          <w:szCs w:val="18"/>
        </w:rPr>
      </w:pPr>
    </w:p>
    <w:p w14:paraId="19D2138A"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Print the headers of the headers object.</w:t>
      </w:r>
    </w:p>
    <w:p w14:paraId="2B445F2A"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for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key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value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of</w:t>
      </w:r>
      <w:r w:rsidRPr="00C82CE8">
        <w:rPr>
          <w:rFonts w:ascii="Times New Roman" w:hAnsi="Times New Roman" w:cs="Menlo"/>
          <w:color w:val="24292F"/>
          <w:szCs w:val="18"/>
        </w:rPr>
        <w:t xml:space="preserve"> myHeaders</w:t>
      </w:r>
      <w:r w:rsidRPr="00C82CE8">
        <w:rPr>
          <w:rStyle w:val="token"/>
          <w:rFonts w:ascii="Times New Roman" w:hAnsi="Times New Roman" w:cs="Menlo"/>
          <w:color w:val="24292F"/>
          <w:szCs w:val="18"/>
        </w:rPr>
        <w:t>.entries())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03936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console.log(</w:t>
      </w:r>
      <w:r w:rsidRPr="00C82CE8">
        <w:rPr>
          <w:rFonts w:ascii="Times New Roman" w:hAnsi="Times New Roman" w:cs="Menlo"/>
          <w:color w:val="24292F"/>
          <w:szCs w:val="18"/>
        </w:rPr>
        <w:t>key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value</w:t>
      </w:r>
      <w:r w:rsidRPr="00C82CE8">
        <w:rPr>
          <w:rStyle w:val="token"/>
          <w:rFonts w:ascii="Times New Roman" w:hAnsi="Times New Roman" w:cs="Menlo"/>
          <w:color w:val="24292F"/>
          <w:szCs w:val="18"/>
        </w:rPr>
        <w:t>);</w:t>
      </w:r>
    </w:p>
    <w:p w14:paraId="193B3C7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08AD3D5" w14:textId="77777777" w:rsidR="00210E1E" w:rsidRPr="00C82CE8" w:rsidRDefault="00210E1E" w:rsidP="00E264E6">
      <w:pPr>
        <w:pStyle w:val="HTMLPreformatted"/>
        <w:snapToGrid w:val="0"/>
        <w:rPr>
          <w:rFonts w:ascii="Times New Roman" w:hAnsi="Times New Roman" w:cs="Menlo"/>
          <w:color w:val="24292F"/>
          <w:szCs w:val="18"/>
        </w:rPr>
      </w:pPr>
    </w:p>
    <w:p w14:paraId="38ED53D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 You can pass the headers instance to Response or Request constructors.</w:t>
      </w:r>
    </w:p>
    <w:p w14:paraId="03B73C0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Request("https://api.github.com/users/denoland",</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876E6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method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"POST",</w:t>
      </w:r>
    </w:p>
    <w:p w14:paraId="11A246C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headers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myHeaders</w:t>
      </w:r>
      <w:r w:rsidRPr="00C82CE8">
        <w:rPr>
          <w:rStyle w:val="token"/>
          <w:rFonts w:ascii="Times New Roman" w:hAnsi="Times New Roman" w:cs="Menlo"/>
          <w:color w:val="24292F"/>
          <w:szCs w:val="18"/>
        </w:rPr>
        <w:t>,</w:t>
      </w:r>
    </w:p>
    <w:p w14:paraId="1982C57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390F4A5" w14:textId="67F12137" w:rsidR="000727D9" w:rsidRPr="00AE601B" w:rsidRDefault="00000000" w:rsidP="00AE601B">
      <w:pPr>
        <w:pStyle w:val="Heading2"/>
      </w:pPr>
      <w:hyperlink r:id="rId239" w:history="1">
        <w:bookmarkStart w:id="118" w:name="_Toc114825100"/>
        <w:r w:rsidR="000727D9" w:rsidRPr="00AE601B">
          <w:rPr>
            <w:rStyle w:val="Hyperlink"/>
            <w:color w:val="auto"/>
            <w:u w:val="none"/>
          </w:rPr>
          <w:t>Sockets API</w:t>
        </w:r>
        <w:bookmarkEnd w:id="118"/>
      </w:hyperlink>
    </w:p>
    <w:p w14:paraId="07C7E74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Deploy supports outbound TCP and TLS connections. These APIs allow you to use databases like PostgreSQL, SQLite, MongoDB, etc., with Deploy.</w:t>
      </w:r>
    </w:p>
    <w:p w14:paraId="1B013F87" w14:textId="77777777" w:rsidR="00210E1E" w:rsidRPr="00C82CE8" w:rsidRDefault="00210E1E" w:rsidP="00C82CE8">
      <w:pPr>
        <w:pStyle w:val="Heading3"/>
        <w:rPr>
          <w:rFonts w:cs="Segoe UI"/>
        </w:rPr>
      </w:pPr>
      <w:bookmarkStart w:id="119" w:name="_Toc114825101"/>
      <w:r w:rsidRPr="00C82CE8">
        <w:rPr>
          <w:rStyle w:val="HTMLCode"/>
          <w:rFonts w:ascii="Times New Roman" w:eastAsia="楷体" w:hAnsi="Times New Roman" w:cs="Menlo"/>
          <w:color w:val="24292F"/>
          <w:sz w:val="18"/>
          <w:szCs w:val="18"/>
        </w:rPr>
        <w:t>Deno.connect</w:t>
      </w:r>
      <w:bookmarkEnd w:id="119"/>
    </w:p>
    <w:p w14:paraId="19EEED9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Make outbound TCP connections.</w:t>
      </w:r>
    </w:p>
    <w:p w14:paraId="7E1E9C7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same as </w:t>
      </w:r>
      <w:hyperlink r:id="rId240"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with the limitation that </w:t>
      </w:r>
      <w:r w:rsidRPr="00C82CE8">
        <w:rPr>
          <w:rStyle w:val="HTMLCode"/>
          <w:rFonts w:ascii="Times New Roman" w:eastAsia="楷体" w:hAnsi="Times New Roman" w:cs="Menlo"/>
          <w:color w:val="24292F"/>
          <w:sz w:val="18"/>
          <w:szCs w:val="18"/>
        </w:rPr>
        <w:t>transport</w:t>
      </w:r>
      <w:r w:rsidRPr="00C82CE8">
        <w:rPr>
          <w:rFonts w:ascii="Times New Roman" w:hAnsi="Times New Roman" w:cs="Segoe UI"/>
          <w:color w:val="24292F"/>
          <w:szCs w:val="18"/>
        </w:rPr>
        <w:t> option can only be </w:t>
      </w:r>
      <w:r w:rsidRPr="00C82CE8">
        <w:rPr>
          <w:rStyle w:val="HTMLCode"/>
          <w:rFonts w:ascii="Times New Roman" w:eastAsia="楷体" w:hAnsi="Times New Roman" w:cs="Menlo"/>
          <w:color w:val="24292F"/>
          <w:sz w:val="18"/>
          <w:szCs w:val="18"/>
        </w:rPr>
        <w:t>tcp</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hostname</w:t>
      </w:r>
      <w:r w:rsidRPr="00C82CE8">
        <w:rPr>
          <w:rFonts w:ascii="Times New Roman" w:hAnsi="Times New Roman" w:cs="Segoe UI"/>
          <w:color w:val="24292F"/>
          <w:szCs w:val="18"/>
        </w:rPr>
        <w:t> cannot be localhost or empty.</w:t>
      </w:r>
    </w:p>
    <w:p w14:paraId="77665C4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.connect(</w:t>
      </w:r>
      <w:r w:rsidRPr="00C82CE8">
        <w:rPr>
          <w:rFonts w:ascii="Times New Roman" w:hAnsi="Times New Roman" w:cs="Menlo"/>
          <w:color w:val="24292F"/>
          <w:szCs w:val="18"/>
        </w:rPr>
        <w:t>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ConnectOptions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Conn</w:t>
      </w:r>
      <w:r w:rsidRPr="00C82CE8">
        <w:rPr>
          <w:rStyle w:val="token"/>
          <w:rFonts w:ascii="Times New Roman" w:hAnsi="Times New Roman" w:cs="Menlo"/>
          <w:color w:val="24292F"/>
          <w:szCs w:val="18"/>
        </w:rPr>
        <w:t>&gt;</w:t>
      </w:r>
    </w:p>
    <w:p w14:paraId="2CEFB73D" w14:textId="77777777" w:rsidR="00210E1E" w:rsidRPr="00C82CE8" w:rsidRDefault="00210E1E" w:rsidP="008D3C27">
      <w:pPr>
        <w:pStyle w:val="Heading4"/>
      </w:pPr>
      <w:r w:rsidRPr="00C82CE8">
        <w:t>Example</w:t>
      </w:r>
    </w:p>
    <w:p w14:paraId="03555AB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7C867AEB" w14:textId="77777777" w:rsidR="00210E1E" w:rsidRPr="00C82CE8" w:rsidRDefault="00210E1E" w:rsidP="00E264E6">
      <w:pPr>
        <w:pStyle w:val="HTMLPreformatted"/>
        <w:snapToGrid w:val="0"/>
        <w:rPr>
          <w:rFonts w:ascii="Times New Roman" w:hAnsi="Times New Roman" w:cs="Menlo"/>
          <w:color w:val="24292F"/>
          <w:szCs w:val="18"/>
        </w:rPr>
      </w:pPr>
    </w:p>
    <w:p w14:paraId="4E26720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3F21DB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a TCP connection to example.com</w:t>
      </w:r>
    </w:p>
    <w:p w14:paraId="6A69AEE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.connect({</w:t>
      </w:r>
    </w:p>
    <w:p w14:paraId="7368603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80,</w:t>
      </w:r>
    </w:p>
    <w:p w14:paraId="0640C91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hostname: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"example.com",</w:t>
      </w:r>
    </w:p>
    <w:p w14:paraId="7E6F7BC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5EB7362" w14:textId="77777777" w:rsidR="00210E1E" w:rsidRPr="00C82CE8" w:rsidRDefault="00210E1E" w:rsidP="00E264E6">
      <w:pPr>
        <w:pStyle w:val="HTMLPreformatted"/>
        <w:snapToGrid w:val="0"/>
        <w:rPr>
          <w:rFonts w:ascii="Times New Roman" w:hAnsi="Times New Roman" w:cs="Menlo"/>
          <w:color w:val="24292F"/>
          <w:szCs w:val="18"/>
        </w:rPr>
      </w:pPr>
    </w:p>
    <w:p w14:paraId="04B6292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Send raw HTTP GET request.</w:t>
      </w:r>
    </w:p>
    <w:p w14:paraId="5B56947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TextEncoder().encode(</w:t>
      </w:r>
    </w:p>
    <w:p w14:paraId="238B63E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 / HTTP/1.1\nHost: example.com\r\n\r\n",</w:t>
      </w:r>
    </w:p>
    <w:p w14:paraId="3583EB8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0F09C9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_bytesWritten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.write(</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49B476A5" w14:textId="77777777" w:rsidR="00210E1E" w:rsidRPr="00C82CE8" w:rsidRDefault="00210E1E" w:rsidP="00E264E6">
      <w:pPr>
        <w:pStyle w:val="HTMLPreformatted"/>
        <w:snapToGrid w:val="0"/>
        <w:rPr>
          <w:rFonts w:ascii="Times New Roman" w:hAnsi="Times New Roman" w:cs="Menlo"/>
          <w:color w:val="24292F"/>
          <w:szCs w:val="18"/>
        </w:rPr>
      </w:pPr>
    </w:p>
    <w:p w14:paraId="2B38625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 Read 15 bytes from the connection.</w:t>
      </w:r>
    </w:p>
    <w:p w14:paraId="2D21B1F8"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buffer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Uint8Array(15);</w:t>
      </w:r>
    </w:p>
    <w:p w14:paraId="00B5556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.read(</w:t>
      </w:r>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p>
    <w:p w14:paraId="479B2AB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.close();</w:t>
      </w:r>
    </w:p>
    <w:p w14:paraId="26C35CF8" w14:textId="77777777" w:rsidR="00210E1E" w:rsidRPr="00C82CE8" w:rsidRDefault="00210E1E" w:rsidP="00E264E6">
      <w:pPr>
        <w:pStyle w:val="HTMLPreformatted"/>
        <w:snapToGrid w:val="0"/>
        <w:rPr>
          <w:rFonts w:ascii="Times New Roman" w:hAnsi="Times New Roman" w:cs="Menlo"/>
          <w:color w:val="24292F"/>
          <w:szCs w:val="18"/>
        </w:rPr>
      </w:pPr>
    </w:p>
    <w:p w14:paraId="2FD25FE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bytes as plain text.</w:t>
      </w:r>
    </w:p>
    <w:p w14:paraId="34B5D12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E265DE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EE17E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"text/plain;charset=utf-8",</w:t>
      </w:r>
    </w:p>
    <w:p w14:paraId="2916D0D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B572B4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A24858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36238F8B" w14:textId="77777777" w:rsidR="00210E1E" w:rsidRPr="00C82CE8" w:rsidRDefault="00210E1E" w:rsidP="00E264E6">
      <w:pPr>
        <w:pStyle w:val="HTMLPreformatted"/>
        <w:snapToGrid w:val="0"/>
        <w:rPr>
          <w:rFonts w:ascii="Times New Roman" w:hAnsi="Times New Roman" w:cs="Menlo"/>
          <w:color w:val="24292F"/>
          <w:szCs w:val="18"/>
        </w:rPr>
      </w:pPr>
    </w:p>
    <w:p w14:paraId="0D4698D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68636087" w14:textId="77777777" w:rsidR="00210E1E" w:rsidRPr="00C82CE8" w:rsidRDefault="00210E1E" w:rsidP="00C82CE8">
      <w:pPr>
        <w:pStyle w:val="Heading3"/>
        <w:rPr>
          <w:rFonts w:cs="Segoe UI"/>
        </w:rPr>
      </w:pPr>
      <w:bookmarkStart w:id="120" w:name="_Toc114825102"/>
      <w:r w:rsidRPr="00C82CE8">
        <w:rPr>
          <w:rStyle w:val="HTMLCode"/>
          <w:rFonts w:ascii="Times New Roman" w:eastAsia="楷体" w:hAnsi="Times New Roman" w:cs="Menlo"/>
          <w:color w:val="24292F"/>
          <w:sz w:val="18"/>
          <w:szCs w:val="18"/>
        </w:rPr>
        <w:t>Deno.connectTls</w:t>
      </w:r>
      <w:bookmarkEnd w:id="120"/>
    </w:p>
    <w:p w14:paraId="477AF9C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Make outbound TLS connections.</w:t>
      </w:r>
    </w:p>
    <w:p w14:paraId="53CC2B5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hyperlink r:id="rId241"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with the limitation that hostname cannot be localhost or empty.</w:t>
      </w:r>
    </w:p>
    <w:p w14:paraId="5AA88F3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.connectTls(</w:t>
      </w:r>
      <w:r w:rsidRPr="00C82CE8">
        <w:rPr>
          <w:rFonts w:ascii="Times New Roman" w:hAnsi="Times New Roman" w:cs="Menlo"/>
          <w:color w:val="24292F"/>
          <w:szCs w:val="18"/>
        </w:rPr>
        <w:t>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ConnectTlsOptions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Conn</w:t>
      </w:r>
      <w:r w:rsidRPr="00C82CE8">
        <w:rPr>
          <w:rStyle w:val="token"/>
          <w:rFonts w:ascii="Times New Roman" w:hAnsi="Times New Roman" w:cs="Menlo"/>
          <w:color w:val="24292F"/>
          <w:szCs w:val="18"/>
        </w:rPr>
        <w:t>&gt;</w:t>
      </w:r>
    </w:p>
    <w:p w14:paraId="0F8AF133" w14:textId="77777777" w:rsidR="00210E1E" w:rsidRPr="00C82CE8" w:rsidRDefault="00210E1E" w:rsidP="008D3C27">
      <w:pPr>
        <w:pStyle w:val="Heading4"/>
      </w:pPr>
      <w:r w:rsidRPr="00C82CE8">
        <w:t>Example</w:t>
      </w:r>
    </w:p>
    <w:p w14:paraId="6053D830"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0B999F27" w14:textId="77777777" w:rsidR="00210E1E" w:rsidRPr="00C82CE8" w:rsidRDefault="00210E1E" w:rsidP="00E264E6">
      <w:pPr>
        <w:pStyle w:val="HTMLPreformatted"/>
        <w:snapToGrid w:val="0"/>
        <w:rPr>
          <w:rFonts w:ascii="Times New Roman" w:hAnsi="Times New Roman" w:cs="Menlo"/>
          <w:color w:val="24292F"/>
          <w:szCs w:val="18"/>
        </w:rPr>
      </w:pPr>
    </w:p>
    <w:p w14:paraId="1F7B5C5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A92E9F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Make a TLS connection to example.com</w:t>
      </w:r>
    </w:p>
    <w:p w14:paraId="5125CF6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connection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.connectTls({</w:t>
      </w:r>
    </w:p>
    <w:p w14:paraId="329301E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443,</w:t>
      </w:r>
    </w:p>
    <w:p w14:paraId="4CBDDAE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hostname: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"example.com",</w:t>
      </w:r>
    </w:p>
    <w:p w14:paraId="2A84C3A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25222A0" w14:textId="77777777" w:rsidR="00210E1E" w:rsidRPr="00C82CE8" w:rsidRDefault="00210E1E" w:rsidP="00E264E6">
      <w:pPr>
        <w:pStyle w:val="HTMLPreformatted"/>
        <w:snapToGrid w:val="0"/>
        <w:rPr>
          <w:rFonts w:ascii="Times New Roman" w:hAnsi="Times New Roman" w:cs="Menlo"/>
          <w:color w:val="24292F"/>
          <w:szCs w:val="18"/>
        </w:rPr>
      </w:pPr>
    </w:p>
    <w:p w14:paraId="640728D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Send raw HTTP GET request.</w:t>
      </w:r>
    </w:p>
    <w:p w14:paraId="01B7B73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request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TextEncoder().encode(</w:t>
      </w:r>
    </w:p>
    <w:p w14:paraId="7FFBDE3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"GET / HTTP/1.1\nHost: example.com\r\n\r\n",</w:t>
      </w:r>
    </w:p>
    <w:p w14:paraId="7C89CBA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4D56185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_bytesWritten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.write(</w:t>
      </w:r>
      <w:r w:rsidRPr="00C82CE8">
        <w:rPr>
          <w:rFonts w:ascii="Times New Roman" w:hAnsi="Times New Roman" w:cs="Menlo"/>
          <w:color w:val="24292F"/>
          <w:szCs w:val="18"/>
        </w:rPr>
        <w:t>request</w:t>
      </w:r>
      <w:r w:rsidRPr="00C82CE8">
        <w:rPr>
          <w:rStyle w:val="token"/>
          <w:rFonts w:ascii="Times New Roman" w:hAnsi="Times New Roman" w:cs="Menlo"/>
          <w:color w:val="24292F"/>
          <w:szCs w:val="18"/>
        </w:rPr>
        <w:t>);</w:t>
      </w:r>
    </w:p>
    <w:p w14:paraId="7AF07946" w14:textId="77777777" w:rsidR="00210E1E" w:rsidRPr="00C82CE8" w:rsidRDefault="00210E1E" w:rsidP="00E264E6">
      <w:pPr>
        <w:pStyle w:val="HTMLPreformatted"/>
        <w:snapToGrid w:val="0"/>
        <w:rPr>
          <w:rFonts w:ascii="Times New Roman" w:hAnsi="Times New Roman" w:cs="Menlo"/>
          <w:color w:val="24292F"/>
          <w:szCs w:val="18"/>
        </w:rPr>
      </w:pPr>
    </w:p>
    <w:p w14:paraId="7669710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Read 15 bytes from the connection.</w:t>
      </w:r>
    </w:p>
    <w:p w14:paraId="4623256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buffer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Uint8Array(15);</w:t>
      </w:r>
    </w:p>
    <w:p w14:paraId="4D5E382E"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.read(</w:t>
      </w:r>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p>
    <w:p w14:paraId="329E282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connection</w:t>
      </w:r>
      <w:r w:rsidRPr="00C82CE8">
        <w:rPr>
          <w:rStyle w:val="token"/>
          <w:rFonts w:ascii="Times New Roman" w:hAnsi="Times New Roman" w:cs="Menlo"/>
          <w:color w:val="24292F"/>
          <w:szCs w:val="18"/>
        </w:rPr>
        <w:t>.close();</w:t>
      </w:r>
    </w:p>
    <w:p w14:paraId="78777280" w14:textId="77777777" w:rsidR="00210E1E" w:rsidRPr="00C82CE8" w:rsidRDefault="00210E1E" w:rsidP="00E264E6">
      <w:pPr>
        <w:pStyle w:val="HTMLPreformatted"/>
        <w:snapToGrid w:val="0"/>
        <w:rPr>
          <w:rFonts w:ascii="Times New Roman" w:hAnsi="Times New Roman" w:cs="Menlo"/>
          <w:color w:val="24292F"/>
          <w:szCs w:val="18"/>
        </w:rPr>
      </w:pPr>
    </w:p>
    <w:p w14:paraId="19708EE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the bytes as plain text.</w:t>
      </w:r>
    </w:p>
    <w:p w14:paraId="0E26740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buffer</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43D268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8FBCC8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"text/plain;charset=utf-8",</w:t>
      </w:r>
    </w:p>
    <w:p w14:paraId="1EE3306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CC426C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C10477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7931372" w14:textId="77777777" w:rsidR="00210E1E" w:rsidRPr="00C82CE8" w:rsidRDefault="00210E1E" w:rsidP="00E264E6">
      <w:pPr>
        <w:pStyle w:val="HTMLPreformatted"/>
        <w:snapToGrid w:val="0"/>
        <w:rPr>
          <w:rFonts w:ascii="Times New Roman" w:hAnsi="Times New Roman" w:cs="Menlo"/>
          <w:color w:val="24292F"/>
          <w:szCs w:val="18"/>
        </w:rPr>
      </w:pPr>
    </w:p>
    <w:p w14:paraId="605DED7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1B065860" w14:textId="07DAE1BA" w:rsidR="000727D9" w:rsidRPr="00AE601B" w:rsidRDefault="00000000" w:rsidP="00AE601B">
      <w:pPr>
        <w:pStyle w:val="Heading2"/>
      </w:pPr>
      <w:hyperlink r:id="rId242" w:history="1">
        <w:bookmarkStart w:id="121" w:name="_Toc114825103"/>
        <w:r w:rsidR="000727D9" w:rsidRPr="00AE601B">
          <w:rPr>
            <w:rStyle w:val="Hyperlink"/>
            <w:color w:val="auto"/>
            <w:u w:val="none"/>
          </w:rPr>
          <w:t>File System API</w:t>
        </w:r>
        <w:bookmarkEnd w:id="121"/>
      </w:hyperlink>
    </w:p>
    <w:p w14:paraId="7129090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Deno Deploy supports a limited set of the file system APIs available in Deno. These file system APIs can access static files from your deployments. Static files are for example:</w:t>
      </w:r>
    </w:p>
    <w:p w14:paraId="4E4D81BB" w14:textId="77777777" w:rsidR="00210E1E" w:rsidRPr="00C82CE8" w:rsidRDefault="00210E1E" w:rsidP="00EE3540">
      <w:pPr>
        <w:widowControl/>
        <w:numPr>
          <w:ilvl w:val="0"/>
          <w:numId w:val="62"/>
        </w:numPr>
        <w:tabs>
          <w:tab w:val="clear" w:pos="720"/>
          <w:tab w:val="left" w:pos="360"/>
        </w:tabs>
        <w:ind w:left="0" w:firstLine="0"/>
        <w:rPr>
          <w:rFonts w:cs="Segoe UI"/>
          <w:color w:val="24292F"/>
          <w:szCs w:val="18"/>
        </w:rPr>
      </w:pPr>
      <w:r w:rsidRPr="00C82CE8">
        <w:rPr>
          <w:rFonts w:cs="Segoe UI"/>
          <w:color w:val="24292F"/>
          <w:szCs w:val="18"/>
        </w:rPr>
        <w:lastRenderedPageBreak/>
        <w:t>The files in your GitHub repository, if you deploy via the GitHub integration.</w:t>
      </w:r>
    </w:p>
    <w:p w14:paraId="0E76B163" w14:textId="77777777" w:rsidR="00210E1E" w:rsidRPr="00C82CE8" w:rsidRDefault="00210E1E" w:rsidP="00EE3540">
      <w:pPr>
        <w:widowControl/>
        <w:numPr>
          <w:ilvl w:val="0"/>
          <w:numId w:val="62"/>
        </w:numPr>
        <w:tabs>
          <w:tab w:val="clear" w:pos="720"/>
          <w:tab w:val="left" w:pos="360"/>
        </w:tabs>
        <w:ind w:left="0" w:firstLine="0"/>
        <w:rPr>
          <w:rFonts w:cs="Segoe UI"/>
          <w:color w:val="24292F"/>
          <w:szCs w:val="18"/>
        </w:rPr>
      </w:pPr>
      <w:r w:rsidRPr="00C82CE8">
        <w:rPr>
          <w:rFonts w:cs="Segoe UI"/>
          <w:color w:val="24292F"/>
          <w:szCs w:val="18"/>
        </w:rPr>
        <w:t>The entrypoint file in a playground deployment.</w:t>
      </w:r>
    </w:p>
    <w:p w14:paraId="7A7FDD4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APIs that are available are:</w:t>
      </w:r>
    </w:p>
    <w:p w14:paraId="165812F5"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3" w:anchor="denocwd" w:history="1">
        <w:r w:rsidR="00210E1E" w:rsidRPr="00C82CE8">
          <w:rPr>
            <w:rStyle w:val="Hyperlink"/>
            <w:rFonts w:cs="Segoe UI"/>
            <w:szCs w:val="18"/>
          </w:rPr>
          <w:t>Deno.cwd</w:t>
        </w:r>
      </w:hyperlink>
    </w:p>
    <w:p w14:paraId="4BDBFCB9"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4" w:anchor="denoreaddir" w:history="1">
        <w:r w:rsidR="00210E1E" w:rsidRPr="00C82CE8">
          <w:rPr>
            <w:rStyle w:val="Hyperlink"/>
            <w:rFonts w:cs="Segoe UI"/>
            <w:szCs w:val="18"/>
          </w:rPr>
          <w:t>Deno.readDir</w:t>
        </w:r>
      </w:hyperlink>
    </w:p>
    <w:p w14:paraId="517B1621"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5" w:anchor="denoreadfile" w:history="1">
        <w:r w:rsidR="00210E1E" w:rsidRPr="00C82CE8">
          <w:rPr>
            <w:rStyle w:val="Hyperlink"/>
            <w:rFonts w:cs="Segoe UI"/>
            <w:szCs w:val="18"/>
          </w:rPr>
          <w:t>Deno.readFile</w:t>
        </w:r>
      </w:hyperlink>
    </w:p>
    <w:p w14:paraId="7A0CD06B"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6" w:anchor="denoreadtextfile" w:history="1">
        <w:r w:rsidR="00210E1E" w:rsidRPr="00C82CE8">
          <w:rPr>
            <w:rStyle w:val="Hyperlink"/>
            <w:rFonts w:cs="Segoe UI"/>
            <w:szCs w:val="18"/>
          </w:rPr>
          <w:t>Deno.readTextFile</w:t>
        </w:r>
      </w:hyperlink>
    </w:p>
    <w:p w14:paraId="58A4904E"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7" w:anchor="denoopen" w:history="1">
        <w:r w:rsidR="00210E1E" w:rsidRPr="00C82CE8">
          <w:rPr>
            <w:rStyle w:val="Hyperlink"/>
            <w:rFonts w:cs="Segoe UI"/>
            <w:szCs w:val="18"/>
          </w:rPr>
          <w:t>Deno.open</w:t>
        </w:r>
      </w:hyperlink>
    </w:p>
    <w:p w14:paraId="3C40EEDB"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8" w:anchor="denostat" w:history="1">
        <w:r w:rsidR="00210E1E" w:rsidRPr="00C82CE8">
          <w:rPr>
            <w:rStyle w:val="Hyperlink"/>
            <w:rFonts w:cs="Segoe UI"/>
            <w:szCs w:val="18"/>
          </w:rPr>
          <w:t>Deno.stat</w:t>
        </w:r>
      </w:hyperlink>
    </w:p>
    <w:p w14:paraId="22181E54"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49" w:anchor="denolstat" w:history="1">
        <w:r w:rsidR="00210E1E" w:rsidRPr="00C82CE8">
          <w:rPr>
            <w:rStyle w:val="Hyperlink"/>
            <w:rFonts w:cs="Segoe UI"/>
            <w:szCs w:val="18"/>
          </w:rPr>
          <w:t>Deno.lstat</w:t>
        </w:r>
      </w:hyperlink>
    </w:p>
    <w:p w14:paraId="12503D08" w14:textId="77777777" w:rsidR="00210E1E" w:rsidRPr="00C82CE8" w:rsidRDefault="00000000" w:rsidP="00EE3540">
      <w:pPr>
        <w:widowControl/>
        <w:numPr>
          <w:ilvl w:val="0"/>
          <w:numId w:val="63"/>
        </w:numPr>
        <w:tabs>
          <w:tab w:val="clear" w:pos="720"/>
          <w:tab w:val="left" w:pos="360"/>
        </w:tabs>
        <w:ind w:left="0" w:firstLine="0"/>
        <w:rPr>
          <w:rFonts w:cs="Segoe UI"/>
          <w:color w:val="24292F"/>
          <w:szCs w:val="18"/>
        </w:rPr>
      </w:pPr>
      <w:hyperlink r:id="rId250" w:anchor="denorealpath" w:history="1">
        <w:r w:rsidR="00210E1E" w:rsidRPr="00C82CE8">
          <w:rPr>
            <w:rStyle w:val="Hyperlink"/>
            <w:rFonts w:cs="Segoe UI"/>
            <w:szCs w:val="18"/>
          </w:rPr>
          <w:t>Deno.realPath</w:t>
        </w:r>
      </w:hyperlink>
    </w:p>
    <w:p w14:paraId="2B421E72" w14:textId="77777777" w:rsidR="00210E1E" w:rsidRPr="00C82CE8" w:rsidRDefault="00210E1E" w:rsidP="00C82CE8">
      <w:pPr>
        <w:pStyle w:val="Heading3"/>
        <w:rPr>
          <w:rFonts w:cs="Segoe UI"/>
        </w:rPr>
      </w:pPr>
      <w:bookmarkStart w:id="122" w:name="_Toc114825104"/>
      <w:r w:rsidRPr="00C82CE8">
        <w:rPr>
          <w:rStyle w:val="HTMLCode"/>
          <w:rFonts w:ascii="Times New Roman" w:eastAsia="楷体" w:hAnsi="Times New Roman" w:cs="Menlo"/>
          <w:color w:val="24292F"/>
          <w:sz w:val="18"/>
          <w:szCs w:val="18"/>
        </w:rPr>
        <w:t>Deno.cwd</w:t>
      </w:r>
      <w:bookmarkEnd w:id="122"/>
    </w:p>
    <w:p w14:paraId="2296BA48"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Deno.cwd()</w:t>
      </w:r>
      <w:r w:rsidRPr="00C82CE8">
        <w:rPr>
          <w:rFonts w:ascii="Times New Roman" w:hAnsi="Times New Roman" w:cs="Segoe UI"/>
          <w:color w:val="24292F"/>
          <w:szCs w:val="18"/>
        </w:rPr>
        <w:t> returns the current working directory of your deployment. It is located at the root of your deployment's root directory. For example, if you deployed via the GitHub integration, the current working directory is the root of your GitHub repository.</w:t>
      </w:r>
    </w:p>
    <w:p w14:paraId="0B751ED9" w14:textId="77777777" w:rsidR="00210E1E" w:rsidRPr="00C82CE8" w:rsidRDefault="00210E1E" w:rsidP="00C82CE8">
      <w:pPr>
        <w:pStyle w:val="Heading3"/>
        <w:rPr>
          <w:rFonts w:cs="Segoe UI"/>
        </w:rPr>
      </w:pPr>
      <w:bookmarkStart w:id="123" w:name="_Toc114825105"/>
      <w:r w:rsidRPr="00C82CE8">
        <w:rPr>
          <w:rStyle w:val="HTMLCode"/>
          <w:rFonts w:ascii="Times New Roman" w:eastAsia="楷体" w:hAnsi="Times New Roman" w:cs="Menlo"/>
          <w:color w:val="24292F"/>
          <w:sz w:val="18"/>
          <w:szCs w:val="18"/>
        </w:rPr>
        <w:t>Deno.readDir</w:t>
      </w:r>
      <w:bookmarkEnd w:id="123"/>
    </w:p>
    <w:p w14:paraId="272D114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Deno.readDir()</w:t>
      </w:r>
      <w:r w:rsidRPr="00C82CE8">
        <w:rPr>
          <w:rFonts w:ascii="Times New Roman" w:hAnsi="Times New Roman" w:cs="Segoe UI"/>
          <w:color w:val="24292F"/>
          <w:szCs w:val="18"/>
        </w:rPr>
        <w:t> allows you to list the contents of a directory.</w:t>
      </w:r>
    </w:p>
    <w:p w14:paraId="06FC64E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is fully compatible with </w:t>
      </w:r>
      <w:hyperlink r:id="rId251"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w:t>
      </w:r>
    </w:p>
    <w:p w14:paraId="1BB6B2E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.readDir(</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AsyncIterable</w:t>
      </w:r>
      <w:r w:rsidRPr="00C82CE8">
        <w:rPr>
          <w:rStyle w:val="token"/>
          <w:rFonts w:ascii="Times New Roman" w:hAnsi="Times New Roman" w:cs="Menlo"/>
          <w:color w:val="24292F"/>
          <w:szCs w:val="18"/>
        </w:rPr>
        <w:t>&lt;</w:t>
      </w:r>
      <w:r w:rsidRPr="00C82CE8">
        <w:rPr>
          <w:rFonts w:ascii="Times New Roman" w:hAnsi="Times New Roman" w:cs="Menlo"/>
          <w:color w:val="24292F"/>
          <w:szCs w:val="18"/>
        </w:rPr>
        <w:t>DirEntry</w:t>
      </w:r>
      <w:r w:rsidRPr="00C82CE8">
        <w:rPr>
          <w:rStyle w:val="token"/>
          <w:rFonts w:ascii="Times New Roman" w:hAnsi="Times New Roman" w:cs="Menlo"/>
          <w:color w:val="24292F"/>
          <w:szCs w:val="18"/>
        </w:rPr>
        <w:t>&gt;</w:t>
      </w:r>
    </w:p>
    <w:p w14:paraId="4AFB07D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1B6973FE" w14:textId="77777777" w:rsidR="00210E1E" w:rsidRPr="00C82CE8" w:rsidRDefault="00210E1E" w:rsidP="008D3C27">
      <w:pPr>
        <w:pStyle w:val="Heading4"/>
      </w:pPr>
      <w:r w:rsidRPr="00C82CE8">
        <w:t>Example</w:t>
      </w:r>
    </w:p>
    <w:p w14:paraId="37938E6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lists the contents of a directory and returns this list as a JSON object in the response body.</w:t>
      </w:r>
    </w:p>
    <w:p w14:paraId="32CB931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46D68244" w14:textId="77777777" w:rsidR="00210E1E" w:rsidRPr="00C82CE8" w:rsidRDefault="00210E1E" w:rsidP="00E264E6">
      <w:pPr>
        <w:pStyle w:val="HTMLPreformatted"/>
        <w:snapToGrid w:val="0"/>
        <w:rPr>
          <w:rFonts w:ascii="Times New Roman" w:hAnsi="Times New Roman" w:cs="Menlo"/>
          <w:color w:val="24292F"/>
          <w:szCs w:val="18"/>
        </w:rPr>
      </w:pPr>
    </w:p>
    <w:p w14:paraId="2E504B4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9650E8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List the posts in the `blog` directory located at the root</w:t>
      </w:r>
    </w:p>
    <w:p w14:paraId="14EB372C"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of the repository.</w:t>
      </w:r>
    </w:p>
    <w:p w14:paraId="1EB05C9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posts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EDBE86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for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post </w:t>
      </w:r>
      <w:r w:rsidRPr="00C82CE8">
        <w:rPr>
          <w:rStyle w:val="token"/>
          <w:rFonts w:ascii="Times New Roman" w:hAnsi="Times New Roman" w:cs="Menlo"/>
          <w:color w:val="24292F"/>
          <w:szCs w:val="18"/>
        </w:rPr>
        <w:t>of</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.readDir(`./blog`))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56F034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posts</w:t>
      </w:r>
      <w:r w:rsidRPr="00C82CE8">
        <w:rPr>
          <w:rStyle w:val="token"/>
          <w:rFonts w:ascii="Times New Roman" w:hAnsi="Times New Roman" w:cs="Menlo"/>
          <w:color w:val="24292F"/>
          <w:szCs w:val="18"/>
        </w:rPr>
        <w:t>.push(</w:t>
      </w:r>
      <w:r w:rsidRPr="00C82CE8">
        <w:rPr>
          <w:rFonts w:ascii="Times New Roman" w:hAnsi="Times New Roman" w:cs="Menlo"/>
          <w:color w:val="24292F"/>
          <w:szCs w:val="18"/>
        </w:rPr>
        <w:t>post</w:t>
      </w:r>
      <w:r w:rsidRPr="00C82CE8">
        <w:rPr>
          <w:rStyle w:val="token"/>
          <w:rFonts w:ascii="Times New Roman" w:hAnsi="Times New Roman" w:cs="Menlo"/>
          <w:color w:val="24292F"/>
          <w:szCs w:val="18"/>
        </w:rPr>
        <w:t>);</w:t>
      </w:r>
    </w:p>
    <w:p w14:paraId="0EDD37B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7AF7CE3" w14:textId="77777777" w:rsidR="00210E1E" w:rsidRPr="00C82CE8" w:rsidRDefault="00210E1E" w:rsidP="00E264E6">
      <w:pPr>
        <w:pStyle w:val="HTMLPreformatted"/>
        <w:snapToGrid w:val="0"/>
        <w:rPr>
          <w:rFonts w:ascii="Times New Roman" w:hAnsi="Times New Roman" w:cs="Menlo"/>
          <w:color w:val="24292F"/>
          <w:szCs w:val="18"/>
        </w:rPr>
      </w:pPr>
    </w:p>
    <w:p w14:paraId="0256F1A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Return JSON.</w:t>
      </w:r>
    </w:p>
    <w:p w14:paraId="5C813755"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Response(JSON.stringify(</w:t>
      </w:r>
      <w:r w:rsidRPr="00C82CE8">
        <w:rPr>
          <w:rFonts w:ascii="Times New Roman" w:hAnsi="Times New Roman" w:cs="Menlo"/>
          <w:color w:val="24292F"/>
          <w:szCs w:val="18"/>
        </w:rPr>
        <w:t>posts</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2),</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434A367"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headers: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526D89F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"content-type":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"application/json",</w:t>
      </w:r>
    </w:p>
    <w:p w14:paraId="4F53E4D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07EC07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AB073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3141F08D" w14:textId="77777777" w:rsidR="00210E1E" w:rsidRPr="00C82CE8" w:rsidRDefault="00210E1E" w:rsidP="00E264E6">
      <w:pPr>
        <w:pStyle w:val="HTMLPreformatted"/>
        <w:snapToGrid w:val="0"/>
        <w:rPr>
          <w:rFonts w:ascii="Times New Roman" w:hAnsi="Times New Roman" w:cs="Menlo"/>
          <w:color w:val="24292F"/>
          <w:szCs w:val="18"/>
        </w:rPr>
      </w:pPr>
    </w:p>
    <w:p w14:paraId="49B6240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6B90A2A3" w14:textId="77777777" w:rsidR="00210E1E" w:rsidRPr="00C82CE8" w:rsidRDefault="00210E1E" w:rsidP="00C82CE8">
      <w:pPr>
        <w:pStyle w:val="Heading3"/>
        <w:rPr>
          <w:rFonts w:cs="Segoe UI"/>
        </w:rPr>
      </w:pPr>
      <w:bookmarkStart w:id="124" w:name="_Toc114825106"/>
      <w:r w:rsidRPr="00C82CE8">
        <w:rPr>
          <w:rStyle w:val="HTMLCode"/>
          <w:rFonts w:ascii="Times New Roman" w:eastAsia="楷体" w:hAnsi="Times New Roman" w:cs="Menlo"/>
          <w:color w:val="24292F"/>
          <w:sz w:val="18"/>
          <w:szCs w:val="18"/>
        </w:rPr>
        <w:t>Deno.readFile</w:t>
      </w:r>
      <w:bookmarkEnd w:id="124"/>
    </w:p>
    <w:p w14:paraId="26BC4AB7"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Deno.readFile()</w:t>
      </w:r>
      <w:r w:rsidRPr="00C82CE8">
        <w:rPr>
          <w:rFonts w:ascii="Times New Roman" w:hAnsi="Times New Roman" w:cs="Segoe UI"/>
          <w:color w:val="24292F"/>
          <w:szCs w:val="18"/>
        </w:rPr>
        <w:t> allows you to read a file fully into memory.</w:t>
      </w:r>
    </w:p>
    <w:p w14:paraId="208B1FE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similar to </w:t>
      </w:r>
      <w:hyperlink r:id="rId252"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but it doesn't support </w:t>
      </w:r>
      <w:hyperlink r:id="rId253" w:history="1">
        <w:r w:rsidRPr="00C82CE8">
          <w:rPr>
            <w:rStyle w:val="HTMLCode"/>
            <w:rFonts w:ascii="Times New Roman" w:eastAsia="楷体" w:hAnsi="Times New Roman" w:cs="Menlo"/>
            <w:color w:val="0000FF"/>
            <w:sz w:val="18"/>
            <w:szCs w:val="18"/>
          </w:rPr>
          <w:t>ReadFileOptions</w:t>
        </w:r>
      </w:hyperlink>
      <w:r w:rsidRPr="00C82CE8">
        <w:rPr>
          <w:rFonts w:ascii="Times New Roman" w:hAnsi="Times New Roman" w:cs="Segoe UI"/>
          <w:color w:val="24292F"/>
          <w:szCs w:val="18"/>
        </w:rPr>
        <w:t> for the time being. Support will be added in the future.</w:t>
      </w:r>
    </w:p>
    <w:p w14:paraId="1454B1F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.readFile(</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Uint8Array</w:t>
      </w:r>
      <w:r w:rsidRPr="00C82CE8">
        <w:rPr>
          <w:rStyle w:val="token"/>
          <w:rFonts w:ascii="Times New Roman" w:hAnsi="Times New Roman" w:cs="Menlo"/>
          <w:color w:val="24292F"/>
          <w:szCs w:val="18"/>
        </w:rPr>
        <w:t>&gt;</w:t>
      </w:r>
    </w:p>
    <w:p w14:paraId="103B6B8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5297FE7E" w14:textId="77777777" w:rsidR="00210E1E" w:rsidRPr="00C82CE8" w:rsidRDefault="00210E1E" w:rsidP="008D3C27">
      <w:pPr>
        <w:pStyle w:val="Heading4"/>
      </w:pPr>
      <w:r w:rsidRPr="00C82CE8">
        <w:t>Example</w:t>
      </w:r>
    </w:p>
    <w:p w14:paraId="2C0AFE51"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reads the contents of a file into memory as a byte array, and then returns it as the response body.</w:t>
      </w:r>
    </w:p>
    <w:p w14:paraId="3CCB3B6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lastRenderedPageBreak/>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5BB286F4" w14:textId="77777777" w:rsidR="00210E1E" w:rsidRPr="00C82CE8" w:rsidRDefault="00210E1E" w:rsidP="00E264E6">
      <w:pPr>
        <w:pStyle w:val="HTMLPreformatted"/>
        <w:snapToGrid w:val="0"/>
        <w:rPr>
          <w:rFonts w:ascii="Times New Roman" w:hAnsi="Times New Roman" w:cs="Menlo"/>
          <w:color w:val="24292F"/>
          <w:szCs w:val="18"/>
        </w:rPr>
      </w:pPr>
    </w:p>
    <w:p w14:paraId="6AF022B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971C6A4"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Let's read the README.md file available at the root</w:t>
      </w:r>
    </w:p>
    <w:p w14:paraId="3CDE3F8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of the repository to explore the available methods.</w:t>
      </w:r>
    </w:p>
    <w:p w14:paraId="353899A7" w14:textId="77777777" w:rsidR="00210E1E" w:rsidRPr="00C82CE8" w:rsidRDefault="00210E1E" w:rsidP="00E264E6">
      <w:pPr>
        <w:pStyle w:val="HTMLPreformatted"/>
        <w:snapToGrid w:val="0"/>
        <w:rPr>
          <w:rFonts w:ascii="Times New Roman" w:hAnsi="Times New Roman" w:cs="Menlo"/>
          <w:color w:val="24292F"/>
          <w:szCs w:val="18"/>
        </w:rPr>
      </w:pPr>
    </w:p>
    <w:p w14:paraId="576B738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Relative paths are relative to the root of the repository</w:t>
      </w:r>
    </w:p>
    <w:p w14:paraId="503D114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readmeRelative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.readFile("./README.md");</w:t>
      </w:r>
    </w:p>
    <w:p w14:paraId="51CC08C9"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Absolute paths.</w:t>
      </w:r>
    </w:p>
    <w:p w14:paraId="1B79F1D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content of the repository is available under at Deno.cwd().</w:t>
      </w:r>
    </w:p>
    <w:p w14:paraId="3040AC3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readmeAbsolute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.readFile(`${Deno.cwd()}/README.md`);</w:t>
      </w:r>
    </w:p>
    <w:p w14:paraId="3C1C6AC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File URLs are also supported.</w:t>
      </w:r>
    </w:p>
    <w:p w14:paraId="29399DED"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readmeFileUrl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.readFile(</w:t>
      </w:r>
    </w:p>
    <w:p w14:paraId="226C5F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URL(`file://${Deno.cwd()}/README.md`),</w:t>
      </w:r>
    </w:p>
    <w:p w14:paraId="32880471"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1F20CB" w14:textId="77777777" w:rsidR="00210E1E" w:rsidRPr="00C82CE8" w:rsidRDefault="00210E1E" w:rsidP="00E264E6">
      <w:pPr>
        <w:pStyle w:val="HTMLPreformatted"/>
        <w:snapToGrid w:val="0"/>
        <w:rPr>
          <w:rFonts w:ascii="Times New Roman" w:hAnsi="Times New Roman" w:cs="Menlo"/>
          <w:color w:val="24292F"/>
          <w:szCs w:val="18"/>
        </w:rPr>
      </w:pPr>
    </w:p>
    <w:p w14:paraId="7039D8F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Decode the Uint8Array as string.</w:t>
      </w:r>
    </w:p>
    <w:p w14:paraId="764692E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TextDecoder().decode(</w:t>
      </w:r>
      <w:r w:rsidRPr="00C82CE8">
        <w:rPr>
          <w:rFonts w:ascii="Times New Roman" w:hAnsi="Times New Roman" w:cs="Menlo"/>
          <w:color w:val="24292F"/>
          <w:szCs w:val="18"/>
        </w:rPr>
        <w:t>readmeRelative</w:t>
      </w:r>
      <w:r w:rsidRPr="00C82CE8">
        <w:rPr>
          <w:rStyle w:val="token"/>
          <w:rFonts w:ascii="Times New Roman" w:hAnsi="Times New Roman" w:cs="Menlo"/>
          <w:color w:val="24292F"/>
          <w:szCs w:val="18"/>
        </w:rPr>
        <w:t>);</w:t>
      </w:r>
    </w:p>
    <w:p w14:paraId="0C7E102B"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readme</w:t>
      </w:r>
      <w:r w:rsidRPr="00C82CE8">
        <w:rPr>
          <w:rStyle w:val="token"/>
          <w:rFonts w:ascii="Times New Roman" w:hAnsi="Times New Roman" w:cs="Menlo"/>
          <w:color w:val="24292F"/>
          <w:szCs w:val="18"/>
        </w:rPr>
        <w:t>);</w:t>
      </w:r>
    </w:p>
    <w:p w14:paraId="5B3F054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1BBA75D2" w14:textId="77777777" w:rsidR="00210E1E" w:rsidRPr="00C82CE8" w:rsidRDefault="00210E1E" w:rsidP="00E264E6">
      <w:pPr>
        <w:pStyle w:val="HTMLPreformatted"/>
        <w:snapToGrid w:val="0"/>
        <w:rPr>
          <w:rFonts w:ascii="Times New Roman" w:hAnsi="Times New Roman" w:cs="Menlo"/>
          <w:color w:val="24292F"/>
          <w:szCs w:val="18"/>
        </w:rPr>
      </w:pPr>
    </w:p>
    <w:p w14:paraId="5B46CAE2"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45E238E3" w14:textId="77777777" w:rsidR="00210E1E" w:rsidRPr="00C82CE8" w:rsidRDefault="00210E1E" w:rsidP="00C82CE8">
      <w:pPr>
        <w:pStyle w:val="Heading3"/>
        <w:rPr>
          <w:rFonts w:cs="Segoe UI"/>
        </w:rPr>
      </w:pPr>
      <w:bookmarkStart w:id="125" w:name="_Toc114825107"/>
      <w:r w:rsidRPr="00C82CE8">
        <w:rPr>
          <w:rStyle w:val="HTMLCode"/>
          <w:rFonts w:ascii="Times New Roman" w:eastAsia="楷体" w:hAnsi="Times New Roman" w:cs="Menlo"/>
          <w:color w:val="24292F"/>
          <w:sz w:val="18"/>
          <w:szCs w:val="18"/>
        </w:rPr>
        <w:t>Deno.readTextFile</w:t>
      </w:r>
      <w:bookmarkEnd w:id="125"/>
    </w:p>
    <w:p w14:paraId="12AD2ED0"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function is similar to </w:t>
      </w:r>
      <w:hyperlink r:id="rId254" w:anchor="Deno.readFile" w:history="1">
        <w:r w:rsidRPr="00C82CE8">
          <w:rPr>
            <w:rStyle w:val="Hyperlink"/>
            <w:rFonts w:ascii="Times New Roman" w:hAnsi="Times New Roman" w:cs="Segoe UI"/>
            <w:szCs w:val="18"/>
          </w:rPr>
          <w:t>Deno.readFile</w:t>
        </w:r>
      </w:hyperlink>
      <w:r w:rsidRPr="00C82CE8">
        <w:rPr>
          <w:rFonts w:ascii="Times New Roman" w:hAnsi="Times New Roman" w:cs="Segoe UI"/>
          <w:color w:val="24292F"/>
          <w:szCs w:val="18"/>
        </w:rPr>
        <w:t> except it decodes the file contents as a UTF-8 string.</w:t>
      </w:r>
    </w:p>
    <w:p w14:paraId="18E9ACF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.readTextFile(</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Promise&lt;string&gt;</w:t>
      </w:r>
    </w:p>
    <w:p w14:paraId="579C690C" w14:textId="77777777" w:rsidR="00210E1E" w:rsidRPr="00C82CE8" w:rsidRDefault="00210E1E" w:rsidP="008D3C27">
      <w:pPr>
        <w:pStyle w:val="Heading4"/>
      </w:pPr>
      <w:r w:rsidRPr="00C82CE8">
        <w:t>Example</w:t>
      </w:r>
    </w:p>
    <w:p w14:paraId="2676E6D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reads a text file into memory and returns the contents as the response body.</w:t>
      </w:r>
    </w:p>
    <w:p w14:paraId="3A82E57B"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4AAA6092" w14:textId="77777777" w:rsidR="00210E1E" w:rsidRPr="00C82CE8" w:rsidRDefault="00210E1E" w:rsidP="00E264E6">
      <w:pPr>
        <w:pStyle w:val="HTMLPreformatted"/>
        <w:snapToGrid w:val="0"/>
        <w:rPr>
          <w:rFonts w:ascii="Times New Roman" w:hAnsi="Times New Roman" w:cs="Menlo"/>
          <w:color w:val="24292F"/>
          <w:szCs w:val="18"/>
        </w:rPr>
      </w:pPr>
    </w:p>
    <w:p w14:paraId="0547A66C"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8C8277F"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readme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.readTextFile("./README.md");</w:t>
      </w:r>
    </w:p>
    <w:p w14:paraId="219FF7B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event</w:t>
      </w:r>
      <w:r w:rsidRPr="00C82CE8">
        <w:rPr>
          <w:rStyle w:val="token"/>
          <w:rFonts w:ascii="Times New Roman" w:hAnsi="Times New Roman" w:cs="Menlo"/>
          <w:color w:val="24292F"/>
          <w:szCs w:val="18"/>
        </w:rPr>
        <w:t>.respondWith(new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readme</w:t>
      </w:r>
      <w:r w:rsidRPr="00C82CE8">
        <w:rPr>
          <w:rStyle w:val="token"/>
          <w:rFonts w:ascii="Times New Roman" w:hAnsi="Times New Roman" w:cs="Menlo"/>
          <w:color w:val="24292F"/>
          <w:szCs w:val="18"/>
        </w:rPr>
        <w:t>));</w:t>
      </w:r>
    </w:p>
    <w:p w14:paraId="10EE4939"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207BD638" w14:textId="77777777" w:rsidR="00210E1E" w:rsidRPr="00C82CE8" w:rsidRDefault="00210E1E" w:rsidP="00E264E6">
      <w:pPr>
        <w:pStyle w:val="HTMLPreformatted"/>
        <w:snapToGrid w:val="0"/>
        <w:rPr>
          <w:rFonts w:ascii="Times New Roman" w:hAnsi="Times New Roman" w:cs="Menlo"/>
          <w:color w:val="24292F"/>
          <w:szCs w:val="18"/>
        </w:rPr>
      </w:pPr>
    </w:p>
    <w:p w14:paraId="49D5D2E6"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2B089002" w14:textId="77777777" w:rsidR="00210E1E" w:rsidRPr="00C82CE8" w:rsidRDefault="00210E1E" w:rsidP="00C82CE8">
      <w:pPr>
        <w:pStyle w:val="Heading3"/>
        <w:rPr>
          <w:rFonts w:cs="Segoe UI"/>
        </w:rPr>
      </w:pPr>
      <w:bookmarkStart w:id="126" w:name="_Toc114825108"/>
      <w:r w:rsidRPr="00C82CE8">
        <w:rPr>
          <w:rStyle w:val="HTMLCode"/>
          <w:rFonts w:ascii="Times New Roman" w:eastAsia="楷体" w:hAnsi="Times New Roman" w:cs="Menlo"/>
          <w:color w:val="24292F"/>
          <w:sz w:val="18"/>
          <w:szCs w:val="18"/>
        </w:rPr>
        <w:t>Deno.open</w:t>
      </w:r>
      <w:bookmarkEnd w:id="126"/>
    </w:p>
    <w:p w14:paraId="02895706"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Deno.open()</w:t>
      </w:r>
      <w:r w:rsidRPr="00C82CE8">
        <w:rPr>
          <w:rFonts w:ascii="Times New Roman" w:hAnsi="Times New Roman" w:cs="Segoe UI"/>
          <w:color w:val="24292F"/>
          <w:szCs w:val="18"/>
        </w:rPr>
        <w:t> allows you to open a file, returning a file handle. This file handle can then be used to read the contents of the file. See </w:t>
      </w:r>
      <w:hyperlink r:id="rId255" w:anchor="denofile" w:history="1">
        <w:r w:rsidRPr="00C82CE8">
          <w:rPr>
            <w:rStyle w:val="HTMLCode"/>
            <w:rFonts w:ascii="Times New Roman" w:eastAsia="楷体" w:hAnsi="Times New Roman" w:cs="Menlo"/>
            <w:color w:val="0000FF"/>
            <w:sz w:val="18"/>
            <w:szCs w:val="18"/>
          </w:rPr>
          <w:t>Deno.File</w:t>
        </w:r>
      </w:hyperlink>
      <w:r w:rsidRPr="00C82CE8">
        <w:rPr>
          <w:rFonts w:ascii="Times New Roman" w:hAnsi="Times New Roman" w:cs="Segoe UI"/>
          <w:color w:val="24292F"/>
          <w:szCs w:val="18"/>
        </w:rPr>
        <w:t> for information on the methods available on the file handle.</w:t>
      </w:r>
    </w:p>
    <w:p w14:paraId="69DC40C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similar to </w:t>
      </w:r>
      <w:hyperlink r:id="rId256"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but it doesn't support </w:t>
      </w:r>
      <w:hyperlink r:id="rId257" w:history="1">
        <w:r w:rsidRPr="00C82CE8">
          <w:rPr>
            <w:rStyle w:val="HTMLCode"/>
            <w:rFonts w:ascii="Times New Roman" w:eastAsia="楷体" w:hAnsi="Times New Roman" w:cs="Menlo"/>
            <w:color w:val="0000FF"/>
            <w:sz w:val="18"/>
            <w:szCs w:val="18"/>
          </w:rPr>
          <w:t>OpenOptions</w:t>
        </w:r>
      </w:hyperlink>
      <w:r w:rsidRPr="00C82CE8">
        <w:rPr>
          <w:rFonts w:ascii="Times New Roman" w:hAnsi="Times New Roman" w:cs="Segoe UI"/>
          <w:color w:val="24292F"/>
          <w:szCs w:val="18"/>
        </w:rPr>
        <w:t> for the time being. Support will be added in the future.</w:t>
      </w:r>
    </w:p>
    <w:p w14:paraId="41AE8DC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.open(</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File</w:t>
      </w:r>
      <w:r w:rsidRPr="00C82CE8">
        <w:rPr>
          <w:rStyle w:val="token"/>
          <w:rFonts w:ascii="Times New Roman" w:hAnsi="Times New Roman" w:cs="Menlo"/>
          <w:color w:val="24292F"/>
          <w:szCs w:val="18"/>
        </w:rPr>
        <w:t>&gt;</w:t>
      </w:r>
    </w:p>
    <w:p w14:paraId="60810612"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50D2BC07" w14:textId="77777777" w:rsidR="00210E1E" w:rsidRPr="00C82CE8" w:rsidRDefault="00210E1E" w:rsidP="008D3C27">
      <w:pPr>
        <w:pStyle w:val="Heading4"/>
      </w:pPr>
      <w:r w:rsidRPr="00C82CE8">
        <w:t>Example</w:t>
      </w:r>
    </w:p>
    <w:p w14:paraId="3F842A11"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This example opens a file, and then streams the content as the response body.</w:t>
      </w:r>
    </w:p>
    <w:p w14:paraId="4C4E99A1"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7E688BF4"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readableStreamFromReader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"https://deno.land/std@0.140.0/streams/conversion.ts";</w:t>
      </w:r>
    </w:p>
    <w:p w14:paraId="0BCE0103"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79097CD2"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C066EF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Open the README.md file available at the root of the repository.</w:t>
      </w:r>
    </w:p>
    <w:p w14:paraId="1DDCAC9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file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.open("./README.md");</w:t>
      </w:r>
    </w:p>
    <w:p w14:paraId="35D4E342"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431F37B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Turn the `Deno.File` into a `ReadableStream`. This will automatically close</w:t>
      </w:r>
    </w:p>
    <w:p w14:paraId="1FAA228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the file handle when the response is done sending.</w:t>
      </w:r>
    </w:p>
    <w:p w14:paraId="5CFC73B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lastRenderedPageBreak/>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body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readableStreamFromReader(</w:t>
      </w:r>
      <w:r w:rsidRPr="00C82CE8">
        <w:rPr>
          <w:rFonts w:ascii="Times New Roman" w:hAnsi="Times New Roman" w:cs="Menlo"/>
          <w:color w:val="24292F"/>
          <w:szCs w:val="18"/>
        </w:rPr>
        <w:t>file</w:t>
      </w:r>
      <w:r w:rsidRPr="00C82CE8">
        <w:rPr>
          <w:rStyle w:val="token"/>
          <w:rFonts w:ascii="Times New Roman" w:hAnsi="Times New Roman" w:cs="Menlo"/>
          <w:color w:val="24292F"/>
          <w:szCs w:val="18"/>
        </w:rPr>
        <w:t>);</w:t>
      </w:r>
    </w:p>
    <w:p w14:paraId="5BEFC397"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182F53B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w:t>
      </w:r>
      <w:r w:rsidRPr="00C82CE8">
        <w:rPr>
          <w:rFonts w:ascii="Times New Roman" w:hAnsi="Times New Roman" w:cs="Menlo"/>
          <w:color w:val="24292F"/>
          <w:szCs w:val="18"/>
        </w:rPr>
        <w:t>body</w:t>
      </w:r>
      <w:r w:rsidRPr="00C82CE8">
        <w:rPr>
          <w:rStyle w:val="token"/>
          <w:rFonts w:ascii="Times New Roman" w:hAnsi="Times New Roman" w:cs="Menlo"/>
          <w:color w:val="24292F"/>
          <w:szCs w:val="18"/>
        </w:rPr>
        <w:t>);</w:t>
      </w:r>
    </w:p>
    <w:p w14:paraId="6AAB87D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518746A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4DAF598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B0B55FB" w14:textId="77777777" w:rsidR="00210E1E" w:rsidRPr="00C82CE8" w:rsidRDefault="00210E1E" w:rsidP="00C82CE8">
      <w:pPr>
        <w:pStyle w:val="Heading3"/>
        <w:rPr>
          <w:rFonts w:cs="Segoe UI"/>
        </w:rPr>
      </w:pPr>
      <w:bookmarkStart w:id="127" w:name="_Toc114825109"/>
      <w:r w:rsidRPr="00C82CE8">
        <w:rPr>
          <w:rStyle w:val="HTMLCode"/>
          <w:rFonts w:ascii="Times New Roman" w:eastAsia="楷体" w:hAnsi="Times New Roman" w:cs="Menlo"/>
          <w:color w:val="24292F"/>
          <w:sz w:val="18"/>
          <w:szCs w:val="18"/>
        </w:rPr>
        <w:t>Deno.File</w:t>
      </w:r>
      <w:bookmarkEnd w:id="127"/>
    </w:p>
    <w:p w14:paraId="5CEE5D44"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Deno.File</w:t>
      </w:r>
      <w:r w:rsidRPr="00C82CE8">
        <w:rPr>
          <w:rFonts w:ascii="Times New Roman" w:hAnsi="Times New Roman" w:cs="Segoe UI"/>
          <w:color w:val="24292F"/>
          <w:szCs w:val="18"/>
        </w:rPr>
        <w:t> is a file handle returned from </w:t>
      </w:r>
      <w:hyperlink r:id="rId258" w:anchor="denoopen" w:history="1">
        <w:r w:rsidRPr="00C82CE8">
          <w:rPr>
            <w:rStyle w:val="HTMLCode"/>
            <w:rFonts w:ascii="Times New Roman" w:eastAsia="楷体" w:hAnsi="Times New Roman" w:cs="Menlo"/>
            <w:color w:val="0000FF"/>
            <w:sz w:val="18"/>
            <w:szCs w:val="18"/>
          </w:rPr>
          <w:t>Deno.open()</w:t>
        </w:r>
      </w:hyperlink>
      <w:r w:rsidRPr="00C82CE8">
        <w:rPr>
          <w:rFonts w:ascii="Times New Roman" w:hAnsi="Times New Roman" w:cs="Segoe UI"/>
          <w:color w:val="24292F"/>
          <w:szCs w:val="18"/>
        </w:rPr>
        <w:t>. It can be used to read chunks of the file using the </w:t>
      </w:r>
      <w:r w:rsidRPr="00C82CE8">
        <w:rPr>
          <w:rStyle w:val="HTMLCode"/>
          <w:rFonts w:ascii="Times New Roman" w:eastAsia="楷体" w:hAnsi="Times New Roman" w:cs="Menlo"/>
          <w:color w:val="24292F"/>
          <w:sz w:val="18"/>
          <w:szCs w:val="18"/>
        </w:rPr>
        <w:t>read()</w:t>
      </w:r>
      <w:r w:rsidRPr="00C82CE8">
        <w:rPr>
          <w:rFonts w:ascii="Times New Roman" w:hAnsi="Times New Roman" w:cs="Segoe UI"/>
          <w:color w:val="24292F"/>
          <w:szCs w:val="18"/>
        </w:rPr>
        <w:t> method. The file handle can be closed using the </w:t>
      </w:r>
      <w:r w:rsidRPr="00C82CE8">
        <w:rPr>
          <w:rStyle w:val="HTMLCode"/>
          <w:rFonts w:ascii="Times New Roman" w:eastAsia="楷体" w:hAnsi="Times New Roman" w:cs="Menlo"/>
          <w:color w:val="24292F"/>
          <w:sz w:val="18"/>
          <w:szCs w:val="18"/>
        </w:rPr>
        <w:t>close()</w:t>
      </w:r>
      <w:r w:rsidRPr="00C82CE8">
        <w:rPr>
          <w:rFonts w:ascii="Times New Roman" w:hAnsi="Times New Roman" w:cs="Segoe UI"/>
          <w:color w:val="24292F"/>
          <w:szCs w:val="18"/>
        </w:rPr>
        <w:t> method.</w:t>
      </w:r>
    </w:p>
    <w:p w14:paraId="3F7CE6C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interface is similar to </w:t>
      </w:r>
      <w:hyperlink r:id="rId259"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but it doesn't writing to the file, or seeking. Support for the latter will be added in the future.</w:t>
      </w:r>
    </w:p>
    <w:p w14:paraId="35AF0BEF"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class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File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76991EA"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readonly</w:t>
      </w:r>
      <w:r w:rsidRPr="00C82CE8">
        <w:rPr>
          <w:rFonts w:ascii="Times New Roman" w:hAnsi="Times New Roman" w:cs="Menlo"/>
          <w:color w:val="24292F"/>
          <w:szCs w:val="18"/>
        </w:rPr>
        <w:t xml:space="preserve"> rid</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number;</w:t>
      </w:r>
    </w:p>
    <w:p w14:paraId="480F796D" w14:textId="77777777" w:rsidR="00210E1E" w:rsidRPr="00C82CE8" w:rsidRDefault="00210E1E" w:rsidP="00E264E6">
      <w:pPr>
        <w:pStyle w:val="HTMLPreformatted"/>
        <w:snapToGrid w:val="0"/>
        <w:rPr>
          <w:rFonts w:ascii="Times New Roman" w:hAnsi="Times New Roman" w:cs="Menlo"/>
          <w:color w:val="24292F"/>
          <w:szCs w:val="18"/>
        </w:rPr>
      </w:pPr>
    </w:p>
    <w:p w14:paraId="14B22603"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close():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void;</w:t>
      </w:r>
    </w:p>
    <w:p w14:paraId="11690BA6"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read(</w:t>
      </w:r>
      <w:r w:rsidRPr="00C82CE8">
        <w:rPr>
          <w:rFonts w:ascii="Times New Roman" w:hAnsi="Times New Roman" w:cs="Menlo"/>
          <w:color w:val="24292F"/>
          <w:szCs w:val="18"/>
        </w:rPr>
        <w:t>p</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Uint8Array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Promise&lt;number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null&gt;;</w:t>
      </w:r>
    </w:p>
    <w:p w14:paraId="05F08885"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77B2060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039EC8E3" w14:textId="77777777" w:rsidR="00210E1E" w:rsidRPr="00C82CE8" w:rsidRDefault="00210E1E" w:rsidP="008D3C27">
      <w:pPr>
        <w:pStyle w:val="Heading4"/>
        <w:rPr>
          <w:rFonts w:cs="Segoe UI"/>
        </w:rPr>
      </w:pPr>
      <w:r w:rsidRPr="00C82CE8">
        <w:rPr>
          <w:rStyle w:val="HTMLCode"/>
          <w:rFonts w:ascii="Times New Roman" w:eastAsia="楷体" w:hAnsi="Times New Roman" w:cs="Menlo"/>
          <w:color w:val="24292F"/>
          <w:sz w:val="18"/>
          <w:szCs w:val="18"/>
        </w:rPr>
        <w:t>Deno.File#read()</w:t>
      </w:r>
    </w:p>
    <w:p w14:paraId="7D8D6DB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read method is used to read a chunk of the file. It should be passed a buffer to read the data into. It returns the number of bytes read, or </w:t>
      </w:r>
      <w:r w:rsidRPr="00C82CE8">
        <w:rPr>
          <w:rStyle w:val="HTMLCode"/>
          <w:rFonts w:ascii="Times New Roman" w:eastAsia="楷体" w:hAnsi="Times New Roman" w:cs="Menlo"/>
          <w:color w:val="24292F"/>
          <w:sz w:val="18"/>
          <w:szCs w:val="18"/>
        </w:rPr>
        <w:t>null</w:t>
      </w:r>
      <w:r w:rsidRPr="00C82CE8">
        <w:rPr>
          <w:rFonts w:ascii="Times New Roman" w:hAnsi="Times New Roman" w:cs="Segoe UI"/>
          <w:color w:val="24292F"/>
          <w:szCs w:val="18"/>
        </w:rPr>
        <w:t> if the end of the file has been reached.</w:t>
      </w:r>
    </w:p>
    <w:p w14:paraId="35B75A6D"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read(</w:t>
      </w:r>
      <w:r w:rsidRPr="00C82CE8">
        <w:rPr>
          <w:rFonts w:ascii="Times New Roman" w:hAnsi="Times New Roman" w:cs="Menlo"/>
          <w:color w:val="24292F"/>
          <w:szCs w:val="18"/>
        </w:rPr>
        <w:t>p</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Uint8Array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Promise&lt;number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null&gt;;</w:t>
      </w:r>
    </w:p>
    <w:p w14:paraId="5614EA21" w14:textId="77777777" w:rsidR="00210E1E" w:rsidRPr="00C82CE8" w:rsidRDefault="00210E1E" w:rsidP="008D3C27">
      <w:pPr>
        <w:pStyle w:val="Heading4"/>
        <w:rPr>
          <w:rFonts w:cs="Segoe UI"/>
        </w:rPr>
      </w:pPr>
      <w:r w:rsidRPr="00C82CE8">
        <w:rPr>
          <w:rStyle w:val="HTMLCode"/>
          <w:rFonts w:ascii="Times New Roman" w:eastAsia="楷体" w:hAnsi="Times New Roman" w:cs="Menlo"/>
          <w:color w:val="24292F"/>
          <w:sz w:val="18"/>
          <w:szCs w:val="18"/>
        </w:rPr>
        <w:t>Deno.File#close()</w:t>
      </w:r>
    </w:p>
    <w:p w14:paraId="7B66C85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close method is used to close the file handle. Closing the handle will interrupt all ongoing reads.</w:t>
      </w:r>
    </w:p>
    <w:p w14:paraId="3121392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close():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void;</w:t>
      </w:r>
    </w:p>
    <w:p w14:paraId="62997A62" w14:textId="77777777" w:rsidR="00210E1E" w:rsidRPr="00C82CE8" w:rsidRDefault="00210E1E" w:rsidP="00C82CE8">
      <w:pPr>
        <w:pStyle w:val="Heading3"/>
        <w:rPr>
          <w:rFonts w:cs="Segoe UI"/>
        </w:rPr>
      </w:pPr>
      <w:bookmarkStart w:id="128" w:name="_Toc114825110"/>
      <w:r w:rsidRPr="00C82CE8">
        <w:rPr>
          <w:rStyle w:val="HTMLCode"/>
          <w:rFonts w:ascii="Times New Roman" w:eastAsia="楷体" w:hAnsi="Times New Roman" w:cs="Menlo"/>
          <w:color w:val="24292F"/>
          <w:sz w:val="18"/>
          <w:szCs w:val="18"/>
        </w:rPr>
        <w:t>Deno.stat</w:t>
      </w:r>
      <w:bookmarkEnd w:id="128"/>
    </w:p>
    <w:p w14:paraId="34F8E1CF"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Deno.stat()</w:t>
      </w:r>
      <w:r w:rsidRPr="00C82CE8">
        <w:rPr>
          <w:rFonts w:ascii="Times New Roman" w:hAnsi="Times New Roman" w:cs="Segoe UI"/>
          <w:color w:val="24292F"/>
          <w:szCs w:val="18"/>
        </w:rPr>
        <w:t> reads a file system entry's metadata. It returns a </w:t>
      </w:r>
      <w:hyperlink r:id="rId260" w:anchor="fileinfo" w:history="1">
        <w:r w:rsidRPr="00C82CE8">
          <w:rPr>
            <w:rStyle w:val="HTMLCode"/>
            <w:rFonts w:ascii="Times New Roman" w:eastAsia="楷体" w:hAnsi="Times New Roman" w:cs="Menlo"/>
            <w:color w:val="0000FF"/>
            <w:sz w:val="18"/>
            <w:szCs w:val="18"/>
          </w:rPr>
          <w:t>Deno.FileInfo</w:t>
        </w:r>
      </w:hyperlink>
      <w:r w:rsidRPr="00C82CE8">
        <w:rPr>
          <w:rFonts w:ascii="Times New Roman" w:hAnsi="Times New Roman" w:cs="Segoe UI"/>
          <w:color w:val="24292F"/>
          <w:szCs w:val="18"/>
        </w:rPr>
        <w:t> object. Symlinks are followed.</w:t>
      </w:r>
    </w:p>
    <w:p w14:paraId="4AFBA4B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hyperlink r:id="rId261"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It does not return modification time, access time, or creation time values.</w:t>
      </w:r>
    </w:p>
    <w:p w14:paraId="32EB6E4E"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.stat(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FileInfo</w:t>
      </w:r>
      <w:r w:rsidRPr="00C82CE8">
        <w:rPr>
          <w:rStyle w:val="token"/>
          <w:rFonts w:ascii="Times New Roman" w:hAnsi="Times New Roman" w:cs="Menlo"/>
          <w:color w:val="24292F"/>
          <w:szCs w:val="18"/>
        </w:rPr>
        <w:t>&gt;</w:t>
      </w:r>
    </w:p>
    <w:p w14:paraId="0CF36E0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71D16F50" w14:textId="77777777" w:rsidR="00210E1E" w:rsidRPr="00C82CE8" w:rsidRDefault="00210E1E" w:rsidP="008D3C27">
      <w:pPr>
        <w:pStyle w:val="Heading4"/>
      </w:pPr>
      <w:r w:rsidRPr="00C82CE8">
        <w:t>Example</w:t>
      </w:r>
    </w:p>
    <w:p w14:paraId="0AA84FAB"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This example gets the size of a file, and returns the result as the response body.</w:t>
      </w:r>
    </w:p>
    <w:p w14:paraId="7605137B"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BC95703"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361BD559"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handler(_req)</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64D48734"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Get file info of the README.md at the root of the repository.</w:t>
      </w:r>
    </w:p>
    <w:p w14:paraId="4853C7DB"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info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.stat("./README.md");</w:t>
      </w:r>
    </w:p>
    <w:p w14:paraId="512700F6"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605CC67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 Get the size of the file in bytes.</w:t>
      </w:r>
    </w:p>
    <w:p w14:paraId="6237A38B"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size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info</w:t>
      </w:r>
      <w:r w:rsidRPr="00C82CE8">
        <w:rPr>
          <w:rStyle w:val="token"/>
          <w:rFonts w:ascii="Times New Roman" w:hAnsi="Times New Roman" w:cs="Menlo"/>
          <w:color w:val="24292F"/>
          <w:szCs w:val="18"/>
        </w:rPr>
        <w:t>.</w:t>
      </w:r>
      <w:r w:rsidRPr="00C82CE8">
        <w:rPr>
          <w:rFonts w:ascii="Times New Roman" w:hAnsi="Times New Roman" w:cs="Menlo"/>
          <w:color w:val="24292F"/>
          <w:szCs w:val="18"/>
        </w:rPr>
        <w:t>size</w:t>
      </w:r>
      <w:r w:rsidRPr="00C82CE8">
        <w:rPr>
          <w:rStyle w:val="token"/>
          <w:rFonts w:ascii="Times New Roman" w:hAnsi="Times New Roman" w:cs="Menlo"/>
          <w:color w:val="24292F"/>
          <w:szCs w:val="18"/>
        </w:rPr>
        <w:t>;</w:t>
      </w:r>
    </w:p>
    <w:p w14:paraId="0B89E83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449D210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Response(`README.md is ${size} bytes large`);</w:t>
      </w:r>
    </w:p>
    <w:p w14:paraId="5B07D33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563FCDF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68CE1BE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46125C11" w14:textId="77777777" w:rsidR="00210E1E" w:rsidRPr="00C82CE8" w:rsidRDefault="00210E1E" w:rsidP="00C82CE8">
      <w:pPr>
        <w:pStyle w:val="Heading3"/>
        <w:rPr>
          <w:rFonts w:cs="Segoe UI"/>
        </w:rPr>
      </w:pPr>
      <w:bookmarkStart w:id="129" w:name="_Toc114825111"/>
      <w:r w:rsidRPr="00C82CE8">
        <w:rPr>
          <w:rStyle w:val="HTMLCode"/>
          <w:rFonts w:ascii="Times New Roman" w:eastAsia="楷体" w:hAnsi="Times New Roman" w:cs="Menlo"/>
          <w:color w:val="24292F"/>
          <w:sz w:val="18"/>
          <w:szCs w:val="18"/>
        </w:rPr>
        <w:t>Deno.lstat</w:t>
      </w:r>
      <w:bookmarkEnd w:id="129"/>
    </w:p>
    <w:p w14:paraId="4962D383"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Deno.lstat()</w:t>
      </w:r>
      <w:r w:rsidRPr="00C82CE8">
        <w:rPr>
          <w:rFonts w:ascii="Times New Roman" w:hAnsi="Times New Roman" w:cs="Segoe UI"/>
          <w:color w:val="24292F"/>
          <w:szCs w:val="18"/>
        </w:rPr>
        <w:t> is similar to </w:t>
      </w:r>
      <w:r w:rsidRPr="00C82CE8">
        <w:rPr>
          <w:rStyle w:val="HTMLCode"/>
          <w:rFonts w:ascii="Times New Roman" w:eastAsia="楷体" w:hAnsi="Times New Roman" w:cs="Menlo"/>
          <w:color w:val="24292F"/>
          <w:sz w:val="18"/>
          <w:szCs w:val="18"/>
        </w:rPr>
        <w:t>Deno.stat()</w:t>
      </w:r>
      <w:r w:rsidRPr="00C82CE8">
        <w:rPr>
          <w:rFonts w:ascii="Times New Roman" w:hAnsi="Times New Roman" w:cs="Segoe UI"/>
          <w:color w:val="24292F"/>
          <w:szCs w:val="18"/>
        </w:rPr>
        <w:t>, but it does not follow symlinks.</w:t>
      </w:r>
    </w:p>
    <w:p w14:paraId="6F59328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hyperlink r:id="rId262"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 It does not return modification time, access time, or creation time values.</w:t>
      </w:r>
    </w:p>
    <w:p w14:paraId="4BF4ABD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.lstat(</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w:t>
      </w:r>
      <w:r w:rsidRPr="00C82CE8">
        <w:rPr>
          <w:rFonts w:ascii="Times New Roman" w:hAnsi="Times New Roman" w:cs="Menlo"/>
          <w:color w:val="24292F"/>
          <w:szCs w:val="18"/>
        </w:rPr>
        <w:t>Deno</w:t>
      </w:r>
      <w:r w:rsidRPr="00C82CE8">
        <w:rPr>
          <w:rStyle w:val="token"/>
          <w:rFonts w:ascii="Times New Roman" w:hAnsi="Times New Roman" w:cs="Menlo"/>
          <w:color w:val="24292F"/>
          <w:szCs w:val="18"/>
        </w:rPr>
        <w:t>.</w:t>
      </w:r>
      <w:r w:rsidRPr="00C82CE8">
        <w:rPr>
          <w:rFonts w:ascii="Times New Roman" w:hAnsi="Times New Roman" w:cs="Menlo"/>
          <w:color w:val="24292F"/>
          <w:szCs w:val="18"/>
        </w:rPr>
        <w:t>FileInfo</w:t>
      </w:r>
      <w:r w:rsidRPr="00C82CE8">
        <w:rPr>
          <w:rStyle w:val="token"/>
          <w:rFonts w:ascii="Times New Roman" w:hAnsi="Times New Roman" w:cs="Menlo"/>
          <w:color w:val="24292F"/>
          <w:szCs w:val="18"/>
        </w:rPr>
        <w:t>&gt;</w:t>
      </w:r>
    </w:p>
    <w:p w14:paraId="0470B9D0"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73951336" w14:textId="77777777" w:rsidR="00210E1E" w:rsidRPr="00C82CE8" w:rsidRDefault="00210E1E" w:rsidP="00C82CE8">
      <w:pPr>
        <w:pStyle w:val="Heading3"/>
        <w:rPr>
          <w:rFonts w:cs="Segoe UI"/>
        </w:rPr>
      </w:pPr>
      <w:bookmarkStart w:id="130" w:name="_Toc114825112"/>
      <w:r w:rsidRPr="00C82CE8">
        <w:rPr>
          <w:rStyle w:val="HTMLCode"/>
          <w:rFonts w:ascii="Times New Roman" w:eastAsia="楷体" w:hAnsi="Times New Roman" w:cs="Menlo"/>
          <w:color w:val="24292F"/>
          <w:sz w:val="18"/>
          <w:szCs w:val="18"/>
        </w:rPr>
        <w:lastRenderedPageBreak/>
        <w:t>Deno.FileInfo</w:t>
      </w:r>
      <w:bookmarkEnd w:id="130"/>
    </w:p>
    <w:p w14:paraId="390EF6BA"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The </w:t>
      </w:r>
      <w:r w:rsidRPr="00C82CE8">
        <w:rPr>
          <w:rStyle w:val="HTMLCode"/>
          <w:rFonts w:ascii="Times New Roman" w:eastAsia="楷体" w:hAnsi="Times New Roman" w:cs="Menlo"/>
          <w:color w:val="24292F"/>
          <w:sz w:val="18"/>
          <w:szCs w:val="18"/>
        </w:rPr>
        <w:t>Deno.FileInfo</w:t>
      </w:r>
      <w:r w:rsidRPr="00C82CE8">
        <w:rPr>
          <w:rFonts w:ascii="Times New Roman" w:hAnsi="Times New Roman" w:cs="Segoe UI"/>
          <w:color w:val="24292F"/>
          <w:szCs w:val="18"/>
        </w:rPr>
        <w:t> interface is used to represent a file system entry's metadata. It is returned by the </w:t>
      </w:r>
      <w:hyperlink r:id="rId263" w:anchor="denostat" w:history="1">
        <w:r w:rsidRPr="00C82CE8">
          <w:rPr>
            <w:rStyle w:val="HTMLCode"/>
            <w:rFonts w:ascii="Times New Roman" w:eastAsia="楷体" w:hAnsi="Times New Roman" w:cs="Menlo"/>
            <w:color w:val="0000FF"/>
            <w:sz w:val="18"/>
            <w:szCs w:val="18"/>
          </w:rPr>
          <w:t>Deno.stat()</w:t>
        </w:r>
      </w:hyperlink>
      <w:r w:rsidRPr="00C82CE8">
        <w:rPr>
          <w:rFonts w:ascii="Times New Roman" w:hAnsi="Times New Roman" w:cs="Segoe UI"/>
          <w:color w:val="24292F"/>
          <w:szCs w:val="18"/>
        </w:rPr>
        <w:t> and </w:t>
      </w:r>
      <w:hyperlink r:id="rId264" w:anchor="denolstat" w:history="1">
        <w:r w:rsidRPr="00C82CE8">
          <w:rPr>
            <w:rStyle w:val="HTMLCode"/>
            <w:rFonts w:ascii="Times New Roman" w:eastAsia="楷体" w:hAnsi="Times New Roman" w:cs="Menlo"/>
            <w:color w:val="0000FF"/>
            <w:sz w:val="18"/>
            <w:szCs w:val="18"/>
          </w:rPr>
          <w:t>Deno.lstat()</w:t>
        </w:r>
      </w:hyperlink>
      <w:r w:rsidRPr="00C82CE8">
        <w:rPr>
          <w:rFonts w:ascii="Times New Roman" w:hAnsi="Times New Roman" w:cs="Segoe UI"/>
          <w:color w:val="24292F"/>
          <w:szCs w:val="18"/>
        </w:rPr>
        <w:t> functions. It can represent either a file, a directory, or a symlink.</w:t>
      </w:r>
    </w:p>
    <w:p w14:paraId="0E1C1E02"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In Deno Deploy, only the file type, and size properties are available. The size property behaves the same way it does on Linux.</w:t>
      </w:r>
    </w:p>
    <w:p w14:paraId="67B7DD6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interface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FileInfo</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3B6D9B2"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isDirectory</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boolean;</w:t>
      </w:r>
    </w:p>
    <w:p w14:paraId="68CA4A7E"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isFile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boolean;</w:t>
      </w:r>
    </w:p>
    <w:p w14:paraId="3398B2E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isSymlink</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boolean;</w:t>
      </w:r>
    </w:p>
    <w:p w14:paraId="0413BCF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size</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number;</w:t>
      </w:r>
    </w:p>
    <w:p w14:paraId="0445AF1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005AF142" w14:textId="77777777" w:rsidR="00210E1E" w:rsidRPr="00C82CE8" w:rsidRDefault="00210E1E" w:rsidP="00C82CE8">
      <w:pPr>
        <w:pStyle w:val="Heading3"/>
        <w:rPr>
          <w:rFonts w:cs="Segoe UI"/>
        </w:rPr>
      </w:pPr>
      <w:bookmarkStart w:id="131" w:name="_Toc114825113"/>
      <w:r w:rsidRPr="00C82CE8">
        <w:rPr>
          <w:rStyle w:val="HTMLCode"/>
          <w:rFonts w:ascii="Times New Roman" w:eastAsia="楷体" w:hAnsi="Times New Roman" w:cs="Menlo"/>
          <w:color w:val="24292F"/>
          <w:sz w:val="18"/>
          <w:szCs w:val="18"/>
        </w:rPr>
        <w:t>Deno.realPath</w:t>
      </w:r>
      <w:bookmarkEnd w:id="131"/>
    </w:p>
    <w:p w14:paraId="3BE613A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Style w:val="HTMLCode"/>
          <w:rFonts w:ascii="Times New Roman" w:eastAsia="楷体" w:hAnsi="Times New Roman" w:cs="Menlo"/>
          <w:color w:val="24292F"/>
          <w:sz w:val="18"/>
          <w:szCs w:val="18"/>
        </w:rPr>
        <w:t>Deno.realPath()</w:t>
      </w:r>
      <w:r w:rsidRPr="00C82CE8">
        <w:rPr>
          <w:rFonts w:ascii="Times New Roman" w:hAnsi="Times New Roman" w:cs="Segoe UI"/>
          <w:color w:val="24292F"/>
          <w:szCs w:val="18"/>
        </w:rPr>
        <w:t> returns the resolved absolute path to a file, after following symlinks.</w:t>
      </w:r>
    </w:p>
    <w:p w14:paraId="048D64C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function definition is the same as </w:t>
      </w:r>
      <w:hyperlink r:id="rId265" w:history="1">
        <w:r w:rsidRPr="00C82CE8">
          <w:rPr>
            <w:rStyle w:val="Hyperlink"/>
            <w:rFonts w:ascii="Times New Roman" w:hAnsi="Times New Roman" w:cs="Segoe UI"/>
            <w:szCs w:val="18"/>
          </w:rPr>
          <w:t>Deno</w:t>
        </w:r>
      </w:hyperlink>
      <w:r w:rsidRPr="00C82CE8">
        <w:rPr>
          <w:rFonts w:ascii="Times New Roman" w:hAnsi="Times New Roman" w:cs="Segoe UI"/>
          <w:color w:val="24292F"/>
          <w:szCs w:val="18"/>
        </w:rPr>
        <w:t>.</w:t>
      </w:r>
    </w:p>
    <w:p w14:paraId="3F6036D4"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.realPath(</w:t>
      </w:r>
      <w:r w:rsidRPr="00C82CE8">
        <w:rPr>
          <w:rFonts w:ascii="Times New Roman" w:hAnsi="Times New Roman" w:cs="Menlo"/>
          <w:color w:val="24292F"/>
          <w:szCs w:val="18"/>
        </w:rPr>
        <w:t>path</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string</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URL):</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Promise&lt;string&gt;</w:t>
      </w:r>
    </w:p>
    <w:p w14:paraId="69244B9D"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The path can be a relative or absolute. It can also be a </w:t>
      </w:r>
      <w:r w:rsidRPr="00C82CE8">
        <w:rPr>
          <w:rStyle w:val="HTMLCode"/>
          <w:rFonts w:ascii="Times New Roman" w:eastAsia="楷体" w:hAnsi="Times New Roman" w:cs="Menlo"/>
          <w:color w:val="24292F"/>
          <w:sz w:val="18"/>
          <w:szCs w:val="18"/>
        </w:rPr>
        <w:t>file:</w:t>
      </w:r>
      <w:r w:rsidRPr="00C82CE8">
        <w:rPr>
          <w:rFonts w:ascii="Times New Roman" w:hAnsi="Times New Roman" w:cs="Segoe UI"/>
          <w:color w:val="24292F"/>
          <w:szCs w:val="18"/>
        </w:rPr>
        <w:t> URL.</w:t>
      </w:r>
    </w:p>
    <w:p w14:paraId="3075B5C1" w14:textId="77777777" w:rsidR="00210E1E" w:rsidRPr="00C82CE8" w:rsidRDefault="00210E1E" w:rsidP="008D3C27">
      <w:pPr>
        <w:pStyle w:val="Heading4"/>
      </w:pPr>
      <w:r w:rsidRPr="00C82CE8">
        <w:t>Example</w:t>
      </w:r>
    </w:p>
    <w:p w14:paraId="2ECA804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This example calls </w:t>
      </w:r>
      <w:r w:rsidRPr="00C82CE8">
        <w:rPr>
          <w:rStyle w:val="HTMLCode"/>
          <w:rFonts w:ascii="Times New Roman" w:eastAsia="楷体" w:hAnsi="Times New Roman" w:cs="Menlo"/>
          <w:color w:val="24292F"/>
          <w:sz w:val="18"/>
          <w:szCs w:val="18"/>
        </w:rPr>
        <w:t>Deno.realPath()</w:t>
      </w:r>
      <w:r w:rsidRPr="00C82CE8">
        <w:rPr>
          <w:rFonts w:ascii="Times New Roman" w:hAnsi="Times New Roman" w:cs="Segoe UI"/>
          <w:color w:val="24292F"/>
          <w:szCs w:val="18"/>
        </w:rPr>
        <w:t> to get the absolute path of a file in the root of the repository. The result is returned as the response body.</w:t>
      </w:r>
    </w:p>
    <w:p w14:paraId="29A83BD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"https://deno.land/std@0.140.0/http/server.ts";</w:t>
      </w:r>
    </w:p>
    <w:p w14:paraId="360BD62F" w14:textId="77777777" w:rsidR="00210E1E" w:rsidRPr="00C82CE8" w:rsidRDefault="00210E1E" w:rsidP="00E264E6">
      <w:pPr>
        <w:pStyle w:val="HTMLPreformatted"/>
        <w:snapToGrid w:val="0"/>
        <w:rPr>
          <w:rFonts w:ascii="Times New Roman" w:hAnsi="Times New Roman" w:cs="Menlo"/>
          <w:color w:val="24292F"/>
          <w:szCs w:val="18"/>
        </w:rPr>
      </w:pPr>
    </w:p>
    <w:p w14:paraId="7F249C51"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async</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handler(</w:t>
      </w:r>
      <w:r w:rsidRPr="00C82CE8">
        <w:rPr>
          <w:rFonts w:ascii="Times New Roman" w:hAnsi="Times New Roman" w:cs="Menlo"/>
          <w:color w:val="24292F"/>
          <w:szCs w:val="18"/>
        </w:rPr>
        <w:t>_req</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3A8DC810"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path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await</w:t>
      </w:r>
      <w:r w:rsidRPr="00C82CE8">
        <w:rPr>
          <w:rFonts w:ascii="Times New Roman" w:hAnsi="Times New Roman" w:cs="Menlo"/>
          <w:color w:val="24292F"/>
          <w:szCs w:val="18"/>
        </w:rPr>
        <w:t xml:space="preserve"> Deno</w:t>
      </w:r>
      <w:r w:rsidRPr="00C82CE8">
        <w:rPr>
          <w:rStyle w:val="token"/>
          <w:rFonts w:ascii="Times New Roman" w:hAnsi="Times New Roman" w:cs="Menlo"/>
          <w:color w:val="24292F"/>
          <w:szCs w:val="18"/>
        </w:rPr>
        <w:t>.realPath("./README.md");</w:t>
      </w:r>
    </w:p>
    <w:p w14:paraId="6C40D25F" w14:textId="77777777" w:rsidR="00210E1E" w:rsidRPr="00C82CE8" w:rsidRDefault="00210E1E" w:rsidP="00E264E6">
      <w:pPr>
        <w:pStyle w:val="HTMLPreformatted"/>
        <w:snapToGrid w:val="0"/>
        <w:rPr>
          <w:rFonts w:ascii="Times New Roman" w:hAnsi="Times New Roman" w:cs="Menlo"/>
          <w:color w:val="24292F"/>
          <w:szCs w:val="18"/>
        </w:rPr>
      </w:pPr>
    </w:p>
    <w:p w14:paraId="0DD36812" w14:textId="77777777" w:rsidR="00210E1E" w:rsidRPr="00C82CE8" w:rsidRDefault="00210E1E" w:rsidP="00E264E6">
      <w:pPr>
        <w:pStyle w:val="HTMLPreformatted"/>
        <w:snapToGrid w:val="0"/>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new</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Response(`The fully resolved path for ./README.md is ${path}`);</w:t>
      </w:r>
    </w:p>
    <w:p w14:paraId="024C4133"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w:t>
      </w:r>
    </w:p>
    <w:p w14:paraId="426E0005" w14:textId="77777777" w:rsidR="00210E1E" w:rsidRPr="00C82CE8" w:rsidRDefault="00210E1E" w:rsidP="00E264E6">
      <w:pPr>
        <w:pStyle w:val="HTMLPreformatted"/>
        <w:snapToGrid w:val="0"/>
        <w:rPr>
          <w:rFonts w:ascii="Times New Roman" w:hAnsi="Times New Roman" w:cs="Menlo"/>
          <w:color w:val="24292F"/>
          <w:szCs w:val="18"/>
        </w:rPr>
      </w:pPr>
    </w:p>
    <w:p w14:paraId="11038608" w14:textId="77777777" w:rsidR="00210E1E" w:rsidRPr="00C82CE8" w:rsidRDefault="00210E1E" w:rsidP="00E264E6">
      <w:pPr>
        <w:pStyle w:val="HTMLPreformatted"/>
        <w:snapToGrid w:val="0"/>
        <w:rPr>
          <w:rFonts w:ascii="Times New Roman" w:hAnsi="Times New Roman" w:cs="Menlo"/>
          <w:color w:val="24292F"/>
          <w:szCs w:val="18"/>
        </w:rPr>
      </w:pPr>
      <w:r w:rsidRPr="00C82CE8">
        <w:rPr>
          <w:rStyle w:val="token"/>
          <w:rFonts w:ascii="Times New Roman" w:hAnsi="Times New Roman" w:cs="Menlo"/>
          <w:color w:val="24292F"/>
          <w:szCs w:val="18"/>
        </w:rPr>
        <w:t>serve(</w:t>
      </w:r>
      <w:r w:rsidRPr="00C82CE8">
        <w:rPr>
          <w:rFonts w:ascii="Times New Roman" w:hAnsi="Times New Roman" w:cs="Menlo"/>
          <w:color w:val="24292F"/>
          <w:szCs w:val="18"/>
        </w:rPr>
        <w:t>handler</w:t>
      </w:r>
      <w:r w:rsidRPr="00C82CE8">
        <w:rPr>
          <w:rStyle w:val="token"/>
          <w:rFonts w:ascii="Times New Roman" w:hAnsi="Times New Roman" w:cs="Menlo"/>
          <w:color w:val="24292F"/>
          <w:szCs w:val="18"/>
        </w:rPr>
        <w:t>);</w:t>
      </w:r>
    </w:p>
    <w:p w14:paraId="5D792D38" w14:textId="20D05598" w:rsidR="000727D9" w:rsidRPr="00C82CE8" w:rsidRDefault="00BF205E" w:rsidP="007034DC">
      <w:pPr>
        <w:pStyle w:val="Heading1"/>
      </w:pPr>
      <w:bookmarkStart w:id="132" w:name="_Toc114825114"/>
      <w:r w:rsidRPr="00C82CE8">
        <w:t>Additional Resources</w:t>
      </w:r>
      <w:bookmarkEnd w:id="132"/>
    </w:p>
    <w:p w14:paraId="0CC8AF17" w14:textId="59F5AAA6" w:rsidR="000727D9" w:rsidRPr="00AE601B" w:rsidRDefault="00000000" w:rsidP="00AE601B">
      <w:pPr>
        <w:pStyle w:val="Heading2"/>
      </w:pPr>
      <w:hyperlink r:id="rId266" w:history="1">
        <w:bookmarkStart w:id="133" w:name="_Toc114825115"/>
        <w:r w:rsidR="000727D9" w:rsidRPr="00AE601B">
          <w:rPr>
            <w:rStyle w:val="Hyperlink"/>
            <w:color w:val="auto"/>
            <w:u w:val="none"/>
          </w:rPr>
          <w:t>HTTP Frameworks</w:t>
        </w:r>
        <w:bookmarkEnd w:id="133"/>
      </w:hyperlink>
    </w:p>
    <w:p w14:paraId="5EFFAD65"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If you want to build something more complicated, or like the concept of a higher order framework to create your application, then there are frameworks that support Deno Deploy.</w:t>
      </w:r>
    </w:p>
    <w:p w14:paraId="11ABDE4D" w14:textId="77777777" w:rsidR="00210E1E" w:rsidRPr="00C82CE8" w:rsidRDefault="00210E1E" w:rsidP="00C82CE8">
      <w:pPr>
        <w:pStyle w:val="Heading3"/>
      </w:pPr>
      <w:bookmarkStart w:id="134" w:name="_Toc114825116"/>
      <w:r w:rsidRPr="00C82CE8">
        <w:t>oak</w:t>
      </w:r>
      <w:bookmarkEnd w:id="134"/>
    </w:p>
    <w:p w14:paraId="097BE4F3" w14:textId="77777777" w:rsidR="00210E1E"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267" w:history="1">
        <w:r w:rsidR="00210E1E" w:rsidRPr="00C82CE8">
          <w:rPr>
            <w:rStyle w:val="Hyperlink"/>
            <w:rFonts w:ascii="Times New Roman" w:hAnsi="Times New Roman" w:cs="Segoe UI"/>
            <w:szCs w:val="18"/>
          </w:rPr>
          <w:t>oak</w:t>
        </w:r>
      </w:hyperlink>
      <w:r w:rsidR="00210E1E" w:rsidRPr="00C82CE8">
        <w:rPr>
          <w:rFonts w:ascii="Times New Roman" w:hAnsi="Times New Roman" w:cs="Segoe UI"/>
          <w:color w:val="24292F"/>
          <w:szCs w:val="18"/>
        </w:rPr>
        <w:t> is an expressive middleware framework including a router and is heavily influenced by koa. It provides support for Deno Deploy.</w:t>
      </w:r>
    </w:p>
    <w:p w14:paraId="710B01DC"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little example of a Deno Deploy "hello world" script would be:</w:t>
      </w:r>
    </w:p>
    <w:p w14:paraId="4E534EFB"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More information can be found in the </w:t>
      </w:r>
      <w:hyperlink r:id="rId268" w:history="1">
        <w:r w:rsidRPr="00C82CE8">
          <w:rPr>
            <w:rStyle w:val="Hyperlink"/>
            <w:rFonts w:ascii="Times New Roman" w:hAnsi="Times New Roman" w:cs="Segoe UI"/>
            <w:szCs w:val="18"/>
          </w:rPr>
          <w:t>oak and Deno Deploy documentation</w:t>
        </w:r>
      </w:hyperlink>
      <w:r w:rsidRPr="00C82CE8">
        <w:rPr>
          <w:rFonts w:ascii="Times New Roman" w:hAnsi="Times New Roman" w:cs="Segoe UI"/>
          <w:color w:val="24292F"/>
          <w:szCs w:val="18"/>
        </w:rPr>
        <w:t>.</w:t>
      </w:r>
    </w:p>
    <w:p w14:paraId="6D09C8F9" w14:textId="77777777" w:rsidR="00210E1E" w:rsidRPr="00C82CE8" w:rsidRDefault="00210E1E" w:rsidP="00C82CE8">
      <w:pPr>
        <w:pStyle w:val="Heading3"/>
        <w:rPr>
          <w:rFonts w:cs="Segoe UI"/>
        </w:rPr>
      </w:pPr>
      <w:bookmarkStart w:id="135" w:name="_Toc114825117"/>
      <w:r w:rsidRPr="00C82CE8">
        <w:rPr>
          <w:rStyle w:val="HTMLCode"/>
          <w:rFonts w:ascii="Times New Roman" w:eastAsia="楷体" w:hAnsi="Times New Roman" w:cs="Menlo"/>
          <w:color w:val="24292F"/>
          <w:sz w:val="18"/>
          <w:szCs w:val="18"/>
        </w:rPr>
        <w:t>router</w:t>
      </w:r>
      <w:bookmarkEnd w:id="135"/>
    </w:p>
    <w:p w14:paraId="2B6FF7D6" w14:textId="77777777" w:rsidR="00210E1E"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269" w:history="1">
        <w:r w:rsidR="00210E1E" w:rsidRPr="00C82CE8">
          <w:rPr>
            <w:rStyle w:val="Hyperlink"/>
            <w:rFonts w:ascii="Times New Roman" w:hAnsi="Times New Roman" w:cs="Segoe UI"/>
            <w:szCs w:val="18"/>
          </w:rPr>
          <w:t>Router</w:t>
        </w:r>
      </w:hyperlink>
      <w:r w:rsidR="00210E1E" w:rsidRPr="00C82CE8">
        <w:rPr>
          <w:rFonts w:ascii="Times New Roman" w:hAnsi="Times New Roman" w:cs="Segoe UI"/>
          <w:color w:val="24292F"/>
          <w:szCs w:val="18"/>
        </w:rPr>
        <w:t> by </w:t>
      </w:r>
      <w:hyperlink r:id="rId270" w:history="1">
        <w:r w:rsidR="00210E1E" w:rsidRPr="00C82CE8">
          <w:rPr>
            <w:rStyle w:val="Hyperlink"/>
            <w:rFonts w:ascii="Times New Roman" w:hAnsi="Times New Roman" w:cs="Segoe UI"/>
            <w:szCs w:val="18"/>
          </w:rPr>
          <w:t>denosaurs</w:t>
        </w:r>
      </w:hyperlink>
      <w:r w:rsidR="00210E1E" w:rsidRPr="00C82CE8">
        <w:rPr>
          <w:rFonts w:ascii="Times New Roman" w:hAnsi="Times New Roman" w:cs="Segoe UI"/>
          <w:color w:val="24292F"/>
          <w:szCs w:val="18"/>
        </w:rPr>
        <w:t> is a tiny router framework for Deno Deploy. It can route based on method, route, and has customizable handlers for cases such as no match, errors, or unknown methods.</w:t>
      </w:r>
    </w:p>
    <w:p w14:paraId="01839E7E"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A small example using router to handle </w:t>
      </w:r>
      <w:r w:rsidRPr="00C82CE8">
        <w:rPr>
          <w:rStyle w:val="HTMLCode"/>
          <w:rFonts w:ascii="Times New Roman" w:eastAsia="楷体" w:hAnsi="Times New Roman" w:cs="Menlo"/>
          <w:color w:val="24292F"/>
          <w:sz w:val="18"/>
          <w:szCs w:val="18"/>
        </w:rPr>
        <w:t>POST</w:t>
      </w:r>
      <w:r w:rsidRPr="00C82CE8">
        <w:rPr>
          <w:rFonts w:ascii="Times New Roman" w:hAnsi="Times New Roman" w:cs="Segoe UI"/>
          <w:color w:val="24292F"/>
          <w:szCs w:val="18"/>
        </w:rPr>
        <w:t> and </w:t>
      </w:r>
      <w:r w:rsidRPr="00C82CE8">
        <w:rPr>
          <w:rStyle w:val="HTMLCode"/>
          <w:rFonts w:ascii="Times New Roman" w:eastAsia="楷体" w:hAnsi="Times New Roman" w:cs="Menlo"/>
          <w:color w:val="24292F"/>
          <w:sz w:val="18"/>
          <w:szCs w:val="18"/>
        </w:rPr>
        <w:t>GET</w:t>
      </w:r>
      <w:r w:rsidRPr="00C82CE8">
        <w:rPr>
          <w:rFonts w:ascii="Times New Roman" w:hAnsi="Times New Roman" w:cs="Segoe UI"/>
          <w:color w:val="24292F"/>
          <w:szCs w:val="18"/>
        </w:rPr>
        <w:t> requests separately:</w:t>
      </w:r>
    </w:p>
    <w:p w14:paraId="316401C5"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t>More information can be found in the </w:t>
      </w:r>
      <w:hyperlink r:id="rId271" w:history="1">
        <w:r w:rsidRPr="00C82CE8">
          <w:rPr>
            <w:rStyle w:val="Hyperlink"/>
            <w:rFonts w:ascii="Times New Roman" w:hAnsi="Times New Roman" w:cs="Segoe UI"/>
            <w:szCs w:val="18"/>
          </w:rPr>
          <w:t>documentation</w:t>
        </w:r>
      </w:hyperlink>
      <w:r w:rsidRPr="00C82CE8">
        <w:rPr>
          <w:rFonts w:ascii="Times New Roman" w:hAnsi="Times New Roman" w:cs="Segoe UI"/>
          <w:color w:val="24292F"/>
          <w:szCs w:val="18"/>
        </w:rPr>
        <w:t>.</w:t>
      </w:r>
    </w:p>
    <w:p w14:paraId="64A4ACAB" w14:textId="77777777" w:rsidR="00210E1E" w:rsidRPr="00C82CE8" w:rsidRDefault="00210E1E" w:rsidP="00C82CE8">
      <w:pPr>
        <w:pStyle w:val="Heading3"/>
        <w:rPr>
          <w:rFonts w:cs="Segoe UI"/>
        </w:rPr>
      </w:pPr>
      <w:bookmarkStart w:id="136" w:name="_Toc114825118"/>
      <w:r w:rsidRPr="00C82CE8">
        <w:rPr>
          <w:rStyle w:val="HTMLCode"/>
          <w:rFonts w:ascii="Times New Roman" w:eastAsia="楷体" w:hAnsi="Times New Roman" w:cs="Menlo"/>
          <w:color w:val="24292F"/>
          <w:sz w:val="18"/>
          <w:szCs w:val="18"/>
        </w:rPr>
        <w:t>nanossr</w:t>
      </w:r>
      <w:bookmarkEnd w:id="136"/>
    </w:p>
    <w:p w14:paraId="1C811A1E" w14:textId="77777777" w:rsidR="00210E1E" w:rsidRPr="00C82CE8" w:rsidRDefault="00000000" w:rsidP="00364EDE">
      <w:pPr>
        <w:pStyle w:val="NormalWeb"/>
        <w:snapToGrid w:val="0"/>
        <w:spacing w:before="0" w:beforeAutospacing="0" w:after="0" w:afterAutospacing="0" w:line="228" w:lineRule="auto"/>
        <w:rPr>
          <w:rFonts w:ascii="Times New Roman" w:hAnsi="Times New Roman" w:cs="Segoe UI"/>
          <w:color w:val="24292F"/>
          <w:szCs w:val="18"/>
        </w:rPr>
      </w:pPr>
      <w:hyperlink r:id="rId272" w:history="1">
        <w:r w:rsidR="00210E1E" w:rsidRPr="00C82CE8">
          <w:rPr>
            <w:rStyle w:val="HTMLCode"/>
            <w:rFonts w:ascii="Times New Roman" w:eastAsia="楷体" w:hAnsi="Times New Roman" w:cs="Menlo"/>
            <w:color w:val="0000FF"/>
            <w:sz w:val="18"/>
            <w:szCs w:val="18"/>
          </w:rPr>
          <w:t>nanossr</w:t>
        </w:r>
      </w:hyperlink>
      <w:r w:rsidR="00210E1E" w:rsidRPr="00C82CE8">
        <w:rPr>
          <w:rFonts w:ascii="Times New Roman" w:hAnsi="Times New Roman" w:cs="Segoe UI"/>
          <w:color w:val="24292F"/>
          <w:szCs w:val="18"/>
        </w:rPr>
        <w:t> is a tiny server side rendering framework for Deno Deploy. It uses JSX for templating the HTML, and </w:t>
      </w:r>
      <w:hyperlink r:id="rId273" w:history="1">
        <w:r w:rsidR="00210E1E" w:rsidRPr="00C82CE8">
          <w:rPr>
            <w:rStyle w:val="HTMLCode"/>
            <w:rFonts w:ascii="Times New Roman" w:eastAsia="楷体" w:hAnsi="Times New Roman" w:cs="Menlo"/>
            <w:color w:val="0000FF"/>
            <w:sz w:val="18"/>
            <w:szCs w:val="18"/>
          </w:rPr>
          <w:t>twind</w:t>
        </w:r>
      </w:hyperlink>
      <w:r w:rsidR="00210E1E" w:rsidRPr="00C82CE8">
        <w:rPr>
          <w:rFonts w:ascii="Times New Roman" w:hAnsi="Times New Roman" w:cs="Segoe UI"/>
          <w:color w:val="24292F"/>
          <w:szCs w:val="18"/>
        </w:rPr>
        <w:t> for TailwindCSS like styling. It is fully integrated into a single import, making it ideal for throwing together small landing pages quickly.</w:t>
      </w:r>
    </w:p>
    <w:p w14:paraId="1FD3A19B"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An example that renders </w:t>
      </w:r>
      <w:r w:rsidRPr="00C82CE8">
        <w:rPr>
          <w:rStyle w:val="HTMLCode"/>
          <w:rFonts w:ascii="Times New Roman" w:eastAsia="楷体" w:hAnsi="Times New Roman" w:cs="Menlo"/>
          <w:color w:val="24292F"/>
          <w:sz w:val="18"/>
          <w:szCs w:val="18"/>
        </w:rPr>
        <w:t>Hello {name}</w:t>
      </w:r>
      <w:r w:rsidRPr="00C82CE8">
        <w:rPr>
          <w:rFonts w:ascii="Times New Roman" w:hAnsi="Times New Roman" w:cs="Segoe UI"/>
          <w:color w:val="24292F"/>
          <w:szCs w:val="18"/>
        </w:rPr>
        <w:t> to the screen, where </w:t>
      </w:r>
      <w:r w:rsidRPr="00C82CE8">
        <w:rPr>
          <w:rStyle w:val="HTMLCode"/>
          <w:rFonts w:ascii="Times New Roman" w:eastAsia="楷体" w:hAnsi="Times New Roman" w:cs="Menlo"/>
          <w:color w:val="24292F"/>
          <w:sz w:val="18"/>
          <w:szCs w:val="18"/>
        </w:rPr>
        <w:t>{name}</w:t>
      </w:r>
      <w:r w:rsidRPr="00C82CE8">
        <w:rPr>
          <w:rFonts w:ascii="Times New Roman" w:hAnsi="Times New Roman" w:cs="Segoe UI"/>
          <w:color w:val="24292F"/>
          <w:szCs w:val="18"/>
        </w:rPr>
        <w:t> depemds on the </w:t>
      </w:r>
      <w:r w:rsidRPr="00C82CE8">
        <w:rPr>
          <w:rStyle w:val="HTMLCode"/>
          <w:rFonts w:ascii="Times New Roman" w:eastAsia="楷体" w:hAnsi="Times New Roman" w:cs="Menlo"/>
          <w:color w:val="24292F"/>
          <w:sz w:val="18"/>
          <w:szCs w:val="18"/>
        </w:rPr>
        <w:t>name</w:t>
      </w:r>
      <w:r w:rsidRPr="00C82CE8">
        <w:rPr>
          <w:rFonts w:ascii="Times New Roman" w:hAnsi="Times New Roman" w:cs="Segoe UI"/>
          <w:color w:val="24292F"/>
          <w:szCs w:val="18"/>
        </w:rPr>
        <w:t> query parameter:</w:t>
      </w:r>
    </w:p>
    <w:p w14:paraId="14EB6D56" w14:textId="77777777" w:rsidR="00210E1E" w:rsidRPr="00C82CE8" w:rsidRDefault="00210E1E" w:rsidP="00C82CE8">
      <w:pPr>
        <w:pStyle w:val="Heading3"/>
      </w:pPr>
      <w:bookmarkStart w:id="137" w:name="_Toc114825119"/>
      <w:r w:rsidRPr="00C82CE8">
        <w:t>sift</w:t>
      </w:r>
      <w:bookmarkEnd w:id="137"/>
    </w:p>
    <w:p w14:paraId="26CE2E4C" w14:textId="77777777" w:rsidR="00210E1E" w:rsidRPr="00C82CE8" w:rsidRDefault="00000000" w:rsidP="00E264E6">
      <w:pPr>
        <w:pStyle w:val="NormalWeb"/>
        <w:snapToGrid w:val="0"/>
        <w:spacing w:before="0" w:beforeAutospacing="0" w:after="0" w:afterAutospacing="0"/>
        <w:rPr>
          <w:rFonts w:ascii="Times New Roman" w:hAnsi="Times New Roman" w:cs="Segoe UI"/>
          <w:color w:val="24292F"/>
          <w:szCs w:val="18"/>
        </w:rPr>
      </w:pPr>
      <w:hyperlink r:id="rId274" w:history="1">
        <w:r w:rsidR="00210E1E" w:rsidRPr="00C82CE8">
          <w:rPr>
            <w:rStyle w:val="Hyperlink"/>
            <w:rFonts w:ascii="Times New Roman" w:hAnsi="Times New Roman" w:cs="Segoe UI"/>
            <w:szCs w:val="18"/>
          </w:rPr>
          <w:t>Sift</w:t>
        </w:r>
      </w:hyperlink>
      <w:r w:rsidR="00210E1E" w:rsidRPr="00C82CE8">
        <w:rPr>
          <w:rFonts w:ascii="Times New Roman" w:hAnsi="Times New Roman" w:cs="Segoe UI"/>
          <w:color w:val="24292F"/>
          <w:szCs w:val="18"/>
        </w:rPr>
        <w:t> is a routing and utility library for Deno Deploy. Its route handler signature is simple and easy to understand. Handlers accept a </w:t>
      </w:r>
      <w:r w:rsidR="00210E1E" w:rsidRPr="00C82CE8">
        <w:rPr>
          <w:rStyle w:val="HTMLCode"/>
          <w:rFonts w:ascii="Times New Roman" w:eastAsia="楷体" w:hAnsi="Times New Roman" w:cs="Menlo"/>
          <w:color w:val="24292F"/>
          <w:sz w:val="18"/>
          <w:szCs w:val="18"/>
        </w:rPr>
        <w:t>Request</w:t>
      </w:r>
      <w:r w:rsidR="00210E1E" w:rsidRPr="00C82CE8">
        <w:rPr>
          <w:rFonts w:ascii="Times New Roman" w:hAnsi="Times New Roman" w:cs="Segoe UI"/>
          <w:color w:val="24292F"/>
          <w:szCs w:val="18"/>
        </w:rPr>
        <w:t> and return a </w:t>
      </w:r>
      <w:r w:rsidR="00210E1E" w:rsidRPr="00C82CE8">
        <w:rPr>
          <w:rStyle w:val="HTMLCode"/>
          <w:rFonts w:ascii="Times New Roman" w:eastAsia="楷体" w:hAnsi="Times New Roman" w:cs="Menlo"/>
          <w:color w:val="24292F"/>
          <w:sz w:val="18"/>
          <w:szCs w:val="18"/>
        </w:rPr>
        <w:t>Response</w:t>
      </w:r>
      <w:r w:rsidR="00210E1E" w:rsidRPr="00C82CE8">
        <w:rPr>
          <w:rFonts w:ascii="Times New Roman" w:hAnsi="Times New Roman" w:cs="Segoe UI"/>
          <w:color w:val="24292F"/>
          <w:szCs w:val="18"/>
        </w:rPr>
        <w:t>.</w:t>
      </w:r>
    </w:p>
    <w:p w14:paraId="4ED2D9F9" w14:textId="77777777" w:rsidR="00210E1E" w:rsidRPr="00C82CE8" w:rsidRDefault="00210E1E" w:rsidP="00E264E6">
      <w:pPr>
        <w:pStyle w:val="NormalWeb"/>
        <w:snapToGrid w:val="0"/>
        <w:spacing w:before="0" w:beforeAutospacing="0" w:after="0" w:afterAutospacing="0"/>
        <w:rPr>
          <w:rFonts w:ascii="Times New Roman" w:hAnsi="Times New Roman" w:cs="Segoe UI"/>
          <w:color w:val="24292F"/>
          <w:szCs w:val="18"/>
        </w:rPr>
      </w:pPr>
      <w:r w:rsidRPr="00C82CE8">
        <w:rPr>
          <w:rFonts w:ascii="Times New Roman" w:hAnsi="Times New Roman" w:cs="Segoe UI"/>
          <w:color w:val="24292F"/>
          <w:szCs w:val="18"/>
        </w:rPr>
        <w:lastRenderedPageBreak/>
        <w:t>A small example:</w:t>
      </w:r>
    </w:p>
    <w:p w14:paraId="0A01006C" w14:textId="77777777" w:rsidR="00210E1E" w:rsidRPr="00C82CE8" w:rsidRDefault="00210E1E" w:rsidP="00C82CE8">
      <w:pPr>
        <w:pStyle w:val="Heading3"/>
      </w:pPr>
      <w:bookmarkStart w:id="138" w:name="_Toc114825120"/>
      <w:r w:rsidRPr="00C82CE8">
        <w:t>fresh</w:t>
      </w:r>
      <w:bookmarkEnd w:id="138"/>
    </w:p>
    <w:p w14:paraId="6379F657"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Preact, but super edgy.</w:t>
      </w:r>
    </w:p>
    <w:p w14:paraId="58EC4FE8" w14:textId="77777777" w:rsidR="00210E1E" w:rsidRPr="00C82CE8" w:rsidRDefault="00000000" w:rsidP="00364EDE">
      <w:pPr>
        <w:pStyle w:val="NormalWeb"/>
        <w:snapToGrid w:val="0"/>
        <w:spacing w:before="0" w:beforeAutospacing="0" w:after="0" w:afterAutospacing="0" w:line="228" w:lineRule="auto"/>
        <w:rPr>
          <w:rFonts w:ascii="Times New Roman" w:hAnsi="Times New Roman" w:cs="Segoe UI"/>
          <w:color w:val="24292F"/>
          <w:szCs w:val="18"/>
        </w:rPr>
      </w:pPr>
      <w:hyperlink r:id="rId275" w:history="1">
        <w:r w:rsidR="00210E1E" w:rsidRPr="00C82CE8">
          <w:rPr>
            <w:rStyle w:val="Hyperlink"/>
            <w:rFonts w:ascii="Times New Roman" w:hAnsi="Times New Roman" w:cs="Segoe UI"/>
            <w:szCs w:val="18"/>
          </w:rPr>
          <w:t>Fresh</w:t>
        </w:r>
      </w:hyperlink>
      <w:r w:rsidR="00210E1E" w:rsidRPr="00C82CE8">
        <w:rPr>
          <w:rFonts w:ascii="Times New Roman" w:hAnsi="Times New Roman" w:cs="Segoe UI"/>
          <w:color w:val="24292F"/>
          <w:szCs w:val="18"/>
        </w:rPr>
        <w:t> is a web framework that lets you build projects very fast, highly dynamic, and without the need of a build step. Fresh embraces isomorphic JavaScript like never before. Write a JSX component, have it render on the edge just-in-time, and then enhance it with client side JS for great interactivity.</w:t>
      </w:r>
    </w:p>
    <w:p w14:paraId="7CC24B1F"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It has support for file-system routing à la Next.js and TypeScript out of the box.</w:t>
      </w:r>
    </w:p>
    <w:p w14:paraId="44C8EE48"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An example </w:t>
      </w:r>
      <w:r w:rsidRPr="00C82CE8">
        <w:rPr>
          <w:rStyle w:val="HTMLCode"/>
          <w:rFonts w:ascii="Times New Roman" w:eastAsia="楷体" w:hAnsi="Times New Roman" w:cs="Menlo"/>
          <w:color w:val="24292F"/>
          <w:sz w:val="18"/>
          <w:szCs w:val="18"/>
        </w:rPr>
        <w:t>routes/index.tsx</w:t>
      </w:r>
      <w:r w:rsidRPr="00C82CE8">
        <w:rPr>
          <w:rFonts w:ascii="Times New Roman" w:hAnsi="Times New Roman" w:cs="Segoe UI"/>
          <w:color w:val="24292F"/>
          <w:szCs w:val="18"/>
        </w:rPr>
        <w:t> would look like this:</w:t>
      </w:r>
    </w:p>
    <w:p w14:paraId="6B6A0A1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Counter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"../islands/Counter.tsx";</w:t>
      </w:r>
    </w:p>
    <w:p w14:paraId="5E12B8B9"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0F45886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export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default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Home()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8F4A5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9239A70"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&lt;div&gt;</w:t>
      </w:r>
    </w:p>
    <w:p w14:paraId="35E88265"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&lt;p&gt;</w:t>
      </w:r>
    </w:p>
    <w:p w14:paraId="33DF3003"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Welcome to `fresh`. Try update this message in the ./routes/index.tsx</w:t>
      </w:r>
    </w:p>
    <w:p w14:paraId="1441BC55"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file, and refresh.</w:t>
      </w:r>
    </w:p>
    <w:p w14:paraId="38E2C92B"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&lt;/p&gt;</w:t>
      </w:r>
    </w:p>
    <w:p w14:paraId="6F4C4A9D"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&lt;Counter /&gt;</w:t>
      </w:r>
    </w:p>
    <w:p w14:paraId="5CD75AA0"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 xml:space="preserve">    &lt;/div&gt;</w:t>
      </w:r>
    </w:p>
    <w:p w14:paraId="4CBC940D"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79888E16"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06BFDA42" w14:textId="77777777" w:rsidR="00210E1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Fonts w:ascii="Times New Roman" w:hAnsi="Times New Roman" w:cs="Segoe UI"/>
          <w:color w:val="24292F"/>
          <w:szCs w:val="18"/>
        </w:rPr>
        <w:t>This file is rendered on the server only, but can include "islands" of interactivity that will also be client rendered. Here is one of these islands in the "islands/Counter.tsx" file.</w:t>
      </w:r>
    </w:p>
    <w:p w14:paraId="0924B79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useState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"preact/hooks";</w:t>
      </w:r>
    </w:p>
    <w:p w14:paraId="60A51797"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import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IS_BROWSER</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from</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"$fresh/runtime.ts";</w:t>
      </w:r>
    </w:p>
    <w:p w14:paraId="3886EAFA"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2AF13A9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interface</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CounterProps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3623896"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start:</w:t>
      </w:r>
      <w:r w:rsidRPr="00C82CE8">
        <w:rPr>
          <w:rFonts w:ascii="Times New Roman" w:hAnsi="Times New Roman" w:cs="Menlo"/>
          <w:color w:val="24292F"/>
          <w:szCs w:val="18"/>
        </w:rPr>
        <w:t xml:space="preserve"> number</w:t>
      </w:r>
      <w:r w:rsidRPr="00C82CE8">
        <w:rPr>
          <w:rStyle w:val="token"/>
          <w:rFonts w:ascii="Times New Roman" w:hAnsi="Times New Roman" w:cs="Menlo"/>
          <w:color w:val="24292F"/>
          <w:szCs w:val="18"/>
        </w:rPr>
        <w:t>;</w:t>
      </w:r>
    </w:p>
    <w:p w14:paraId="6A2171A9"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20124FD1"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p>
    <w:p w14:paraId="798CBC3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export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default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function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Counter(props: CounterProps)</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271DB27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const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count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setCount</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useState(</w:t>
      </w:r>
      <w:r w:rsidRPr="00C82CE8">
        <w:rPr>
          <w:rFonts w:ascii="Times New Roman" w:hAnsi="Times New Roman" w:cs="Menlo"/>
          <w:color w:val="24292F"/>
          <w:szCs w:val="18"/>
        </w:rPr>
        <w:t>props</w:t>
      </w:r>
      <w:r w:rsidRPr="00C82CE8">
        <w:rPr>
          <w:rStyle w:val="token"/>
          <w:rFonts w:ascii="Times New Roman" w:hAnsi="Times New Roman" w:cs="Menlo"/>
          <w:color w:val="24292F"/>
          <w:szCs w:val="18"/>
        </w:rPr>
        <w:t>.</w:t>
      </w:r>
      <w:r w:rsidRPr="00C82CE8">
        <w:rPr>
          <w:rFonts w:ascii="Times New Roman" w:hAnsi="Times New Roman" w:cs="Menlo"/>
          <w:color w:val="24292F"/>
          <w:szCs w:val="18"/>
        </w:rPr>
        <w:t>start</w:t>
      </w:r>
      <w:r w:rsidRPr="00C82CE8">
        <w:rPr>
          <w:rStyle w:val="token"/>
          <w:rFonts w:ascii="Times New Roman" w:hAnsi="Times New Roman" w:cs="Menlo"/>
          <w:color w:val="24292F"/>
          <w:szCs w:val="18"/>
        </w:rPr>
        <w:t>);</w:t>
      </w:r>
    </w:p>
    <w:p w14:paraId="3955793F"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return</w:t>
      </w: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1F1927D3"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&lt;div&gt;</w:t>
      </w:r>
    </w:p>
    <w:p w14:paraId="23199D80"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&lt;p&gt;{</w:t>
      </w:r>
      <w:r w:rsidRPr="00C82CE8">
        <w:rPr>
          <w:rFonts w:ascii="Times New Roman" w:hAnsi="Times New Roman" w:cs="Menlo"/>
          <w:color w:val="24292F"/>
          <w:szCs w:val="18"/>
        </w:rPr>
        <w:t>count</w:t>
      </w:r>
      <w:r w:rsidRPr="00C82CE8">
        <w:rPr>
          <w:rStyle w:val="token"/>
          <w:rFonts w:ascii="Times New Roman" w:hAnsi="Times New Roman" w:cs="Menlo"/>
          <w:color w:val="24292F"/>
          <w:szCs w:val="18"/>
        </w:rPr>
        <w:t>}&lt;/p&gt;</w:t>
      </w:r>
    </w:p>
    <w:p w14:paraId="28BBF4CB"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 onClick={() =&gt; setCount(count - 1)} disabled={!IS_BROWSER}&gt;</w:t>
      </w:r>
    </w:p>
    <w:p w14:paraId="4DAAD98D"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-1</w:t>
      </w:r>
    </w:p>
    <w:p w14:paraId="2E68CCD7"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&lt;/button&gt;</w:t>
      </w:r>
    </w:p>
    <w:p w14:paraId="05872D0D"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 onClick={() =&gt; setCount(count + 1)} disabled={!IS_BROWSER}&gt;</w:t>
      </w:r>
    </w:p>
    <w:p w14:paraId="2DD7F024"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+1</w:t>
      </w:r>
    </w:p>
    <w:p w14:paraId="50245331" w14:textId="77777777" w:rsidR="00210E1E" w:rsidRPr="00C82CE8" w:rsidRDefault="00210E1E" w:rsidP="00364EDE">
      <w:pPr>
        <w:pStyle w:val="HTMLPreformatted"/>
        <w:snapToGrid w:val="0"/>
        <w:spacing w:line="228" w:lineRule="auto"/>
        <w:rPr>
          <w:rStyle w:val="token"/>
          <w:rFonts w:ascii="Times New Roman" w:hAnsi="Times New Roman" w:cs="Menlo"/>
          <w:color w:val="24292F"/>
          <w:szCs w:val="18"/>
        </w:rPr>
      </w:pPr>
      <w:r w:rsidRPr="00C82CE8">
        <w:rPr>
          <w:rStyle w:val="token"/>
          <w:rFonts w:ascii="Times New Roman" w:hAnsi="Times New Roman" w:cs="Menlo"/>
          <w:color w:val="24292F"/>
          <w:szCs w:val="18"/>
        </w:rPr>
        <w:t xml:space="preserve">      &lt;/button&gt;</w:t>
      </w:r>
    </w:p>
    <w:p w14:paraId="1C986EE5"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 xml:space="preserve">    &lt;/div&gt;</w:t>
      </w:r>
    </w:p>
    <w:p w14:paraId="1EE316D8"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Fonts w:ascii="Times New Roman" w:hAnsi="Times New Roman" w:cs="Menlo"/>
          <w:color w:val="24292F"/>
          <w:szCs w:val="18"/>
        </w:rPr>
        <w:t xml:space="preserve">  </w:t>
      </w:r>
      <w:r w:rsidRPr="00C82CE8">
        <w:rPr>
          <w:rStyle w:val="token"/>
          <w:rFonts w:ascii="Times New Roman" w:hAnsi="Times New Roman" w:cs="Menlo"/>
          <w:color w:val="24292F"/>
          <w:szCs w:val="18"/>
        </w:rPr>
        <w:t>);</w:t>
      </w:r>
    </w:p>
    <w:p w14:paraId="08F0132C" w14:textId="77777777" w:rsidR="00210E1E" w:rsidRPr="00C82CE8" w:rsidRDefault="00210E1E" w:rsidP="00364EDE">
      <w:pPr>
        <w:pStyle w:val="HTMLPreformatted"/>
        <w:snapToGrid w:val="0"/>
        <w:spacing w:line="228" w:lineRule="auto"/>
        <w:rPr>
          <w:rFonts w:ascii="Times New Roman" w:hAnsi="Times New Roman" w:cs="Menlo"/>
          <w:color w:val="24292F"/>
          <w:szCs w:val="18"/>
        </w:rPr>
      </w:pPr>
      <w:r w:rsidRPr="00C82CE8">
        <w:rPr>
          <w:rStyle w:val="token"/>
          <w:rFonts w:ascii="Times New Roman" w:hAnsi="Times New Roman" w:cs="Menlo"/>
          <w:color w:val="24292F"/>
          <w:szCs w:val="18"/>
        </w:rPr>
        <w:t>}</w:t>
      </w:r>
    </w:p>
    <w:p w14:paraId="40A07AB8" w14:textId="71E5E548" w:rsidR="00BF205E" w:rsidRPr="00C82CE8" w:rsidRDefault="00210E1E" w:rsidP="00364EDE">
      <w:pPr>
        <w:pStyle w:val="NormalWeb"/>
        <w:snapToGrid w:val="0"/>
        <w:spacing w:before="0" w:beforeAutospacing="0" w:after="0" w:afterAutospacing="0" w:line="228" w:lineRule="auto"/>
        <w:rPr>
          <w:rFonts w:ascii="Times New Roman" w:hAnsi="Times New Roman" w:cs="Segoe UI"/>
          <w:color w:val="24292F"/>
          <w:szCs w:val="18"/>
        </w:rPr>
      </w:pPr>
      <w:r w:rsidRPr="00C82CE8">
        <w:rPr>
          <w:rStyle w:val="Strong"/>
          <w:rFonts w:ascii="Times New Roman" w:hAnsi="Times New Roman" w:cs="Segoe UI"/>
          <w:color w:val="24292F"/>
          <w:szCs w:val="18"/>
        </w:rPr>
        <w:t>Note:</w:t>
      </w:r>
      <w:r w:rsidRPr="00C82CE8">
        <w:rPr>
          <w:rFonts w:ascii="Times New Roman" w:hAnsi="Times New Roman" w:cs="Segoe UI"/>
          <w:color w:val="24292F"/>
          <w:szCs w:val="18"/>
        </w:rPr>
        <w:t> this file alone is not enough to run a fresh project. Check out a full example in the </w:t>
      </w:r>
      <w:hyperlink r:id="rId276" w:history="1">
        <w:r w:rsidRPr="00C82CE8">
          <w:rPr>
            <w:rStyle w:val="Hyperlink"/>
            <w:rFonts w:ascii="Times New Roman" w:hAnsi="Times New Roman" w:cs="Segoe UI"/>
            <w:szCs w:val="18"/>
          </w:rPr>
          <w:t>project repository</w:t>
        </w:r>
      </w:hyperlink>
      <w:r w:rsidRPr="00C82CE8">
        <w:rPr>
          <w:rFonts w:ascii="Times New Roman" w:hAnsi="Times New Roman" w:cs="Segoe UI"/>
          <w:color w:val="24292F"/>
          <w:szCs w:val="18"/>
        </w:rPr>
        <w:t>.</w:t>
      </w:r>
    </w:p>
    <w:sectPr w:rsidR="00BF205E" w:rsidRPr="00C82CE8" w:rsidSect="00BB6F8A">
      <w:headerReference w:type="even" r:id="rId277"/>
      <w:headerReference w:type="default" r:id="rId278"/>
      <w:footerReference w:type="even" r:id="rId279"/>
      <w:footerReference w:type="default" r:id="rId280"/>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193B" w14:textId="77777777" w:rsidR="00C0310F" w:rsidRDefault="00C0310F" w:rsidP="00175DD7">
      <w:r>
        <w:separator/>
      </w:r>
    </w:p>
  </w:endnote>
  <w:endnote w:type="continuationSeparator" w:id="0">
    <w:p w14:paraId="467932C1" w14:textId="77777777" w:rsidR="00C0310F" w:rsidRDefault="00C0310F"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6DCA" w14:textId="6AC8998C"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4D056A" w:rsidRPr="004D056A">
      <w:rPr>
        <w:b/>
        <w:bCs/>
        <w:noProof/>
        <w:sz w:val="15"/>
        <w:szCs w:val="15"/>
      </w:rPr>
      <w:t>Examples</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4D056A" w:rsidRPr="004D056A">
      <w:rPr>
        <w:b/>
        <w:bCs/>
        <w:noProof/>
        <w:sz w:val="15"/>
        <w:szCs w:val="15"/>
      </w:rPr>
      <w:t>Examples</w:t>
    </w:r>
    <w:r w:rsidR="004D056A">
      <w:rPr>
        <w:noProof/>
        <w:sz w:val="15"/>
        <w:szCs w:val="15"/>
      </w:rPr>
      <w:t xml:space="preserve"> Gallery</w:t>
    </w:r>
    <w:r w:rsidRPr="0011171C">
      <w:rPr>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7054" w14:textId="27400E1D"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4D056A" w:rsidRPr="004D056A">
      <w:rPr>
        <w:b/>
        <w:bCs/>
        <w:noProof/>
        <w:sz w:val="15"/>
        <w:szCs w:val="15"/>
      </w:rPr>
      <w:t>Platform</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4D056A" w:rsidRPr="004D056A">
      <w:rPr>
        <w:b/>
        <w:bCs/>
        <w:noProof/>
        <w:sz w:val="15"/>
        <w:szCs w:val="15"/>
      </w:rPr>
      <w:t>Deployments</w:t>
    </w:r>
    <w:r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003C" w14:textId="77777777" w:rsidR="00C0310F" w:rsidRDefault="00C0310F" w:rsidP="00175DD7">
      <w:r>
        <w:separator/>
      </w:r>
    </w:p>
  </w:footnote>
  <w:footnote w:type="continuationSeparator" w:id="0">
    <w:p w14:paraId="08DEFBA1" w14:textId="77777777" w:rsidR="00C0310F" w:rsidRDefault="00C0310F"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5910" w14:textId="7A02CBA6" w:rsidR="00F46F4E" w:rsidRDefault="00F46F4E" w:rsidP="00B60132">
    <w:pPr>
      <w:pStyle w:val="Header"/>
      <w:ind w:firstLineChars="0" w:firstLine="0"/>
    </w:pPr>
    <w:r>
      <w:rPr>
        <w:noProof/>
      </w:rPr>
      <w:fldChar w:fldCharType="begin"/>
    </w:r>
    <w:r>
      <w:rPr>
        <w:noProof/>
      </w:rPr>
      <w:instrText xml:space="preserve"> REF  DOCNAME   \* MERGEFORMAT </w:instrText>
    </w:r>
    <w:r>
      <w:rPr>
        <w:noProof/>
      </w:rPr>
      <w:fldChar w:fldCharType="separate"/>
    </w:r>
    <w:r w:rsidR="007034DC">
      <w:rPr>
        <w:noProof/>
      </w:rPr>
      <w:t>Deno Deploy</w:t>
    </w:r>
    <w:r>
      <w:rPr>
        <w:noProof/>
      </w:rPr>
      <w:fldChar w:fldCharType="end"/>
    </w:r>
    <w:r>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E067" w14:textId="4E2D32DA"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7034DC">
      <w:rPr>
        <w:noProof/>
      </w:rPr>
      <w:t>Deno Deploy</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7A"/>
    <w:multiLevelType w:val="multilevel"/>
    <w:tmpl w:val="2B5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76C36"/>
    <w:multiLevelType w:val="multilevel"/>
    <w:tmpl w:val="50D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D5FD5"/>
    <w:multiLevelType w:val="multilevel"/>
    <w:tmpl w:val="7C6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22E84"/>
    <w:multiLevelType w:val="multilevel"/>
    <w:tmpl w:val="95E2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51662"/>
    <w:multiLevelType w:val="multilevel"/>
    <w:tmpl w:val="C9F8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D29BC"/>
    <w:multiLevelType w:val="multilevel"/>
    <w:tmpl w:val="89C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7C5252"/>
    <w:multiLevelType w:val="multilevel"/>
    <w:tmpl w:val="B58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A0733"/>
    <w:multiLevelType w:val="multilevel"/>
    <w:tmpl w:val="C55C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2251B"/>
    <w:multiLevelType w:val="multilevel"/>
    <w:tmpl w:val="909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1D17F9"/>
    <w:multiLevelType w:val="multilevel"/>
    <w:tmpl w:val="A78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34011"/>
    <w:multiLevelType w:val="multilevel"/>
    <w:tmpl w:val="2976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8A64CB"/>
    <w:multiLevelType w:val="multilevel"/>
    <w:tmpl w:val="2A4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C61450"/>
    <w:multiLevelType w:val="multilevel"/>
    <w:tmpl w:val="F32E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60DFD"/>
    <w:multiLevelType w:val="multilevel"/>
    <w:tmpl w:val="9C0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A053E"/>
    <w:multiLevelType w:val="multilevel"/>
    <w:tmpl w:val="AFD89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2B1091"/>
    <w:multiLevelType w:val="multilevel"/>
    <w:tmpl w:val="82E8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59499D"/>
    <w:multiLevelType w:val="multilevel"/>
    <w:tmpl w:val="877A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05E78"/>
    <w:multiLevelType w:val="multilevel"/>
    <w:tmpl w:val="CED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55366E"/>
    <w:multiLevelType w:val="multilevel"/>
    <w:tmpl w:val="C02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882EEA"/>
    <w:multiLevelType w:val="multilevel"/>
    <w:tmpl w:val="27DE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8F06D8"/>
    <w:multiLevelType w:val="multilevel"/>
    <w:tmpl w:val="971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772FB"/>
    <w:multiLevelType w:val="multilevel"/>
    <w:tmpl w:val="9B8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436A50"/>
    <w:multiLevelType w:val="multilevel"/>
    <w:tmpl w:val="7A44E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D2EC1"/>
    <w:multiLevelType w:val="multilevel"/>
    <w:tmpl w:val="9892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635253"/>
    <w:multiLevelType w:val="multilevel"/>
    <w:tmpl w:val="EFC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9673EE"/>
    <w:multiLevelType w:val="multilevel"/>
    <w:tmpl w:val="9526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017B1"/>
    <w:multiLevelType w:val="multilevel"/>
    <w:tmpl w:val="0DB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87104"/>
    <w:multiLevelType w:val="multilevel"/>
    <w:tmpl w:val="D712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5717C7"/>
    <w:multiLevelType w:val="multilevel"/>
    <w:tmpl w:val="EA16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1723BF"/>
    <w:multiLevelType w:val="multilevel"/>
    <w:tmpl w:val="28187574"/>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1"/>
        <w:szCs w:val="21"/>
      </w:rPr>
    </w:lvl>
    <w:lvl w:ilvl="3">
      <w:start w:val="1"/>
      <w:numFmt w:val="decimal"/>
      <w:pStyle w:val="Heading4"/>
      <w:isLgl/>
      <w:lvlText w:val="%1.%2.%3.%4"/>
      <w:lvlJc w:val="left"/>
      <w:pPr>
        <w:ind w:left="0" w:firstLine="0"/>
      </w:p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30" w15:restartNumberingAfterBreak="0">
    <w:nsid w:val="3BF15500"/>
    <w:multiLevelType w:val="multilevel"/>
    <w:tmpl w:val="3A5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CC5404"/>
    <w:multiLevelType w:val="multilevel"/>
    <w:tmpl w:val="E5C69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E14951"/>
    <w:multiLevelType w:val="multilevel"/>
    <w:tmpl w:val="FB4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9C2E63"/>
    <w:multiLevelType w:val="multilevel"/>
    <w:tmpl w:val="6C5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D71282"/>
    <w:multiLevelType w:val="multilevel"/>
    <w:tmpl w:val="6CEE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6A241F"/>
    <w:multiLevelType w:val="multilevel"/>
    <w:tmpl w:val="08F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402A96"/>
    <w:multiLevelType w:val="multilevel"/>
    <w:tmpl w:val="D064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CC656C"/>
    <w:multiLevelType w:val="multilevel"/>
    <w:tmpl w:val="6BCA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A11DAD"/>
    <w:multiLevelType w:val="multilevel"/>
    <w:tmpl w:val="742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AB126A"/>
    <w:multiLevelType w:val="multilevel"/>
    <w:tmpl w:val="4F3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9A5042"/>
    <w:multiLevelType w:val="multilevel"/>
    <w:tmpl w:val="58B2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A04FF9"/>
    <w:multiLevelType w:val="multilevel"/>
    <w:tmpl w:val="7C3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626A6C"/>
    <w:multiLevelType w:val="multilevel"/>
    <w:tmpl w:val="FF9A6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0A18EE"/>
    <w:multiLevelType w:val="multilevel"/>
    <w:tmpl w:val="0C2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E12D2"/>
    <w:multiLevelType w:val="multilevel"/>
    <w:tmpl w:val="62B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764F71"/>
    <w:multiLevelType w:val="multilevel"/>
    <w:tmpl w:val="C9BE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0D3D6E"/>
    <w:multiLevelType w:val="multilevel"/>
    <w:tmpl w:val="B6CE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6A221C"/>
    <w:multiLevelType w:val="multilevel"/>
    <w:tmpl w:val="A030D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312ED"/>
    <w:multiLevelType w:val="multilevel"/>
    <w:tmpl w:val="A9F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C54D9"/>
    <w:multiLevelType w:val="multilevel"/>
    <w:tmpl w:val="B4D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2131E6"/>
    <w:multiLevelType w:val="multilevel"/>
    <w:tmpl w:val="11D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BD1B76"/>
    <w:multiLevelType w:val="multilevel"/>
    <w:tmpl w:val="6B480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CC0E47"/>
    <w:multiLevelType w:val="multilevel"/>
    <w:tmpl w:val="FD40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0E727B"/>
    <w:multiLevelType w:val="multilevel"/>
    <w:tmpl w:val="552E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B4233"/>
    <w:multiLevelType w:val="multilevel"/>
    <w:tmpl w:val="C9A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8F3A8B"/>
    <w:multiLevelType w:val="multilevel"/>
    <w:tmpl w:val="5C46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AD7995"/>
    <w:multiLevelType w:val="multilevel"/>
    <w:tmpl w:val="2C2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52A49"/>
    <w:multiLevelType w:val="multilevel"/>
    <w:tmpl w:val="CB26F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D92B7B"/>
    <w:multiLevelType w:val="multilevel"/>
    <w:tmpl w:val="7E9C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E9286E"/>
    <w:multiLevelType w:val="multilevel"/>
    <w:tmpl w:val="959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0E3D87"/>
    <w:multiLevelType w:val="multilevel"/>
    <w:tmpl w:val="51E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58593E"/>
    <w:multiLevelType w:val="multilevel"/>
    <w:tmpl w:val="B774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853939">
    <w:abstractNumId w:val="29"/>
  </w:num>
  <w:num w:numId="2" w16cid:durableId="1985695366">
    <w:abstractNumId w:val="29"/>
  </w:num>
  <w:num w:numId="3" w16cid:durableId="607353366">
    <w:abstractNumId w:val="30"/>
  </w:num>
  <w:num w:numId="4" w16cid:durableId="445659240">
    <w:abstractNumId w:val="56"/>
  </w:num>
  <w:num w:numId="5" w16cid:durableId="891187692">
    <w:abstractNumId w:val="0"/>
  </w:num>
  <w:num w:numId="6" w16cid:durableId="1204101856">
    <w:abstractNumId w:val="4"/>
  </w:num>
  <w:num w:numId="7" w16cid:durableId="1903832870">
    <w:abstractNumId w:val="53"/>
  </w:num>
  <w:num w:numId="8" w16cid:durableId="2002275437">
    <w:abstractNumId w:val="46"/>
  </w:num>
  <w:num w:numId="9" w16cid:durableId="1039356417">
    <w:abstractNumId w:val="45"/>
  </w:num>
  <w:num w:numId="10" w16cid:durableId="977145649">
    <w:abstractNumId w:val="19"/>
  </w:num>
  <w:num w:numId="11" w16cid:durableId="248855093">
    <w:abstractNumId w:val="60"/>
  </w:num>
  <w:num w:numId="12" w16cid:durableId="453327635">
    <w:abstractNumId w:val="5"/>
  </w:num>
  <w:num w:numId="13" w16cid:durableId="76903688">
    <w:abstractNumId w:val="17"/>
  </w:num>
  <w:num w:numId="14" w16cid:durableId="2107118050">
    <w:abstractNumId w:val="40"/>
  </w:num>
  <w:num w:numId="15" w16cid:durableId="1301687332">
    <w:abstractNumId w:val="7"/>
  </w:num>
  <w:num w:numId="16" w16cid:durableId="326636430">
    <w:abstractNumId w:val="27"/>
  </w:num>
  <w:num w:numId="17" w16cid:durableId="1753433963">
    <w:abstractNumId w:val="36"/>
  </w:num>
  <w:num w:numId="18" w16cid:durableId="90593612">
    <w:abstractNumId w:val="48"/>
  </w:num>
  <w:num w:numId="19" w16cid:durableId="890187365">
    <w:abstractNumId w:val="59"/>
  </w:num>
  <w:num w:numId="20" w16cid:durableId="530075761">
    <w:abstractNumId w:val="24"/>
  </w:num>
  <w:num w:numId="21" w16cid:durableId="1015157203">
    <w:abstractNumId w:val="25"/>
  </w:num>
  <w:num w:numId="22" w16cid:durableId="159202397">
    <w:abstractNumId w:val="18"/>
  </w:num>
  <w:num w:numId="23" w16cid:durableId="2032295314">
    <w:abstractNumId w:val="61"/>
  </w:num>
  <w:num w:numId="24" w16cid:durableId="2112702408">
    <w:abstractNumId w:val="16"/>
  </w:num>
  <w:num w:numId="25" w16cid:durableId="1779137191">
    <w:abstractNumId w:val="44"/>
  </w:num>
  <w:num w:numId="26" w16cid:durableId="491994456">
    <w:abstractNumId w:val="38"/>
  </w:num>
  <w:num w:numId="27" w16cid:durableId="562256774">
    <w:abstractNumId w:val="28"/>
  </w:num>
  <w:num w:numId="28" w16cid:durableId="1870949148">
    <w:abstractNumId w:val="20"/>
  </w:num>
  <w:num w:numId="29" w16cid:durableId="1477524323">
    <w:abstractNumId w:val="12"/>
  </w:num>
  <w:num w:numId="30" w16cid:durableId="1570385923">
    <w:abstractNumId w:val="43"/>
  </w:num>
  <w:num w:numId="31" w16cid:durableId="269439074">
    <w:abstractNumId w:val="41"/>
  </w:num>
  <w:num w:numId="32" w16cid:durableId="1960910135">
    <w:abstractNumId w:val="35"/>
  </w:num>
  <w:num w:numId="33" w16cid:durableId="46757113">
    <w:abstractNumId w:val="34"/>
  </w:num>
  <w:num w:numId="34" w16cid:durableId="969046725">
    <w:abstractNumId w:val="10"/>
  </w:num>
  <w:num w:numId="35" w16cid:durableId="416900586">
    <w:abstractNumId w:val="2"/>
  </w:num>
  <w:num w:numId="36" w16cid:durableId="244540166">
    <w:abstractNumId w:val="15"/>
  </w:num>
  <w:num w:numId="37" w16cid:durableId="265039757">
    <w:abstractNumId w:val="1"/>
  </w:num>
  <w:num w:numId="38" w16cid:durableId="868906977">
    <w:abstractNumId w:val="23"/>
  </w:num>
  <w:num w:numId="39" w16cid:durableId="1297758595">
    <w:abstractNumId w:val="58"/>
  </w:num>
  <w:num w:numId="40" w16cid:durableId="246884791">
    <w:abstractNumId w:val="37"/>
  </w:num>
  <w:num w:numId="41" w16cid:durableId="20864655">
    <w:abstractNumId w:val="3"/>
  </w:num>
  <w:num w:numId="42" w16cid:durableId="1580335301">
    <w:abstractNumId w:val="8"/>
  </w:num>
  <w:num w:numId="43" w16cid:durableId="529881469">
    <w:abstractNumId w:val="55"/>
  </w:num>
  <w:num w:numId="44" w16cid:durableId="213928020">
    <w:abstractNumId w:val="52"/>
  </w:num>
  <w:num w:numId="45" w16cid:durableId="1999378674">
    <w:abstractNumId w:val="49"/>
  </w:num>
  <w:num w:numId="46" w16cid:durableId="1026714922">
    <w:abstractNumId w:val="33"/>
  </w:num>
  <w:num w:numId="47" w16cid:durableId="542719681">
    <w:abstractNumId w:val="21"/>
  </w:num>
  <w:num w:numId="48" w16cid:durableId="609169746">
    <w:abstractNumId w:val="13"/>
  </w:num>
  <w:num w:numId="49" w16cid:durableId="1322199145">
    <w:abstractNumId w:val="50"/>
  </w:num>
  <w:num w:numId="50" w16cid:durableId="2079591695">
    <w:abstractNumId w:val="9"/>
  </w:num>
  <w:num w:numId="51" w16cid:durableId="773938477">
    <w:abstractNumId w:val="6"/>
  </w:num>
  <w:num w:numId="52" w16cid:durableId="1166361965">
    <w:abstractNumId w:val="26"/>
  </w:num>
  <w:num w:numId="53" w16cid:durableId="682246572">
    <w:abstractNumId w:val="32"/>
  </w:num>
  <w:num w:numId="54" w16cid:durableId="121847080">
    <w:abstractNumId w:val="47"/>
  </w:num>
  <w:num w:numId="55" w16cid:durableId="1635912114">
    <w:abstractNumId w:val="51"/>
  </w:num>
  <w:num w:numId="56" w16cid:durableId="750392967">
    <w:abstractNumId w:val="22"/>
  </w:num>
  <w:num w:numId="57" w16cid:durableId="629897479">
    <w:abstractNumId w:val="31"/>
  </w:num>
  <w:num w:numId="58" w16cid:durableId="1859150419">
    <w:abstractNumId w:val="39"/>
  </w:num>
  <w:num w:numId="59" w16cid:durableId="572785788">
    <w:abstractNumId w:val="57"/>
  </w:num>
  <w:num w:numId="60" w16cid:durableId="520316459">
    <w:abstractNumId w:val="14"/>
  </w:num>
  <w:num w:numId="61" w16cid:durableId="1377386849">
    <w:abstractNumId w:val="42"/>
  </w:num>
  <w:num w:numId="62" w16cid:durableId="510264314">
    <w:abstractNumId w:val="54"/>
  </w:num>
  <w:num w:numId="63" w16cid:durableId="963581722">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19"/>
  <w:evenAndOddHeaders/>
  <w:bookFoldPrinting/>
  <w:bookFoldPrintingSheets w:val="40"/>
  <w:drawingGridHorizontalSpacing w:val="9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E"/>
    <w:rsid w:val="00005BA4"/>
    <w:rsid w:val="000061E3"/>
    <w:rsid w:val="00010670"/>
    <w:rsid w:val="0003122C"/>
    <w:rsid w:val="00035B86"/>
    <w:rsid w:val="00043F79"/>
    <w:rsid w:val="000531A9"/>
    <w:rsid w:val="000604A9"/>
    <w:rsid w:val="00062F92"/>
    <w:rsid w:val="00070C85"/>
    <w:rsid w:val="000727D9"/>
    <w:rsid w:val="00082B2E"/>
    <w:rsid w:val="00084A8E"/>
    <w:rsid w:val="00084FAB"/>
    <w:rsid w:val="00086C9D"/>
    <w:rsid w:val="00087626"/>
    <w:rsid w:val="00092F32"/>
    <w:rsid w:val="000937E1"/>
    <w:rsid w:val="000963CA"/>
    <w:rsid w:val="000A1ADF"/>
    <w:rsid w:val="000B3E90"/>
    <w:rsid w:val="000C4D18"/>
    <w:rsid w:val="000C7103"/>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58FB"/>
    <w:rsid w:val="00163026"/>
    <w:rsid w:val="001633EA"/>
    <w:rsid w:val="00165254"/>
    <w:rsid w:val="00165BA5"/>
    <w:rsid w:val="00175764"/>
    <w:rsid w:val="00175DD7"/>
    <w:rsid w:val="001764B8"/>
    <w:rsid w:val="00184ADD"/>
    <w:rsid w:val="001939DE"/>
    <w:rsid w:val="001C1F03"/>
    <w:rsid w:val="001D1E97"/>
    <w:rsid w:val="001E37E8"/>
    <w:rsid w:val="001F25F4"/>
    <w:rsid w:val="001F718B"/>
    <w:rsid w:val="00206CD8"/>
    <w:rsid w:val="00210E1E"/>
    <w:rsid w:val="002131B9"/>
    <w:rsid w:val="00217966"/>
    <w:rsid w:val="00221013"/>
    <w:rsid w:val="00225BA9"/>
    <w:rsid w:val="00225FBC"/>
    <w:rsid w:val="00232C58"/>
    <w:rsid w:val="00236AC8"/>
    <w:rsid w:val="00242A86"/>
    <w:rsid w:val="002828E7"/>
    <w:rsid w:val="00285846"/>
    <w:rsid w:val="00285956"/>
    <w:rsid w:val="002A0A33"/>
    <w:rsid w:val="002A6554"/>
    <w:rsid w:val="002A6C1C"/>
    <w:rsid w:val="002B04BD"/>
    <w:rsid w:val="002B0E9C"/>
    <w:rsid w:val="002C1346"/>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32"/>
    <w:rsid w:val="00343D54"/>
    <w:rsid w:val="0035717D"/>
    <w:rsid w:val="00364EDE"/>
    <w:rsid w:val="003656E0"/>
    <w:rsid w:val="00370D63"/>
    <w:rsid w:val="00373682"/>
    <w:rsid w:val="00392DDB"/>
    <w:rsid w:val="003A117A"/>
    <w:rsid w:val="003A3948"/>
    <w:rsid w:val="003B251D"/>
    <w:rsid w:val="003B3FC7"/>
    <w:rsid w:val="003C27FC"/>
    <w:rsid w:val="003D0E58"/>
    <w:rsid w:val="003D2AEC"/>
    <w:rsid w:val="003E3482"/>
    <w:rsid w:val="003E7504"/>
    <w:rsid w:val="003F189A"/>
    <w:rsid w:val="00421347"/>
    <w:rsid w:val="004216E2"/>
    <w:rsid w:val="004220DF"/>
    <w:rsid w:val="00431D70"/>
    <w:rsid w:val="00437A2F"/>
    <w:rsid w:val="00444600"/>
    <w:rsid w:val="00445098"/>
    <w:rsid w:val="00445DA4"/>
    <w:rsid w:val="00450C72"/>
    <w:rsid w:val="00472278"/>
    <w:rsid w:val="00472522"/>
    <w:rsid w:val="0047378B"/>
    <w:rsid w:val="004A2910"/>
    <w:rsid w:val="004B6130"/>
    <w:rsid w:val="004C0435"/>
    <w:rsid w:val="004C1145"/>
    <w:rsid w:val="004C74E3"/>
    <w:rsid w:val="004D056A"/>
    <w:rsid w:val="004D7234"/>
    <w:rsid w:val="00503781"/>
    <w:rsid w:val="0050468B"/>
    <w:rsid w:val="005074CB"/>
    <w:rsid w:val="00522848"/>
    <w:rsid w:val="00524A8E"/>
    <w:rsid w:val="00530150"/>
    <w:rsid w:val="00530AB3"/>
    <w:rsid w:val="00540D8D"/>
    <w:rsid w:val="00560001"/>
    <w:rsid w:val="00563B31"/>
    <w:rsid w:val="005666B3"/>
    <w:rsid w:val="00575477"/>
    <w:rsid w:val="0057575F"/>
    <w:rsid w:val="005779C4"/>
    <w:rsid w:val="00581379"/>
    <w:rsid w:val="0059022F"/>
    <w:rsid w:val="00594B45"/>
    <w:rsid w:val="005A00E7"/>
    <w:rsid w:val="005B136C"/>
    <w:rsid w:val="005C0FB4"/>
    <w:rsid w:val="005C370B"/>
    <w:rsid w:val="005E5FB2"/>
    <w:rsid w:val="005F05EF"/>
    <w:rsid w:val="00602BAA"/>
    <w:rsid w:val="00607A77"/>
    <w:rsid w:val="00612843"/>
    <w:rsid w:val="006202FA"/>
    <w:rsid w:val="00620ACE"/>
    <w:rsid w:val="006230EC"/>
    <w:rsid w:val="00625C35"/>
    <w:rsid w:val="0063339A"/>
    <w:rsid w:val="00633B06"/>
    <w:rsid w:val="0063796C"/>
    <w:rsid w:val="00641FE2"/>
    <w:rsid w:val="00652747"/>
    <w:rsid w:val="006529E5"/>
    <w:rsid w:val="00657A1C"/>
    <w:rsid w:val="00660DBA"/>
    <w:rsid w:val="00661858"/>
    <w:rsid w:val="00675238"/>
    <w:rsid w:val="006813EA"/>
    <w:rsid w:val="00685C5C"/>
    <w:rsid w:val="0068662C"/>
    <w:rsid w:val="006867D4"/>
    <w:rsid w:val="00691035"/>
    <w:rsid w:val="00695E77"/>
    <w:rsid w:val="006A07D7"/>
    <w:rsid w:val="006A4EB3"/>
    <w:rsid w:val="006A7F8F"/>
    <w:rsid w:val="006B1FB0"/>
    <w:rsid w:val="006B30AE"/>
    <w:rsid w:val="006B7625"/>
    <w:rsid w:val="006C3DB8"/>
    <w:rsid w:val="006C4FFE"/>
    <w:rsid w:val="006C606F"/>
    <w:rsid w:val="006D34F3"/>
    <w:rsid w:val="006D4E85"/>
    <w:rsid w:val="006E1024"/>
    <w:rsid w:val="006E668A"/>
    <w:rsid w:val="006E6B11"/>
    <w:rsid w:val="006E76B3"/>
    <w:rsid w:val="006F3456"/>
    <w:rsid w:val="007034DC"/>
    <w:rsid w:val="00704368"/>
    <w:rsid w:val="00720042"/>
    <w:rsid w:val="00726DA6"/>
    <w:rsid w:val="00731DAE"/>
    <w:rsid w:val="007409D6"/>
    <w:rsid w:val="007516B9"/>
    <w:rsid w:val="00754506"/>
    <w:rsid w:val="007560AF"/>
    <w:rsid w:val="00756B8B"/>
    <w:rsid w:val="00762956"/>
    <w:rsid w:val="007648CE"/>
    <w:rsid w:val="00767EAE"/>
    <w:rsid w:val="00782EF3"/>
    <w:rsid w:val="00794060"/>
    <w:rsid w:val="007A00C6"/>
    <w:rsid w:val="007A0541"/>
    <w:rsid w:val="007A1F09"/>
    <w:rsid w:val="007A3C01"/>
    <w:rsid w:val="007B1F9E"/>
    <w:rsid w:val="007B322B"/>
    <w:rsid w:val="007C4D0C"/>
    <w:rsid w:val="007C6569"/>
    <w:rsid w:val="007D56D3"/>
    <w:rsid w:val="007E478D"/>
    <w:rsid w:val="007E7846"/>
    <w:rsid w:val="007F217D"/>
    <w:rsid w:val="0080710E"/>
    <w:rsid w:val="00807CD3"/>
    <w:rsid w:val="008168B5"/>
    <w:rsid w:val="008234D8"/>
    <w:rsid w:val="00823DA6"/>
    <w:rsid w:val="0082589F"/>
    <w:rsid w:val="00833739"/>
    <w:rsid w:val="00843237"/>
    <w:rsid w:val="00844A08"/>
    <w:rsid w:val="008552EE"/>
    <w:rsid w:val="0086338E"/>
    <w:rsid w:val="008909A6"/>
    <w:rsid w:val="00894D4F"/>
    <w:rsid w:val="00894E75"/>
    <w:rsid w:val="00895AE5"/>
    <w:rsid w:val="008975F9"/>
    <w:rsid w:val="008A0519"/>
    <w:rsid w:val="008A35B3"/>
    <w:rsid w:val="008A45E5"/>
    <w:rsid w:val="008B1941"/>
    <w:rsid w:val="008C0D93"/>
    <w:rsid w:val="008D3C27"/>
    <w:rsid w:val="008D4037"/>
    <w:rsid w:val="008D4998"/>
    <w:rsid w:val="008D6E8E"/>
    <w:rsid w:val="008E7C52"/>
    <w:rsid w:val="008E7C93"/>
    <w:rsid w:val="008F09B7"/>
    <w:rsid w:val="00902B33"/>
    <w:rsid w:val="009041D3"/>
    <w:rsid w:val="00913520"/>
    <w:rsid w:val="00913B61"/>
    <w:rsid w:val="00914CF0"/>
    <w:rsid w:val="0091502E"/>
    <w:rsid w:val="00915CB2"/>
    <w:rsid w:val="009309EA"/>
    <w:rsid w:val="00931BBE"/>
    <w:rsid w:val="00934112"/>
    <w:rsid w:val="00934842"/>
    <w:rsid w:val="00935E5F"/>
    <w:rsid w:val="00945F3C"/>
    <w:rsid w:val="009634A2"/>
    <w:rsid w:val="009716E4"/>
    <w:rsid w:val="00971F3E"/>
    <w:rsid w:val="00974231"/>
    <w:rsid w:val="00974DA5"/>
    <w:rsid w:val="009819B5"/>
    <w:rsid w:val="00987105"/>
    <w:rsid w:val="0099030D"/>
    <w:rsid w:val="00992FD2"/>
    <w:rsid w:val="009A0C2C"/>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98B"/>
    <w:rsid w:val="00A43397"/>
    <w:rsid w:val="00A44AA2"/>
    <w:rsid w:val="00A464A5"/>
    <w:rsid w:val="00A556F8"/>
    <w:rsid w:val="00A661B0"/>
    <w:rsid w:val="00A7277D"/>
    <w:rsid w:val="00A76B20"/>
    <w:rsid w:val="00A8154C"/>
    <w:rsid w:val="00A8345B"/>
    <w:rsid w:val="00A84A82"/>
    <w:rsid w:val="00A9664F"/>
    <w:rsid w:val="00A96D06"/>
    <w:rsid w:val="00AA77C0"/>
    <w:rsid w:val="00AB083B"/>
    <w:rsid w:val="00AB68CC"/>
    <w:rsid w:val="00AC1455"/>
    <w:rsid w:val="00AC3459"/>
    <w:rsid w:val="00AC355A"/>
    <w:rsid w:val="00AC58D1"/>
    <w:rsid w:val="00AD1346"/>
    <w:rsid w:val="00AD28FA"/>
    <w:rsid w:val="00AE0B76"/>
    <w:rsid w:val="00AE0C76"/>
    <w:rsid w:val="00AE3D6D"/>
    <w:rsid w:val="00AE5C3A"/>
    <w:rsid w:val="00AE601B"/>
    <w:rsid w:val="00B01586"/>
    <w:rsid w:val="00B05031"/>
    <w:rsid w:val="00B079A3"/>
    <w:rsid w:val="00B11324"/>
    <w:rsid w:val="00B13B4F"/>
    <w:rsid w:val="00B50F1E"/>
    <w:rsid w:val="00B52005"/>
    <w:rsid w:val="00B565E7"/>
    <w:rsid w:val="00B60132"/>
    <w:rsid w:val="00B65D41"/>
    <w:rsid w:val="00B83114"/>
    <w:rsid w:val="00B84DE1"/>
    <w:rsid w:val="00B949DD"/>
    <w:rsid w:val="00BB6F8A"/>
    <w:rsid w:val="00BC0E9B"/>
    <w:rsid w:val="00BD075C"/>
    <w:rsid w:val="00BD30E5"/>
    <w:rsid w:val="00BD3F65"/>
    <w:rsid w:val="00BD5188"/>
    <w:rsid w:val="00BD7F68"/>
    <w:rsid w:val="00BE1A51"/>
    <w:rsid w:val="00BF088C"/>
    <w:rsid w:val="00BF205E"/>
    <w:rsid w:val="00C0310F"/>
    <w:rsid w:val="00C04743"/>
    <w:rsid w:val="00C23F73"/>
    <w:rsid w:val="00C2493F"/>
    <w:rsid w:val="00C264CE"/>
    <w:rsid w:val="00C32BAD"/>
    <w:rsid w:val="00C4347D"/>
    <w:rsid w:val="00C45665"/>
    <w:rsid w:val="00C500AE"/>
    <w:rsid w:val="00C52CB6"/>
    <w:rsid w:val="00C53B86"/>
    <w:rsid w:val="00C56B8F"/>
    <w:rsid w:val="00C64C01"/>
    <w:rsid w:val="00C7161E"/>
    <w:rsid w:val="00C74451"/>
    <w:rsid w:val="00C74F81"/>
    <w:rsid w:val="00C74FBB"/>
    <w:rsid w:val="00C76C6B"/>
    <w:rsid w:val="00C82CE8"/>
    <w:rsid w:val="00C856FB"/>
    <w:rsid w:val="00C85A20"/>
    <w:rsid w:val="00C86FDD"/>
    <w:rsid w:val="00C943F4"/>
    <w:rsid w:val="00C96C2E"/>
    <w:rsid w:val="00CA1B2C"/>
    <w:rsid w:val="00CA56B5"/>
    <w:rsid w:val="00CB2980"/>
    <w:rsid w:val="00CB43B4"/>
    <w:rsid w:val="00CC10AB"/>
    <w:rsid w:val="00CC7E79"/>
    <w:rsid w:val="00CD363F"/>
    <w:rsid w:val="00CD7B05"/>
    <w:rsid w:val="00CE3A93"/>
    <w:rsid w:val="00CF66E5"/>
    <w:rsid w:val="00D005A7"/>
    <w:rsid w:val="00D1089A"/>
    <w:rsid w:val="00D14DB0"/>
    <w:rsid w:val="00D16370"/>
    <w:rsid w:val="00D2141D"/>
    <w:rsid w:val="00D23BFD"/>
    <w:rsid w:val="00D254E3"/>
    <w:rsid w:val="00D272EA"/>
    <w:rsid w:val="00D31833"/>
    <w:rsid w:val="00D33F6A"/>
    <w:rsid w:val="00D37C6A"/>
    <w:rsid w:val="00D40EA7"/>
    <w:rsid w:val="00D4275F"/>
    <w:rsid w:val="00D43544"/>
    <w:rsid w:val="00D46A17"/>
    <w:rsid w:val="00D51CA0"/>
    <w:rsid w:val="00D52E93"/>
    <w:rsid w:val="00D5474E"/>
    <w:rsid w:val="00D868F8"/>
    <w:rsid w:val="00D9176D"/>
    <w:rsid w:val="00D91914"/>
    <w:rsid w:val="00D93219"/>
    <w:rsid w:val="00DA12B0"/>
    <w:rsid w:val="00DB0428"/>
    <w:rsid w:val="00DB180F"/>
    <w:rsid w:val="00DB23F8"/>
    <w:rsid w:val="00DB3DAA"/>
    <w:rsid w:val="00DB567A"/>
    <w:rsid w:val="00DC3EE7"/>
    <w:rsid w:val="00DD0B08"/>
    <w:rsid w:val="00DD1061"/>
    <w:rsid w:val="00DD405C"/>
    <w:rsid w:val="00DD6C56"/>
    <w:rsid w:val="00DF1441"/>
    <w:rsid w:val="00DF470D"/>
    <w:rsid w:val="00DF6989"/>
    <w:rsid w:val="00DF6C41"/>
    <w:rsid w:val="00DF7969"/>
    <w:rsid w:val="00DF7B05"/>
    <w:rsid w:val="00E03CBE"/>
    <w:rsid w:val="00E076A4"/>
    <w:rsid w:val="00E0782C"/>
    <w:rsid w:val="00E100DD"/>
    <w:rsid w:val="00E12D6E"/>
    <w:rsid w:val="00E15170"/>
    <w:rsid w:val="00E175F1"/>
    <w:rsid w:val="00E221FD"/>
    <w:rsid w:val="00E22DF3"/>
    <w:rsid w:val="00E264E6"/>
    <w:rsid w:val="00E32B79"/>
    <w:rsid w:val="00E45E6B"/>
    <w:rsid w:val="00E51F74"/>
    <w:rsid w:val="00E54E2B"/>
    <w:rsid w:val="00E5625A"/>
    <w:rsid w:val="00E66519"/>
    <w:rsid w:val="00E70C0F"/>
    <w:rsid w:val="00E73060"/>
    <w:rsid w:val="00E85AD5"/>
    <w:rsid w:val="00E950D4"/>
    <w:rsid w:val="00E96AB2"/>
    <w:rsid w:val="00E97760"/>
    <w:rsid w:val="00E97A29"/>
    <w:rsid w:val="00EA55CC"/>
    <w:rsid w:val="00EA63CD"/>
    <w:rsid w:val="00EC6874"/>
    <w:rsid w:val="00ED001F"/>
    <w:rsid w:val="00ED0F8C"/>
    <w:rsid w:val="00ED1BDB"/>
    <w:rsid w:val="00EE3540"/>
    <w:rsid w:val="00EE5296"/>
    <w:rsid w:val="00EE7888"/>
    <w:rsid w:val="00F01866"/>
    <w:rsid w:val="00F029DA"/>
    <w:rsid w:val="00F036A8"/>
    <w:rsid w:val="00F04709"/>
    <w:rsid w:val="00F14371"/>
    <w:rsid w:val="00F27B32"/>
    <w:rsid w:val="00F31865"/>
    <w:rsid w:val="00F31A4D"/>
    <w:rsid w:val="00F358D9"/>
    <w:rsid w:val="00F438E5"/>
    <w:rsid w:val="00F45140"/>
    <w:rsid w:val="00F46F4E"/>
    <w:rsid w:val="00F47CE5"/>
    <w:rsid w:val="00F61D6F"/>
    <w:rsid w:val="00F66814"/>
    <w:rsid w:val="00F715B1"/>
    <w:rsid w:val="00F71E7A"/>
    <w:rsid w:val="00F80F4B"/>
    <w:rsid w:val="00F855AF"/>
    <w:rsid w:val="00F911AE"/>
    <w:rsid w:val="00F92806"/>
    <w:rsid w:val="00F95750"/>
    <w:rsid w:val="00FA0482"/>
    <w:rsid w:val="00FA7148"/>
    <w:rsid w:val="00FA78C8"/>
    <w:rsid w:val="00FB3BB3"/>
    <w:rsid w:val="00FD3B19"/>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11AB8"/>
  <w15:chartTrackingRefBased/>
  <w15:docId w15:val="{8ABE2EDC-717A-4941-B34D-2679DAC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B9"/>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C82CE8"/>
    <w:pPr>
      <w:keepNext/>
      <w:keepLines/>
      <w:widowControl/>
      <w:numPr>
        <w:numId w:val="2"/>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C82CE8"/>
    <w:pPr>
      <w:keepNext/>
      <w:keepLines/>
      <w:widowControl/>
      <w:numPr>
        <w:ilvl w:val="1"/>
        <w:numId w:val="1"/>
      </w:numPr>
      <w:outlineLvl w:val="1"/>
    </w:pPr>
    <w:rPr>
      <w:rFonts w:cstheme="majorBidi"/>
      <w:b/>
      <w:bCs/>
      <w:sz w:val="28"/>
      <w:szCs w:val="28"/>
    </w:rPr>
  </w:style>
  <w:style w:type="paragraph" w:styleId="Heading3">
    <w:name w:val="heading 3"/>
    <w:basedOn w:val="Normal"/>
    <w:next w:val="Normal"/>
    <w:link w:val="Heading3Char"/>
    <w:uiPriority w:val="9"/>
    <w:unhideWhenUsed/>
    <w:qFormat/>
    <w:rsid w:val="00C82CE8"/>
    <w:pPr>
      <w:keepNext/>
      <w:keepLines/>
      <w:widowControl/>
      <w:numPr>
        <w:ilvl w:val="2"/>
        <w:numId w:val="2"/>
      </w:numPr>
      <w:contextualSpacing/>
      <w:outlineLvl w:val="2"/>
    </w:pPr>
    <w:rPr>
      <w:b/>
      <w:bCs/>
      <w:sz w:val="21"/>
      <w:szCs w:val="21"/>
    </w:rPr>
  </w:style>
  <w:style w:type="paragraph" w:styleId="Heading4">
    <w:name w:val="heading 4"/>
    <w:basedOn w:val="Normal"/>
    <w:next w:val="Normal"/>
    <w:link w:val="Heading4Char"/>
    <w:uiPriority w:val="9"/>
    <w:unhideWhenUsed/>
    <w:qFormat/>
    <w:rsid w:val="008D3C27"/>
    <w:pPr>
      <w:keepNext/>
      <w:keepLines/>
      <w:widowControl/>
      <w:numPr>
        <w:ilvl w:val="3"/>
        <w:numId w:val="2"/>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2"/>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2"/>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2"/>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2"/>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2"/>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CE8"/>
    <w:rPr>
      <w:rFonts w:ascii="Times New Roman" w:eastAsia="楷体" w:hAnsi="Times New Roman"/>
      <w:b/>
      <w:bCs/>
      <w:kern w:val="44"/>
      <w:sz w:val="30"/>
      <w:szCs w:val="44"/>
    </w:rPr>
  </w:style>
  <w:style w:type="character" w:customStyle="1" w:styleId="Heading2Char">
    <w:name w:val="Heading 2 Char"/>
    <w:basedOn w:val="DefaultParagraphFont"/>
    <w:link w:val="Heading2"/>
    <w:uiPriority w:val="9"/>
    <w:rsid w:val="00C82CE8"/>
    <w:rPr>
      <w:rFonts w:ascii="Times New Roman" w:eastAsia="楷体" w:hAnsi="Times New Roman" w:cstheme="majorBidi"/>
      <w:b/>
      <w:bCs/>
      <w:sz w:val="28"/>
      <w:szCs w:val="28"/>
    </w:rPr>
  </w:style>
  <w:style w:type="character" w:customStyle="1" w:styleId="Heading3Char">
    <w:name w:val="Heading 3 Char"/>
    <w:basedOn w:val="DefaultParagraphFont"/>
    <w:link w:val="Heading3"/>
    <w:uiPriority w:val="9"/>
    <w:rsid w:val="00C82CE8"/>
    <w:rPr>
      <w:rFonts w:ascii="Times New Roman" w:eastAsia="楷体" w:hAnsi="Times New Roman"/>
      <w:b/>
      <w:bCs/>
      <w:szCs w:val="21"/>
    </w:rPr>
  </w:style>
  <w:style w:type="character" w:customStyle="1" w:styleId="Heading4Char">
    <w:name w:val="Heading 4 Char"/>
    <w:basedOn w:val="DefaultParagraphFont"/>
    <w:link w:val="Heading4"/>
    <w:uiPriority w:val="9"/>
    <w:rsid w:val="008D3C27"/>
    <w:rPr>
      <w:rFonts w:ascii="Times New Roman" w:eastAsia="楷体" w:hAnsi="Times New Roman" w:cstheme="majorBidi"/>
      <w:b/>
      <w:bCs/>
      <w:sz w:val="18"/>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18"/>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18"/>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18"/>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18"/>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18"/>
      <w:szCs w:val="21"/>
    </w:rPr>
  </w:style>
  <w:style w:type="paragraph" w:styleId="TOC1">
    <w:name w:val="toc 1"/>
    <w:basedOn w:val="Normal"/>
    <w:next w:val="Normal"/>
    <w:uiPriority w:val="39"/>
    <w:unhideWhenUsed/>
    <w:qFormat/>
    <w:rsid w:val="00934112"/>
    <w:pPr>
      <w:widowControl/>
      <w:tabs>
        <w:tab w:val="left" w:pos="900"/>
        <w:tab w:val="right" w:leader="middleDot" w:pos="11040"/>
      </w:tabs>
      <w:ind w:leftChars="400" w:left="720"/>
    </w:pPr>
    <w:rPr>
      <w:rFonts w:cs="Times New Roman"/>
      <w:noProof/>
      <w:sz w:val="21"/>
      <w:szCs w:val="21"/>
    </w:rPr>
  </w:style>
  <w:style w:type="paragraph" w:styleId="TOC2">
    <w:name w:val="toc 2"/>
    <w:basedOn w:val="Normal"/>
    <w:next w:val="Normal"/>
    <w:uiPriority w:val="39"/>
    <w:unhideWhenUsed/>
    <w:qFormat/>
    <w:rsid w:val="00934112"/>
    <w:pPr>
      <w:widowControl/>
      <w:tabs>
        <w:tab w:val="left" w:pos="1080"/>
        <w:tab w:val="right" w:leader="middleDot" w:pos="11040"/>
      </w:tabs>
      <w:ind w:leftChars="400" w:left="720"/>
    </w:pPr>
    <w:rPr>
      <w:rFonts w:cs="Times New Roman"/>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E264E6"/>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 w:type="paragraph" w:customStyle="1" w:styleId="mt-2">
    <w:name w:val="mt-2"/>
    <w:basedOn w:val="Normal"/>
    <w:rsid w:val="000727D9"/>
    <w:pPr>
      <w:widowControl/>
      <w:snapToGrid/>
      <w:spacing w:before="100" w:beforeAutospacing="1" w:after="100" w:afterAutospacing="1"/>
    </w:pPr>
    <w:rPr>
      <w:rFonts w:ascii="宋体" w:eastAsia="宋体" w:hAnsi="宋体" w:cs="宋体"/>
      <w:kern w:val="0"/>
      <w:sz w:val="24"/>
      <w:szCs w:val="24"/>
    </w:rPr>
  </w:style>
  <w:style w:type="character" w:styleId="HTMLKeyboard">
    <w:name w:val="HTML Keyboard"/>
    <w:basedOn w:val="DefaultParagraphFont"/>
    <w:uiPriority w:val="99"/>
    <w:semiHidden/>
    <w:unhideWhenUsed/>
    <w:rsid w:val="00D51CA0"/>
    <w:rPr>
      <w:rFonts w:ascii="宋体" w:eastAsia="宋体" w:hAnsi="宋体" w:cs="宋体"/>
      <w:sz w:val="24"/>
      <w:szCs w:val="24"/>
    </w:rPr>
  </w:style>
  <w:style w:type="paragraph" w:customStyle="1" w:styleId="mt-3">
    <w:name w:val="mt-3"/>
    <w:basedOn w:val="Normal"/>
    <w:rsid w:val="00D51CA0"/>
    <w:pPr>
      <w:widowControl/>
      <w:snapToGrid/>
      <w:spacing w:before="100" w:beforeAutospacing="1" w:after="100" w:afterAutospacing="1"/>
    </w:pPr>
    <w:rPr>
      <w:rFonts w:ascii="宋体" w:eastAsia="宋体" w:hAnsi="宋体" w:cs="宋体"/>
      <w:kern w:val="0"/>
      <w:sz w:val="24"/>
      <w:szCs w:val="24"/>
    </w:rPr>
  </w:style>
  <w:style w:type="paragraph" w:customStyle="1" w:styleId="mb-35">
    <w:name w:val="mb-3.5"/>
    <w:basedOn w:val="Normal"/>
    <w:rsid w:val="00D51CA0"/>
    <w:pPr>
      <w:widowControl/>
      <w:snapToGrid/>
      <w:spacing w:before="100" w:beforeAutospacing="1" w:after="100" w:afterAutospacing="1"/>
    </w:pPr>
    <w:rPr>
      <w:rFonts w:ascii="宋体" w:eastAsia="宋体" w:hAnsi="宋体" w:cs="宋体"/>
      <w:kern w:val="0"/>
      <w:sz w:val="24"/>
      <w:szCs w:val="24"/>
    </w:rPr>
  </w:style>
  <w:style w:type="character" w:customStyle="1" w:styleId="opacity-60">
    <w:name w:val="opacity-60"/>
    <w:basedOn w:val="DefaultParagraphFont"/>
    <w:rsid w:val="001D1E97"/>
  </w:style>
  <w:style w:type="paragraph" w:customStyle="1" w:styleId="mt-8">
    <w:name w:val="mt-8"/>
    <w:basedOn w:val="Normal"/>
    <w:rsid w:val="001D1E97"/>
    <w:pPr>
      <w:widowControl/>
      <w:snapToGrid/>
      <w:spacing w:before="100" w:beforeAutospacing="1" w:after="100" w:afterAutospacing="1"/>
    </w:pPr>
    <w:rPr>
      <w:rFonts w:ascii="宋体" w:eastAsia="宋体" w:hAnsi="宋体" w:cs="宋体"/>
      <w:kern w:val="0"/>
      <w:sz w:val="24"/>
      <w:szCs w:val="24"/>
    </w:rPr>
  </w:style>
  <w:style w:type="paragraph" w:customStyle="1" w:styleId="border-1">
    <w:name w:val="border-1"/>
    <w:basedOn w:val="Normal"/>
    <w:rsid w:val="001D1E97"/>
    <w:pPr>
      <w:widowControl/>
      <w:snapToGrid/>
      <w:spacing w:before="100" w:beforeAutospacing="1" w:after="100" w:afterAutospacing="1"/>
    </w:pPr>
    <w:rPr>
      <w:rFonts w:ascii="宋体" w:eastAsia="宋体" w:hAnsi="宋体" w:cs="宋体"/>
      <w:kern w:val="0"/>
      <w:sz w:val="24"/>
      <w:szCs w:val="24"/>
    </w:rPr>
  </w:style>
  <w:style w:type="character" w:customStyle="1" w:styleId="group-focusoutline-black">
    <w:name w:val="group-focus:outline-black"/>
    <w:basedOn w:val="DefaultParagraphFont"/>
    <w:rsid w:val="001D1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32972562">
      <w:bodyDiv w:val="1"/>
      <w:marLeft w:val="0"/>
      <w:marRight w:val="0"/>
      <w:marTop w:val="0"/>
      <w:marBottom w:val="0"/>
      <w:divBdr>
        <w:top w:val="none" w:sz="0" w:space="0" w:color="auto"/>
        <w:left w:val="none" w:sz="0" w:space="0" w:color="auto"/>
        <w:bottom w:val="none" w:sz="0" w:space="0" w:color="auto"/>
        <w:right w:val="none" w:sz="0" w:space="0" w:color="auto"/>
      </w:divBdr>
    </w:div>
    <w:div w:id="39285534">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40781226">
      <w:bodyDiv w:val="1"/>
      <w:marLeft w:val="0"/>
      <w:marRight w:val="0"/>
      <w:marTop w:val="0"/>
      <w:marBottom w:val="0"/>
      <w:divBdr>
        <w:top w:val="none" w:sz="0" w:space="0" w:color="auto"/>
        <w:left w:val="none" w:sz="0" w:space="0" w:color="auto"/>
        <w:bottom w:val="none" w:sz="0" w:space="0" w:color="auto"/>
        <w:right w:val="none" w:sz="0" w:space="0" w:color="auto"/>
      </w:divBdr>
    </w:div>
    <w:div w:id="152114386">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40020828">
      <w:bodyDiv w:val="1"/>
      <w:marLeft w:val="0"/>
      <w:marRight w:val="0"/>
      <w:marTop w:val="0"/>
      <w:marBottom w:val="0"/>
      <w:divBdr>
        <w:top w:val="none" w:sz="0" w:space="0" w:color="auto"/>
        <w:left w:val="none" w:sz="0" w:space="0" w:color="auto"/>
        <w:bottom w:val="none" w:sz="0" w:space="0" w:color="auto"/>
        <w:right w:val="none" w:sz="0" w:space="0" w:color="auto"/>
      </w:divBdr>
      <w:divsChild>
        <w:div w:id="432241279">
          <w:marLeft w:val="0"/>
          <w:marRight w:val="0"/>
          <w:marTop w:val="0"/>
          <w:marBottom w:val="240"/>
          <w:divBdr>
            <w:top w:val="single" w:sz="2" w:space="0" w:color="E5E7EB"/>
            <w:left w:val="single" w:sz="2" w:space="0" w:color="E5E7EB"/>
            <w:bottom w:val="single" w:sz="2" w:space="0" w:color="E5E7EB"/>
            <w:right w:val="single" w:sz="2" w:space="0" w:color="E5E7EB"/>
          </w:divBdr>
        </w:div>
        <w:div w:id="16546862">
          <w:marLeft w:val="0"/>
          <w:marRight w:val="0"/>
          <w:marTop w:val="0"/>
          <w:marBottom w:val="240"/>
          <w:divBdr>
            <w:top w:val="single" w:sz="2" w:space="0" w:color="E5E7EB"/>
            <w:left w:val="single" w:sz="2" w:space="0" w:color="E5E7EB"/>
            <w:bottom w:val="single" w:sz="2" w:space="0" w:color="E5E7EB"/>
            <w:right w:val="single" w:sz="2" w:space="0" w:color="E5E7EB"/>
          </w:divBdr>
        </w:div>
        <w:div w:id="294531524">
          <w:marLeft w:val="0"/>
          <w:marRight w:val="0"/>
          <w:marTop w:val="0"/>
          <w:marBottom w:val="240"/>
          <w:divBdr>
            <w:top w:val="single" w:sz="2" w:space="0" w:color="E5E7EB"/>
            <w:left w:val="single" w:sz="2" w:space="0" w:color="E5E7EB"/>
            <w:bottom w:val="single" w:sz="2" w:space="0" w:color="E5E7EB"/>
            <w:right w:val="single" w:sz="2" w:space="0" w:color="E5E7EB"/>
          </w:divBdr>
        </w:div>
        <w:div w:id="93567719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287973422">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5">
          <w:marLeft w:val="0"/>
          <w:marRight w:val="0"/>
          <w:marTop w:val="0"/>
          <w:marBottom w:val="240"/>
          <w:divBdr>
            <w:top w:val="single" w:sz="2" w:space="0" w:color="E5E7EB"/>
            <w:left w:val="single" w:sz="2" w:space="0" w:color="E5E7EB"/>
            <w:bottom w:val="single" w:sz="2" w:space="0" w:color="E5E7EB"/>
            <w:right w:val="single" w:sz="2" w:space="0" w:color="E5E7EB"/>
          </w:divBdr>
        </w:div>
        <w:div w:id="480998408">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201472126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04423440">
      <w:bodyDiv w:val="1"/>
      <w:marLeft w:val="0"/>
      <w:marRight w:val="0"/>
      <w:marTop w:val="0"/>
      <w:marBottom w:val="0"/>
      <w:divBdr>
        <w:top w:val="none" w:sz="0" w:space="0" w:color="auto"/>
        <w:left w:val="none" w:sz="0" w:space="0" w:color="auto"/>
        <w:bottom w:val="none" w:sz="0" w:space="0" w:color="auto"/>
        <w:right w:val="none" w:sz="0" w:space="0" w:color="auto"/>
      </w:divBdr>
      <w:divsChild>
        <w:div w:id="207038469">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1601987807">
          <w:marLeft w:val="0"/>
          <w:marRight w:val="0"/>
          <w:marTop w:val="0"/>
          <w:marBottom w:val="240"/>
          <w:divBdr>
            <w:top w:val="single" w:sz="2" w:space="0" w:color="E5E7EB"/>
            <w:left w:val="single" w:sz="2" w:space="0" w:color="E5E7EB"/>
            <w:bottom w:val="single" w:sz="2" w:space="0" w:color="E5E7EB"/>
            <w:right w:val="single" w:sz="2" w:space="0" w:color="E5E7EB"/>
          </w:divBdr>
        </w:div>
        <w:div w:id="1925918427">
          <w:marLeft w:val="0"/>
          <w:marRight w:val="0"/>
          <w:marTop w:val="0"/>
          <w:marBottom w:val="240"/>
          <w:divBdr>
            <w:top w:val="single" w:sz="2" w:space="0" w:color="E5E7EB"/>
            <w:left w:val="single" w:sz="2" w:space="0" w:color="E5E7EB"/>
            <w:bottom w:val="single" w:sz="2" w:space="0" w:color="E5E7EB"/>
            <w:right w:val="single" w:sz="2" w:space="0" w:color="E5E7EB"/>
          </w:divBdr>
        </w:div>
        <w:div w:id="528833114">
          <w:marLeft w:val="0"/>
          <w:marRight w:val="0"/>
          <w:marTop w:val="0"/>
          <w:marBottom w:val="240"/>
          <w:divBdr>
            <w:top w:val="single" w:sz="2" w:space="0" w:color="E5E7EB"/>
            <w:left w:val="single" w:sz="2" w:space="0" w:color="E5E7EB"/>
            <w:bottom w:val="single" w:sz="2" w:space="0" w:color="E5E7EB"/>
            <w:right w:val="single" w:sz="2" w:space="0" w:color="E5E7EB"/>
          </w:divBdr>
        </w:div>
        <w:div w:id="139554087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30928504">
      <w:bodyDiv w:val="1"/>
      <w:marLeft w:val="0"/>
      <w:marRight w:val="0"/>
      <w:marTop w:val="0"/>
      <w:marBottom w:val="0"/>
      <w:divBdr>
        <w:top w:val="none" w:sz="0" w:space="0" w:color="auto"/>
        <w:left w:val="none" w:sz="0" w:space="0" w:color="auto"/>
        <w:bottom w:val="none" w:sz="0" w:space="0" w:color="auto"/>
        <w:right w:val="none" w:sz="0" w:space="0" w:color="auto"/>
      </w:divBdr>
      <w:divsChild>
        <w:div w:id="1626548166">
          <w:marLeft w:val="0"/>
          <w:marRight w:val="0"/>
          <w:marTop w:val="0"/>
          <w:marBottom w:val="240"/>
          <w:divBdr>
            <w:top w:val="single" w:sz="2" w:space="0" w:color="E5E7EB"/>
            <w:left w:val="single" w:sz="2" w:space="0" w:color="E5E7EB"/>
            <w:bottom w:val="single" w:sz="2" w:space="0" w:color="E5E7EB"/>
            <w:right w:val="single" w:sz="2" w:space="0" w:color="E5E7EB"/>
          </w:divBdr>
        </w:div>
        <w:div w:id="1578326856">
          <w:marLeft w:val="0"/>
          <w:marRight w:val="0"/>
          <w:marTop w:val="0"/>
          <w:marBottom w:val="240"/>
          <w:divBdr>
            <w:top w:val="single" w:sz="2" w:space="0" w:color="E5E7EB"/>
            <w:left w:val="single" w:sz="2" w:space="0" w:color="E5E7EB"/>
            <w:bottom w:val="single" w:sz="2" w:space="0" w:color="E5E7EB"/>
            <w:right w:val="single" w:sz="2" w:space="0" w:color="E5E7EB"/>
          </w:divBdr>
        </w:div>
        <w:div w:id="1850367968">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942958764">
          <w:marLeft w:val="0"/>
          <w:marRight w:val="0"/>
          <w:marTop w:val="0"/>
          <w:marBottom w:val="240"/>
          <w:divBdr>
            <w:top w:val="single" w:sz="2" w:space="0" w:color="E5E7EB"/>
            <w:left w:val="single" w:sz="2" w:space="0" w:color="E5E7EB"/>
            <w:bottom w:val="single" w:sz="2" w:space="0" w:color="E5E7EB"/>
            <w:right w:val="single" w:sz="2" w:space="0" w:color="E5E7EB"/>
          </w:divBdr>
        </w:div>
        <w:div w:id="940647057">
          <w:marLeft w:val="0"/>
          <w:marRight w:val="0"/>
          <w:marTop w:val="0"/>
          <w:marBottom w:val="240"/>
          <w:divBdr>
            <w:top w:val="single" w:sz="2" w:space="0" w:color="E5E7EB"/>
            <w:left w:val="single" w:sz="2" w:space="0" w:color="E5E7EB"/>
            <w:bottom w:val="single" w:sz="2" w:space="0" w:color="E5E7EB"/>
            <w:right w:val="single" w:sz="2" w:space="0" w:color="E5E7EB"/>
          </w:divBdr>
        </w:div>
        <w:div w:id="845943417">
          <w:marLeft w:val="0"/>
          <w:marRight w:val="0"/>
          <w:marTop w:val="0"/>
          <w:marBottom w:val="240"/>
          <w:divBdr>
            <w:top w:val="single" w:sz="2" w:space="0" w:color="E5E7EB"/>
            <w:left w:val="single" w:sz="2" w:space="0" w:color="E5E7EB"/>
            <w:bottom w:val="single" w:sz="2" w:space="0" w:color="E5E7EB"/>
            <w:right w:val="single" w:sz="2" w:space="0" w:color="E5E7EB"/>
          </w:divBdr>
        </w:div>
        <w:div w:id="1074157241">
          <w:marLeft w:val="0"/>
          <w:marRight w:val="0"/>
          <w:marTop w:val="0"/>
          <w:marBottom w:val="240"/>
          <w:divBdr>
            <w:top w:val="single" w:sz="2" w:space="0" w:color="E5E7EB"/>
            <w:left w:val="single" w:sz="2" w:space="0" w:color="E5E7EB"/>
            <w:bottom w:val="single" w:sz="2" w:space="0" w:color="E5E7EB"/>
            <w:right w:val="single" w:sz="2" w:space="0" w:color="E5E7EB"/>
          </w:divBdr>
        </w:div>
        <w:div w:id="290526675">
          <w:marLeft w:val="0"/>
          <w:marRight w:val="0"/>
          <w:marTop w:val="0"/>
          <w:marBottom w:val="240"/>
          <w:divBdr>
            <w:top w:val="single" w:sz="2" w:space="0" w:color="E5E7EB"/>
            <w:left w:val="single" w:sz="2" w:space="0" w:color="E5E7EB"/>
            <w:bottom w:val="single" w:sz="2" w:space="0" w:color="E5E7EB"/>
            <w:right w:val="single" w:sz="2" w:space="0" w:color="E5E7EB"/>
          </w:divBdr>
        </w:div>
        <w:div w:id="1310941483">
          <w:marLeft w:val="0"/>
          <w:marRight w:val="0"/>
          <w:marTop w:val="0"/>
          <w:marBottom w:val="240"/>
          <w:divBdr>
            <w:top w:val="single" w:sz="2" w:space="0" w:color="E5E7EB"/>
            <w:left w:val="single" w:sz="2" w:space="0" w:color="E5E7EB"/>
            <w:bottom w:val="single" w:sz="2" w:space="0" w:color="E5E7EB"/>
            <w:right w:val="single" w:sz="2" w:space="0" w:color="E5E7EB"/>
          </w:divBdr>
        </w:div>
        <w:div w:id="1665278735">
          <w:marLeft w:val="0"/>
          <w:marRight w:val="0"/>
          <w:marTop w:val="0"/>
          <w:marBottom w:val="240"/>
          <w:divBdr>
            <w:top w:val="single" w:sz="2" w:space="0" w:color="E5E7EB"/>
            <w:left w:val="single" w:sz="2" w:space="0" w:color="E5E7EB"/>
            <w:bottom w:val="single" w:sz="2" w:space="0" w:color="E5E7EB"/>
            <w:right w:val="single" w:sz="2" w:space="0" w:color="E5E7EB"/>
          </w:divBdr>
        </w:div>
        <w:div w:id="176163181">
          <w:marLeft w:val="0"/>
          <w:marRight w:val="0"/>
          <w:marTop w:val="0"/>
          <w:marBottom w:val="240"/>
          <w:divBdr>
            <w:top w:val="single" w:sz="2" w:space="0" w:color="E5E7EB"/>
            <w:left w:val="single" w:sz="2" w:space="0" w:color="E5E7EB"/>
            <w:bottom w:val="single" w:sz="2" w:space="0" w:color="E5E7EB"/>
            <w:right w:val="single" w:sz="2" w:space="0" w:color="E5E7EB"/>
          </w:divBdr>
        </w:div>
        <w:div w:id="592669249">
          <w:marLeft w:val="0"/>
          <w:marRight w:val="0"/>
          <w:marTop w:val="0"/>
          <w:marBottom w:val="240"/>
          <w:divBdr>
            <w:top w:val="single" w:sz="2" w:space="0" w:color="E5E7EB"/>
            <w:left w:val="single" w:sz="2" w:space="0" w:color="E5E7EB"/>
            <w:bottom w:val="single" w:sz="2" w:space="0" w:color="E5E7EB"/>
            <w:right w:val="single" w:sz="2" w:space="0" w:color="E5E7EB"/>
          </w:divBdr>
        </w:div>
        <w:div w:id="1712684401">
          <w:marLeft w:val="0"/>
          <w:marRight w:val="0"/>
          <w:marTop w:val="0"/>
          <w:marBottom w:val="240"/>
          <w:divBdr>
            <w:top w:val="single" w:sz="2" w:space="0" w:color="E5E7EB"/>
            <w:left w:val="single" w:sz="2" w:space="0" w:color="E5E7EB"/>
            <w:bottom w:val="single" w:sz="2" w:space="0" w:color="E5E7EB"/>
            <w:right w:val="single" w:sz="2" w:space="0" w:color="E5E7EB"/>
          </w:divBdr>
        </w:div>
        <w:div w:id="1526363872">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435179648">
      <w:bodyDiv w:val="1"/>
      <w:marLeft w:val="0"/>
      <w:marRight w:val="0"/>
      <w:marTop w:val="0"/>
      <w:marBottom w:val="0"/>
      <w:divBdr>
        <w:top w:val="none" w:sz="0" w:space="0" w:color="auto"/>
        <w:left w:val="none" w:sz="0" w:space="0" w:color="auto"/>
        <w:bottom w:val="none" w:sz="0" w:space="0" w:color="auto"/>
        <w:right w:val="none" w:sz="0" w:space="0" w:color="auto"/>
      </w:divBdr>
      <w:divsChild>
        <w:div w:id="1362433259">
          <w:marLeft w:val="0"/>
          <w:marRight w:val="0"/>
          <w:marTop w:val="0"/>
          <w:marBottom w:val="240"/>
          <w:divBdr>
            <w:top w:val="single" w:sz="2" w:space="0" w:color="E5E7EB"/>
            <w:left w:val="single" w:sz="2" w:space="0" w:color="E5E7EB"/>
            <w:bottom w:val="single" w:sz="2" w:space="0" w:color="E5E7EB"/>
            <w:right w:val="single" w:sz="2" w:space="0" w:color="E5E7EB"/>
          </w:divBdr>
        </w:div>
        <w:div w:id="1060638601">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480970744">
      <w:bodyDiv w:val="1"/>
      <w:marLeft w:val="0"/>
      <w:marRight w:val="0"/>
      <w:marTop w:val="0"/>
      <w:marBottom w:val="0"/>
      <w:divBdr>
        <w:top w:val="none" w:sz="0" w:space="0" w:color="auto"/>
        <w:left w:val="none" w:sz="0" w:space="0" w:color="auto"/>
        <w:bottom w:val="none" w:sz="0" w:space="0" w:color="auto"/>
        <w:right w:val="none" w:sz="0" w:space="0" w:color="auto"/>
      </w:divBdr>
      <w:divsChild>
        <w:div w:id="1542203435">
          <w:marLeft w:val="0"/>
          <w:marRight w:val="0"/>
          <w:marTop w:val="0"/>
          <w:marBottom w:val="240"/>
          <w:divBdr>
            <w:top w:val="single" w:sz="2" w:space="0" w:color="E5E7EB"/>
            <w:left w:val="single" w:sz="2" w:space="0" w:color="E5E7EB"/>
            <w:bottom w:val="single" w:sz="2" w:space="0" w:color="E5E7EB"/>
            <w:right w:val="single" w:sz="2" w:space="0" w:color="E5E7EB"/>
          </w:divBdr>
        </w:div>
        <w:div w:id="150505255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23249923">
      <w:bodyDiv w:val="1"/>
      <w:marLeft w:val="0"/>
      <w:marRight w:val="0"/>
      <w:marTop w:val="0"/>
      <w:marBottom w:val="0"/>
      <w:divBdr>
        <w:top w:val="none" w:sz="0" w:space="0" w:color="auto"/>
        <w:left w:val="none" w:sz="0" w:space="0" w:color="auto"/>
        <w:bottom w:val="none" w:sz="0" w:space="0" w:color="auto"/>
        <w:right w:val="none" w:sz="0" w:space="0" w:color="auto"/>
      </w:divBdr>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581984368">
      <w:bodyDiv w:val="1"/>
      <w:marLeft w:val="0"/>
      <w:marRight w:val="0"/>
      <w:marTop w:val="0"/>
      <w:marBottom w:val="0"/>
      <w:divBdr>
        <w:top w:val="none" w:sz="0" w:space="0" w:color="auto"/>
        <w:left w:val="none" w:sz="0" w:space="0" w:color="auto"/>
        <w:bottom w:val="none" w:sz="0" w:space="0" w:color="auto"/>
        <w:right w:val="none" w:sz="0" w:space="0" w:color="auto"/>
      </w:divBdr>
      <w:divsChild>
        <w:div w:id="1073813412">
          <w:marLeft w:val="0"/>
          <w:marRight w:val="0"/>
          <w:marTop w:val="0"/>
          <w:marBottom w:val="240"/>
          <w:divBdr>
            <w:top w:val="single" w:sz="2" w:space="0" w:color="E5E7EB"/>
            <w:left w:val="single" w:sz="2" w:space="0" w:color="E5E7EB"/>
            <w:bottom w:val="single" w:sz="2" w:space="0" w:color="E5E7EB"/>
            <w:right w:val="single" w:sz="2" w:space="0" w:color="E5E7EB"/>
          </w:divBdr>
        </w:div>
        <w:div w:id="146473321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32102968">
      <w:bodyDiv w:val="1"/>
      <w:marLeft w:val="0"/>
      <w:marRight w:val="0"/>
      <w:marTop w:val="0"/>
      <w:marBottom w:val="0"/>
      <w:divBdr>
        <w:top w:val="none" w:sz="0" w:space="0" w:color="auto"/>
        <w:left w:val="none" w:sz="0" w:space="0" w:color="auto"/>
        <w:bottom w:val="none" w:sz="0" w:space="0" w:color="auto"/>
        <w:right w:val="none" w:sz="0" w:space="0" w:color="auto"/>
      </w:divBdr>
      <w:divsChild>
        <w:div w:id="1351293607">
          <w:marLeft w:val="0"/>
          <w:marRight w:val="0"/>
          <w:marTop w:val="0"/>
          <w:marBottom w:val="240"/>
          <w:divBdr>
            <w:top w:val="single" w:sz="2" w:space="0" w:color="E5E7EB"/>
            <w:left w:val="single" w:sz="2" w:space="0" w:color="E5E7EB"/>
            <w:bottom w:val="single" w:sz="2" w:space="0" w:color="E5E7EB"/>
            <w:right w:val="single" w:sz="2" w:space="0" w:color="E5E7EB"/>
          </w:divBdr>
        </w:div>
        <w:div w:id="1927492439">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836925680">
      <w:bodyDiv w:val="1"/>
      <w:marLeft w:val="0"/>
      <w:marRight w:val="0"/>
      <w:marTop w:val="0"/>
      <w:marBottom w:val="0"/>
      <w:divBdr>
        <w:top w:val="none" w:sz="0" w:space="0" w:color="auto"/>
        <w:left w:val="none" w:sz="0" w:space="0" w:color="auto"/>
        <w:bottom w:val="none" w:sz="0" w:space="0" w:color="auto"/>
        <w:right w:val="none" w:sz="0" w:space="0" w:color="auto"/>
      </w:divBdr>
      <w:divsChild>
        <w:div w:id="1333878172">
          <w:marLeft w:val="0"/>
          <w:marRight w:val="0"/>
          <w:marTop w:val="0"/>
          <w:marBottom w:val="240"/>
          <w:divBdr>
            <w:top w:val="single" w:sz="2" w:space="0" w:color="E5E7EB"/>
            <w:left w:val="single" w:sz="2" w:space="0" w:color="E5E7EB"/>
            <w:bottom w:val="single" w:sz="2" w:space="0" w:color="E5E7EB"/>
            <w:right w:val="single" w:sz="2" w:space="0" w:color="E5E7EB"/>
          </w:divBdr>
        </w:div>
        <w:div w:id="61710514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95533205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02">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084571606">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45582327">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0945892">
      <w:bodyDiv w:val="1"/>
      <w:marLeft w:val="0"/>
      <w:marRight w:val="0"/>
      <w:marTop w:val="0"/>
      <w:marBottom w:val="0"/>
      <w:divBdr>
        <w:top w:val="none" w:sz="0" w:space="0" w:color="auto"/>
        <w:left w:val="none" w:sz="0" w:space="0" w:color="auto"/>
        <w:bottom w:val="none" w:sz="0" w:space="0" w:color="auto"/>
        <w:right w:val="none" w:sz="0" w:space="0" w:color="auto"/>
      </w:divBdr>
      <w:divsChild>
        <w:div w:id="345333385">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73631671">
      <w:bodyDiv w:val="1"/>
      <w:marLeft w:val="0"/>
      <w:marRight w:val="0"/>
      <w:marTop w:val="0"/>
      <w:marBottom w:val="0"/>
      <w:divBdr>
        <w:top w:val="none" w:sz="0" w:space="0" w:color="auto"/>
        <w:left w:val="none" w:sz="0" w:space="0" w:color="auto"/>
        <w:bottom w:val="none" w:sz="0" w:space="0" w:color="auto"/>
        <w:right w:val="none" w:sz="0" w:space="0" w:color="auto"/>
      </w:divBdr>
      <w:divsChild>
        <w:div w:id="561793357">
          <w:marLeft w:val="0"/>
          <w:marRight w:val="0"/>
          <w:marTop w:val="0"/>
          <w:marBottom w:val="0"/>
          <w:divBdr>
            <w:top w:val="single" w:sz="2" w:space="0" w:color="E5E7EB"/>
            <w:left w:val="single" w:sz="2" w:space="0" w:color="E5E7EB"/>
            <w:bottom w:val="single" w:sz="2" w:space="0" w:color="E5E7EB"/>
            <w:right w:val="single" w:sz="2" w:space="0" w:color="E5E7EB"/>
          </w:divBdr>
        </w:div>
        <w:div w:id="1528986618">
          <w:marLeft w:val="0"/>
          <w:marRight w:val="0"/>
          <w:marTop w:val="0"/>
          <w:marBottom w:val="0"/>
          <w:divBdr>
            <w:top w:val="single" w:sz="2" w:space="0" w:color="E5E7EB"/>
            <w:left w:val="single" w:sz="2" w:space="0" w:color="E5E7EB"/>
            <w:bottom w:val="single" w:sz="2" w:space="0" w:color="E5E7EB"/>
            <w:right w:val="single" w:sz="2" w:space="0" w:color="E5E7EB"/>
          </w:divBdr>
        </w:div>
        <w:div w:id="610362865">
          <w:marLeft w:val="0"/>
          <w:marRight w:val="0"/>
          <w:marTop w:val="0"/>
          <w:marBottom w:val="0"/>
          <w:divBdr>
            <w:top w:val="single" w:sz="2" w:space="0" w:color="E5E7EB"/>
            <w:left w:val="single" w:sz="2" w:space="0" w:color="E5E7EB"/>
            <w:bottom w:val="single" w:sz="2" w:space="0" w:color="E5E7EB"/>
            <w:right w:val="single" w:sz="2" w:space="0" w:color="E5E7EB"/>
          </w:divBdr>
        </w:div>
        <w:div w:id="954629210">
          <w:marLeft w:val="0"/>
          <w:marRight w:val="0"/>
          <w:marTop w:val="0"/>
          <w:marBottom w:val="0"/>
          <w:divBdr>
            <w:top w:val="single" w:sz="2" w:space="0" w:color="E5E7EB"/>
            <w:left w:val="single" w:sz="2" w:space="0" w:color="E5E7EB"/>
            <w:bottom w:val="single" w:sz="2" w:space="0" w:color="E5E7EB"/>
            <w:right w:val="single" w:sz="2" w:space="0" w:color="E5E7EB"/>
          </w:divBdr>
        </w:div>
        <w:div w:id="1018383869">
          <w:marLeft w:val="0"/>
          <w:marRight w:val="0"/>
          <w:marTop w:val="0"/>
          <w:marBottom w:val="0"/>
          <w:divBdr>
            <w:top w:val="single" w:sz="2" w:space="0" w:color="E5E7EB"/>
            <w:left w:val="single" w:sz="2" w:space="0" w:color="E5E7EB"/>
            <w:bottom w:val="single" w:sz="2" w:space="0" w:color="E5E7EB"/>
            <w:right w:val="single" w:sz="2" w:space="0" w:color="E5E7EB"/>
          </w:divBdr>
        </w:div>
        <w:div w:id="135033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56230176">
      <w:bodyDiv w:val="1"/>
      <w:marLeft w:val="0"/>
      <w:marRight w:val="0"/>
      <w:marTop w:val="0"/>
      <w:marBottom w:val="0"/>
      <w:divBdr>
        <w:top w:val="none" w:sz="0" w:space="0" w:color="auto"/>
        <w:left w:val="none" w:sz="0" w:space="0" w:color="auto"/>
        <w:bottom w:val="none" w:sz="0" w:space="0" w:color="auto"/>
        <w:right w:val="none" w:sz="0" w:space="0" w:color="auto"/>
      </w:divBdr>
      <w:divsChild>
        <w:div w:id="505050981">
          <w:marLeft w:val="0"/>
          <w:marRight w:val="0"/>
          <w:marTop w:val="0"/>
          <w:marBottom w:val="240"/>
          <w:divBdr>
            <w:top w:val="single" w:sz="2" w:space="0" w:color="E5E7EB"/>
            <w:left w:val="single" w:sz="2" w:space="0" w:color="E5E7EB"/>
            <w:bottom w:val="single" w:sz="2" w:space="0" w:color="E5E7EB"/>
            <w:right w:val="single" w:sz="2" w:space="0" w:color="E5E7EB"/>
          </w:divBdr>
        </w:div>
        <w:div w:id="161855758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21175747">
      <w:bodyDiv w:val="1"/>
      <w:marLeft w:val="0"/>
      <w:marRight w:val="0"/>
      <w:marTop w:val="0"/>
      <w:marBottom w:val="0"/>
      <w:divBdr>
        <w:top w:val="none" w:sz="0" w:space="0" w:color="auto"/>
        <w:left w:val="none" w:sz="0" w:space="0" w:color="auto"/>
        <w:bottom w:val="none" w:sz="0" w:space="0" w:color="auto"/>
        <w:right w:val="none" w:sz="0" w:space="0" w:color="auto"/>
      </w:divBdr>
      <w:divsChild>
        <w:div w:id="1024402791">
          <w:marLeft w:val="0"/>
          <w:marRight w:val="0"/>
          <w:marTop w:val="0"/>
          <w:marBottom w:val="240"/>
          <w:divBdr>
            <w:top w:val="single" w:sz="2" w:space="0" w:color="E5E7EB"/>
            <w:left w:val="single" w:sz="2" w:space="0" w:color="E5E7EB"/>
            <w:bottom w:val="single" w:sz="2" w:space="0" w:color="E5E7EB"/>
            <w:right w:val="single" w:sz="2" w:space="0" w:color="E5E7EB"/>
          </w:divBdr>
        </w:div>
        <w:div w:id="1781334246">
          <w:marLeft w:val="0"/>
          <w:marRight w:val="0"/>
          <w:marTop w:val="0"/>
          <w:marBottom w:val="240"/>
          <w:divBdr>
            <w:top w:val="single" w:sz="2" w:space="0" w:color="E5E7EB"/>
            <w:left w:val="single" w:sz="2" w:space="0" w:color="E5E7EB"/>
            <w:bottom w:val="single" w:sz="2" w:space="0" w:color="E5E7EB"/>
            <w:right w:val="single" w:sz="2" w:space="0" w:color="E5E7EB"/>
          </w:divBdr>
        </w:div>
        <w:div w:id="1836678026">
          <w:marLeft w:val="0"/>
          <w:marRight w:val="0"/>
          <w:marTop w:val="0"/>
          <w:marBottom w:val="240"/>
          <w:divBdr>
            <w:top w:val="single" w:sz="2" w:space="0" w:color="E5E7EB"/>
            <w:left w:val="single" w:sz="2" w:space="0" w:color="E5E7EB"/>
            <w:bottom w:val="single" w:sz="2" w:space="0" w:color="E5E7EB"/>
            <w:right w:val="single" w:sz="2" w:space="0" w:color="E5E7EB"/>
          </w:divBdr>
        </w:div>
        <w:div w:id="2087603550">
          <w:marLeft w:val="0"/>
          <w:marRight w:val="0"/>
          <w:marTop w:val="0"/>
          <w:marBottom w:val="240"/>
          <w:divBdr>
            <w:top w:val="single" w:sz="2" w:space="0" w:color="E5E7EB"/>
            <w:left w:val="single" w:sz="2" w:space="0" w:color="E5E7EB"/>
            <w:bottom w:val="single" w:sz="2" w:space="0" w:color="E5E7EB"/>
            <w:right w:val="single" w:sz="2" w:space="0" w:color="E5E7EB"/>
          </w:divBdr>
        </w:div>
        <w:div w:id="579678889">
          <w:marLeft w:val="0"/>
          <w:marRight w:val="0"/>
          <w:marTop w:val="0"/>
          <w:marBottom w:val="240"/>
          <w:divBdr>
            <w:top w:val="single" w:sz="2" w:space="0" w:color="E5E7EB"/>
            <w:left w:val="single" w:sz="2" w:space="0" w:color="E5E7EB"/>
            <w:bottom w:val="single" w:sz="2" w:space="0" w:color="E5E7EB"/>
            <w:right w:val="single" w:sz="2" w:space="0" w:color="E5E7EB"/>
          </w:divBdr>
        </w:div>
        <w:div w:id="1075662668">
          <w:marLeft w:val="0"/>
          <w:marRight w:val="0"/>
          <w:marTop w:val="0"/>
          <w:marBottom w:val="240"/>
          <w:divBdr>
            <w:top w:val="single" w:sz="2" w:space="0" w:color="E5E7EB"/>
            <w:left w:val="single" w:sz="2" w:space="0" w:color="E5E7EB"/>
            <w:bottom w:val="single" w:sz="2" w:space="0" w:color="E5E7EB"/>
            <w:right w:val="single" w:sz="2" w:space="0" w:color="E5E7EB"/>
          </w:divBdr>
        </w:div>
        <w:div w:id="887113076">
          <w:marLeft w:val="0"/>
          <w:marRight w:val="0"/>
          <w:marTop w:val="0"/>
          <w:marBottom w:val="240"/>
          <w:divBdr>
            <w:top w:val="single" w:sz="2" w:space="0" w:color="E5E7EB"/>
            <w:left w:val="single" w:sz="2" w:space="0" w:color="E5E7EB"/>
            <w:bottom w:val="single" w:sz="2" w:space="0" w:color="E5E7EB"/>
            <w:right w:val="single" w:sz="2" w:space="0" w:color="E5E7EB"/>
          </w:divBdr>
        </w:div>
        <w:div w:id="240483509">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1267813">
      <w:bodyDiv w:val="1"/>
      <w:marLeft w:val="0"/>
      <w:marRight w:val="0"/>
      <w:marTop w:val="0"/>
      <w:marBottom w:val="0"/>
      <w:divBdr>
        <w:top w:val="none" w:sz="0" w:space="0" w:color="auto"/>
        <w:left w:val="none" w:sz="0" w:space="0" w:color="auto"/>
        <w:bottom w:val="none" w:sz="0" w:space="0" w:color="auto"/>
        <w:right w:val="none" w:sz="0" w:space="0" w:color="auto"/>
      </w:divBdr>
      <w:divsChild>
        <w:div w:id="1945767260">
          <w:marLeft w:val="0"/>
          <w:marRight w:val="0"/>
          <w:marTop w:val="0"/>
          <w:marBottom w:val="0"/>
          <w:divBdr>
            <w:top w:val="single" w:sz="2" w:space="0" w:color="E5E7EB"/>
            <w:left w:val="single" w:sz="2" w:space="0" w:color="E5E7EB"/>
            <w:bottom w:val="single" w:sz="2" w:space="0" w:color="E5E7EB"/>
            <w:right w:val="single" w:sz="2" w:space="0" w:color="E5E7EB"/>
          </w:divBdr>
          <w:divsChild>
            <w:div w:id="1332682460">
              <w:marLeft w:val="0"/>
              <w:marRight w:val="0"/>
              <w:marTop w:val="0"/>
              <w:marBottom w:val="0"/>
              <w:divBdr>
                <w:top w:val="single" w:sz="2" w:space="0" w:color="E5E7EB"/>
                <w:left w:val="single" w:sz="2" w:space="0" w:color="E5E7EB"/>
                <w:bottom w:val="single" w:sz="2" w:space="0" w:color="E5E7EB"/>
                <w:right w:val="single" w:sz="2" w:space="0" w:color="E5E7EB"/>
              </w:divBdr>
              <w:divsChild>
                <w:div w:id="1797871541">
                  <w:marLeft w:val="0"/>
                  <w:marRight w:val="0"/>
                  <w:marTop w:val="0"/>
                  <w:marBottom w:val="0"/>
                  <w:divBdr>
                    <w:top w:val="single" w:sz="2" w:space="0" w:color="E5E7EB"/>
                    <w:left w:val="single" w:sz="2" w:space="0" w:color="E5E7EB"/>
                    <w:bottom w:val="single" w:sz="2" w:space="0" w:color="E5E7EB"/>
                    <w:right w:val="single" w:sz="2" w:space="0" w:color="E5E7EB"/>
                  </w:divBdr>
                  <w:divsChild>
                    <w:div w:id="750929210">
                      <w:marLeft w:val="0"/>
                      <w:marRight w:val="0"/>
                      <w:marTop w:val="0"/>
                      <w:marBottom w:val="0"/>
                      <w:divBdr>
                        <w:top w:val="single" w:sz="2" w:space="0" w:color="E5E7EB"/>
                        <w:left w:val="single" w:sz="2" w:space="0" w:color="E5E7EB"/>
                        <w:bottom w:val="single" w:sz="2" w:space="0" w:color="E5E7EB"/>
                        <w:right w:val="single" w:sz="2" w:space="0" w:color="E5E7EB"/>
                      </w:divBdr>
                    </w:div>
                    <w:div w:id="1610040910">
                      <w:marLeft w:val="0"/>
                      <w:marRight w:val="0"/>
                      <w:marTop w:val="0"/>
                      <w:marBottom w:val="0"/>
                      <w:divBdr>
                        <w:top w:val="single" w:sz="2" w:space="0" w:color="E5E7EB"/>
                        <w:left w:val="single" w:sz="2" w:space="0" w:color="E5E7EB"/>
                        <w:bottom w:val="single" w:sz="2" w:space="0" w:color="E5E7EB"/>
                        <w:right w:val="single" w:sz="2" w:space="0" w:color="E5E7EB"/>
                      </w:divBdr>
                    </w:div>
                    <w:div w:id="686098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6942872">
          <w:marLeft w:val="0"/>
          <w:marRight w:val="0"/>
          <w:marTop w:val="0"/>
          <w:marBottom w:val="0"/>
          <w:divBdr>
            <w:top w:val="single" w:sz="6" w:space="0" w:color="auto"/>
            <w:left w:val="single" w:sz="2" w:space="0" w:color="auto"/>
            <w:bottom w:val="single" w:sz="2" w:space="0" w:color="auto"/>
            <w:right w:val="single" w:sz="2" w:space="0" w:color="auto"/>
          </w:divBdr>
          <w:divsChild>
            <w:div w:id="365370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448736">
          <w:marLeft w:val="0"/>
          <w:marRight w:val="0"/>
          <w:marTop w:val="0"/>
          <w:marBottom w:val="0"/>
          <w:divBdr>
            <w:top w:val="single" w:sz="2" w:space="0" w:color="E5E7EB"/>
            <w:left w:val="single" w:sz="2" w:space="0" w:color="E5E7EB"/>
            <w:bottom w:val="single" w:sz="2" w:space="0" w:color="E5E7EB"/>
            <w:right w:val="single" w:sz="2" w:space="0" w:color="E5E7EB"/>
          </w:divBdr>
          <w:divsChild>
            <w:div w:id="473987830">
              <w:marLeft w:val="0"/>
              <w:marRight w:val="0"/>
              <w:marTop w:val="0"/>
              <w:marBottom w:val="0"/>
              <w:divBdr>
                <w:top w:val="single" w:sz="2" w:space="0" w:color="E5E7EB"/>
                <w:left w:val="single" w:sz="2" w:space="0" w:color="E5E7EB"/>
                <w:bottom w:val="single" w:sz="2" w:space="0" w:color="E5E7EB"/>
                <w:right w:val="single" w:sz="2" w:space="0" w:color="E5E7EB"/>
              </w:divBdr>
              <w:divsChild>
                <w:div w:id="1486387139">
                  <w:marLeft w:val="0"/>
                  <w:marRight w:val="0"/>
                  <w:marTop w:val="0"/>
                  <w:marBottom w:val="0"/>
                  <w:divBdr>
                    <w:top w:val="single" w:sz="2" w:space="0" w:color="E5E7EB"/>
                    <w:left w:val="single" w:sz="2" w:space="0" w:color="E5E7EB"/>
                    <w:bottom w:val="single" w:sz="2" w:space="0" w:color="E5E7EB"/>
                    <w:right w:val="single" w:sz="2" w:space="0" w:color="E5E7EB"/>
                  </w:divBdr>
                  <w:divsChild>
                    <w:div w:id="1234897724">
                      <w:marLeft w:val="0"/>
                      <w:marRight w:val="0"/>
                      <w:marTop w:val="0"/>
                      <w:marBottom w:val="0"/>
                      <w:divBdr>
                        <w:top w:val="single" w:sz="2" w:space="0" w:color="E5E7EB"/>
                        <w:left w:val="single" w:sz="2" w:space="0" w:color="E5E7EB"/>
                        <w:bottom w:val="single" w:sz="2" w:space="0" w:color="E5E7EB"/>
                        <w:right w:val="single" w:sz="2" w:space="0" w:color="E5E7EB"/>
                      </w:divBdr>
                    </w:div>
                    <w:div w:id="193270055">
                      <w:marLeft w:val="0"/>
                      <w:marRight w:val="0"/>
                      <w:marTop w:val="0"/>
                      <w:marBottom w:val="0"/>
                      <w:divBdr>
                        <w:top w:val="single" w:sz="2" w:space="0" w:color="E5E7EB"/>
                        <w:left w:val="single" w:sz="2" w:space="0" w:color="E5E7EB"/>
                        <w:bottom w:val="single" w:sz="2" w:space="0" w:color="E5E7EB"/>
                        <w:right w:val="single" w:sz="2" w:space="0" w:color="E5E7EB"/>
                      </w:divBdr>
                    </w:div>
                    <w:div w:id="43359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239576">
          <w:marLeft w:val="0"/>
          <w:marRight w:val="0"/>
          <w:marTop w:val="0"/>
          <w:marBottom w:val="0"/>
          <w:divBdr>
            <w:top w:val="single" w:sz="6" w:space="0" w:color="auto"/>
            <w:left w:val="single" w:sz="2" w:space="0" w:color="auto"/>
            <w:bottom w:val="single" w:sz="2" w:space="0" w:color="auto"/>
            <w:right w:val="single" w:sz="2" w:space="0" w:color="auto"/>
          </w:divBdr>
          <w:divsChild>
            <w:div w:id="91004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560126">
          <w:marLeft w:val="0"/>
          <w:marRight w:val="0"/>
          <w:marTop w:val="0"/>
          <w:marBottom w:val="0"/>
          <w:divBdr>
            <w:top w:val="single" w:sz="2" w:space="0" w:color="E5E7EB"/>
            <w:left w:val="single" w:sz="2" w:space="0" w:color="E5E7EB"/>
            <w:bottom w:val="single" w:sz="2" w:space="0" w:color="E5E7EB"/>
            <w:right w:val="single" w:sz="2" w:space="0" w:color="E5E7EB"/>
          </w:divBdr>
          <w:divsChild>
            <w:div w:id="254828250">
              <w:marLeft w:val="0"/>
              <w:marRight w:val="0"/>
              <w:marTop w:val="0"/>
              <w:marBottom w:val="0"/>
              <w:divBdr>
                <w:top w:val="single" w:sz="2" w:space="0" w:color="E5E7EB"/>
                <w:left w:val="single" w:sz="2" w:space="0" w:color="E5E7EB"/>
                <w:bottom w:val="single" w:sz="2" w:space="0" w:color="E5E7EB"/>
                <w:right w:val="single" w:sz="2" w:space="0" w:color="E5E7EB"/>
              </w:divBdr>
              <w:divsChild>
                <w:div w:id="1384132395">
                  <w:marLeft w:val="0"/>
                  <w:marRight w:val="0"/>
                  <w:marTop w:val="0"/>
                  <w:marBottom w:val="0"/>
                  <w:divBdr>
                    <w:top w:val="single" w:sz="2" w:space="0" w:color="E5E7EB"/>
                    <w:left w:val="single" w:sz="2" w:space="0" w:color="E5E7EB"/>
                    <w:bottom w:val="single" w:sz="2" w:space="0" w:color="E5E7EB"/>
                    <w:right w:val="single" w:sz="2" w:space="0" w:color="E5E7EB"/>
                  </w:divBdr>
                  <w:divsChild>
                    <w:div w:id="287905098">
                      <w:marLeft w:val="0"/>
                      <w:marRight w:val="0"/>
                      <w:marTop w:val="0"/>
                      <w:marBottom w:val="0"/>
                      <w:divBdr>
                        <w:top w:val="single" w:sz="2" w:space="0" w:color="E5E7EB"/>
                        <w:left w:val="single" w:sz="2" w:space="0" w:color="E5E7EB"/>
                        <w:bottom w:val="single" w:sz="2" w:space="0" w:color="E5E7EB"/>
                        <w:right w:val="single" w:sz="2" w:space="0" w:color="E5E7EB"/>
                      </w:divBdr>
                    </w:div>
                    <w:div w:id="952828825">
                      <w:marLeft w:val="0"/>
                      <w:marRight w:val="0"/>
                      <w:marTop w:val="0"/>
                      <w:marBottom w:val="0"/>
                      <w:divBdr>
                        <w:top w:val="single" w:sz="2" w:space="0" w:color="E5E7EB"/>
                        <w:left w:val="single" w:sz="2" w:space="0" w:color="E5E7EB"/>
                        <w:bottom w:val="single" w:sz="2" w:space="0" w:color="E5E7EB"/>
                        <w:right w:val="single" w:sz="2" w:space="0" w:color="E5E7EB"/>
                      </w:divBdr>
                    </w:div>
                    <w:div w:id="11301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6942265">
          <w:marLeft w:val="0"/>
          <w:marRight w:val="0"/>
          <w:marTop w:val="0"/>
          <w:marBottom w:val="0"/>
          <w:divBdr>
            <w:top w:val="single" w:sz="6" w:space="0" w:color="auto"/>
            <w:left w:val="single" w:sz="2" w:space="0" w:color="auto"/>
            <w:bottom w:val="single" w:sz="2" w:space="0" w:color="auto"/>
            <w:right w:val="single" w:sz="2" w:space="0" w:color="auto"/>
          </w:divBdr>
          <w:divsChild>
            <w:div w:id="171981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421220">
          <w:marLeft w:val="0"/>
          <w:marRight w:val="0"/>
          <w:marTop w:val="0"/>
          <w:marBottom w:val="0"/>
          <w:divBdr>
            <w:top w:val="single" w:sz="2" w:space="0" w:color="E5E7EB"/>
            <w:left w:val="single" w:sz="2" w:space="0" w:color="E5E7EB"/>
            <w:bottom w:val="single" w:sz="2" w:space="0" w:color="E5E7EB"/>
            <w:right w:val="single" w:sz="2" w:space="0" w:color="E5E7EB"/>
          </w:divBdr>
          <w:divsChild>
            <w:div w:id="461732498">
              <w:marLeft w:val="0"/>
              <w:marRight w:val="0"/>
              <w:marTop w:val="0"/>
              <w:marBottom w:val="0"/>
              <w:divBdr>
                <w:top w:val="single" w:sz="2" w:space="0" w:color="E5E7EB"/>
                <w:left w:val="single" w:sz="2" w:space="0" w:color="E5E7EB"/>
                <w:bottom w:val="single" w:sz="2" w:space="0" w:color="E5E7EB"/>
                <w:right w:val="single" w:sz="2" w:space="0" w:color="E5E7EB"/>
              </w:divBdr>
              <w:divsChild>
                <w:div w:id="916357106">
                  <w:marLeft w:val="0"/>
                  <w:marRight w:val="0"/>
                  <w:marTop w:val="0"/>
                  <w:marBottom w:val="0"/>
                  <w:divBdr>
                    <w:top w:val="single" w:sz="2" w:space="0" w:color="E5E7EB"/>
                    <w:left w:val="single" w:sz="2" w:space="0" w:color="E5E7EB"/>
                    <w:bottom w:val="single" w:sz="2" w:space="0" w:color="E5E7EB"/>
                    <w:right w:val="single" w:sz="2" w:space="0" w:color="E5E7EB"/>
                  </w:divBdr>
                  <w:divsChild>
                    <w:div w:id="941454883">
                      <w:marLeft w:val="0"/>
                      <w:marRight w:val="0"/>
                      <w:marTop w:val="0"/>
                      <w:marBottom w:val="0"/>
                      <w:divBdr>
                        <w:top w:val="single" w:sz="2" w:space="0" w:color="E5E7EB"/>
                        <w:left w:val="single" w:sz="2" w:space="0" w:color="E5E7EB"/>
                        <w:bottom w:val="single" w:sz="2" w:space="0" w:color="E5E7EB"/>
                        <w:right w:val="single" w:sz="2" w:space="0" w:color="E5E7EB"/>
                      </w:divBdr>
                    </w:div>
                    <w:div w:id="1205168468">
                      <w:marLeft w:val="0"/>
                      <w:marRight w:val="0"/>
                      <w:marTop w:val="0"/>
                      <w:marBottom w:val="0"/>
                      <w:divBdr>
                        <w:top w:val="single" w:sz="2" w:space="0" w:color="E5E7EB"/>
                        <w:left w:val="single" w:sz="2" w:space="0" w:color="E5E7EB"/>
                        <w:bottom w:val="single" w:sz="2" w:space="0" w:color="E5E7EB"/>
                        <w:right w:val="single" w:sz="2" w:space="0" w:color="E5E7EB"/>
                      </w:divBdr>
                    </w:div>
                    <w:div w:id="1545290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043890">
          <w:marLeft w:val="0"/>
          <w:marRight w:val="0"/>
          <w:marTop w:val="0"/>
          <w:marBottom w:val="0"/>
          <w:divBdr>
            <w:top w:val="single" w:sz="6" w:space="0" w:color="auto"/>
            <w:left w:val="single" w:sz="2" w:space="0" w:color="auto"/>
            <w:bottom w:val="single" w:sz="2" w:space="0" w:color="auto"/>
            <w:right w:val="single" w:sz="2" w:space="0" w:color="auto"/>
          </w:divBdr>
          <w:divsChild>
            <w:div w:id="583758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572583">
          <w:marLeft w:val="0"/>
          <w:marRight w:val="0"/>
          <w:marTop w:val="0"/>
          <w:marBottom w:val="0"/>
          <w:divBdr>
            <w:top w:val="single" w:sz="2" w:space="0" w:color="E5E7EB"/>
            <w:left w:val="single" w:sz="2" w:space="0" w:color="E5E7EB"/>
            <w:bottom w:val="single" w:sz="2" w:space="0" w:color="E5E7EB"/>
            <w:right w:val="single" w:sz="2" w:space="0" w:color="E5E7EB"/>
          </w:divBdr>
          <w:divsChild>
            <w:div w:id="1322734330">
              <w:marLeft w:val="0"/>
              <w:marRight w:val="0"/>
              <w:marTop w:val="0"/>
              <w:marBottom w:val="0"/>
              <w:divBdr>
                <w:top w:val="single" w:sz="2" w:space="0" w:color="E5E7EB"/>
                <w:left w:val="single" w:sz="2" w:space="0" w:color="E5E7EB"/>
                <w:bottom w:val="single" w:sz="2" w:space="0" w:color="E5E7EB"/>
                <w:right w:val="single" w:sz="2" w:space="0" w:color="E5E7EB"/>
              </w:divBdr>
              <w:divsChild>
                <w:div w:id="1809589446">
                  <w:marLeft w:val="0"/>
                  <w:marRight w:val="0"/>
                  <w:marTop w:val="0"/>
                  <w:marBottom w:val="0"/>
                  <w:divBdr>
                    <w:top w:val="single" w:sz="2" w:space="0" w:color="E5E7EB"/>
                    <w:left w:val="single" w:sz="2" w:space="0" w:color="E5E7EB"/>
                    <w:bottom w:val="single" w:sz="2" w:space="0" w:color="E5E7EB"/>
                    <w:right w:val="single" w:sz="2" w:space="0" w:color="E5E7EB"/>
                  </w:divBdr>
                  <w:divsChild>
                    <w:div w:id="737241931">
                      <w:marLeft w:val="0"/>
                      <w:marRight w:val="0"/>
                      <w:marTop w:val="0"/>
                      <w:marBottom w:val="0"/>
                      <w:divBdr>
                        <w:top w:val="single" w:sz="2" w:space="0" w:color="E5E7EB"/>
                        <w:left w:val="single" w:sz="2" w:space="0" w:color="E5E7EB"/>
                        <w:bottom w:val="single" w:sz="2" w:space="0" w:color="E5E7EB"/>
                        <w:right w:val="single" w:sz="2" w:space="0" w:color="E5E7EB"/>
                      </w:divBdr>
                    </w:div>
                    <w:div w:id="1043404783">
                      <w:marLeft w:val="0"/>
                      <w:marRight w:val="0"/>
                      <w:marTop w:val="0"/>
                      <w:marBottom w:val="0"/>
                      <w:divBdr>
                        <w:top w:val="single" w:sz="2" w:space="0" w:color="E5E7EB"/>
                        <w:left w:val="single" w:sz="2" w:space="0" w:color="E5E7EB"/>
                        <w:bottom w:val="single" w:sz="2" w:space="0" w:color="E5E7EB"/>
                        <w:right w:val="single" w:sz="2" w:space="0" w:color="E5E7EB"/>
                      </w:divBdr>
                    </w:div>
                    <w:div w:id="1000935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2670545">
          <w:marLeft w:val="0"/>
          <w:marRight w:val="0"/>
          <w:marTop w:val="0"/>
          <w:marBottom w:val="0"/>
          <w:divBdr>
            <w:top w:val="single" w:sz="6" w:space="0" w:color="auto"/>
            <w:left w:val="single" w:sz="2" w:space="0" w:color="auto"/>
            <w:bottom w:val="single" w:sz="2" w:space="0" w:color="auto"/>
            <w:right w:val="single" w:sz="2" w:space="0" w:color="auto"/>
          </w:divBdr>
          <w:divsChild>
            <w:div w:id="752167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9951867">
          <w:marLeft w:val="0"/>
          <w:marRight w:val="0"/>
          <w:marTop w:val="0"/>
          <w:marBottom w:val="0"/>
          <w:divBdr>
            <w:top w:val="single" w:sz="2" w:space="0" w:color="E5E7EB"/>
            <w:left w:val="single" w:sz="2" w:space="0" w:color="E5E7EB"/>
            <w:bottom w:val="single" w:sz="2" w:space="0" w:color="E5E7EB"/>
            <w:right w:val="single" w:sz="2" w:space="0" w:color="E5E7EB"/>
          </w:divBdr>
          <w:divsChild>
            <w:div w:id="751701004">
              <w:marLeft w:val="0"/>
              <w:marRight w:val="0"/>
              <w:marTop w:val="0"/>
              <w:marBottom w:val="0"/>
              <w:divBdr>
                <w:top w:val="single" w:sz="2" w:space="0" w:color="E5E7EB"/>
                <w:left w:val="single" w:sz="2" w:space="0" w:color="E5E7EB"/>
                <w:bottom w:val="single" w:sz="2" w:space="0" w:color="E5E7EB"/>
                <w:right w:val="single" w:sz="2" w:space="0" w:color="E5E7EB"/>
              </w:divBdr>
              <w:divsChild>
                <w:div w:id="1309092007">
                  <w:marLeft w:val="0"/>
                  <w:marRight w:val="0"/>
                  <w:marTop w:val="0"/>
                  <w:marBottom w:val="0"/>
                  <w:divBdr>
                    <w:top w:val="single" w:sz="2" w:space="0" w:color="E5E7EB"/>
                    <w:left w:val="single" w:sz="2" w:space="0" w:color="E5E7EB"/>
                    <w:bottom w:val="single" w:sz="2" w:space="0" w:color="E5E7EB"/>
                    <w:right w:val="single" w:sz="2" w:space="0" w:color="E5E7EB"/>
                  </w:divBdr>
                  <w:divsChild>
                    <w:div w:id="1603338786">
                      <w:marLeft w:val="0"/>
                      <w:marRight w:val="0"/>
                      <w:marTop w:val="0"/>
                      <w:marBottom w:val="0"/>
                      <w:divBdr>
                        <w:top w:val="single" w:sz="2" w:space="0" w:color="E5E7EB"/>
                        <w:left w:val="single" w:sz="2" w:space="0" w:color="E5E7EB"/>
                        <w:bottom w:val="single" w:sz="2" w:space="0" w:color="E5E7EB"/>
                        <w:right w:val="single" w:sz="2" w:space="0" w:color="E5E7EB"/>
                      </w:divBdr>
                    </w:div>
                    <w:div w:id="1739354315">
                      <w:marLeft w:val="0"/>
                      <w:marRight w:val="0"/>
                      <w:marTop w:val="0"/>
                      <w:marBottom w:val="0"/>
                      <w:divBdr>
                        <w:top w:val="single" w:sz="2" w:space="0" w:color="E5E7EB"/>
                        <w:left w:val="single" w:sz="2" w:space="0" w:color="E5E7EB"/>
                        <w:bottom w:val="single" w:sz="2" w:space="0" w:color="E5E7EB"/>
                        <w:right w:val="single" w:sz="2" w:space="0" w:color="E5E7EB"/>
                      </w:divBdr>
                    </w:div>
                    <w:div w:id="1412698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5377887">
          <w:marLeft w:val="0"/>
          <w:marRight w:val="0"/>
          <w:marTop w:val="0"/>
          <w:marBottom w:val="0"/>
          <w:divBdr>
            <w:top w:val="single" w:sz="6" w:space="0" w:color="auto"/>
            <w:left w:val="single" w:sz="2" w:space="0" w:color="auto"/>
            <w:bottom w:val="single" w:sz="2" w:space="0" w:color="auto"/>
            <w:right w:val="single" w:sz="2" w:space="0" w:color="auto"/>
          </w:divBdr>
          <w:divsChild>
            <w:div w:id="79714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464905">
          <w:marLeft w:val="0"/>
          <w:marRight w:val="0"/>
          <w:marTop w:val="0"/>
          <w:marBottom w:val="0"/>
          <w:divBdr>
            <w:top w:val="single" w:sz="2" w:space="0" w:color="E5E7EB"/>
            <w:left w:val="single" w:sz="2" w:space="0" w:color="E5E7EB"/>
            <w:bottom w:val="single" w:sz="2" w:space="0" w:color="E5E7EB"/>
            <w:right w:val="single" w:sz="2" w:space="0" w:color="E5E7EB"/>
          </w:divBdr>
          <w:divsChild>
            <w:div w:id="1496722306">
              <w:marLeft w:val="0"/>
              <w:marRight w:val="0"/>
              <w:marTop w:val="0"/>
              <w:marBottom w:val="0"/>
              <w:divBdr>
                <w:top w:val="single" w:sz="2" w:space="0" w:color="E5E7EB"/>
                <w:left w:val="single" w:sz="2" w:space="0" w:color="E5E7EB"/>
                <w:bottom w:val="single" w:sz="2" w:space="0" w:color="E5E7EB"/>
                <w:right w:val="single" w:sz="2" w:space="0" w:color="E5E7EB"/>
              </w:divBdr>
              <w:divsChild>
                <w:div w:id="708451669">
                  <w:marLeft w:val="0"/>
                  <w:marRight w:val="0"/>
                  <w:marTop w:val="0"/>
                  <w:marBottom w:val="0"/>
                  <w:divBdr>
                    <w:top w:val="single" w:sz="2" w:space="0" w:color="E5E7EB"/>
                    <w:left w:val="single" w:sz="2" w:space="0" w:color="E5E7EB"/>
                    <w:bottom w:val="single" w:sz="2" w:space="0" w:color="E5E7EB"/>
                    <w:right w:val="single" w:sz="2" w:space="0" w:color="E5E7EB"/>
                  </w:divBdr>
                  <w:divsChild>
                    <w:div w:id="1318916775">
                      <w:marLeft w:val="0"/>
                      <w:marRight w:val="0"/>
                      <w:marTop w:val="0"/>
                      <w:marBottom w:val="0"/>
                      <w:divBdr>
                        <w:top w:val="single" w:sz="2" w:space="0" w:color="E5E7EB"/>
                        <w:left w:val="single" w:sz="2" w:space="0" w:color="E5E7EB"/>
                        <w:bottom w:val="single" w:sz="2" w:space="0" w:color="E5E7EB"/>
                        <w:right w:val="single" w:sz="2" w:space="0" w:color="E5E7EB"/>
                      </w:divBdr>
                    </w:div>
                    <w:div w:id="346256347">
                      <w:marLeft w:val="0"/>
                      <w:marRight w:val="0"/>
                      <w:marTop w:val="0"/>
                      <w:marBottom w:val="0"/>
                      <w:divBdr>
                        <w:top w:val="single" w:sz="2" w:space="0" w:color="E5E7EB"/>
                        <w:left w:val="single" w:sz="2" w:space="0" w:color="E5E7EB"/>
                        <w:bottom w:val="single" w:sz="2" w:space="0" w:color="E5E7EB"/>
                        <w:right w:val="single" w:sz="2" w:space="0" w:color="E5E7EB"/>
                      </w:divBdr>
                    </w:div>
                    <w:div w:id="1340736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9550810">
          <w:marLeft w:val="0"/>
          <w:marRight w:val="0"/>
          <w:marTop w:val="0"/>
          <w:marBottom w:val="0"/>
          <w:divBdr>
            <w:top w:val="single" w:sz="6" w:space="0" w:color="auto"/>
            <w:left w:val="single" w:sz="2" w:space="0" w:color="auto"/>
            <w:bottom w:val="single" w:sz="2" w:space="0" w:color="auto"/>
            <w:right w:val="single" w:sz="2" w:space="0" w:color="auto"/>
          </w:divBdr>
          <w:divsChild>
            <w:div w:id="86055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704870">
          <w:marLeft w:val="0"/>
          <w:marRight w:val="0"/>
          <w:marTop w:val="0"/>
          <w:marBottom w:val="0"/>
          <w:divBdr>
            <w:top w:val="single" w:sz="2" w:space="0" w:color="E5E7EB"/>
            <w:left w:val="single" w:sz="2" w:space="0" w:color="E5E7EB"/>
            <w:bottom w:val="single" w:sz="2" w:space="0" w:color="E5E7EB"/>
            <w:right w:val="single" w:sz="2" w:space="0" w:color="E5E7EB"/>
          </w:divBdr>
          <w:divsChild>
            <w:div w:id="1801875911">
              <w:marLeft w:val="0"/>
              <w:marRight w:val="0"/>
              <w:marTop w:val="0"/>
              <w:marBottom w:val="0"/>
              <w:divBdr>
                <w:top w:val="single" w:sz="2" w:space="0" w:color="E5E7EB"/>
                <w:left w:val="single" w:sz="2" w:space="0" w:color="E5E7EB"/>
                <w:bottom w:val="single" w:sz="2" w:space="0" w:color="E5E7EB"/>
                <w:right w:val="single" w:sz="2" w:space="0" w:color="E5E7EB"/>
              </w:divBdr>
              <w:divsChild>
                <w:div w:id="857424303">
                  <w:marLeft w:val="0"/>
                  <w:marRight w:val="0"/>
                  <w:marTop w:val="0"/>
                  <w:marBottom w:val="0"/>
                  <w:divBdr>
                    <w:top w:val="single" w:sz="2" w:space="0" w:color="E5E7EB"/>
                    <w:left w:val="single" w:sz="2" w:space="0" w:color="E5E7EB"/>
                    <w:bottom w:val="single" w:sz="2" w:space="0" w:color="E5E7EB"/>
                    <w:right w:val="single" w:sz="2" w:space="0" w:color="E5E7EB"/>
                  </w:divBdr>
                  <w:divsChild>
                    <w:div w:id="22102098">
                      <w:marLeft w:val="0"/>
                      <w:marRight w:val="0"/>
                      <w:marTop w:val="0"/>
                      <w:marBottom w:val="0"/>
                      <w:divBdr>
                        <w:top w:val="single" w:sz="2" w:space="0" w:color="E5E7EB"/>
                        <w:left w:val="single" w:sz="2" w:space="0" w:color="E5E7EB"/>
                        <w:bottom w:val="single" w:sz="2" w:space="0" w:color="E5E7EB"/>
                        <w:right w:val="single" w:sz="2" w:space="0" w:color="E5E7EB"/>
                      </w:divBdr>
                    </w:div>
                    <w:div w:id="552890400">
                      <w:marLeft w:val="0"/>
                      <w:marRight w:val="0"/>
                      <w:marTop w:val="0"/>
                      <w:marBottom w:val="0"/>
                      <w:divBdr>
                        <w:top w:val="single" w:sz="2" w:space="0" w:color="E5E7EB"/>
                        <w:left w:val="single" w:sz="2" w:space="0" w:color="E5E7EB"/>
                        <w:bottom w:val="single" w:sz="2" w:space="0" w:color="E5E7EB"/>
                        <w:right w:val="single" w:sz="2" w:space="0" w:color="E5E7EB"/>
                      </w:divBdr>
                    </w:div>
                    <w:div w:id="868689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8754301">
          <w:marLeft w:val="0"/>
          <w:marRight w:val="0"/>
          <w:marTop w:val="0"/>
          <w:marBottom w:val="0"/>
          <w:divBdr>
            <w:top w:val="single" w:sz="6" w:space="0" w:color="auto"/>
            <w:left w:val="single" w:sz="2" w:space="0" w:color="auto"/>
            <w:bottom w:val="single" w:sz="2" w:space="0" w:color="auto"/>
            <w:right w:val="single" w:sz="2" w:space="0" w:color="auto"/>
          </w:divBdr>
          <w:divsChild>
            <w:div w:id="1029572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01388538">
      <w:bodyDiv w:val="1"/>
      <w:marLeft w:val="0"/>
      <w:marRight w:val="0"/>
      <w:marTop w:val="0"/>
      <w:marBottom w:val="0"/>
      <w:divBdr>
        <w:top w:val="none" w:sz="0" w:space="0" w:color="auto"/>
        <w:left w:val="none" w:sz="0" w:space="0" w:color="auto"/>
        <w:bottom w:val="none" w:sz="0" w:space="0" w:color="auto"/>
        <w:right w:val="none" w:sz="0" w:space="0" w:color="auto"/>
      </w:divBdr>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24725670">
      <w:bodyDiv w:val="1"/>
      <w:marLeft w:val="0"/>
      <w:marRight w:val="0"/>
      <w:marTop w:val="0"/>
      <w:marBottom w:val="0"/>
      <w:divBdr>
        <w:top w:val="none" w:sz="0" w:space="0" w:color="auto"/>
        <w:left w:val="none" w:sz="0" w:space="0" w:color="auto"/>
        <w:bottom w:val="none" w:sz="0" w:space="0" w:color="auto"/>
        <w:right w:val="none" w:sz="0" w:space="0" w:color="auto"/>
      </w:divBdr>
    </w:div>
    <w:div w:id="1661231447">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49647260">
      <w:bodyDiv w:val="1"/>
      <w:marLeft w:val="0"/>
      <w:marRight w:val="0"/>
      <w:marTop w:val="0"/>
      <w:marBottom w:val="0"/>
      <w:divBdr>
        <w:top w:val="none" w:sz="0" w:space="0" w:color="auto"/>
        <w:left w:val="none" w:sz="0" w:space="0" w:color="auto"/>
        <w:bottom w:val="none" w:sz="0" w:space="0" w:color="auto"/>
        <w:right w:val="none" w:sz="0" w:space="0" w:color="auto"/>
      </w:divBdr>
      <w:divsChild>
        <w:div w:id="966354918">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1689793569">
          <w:marLeft w:val="0"/>
          <w:marRight w:val="0"/>
          <w:marTop w:val="0"/>
          <w:marBottom w:val="240"/>
          <w:divBdr>
            <w:top w:val="single" w:sz="2" w:space="0" w:color="E5E7EB"/>
            <w:left w:val="single" w:sz="2" w:space="0" w:color="E5E7EB"/>
            <w:bottom w:val="single" w:sz="2" w:space="0" w:color="E5E7EB"/>
            <w:right w:val="single" w:sz="2" w:space="0" w:color="E5E7EB"/>
          </w:divBdr>
        </w:div>
        <w:div w:id="1865553965">
          <w:marLeft w:val="0"/>
          <w:marRight w:val="0"/>
          <w:marTop w:val="0"/>
          <w:marBottom w:val="240"/>
          <w:divBdr>
            <w:top w:val="single" w:sz="2" w:space="0" w:color="E5E7EB"/>
            <w:left w:val="single" w:sz="2" w:space="0" w:color="E5E7EB"/>
            <w:bottom w:val="single" w:sz="2" w:space="0" w:color="E5E7EB"/>
            <w:right w:val="single" w:sz="2" w:space="0" w:color="E5E7EB"/>
          </w:divBdr>
        </w:div>
        <w:div w:id="85882626">
          <w:marLeft w:val="0"/>
          <w:marRight w:val="0"/>
          <w:marTop w:val="0"/>
          <w:marBottom w:val="240"/>
          <w:divBdr>
            <w:top w:val="single" w:sz="2" w:space="0" w:color="E5E7EB"/>
            <w:left w:val="single" w:sz="2" w:space="0" w:color="E5E7EB"/>
            <w:bottom w:val="single" w:sz="2" w:space="0" w:color="E5E7EB"/>
            <w:right w:val="single" w:sz="2" w:space="0" w:color="E5E7EB"/>
          </w:divBdr>
        </w:div>
        <w:div w:id="96928677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59280376">
      <w:bodyDiv w:val="1"/>
      <w:marLeft w:val="0"/>
      <w:marRight w:val="0"/>
      <w:marTop w:val="0"/>
      <w:marBottom w:val="0"/>
      <w:divBdr>
        <w:top w:val="none" w:sz="0" w:space="0" w:color="auto"/>
        <w:left w:val="none" w:sz="0" w:space="0" w:color="auto"/>
        <w:bottom w:val="none" w:sz="0" w:space="0" w:color="auto"/>
        <w:right w:val="none" w:sz="0" w:space="0" w:color="auto"/>
      </w:divBdr>
      <w:divsChild>
        <w:div w:id="1198857987">
          <w:marLeft w:val="0"/>
          <w:marRight w:val="0"/>
          <w:marTop w:val="0"/>
          <w:marBottom w:val="240"/>
          <w:divBdr>
            <w:top w:val="single" w:sz="2" w:space="0" w:color="E5E7EB"/>
            <w:left w:val="single" w:sz="2" w:space="0" w:color="E5E7EB"/>
            <w:bottom w:val="single" w:sz="2" w:space="0" w:color="E5E7EB"/>
            <w:right w:val="single" w:sz="2" w:space="0" w:color="E5E7EB"/>
          </w:divBdr>
        </w:div>
        <w:div w:id="88225552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86851256">
      <w:bodyDiv w:val="1"/>
      <w:marLeft w:val="0"/>
      <w:marRight w:val="0"/>
      <w:marTop w:val="0"/>
      <w:marBottom w:val="0"/>
      <w:divBdr>
        <w:top w:val="none" w:sz="0" w:space="0" w:color="auto"/>
        <w:left w:val="none" w:sz="0" w:space="0" w:color="auto"/>
        <w:bottom w:val="none" w:sz="0" w:space="0" w:color="auto"/>
        <w:right w:val="none" w:sz="0" w:space="0" w:color="auto"/>
      </w:divBdr>
      <w:divsChild>
        <w:div w:id="2012486226">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91699755">
      <w:bodyDiv w:val="1"/>
      <w:marLeft w:val="0"/>
      <w:marRight w:val="0"/>
      <w:marTop w:val="0"/>
      <w:marBottom w:val="0"/>
      <w:divBdr>
        <w:top w:val="none" w:sz="0" w:space="0" w:color="auto"/>
        <w:left w:val="none" w:sz="0" w:space="0" w:color="auto"/>
        <w:bottom w:val="none" w:sz="0" w:space="0" w:color="auto"/>
        <w:right w:val="none" w:sz="0" w:space="0" w:color="auto"/>
      </w:divBdr>
    </w:div>
    <w:div w:id="1795173984">
      <w:bodyDiv w:val="1"/>
      <w:marLeft w:val="0"/>
      <w:marRight w:val="0"/>
      <w:marTop w:val="0"/>
      <w:marBottom w:val="0"/>
      <w:divBdr>
        <w:top w:val="none" w:sz="0" w:space="0" w:color="auto"/>
        <w:left w:val="none" w:sz="0" w:space="0" w:color="auto"/>
        <w:bottom w:val="none" w:sz="0" w:space="0" w:color="auto"/>
        <w:right w:val="none" w:sz="0" w:space="0" w:color="auto"/>
      </w:divBdr>
      <w:divsChild>
        <w:div w:id="1699040486">
          <w:marLeft w:val="0"/>
          <w:marRight w:val="0"/>
          <w:marTop w:val="0"/>
          <w:marBottom w:val="240"/>
          <w:divBdr>
            <w:top w:val="single" w:sz="2" w:space="0" w:color="E5E7EB"/>
            <w:left w:val="single" w:sz="2" w:space="0" w:color="E5E7EB"/>
            <w:bottom w:val="single" w:sz="2" w:space="0" w:color="E5E7EB"/>
            <w:right w:val="single" w:sz="2" w:space="0" w:color="E5E7EB"/>
          </w:divBdr>
        </w:div>
        <w:div w:id="775490575">
          <w:marLeft w:val="0"/>
          <w:marRight w:val="0"/>
          <w:marTop w:val="0"/>
          <w:marBottom w:val="240"/>
          <w:divBdr>
            <w:top w:val="single" w:sz="2" w:space="0" w:color="E5E7EB"/>
            <w:left w:val="single" w:sz="2" w:space="0" w:color="E5E7EB"/>
            <w:bottom w:val="single" w:sz="2" w:space="0" w:color="E5E7EB"/>
            <w:right w:val="single" w:sz="2" w:space="0" w:color="E5E7EB"/>
          </w:divBdr>
        </w:div>
        <w:div w:id="648753209">
          <w:marLeft w:val="0"/>
          <w:marRight w:val="0"/>
          <w:marTop w:val="0"/>
          <w:marBottom w:val="240"/>
          <w:divBdr>
            <w:top w:val="single" w:sz="2" w:space="0" w:color="E5E7EB"/>
            <w:left w:val="single" w:sz="2" w:space="0" w:color="E5E7EB"/>
            <w:bottom w:val="single" w:sz="2" w:space="0" w:color="E5E7EB"/>
            <w:right w:val="single" w:sz="2" w:space="0" w:color="E5E7EB"/>
          </w:divBdr>
        </w:div>
        <w:div w:id="406810152">
          <w:marLeft w:val="0"/>
          <w:marRight w:val="0"/>
          <w:marTop w:val="0"/>
          <w:marBottom w:val="240"/>
          <w:divBdr>
            <w:top w:val="single" w:sz="2" w:space="0" w:color="E5E7EB"/>
            <w:left w:val="single" w:sz="2" w:space="0" w:color="E5E7EB"/>
            <w:bottom w:val="single" w:sz="2" w:space="0" w:color="E5E7EB"/>
            <w:right w:val="single" w:sz="2" w:space="0" w:color="E5E7EB"/>
          </w:divBdr>
        </w:div>
        <w:div w:id="746848438">
          <w:marLeft w:val="0"/>
          <w:marRight w:val="0"/>
          <w:marTop w:val="0"/>
          <w:marBottom w:val="240"/>
          <w:divBdr>
            <w:top w:val="single" w:sz="2" w:space="0" w:color="E5E7EB"/>
            <w:left w:val="single" w:sz="2" w:space="0" w:color="E5E7EB"/>
            <w:bottom w:val="single" w:sz="2" w:space="0" w:color="E5E7EB"/>
            <w:right w:val="single" w:sz="2" w:space="0" w:color="E5E7EB"/>
          </w:divBdr>
        </w:div>
        <w:div w:id="1565407179">
          <w:marLeft w:val="0"/>
          <w:marRight w:val="0"/>
          <w:marTop w:val="0"/>
          <w:marBottom w:val="240"/>
          <w:divBdr>
            <w:top w:val="single" w:sz="2" w:space="0" w:color="E5E7EB"/>
            <w:left w:val="single" w:sz="2" w:space="0" w:color="E5E7EB"/>
            <w:bottom w:val="single" w:sz="2" w:space="0" w:color="E5E7EB"/>
            <w:right w:val="single" w:sz="2" w:space="0" w:color="E5E7EB"/>
          </w:divBdr>
        </w:div>
        <w:div w:id="290290140">
          <w:marLeft w:val="0"/>
          <w:marRight w:val="0"/>
          <w:marTop w:val="0"/>
          <w:marBottom w:val="240"/>
          <w:divBdr>
            <w:top w:val="single" w:sz="2" w:space="0" w:color="E5E7EB"/>
            <w:left w:val="single" w:sz="2" w:space="0" w:color="E5E7EB"/>
            <w:bottom w:val="single" w:sz="2" w:space="0" w:color="E5E7EB"/>
            <w:right w:val="single" w:sz="2" w:space="0" w:color="E5E7EB"/>
          </w:divBdr>
        </w:div>
        <w:div w:id="355891149">
          <w:marLeft w:val="0"/>
          <w:marRight w:val="0"/>
          <w:marTop w:val="0"/>
          <w:marBottom w:val="240"/>
          <w:divBdr>
            <w:top w:val="single" w:sz="2" w:space="0" w:color="E5E7EB"/>
            <w:left w:val="single" w:sz="2" w:space="0" w:color="E5E7EB"/>
            <w:bottom w:val="single" w:sz="2" w:space="0" w:color="E5E7EB"/>
            <w:right w:val="single" w:sz="2" w:space="0" w:color="E5E7EB"/>
          </w:divBdr>
        </w:div>
        <w:div w:id="462043049">
          <w:marLeft w:val="0"/>
          <w:marRight w:val="0"/>
          <w:marTop w:val="0"/>
          <w:marBottom w:val="240"/>
          <w:divBdr>
            <w:top w:val="single" w:sz="2" w:space="0" w:color="E5E7EB"/>
            <w:left w:val="single" w:sz="2" w:space="0" w:color="E5E7EB"/>
            <w:bottom w:val="single" w:sz="2" w:space="0" w:color="E5E7EB"/>
            <w:right w:val="single" w:sz="2" w:space="0" w:color="E5E7EB"/>
          </w:divBdr>
        </w:div>
        <w:div w:id="1804617185">
          <w:marLeft w:val="0"/>
          <w:marRight w:val="0"/>
          <w:marTop w:val="0"/>
          <w:marBottom w:val="240"/>
          <w:divBdr>
            <w:top w:val="single" w:sz="2" w:space="0" w:color="E5E7EB"/>
            <w:left w:val="single" w:sz="2" w:space="0" w:color="E5E7EB"/>
            <w:bottom w:val="single" w:sz="2" w:space="0" w:color="E5E7EB"/>
            <w:right w:val="single" w:sz="2" w:space="0" w:color="E5E7EB"/>
          </w:divBdr>
        </w:div>
        <w:div w:id="1835486488">
          <w:marLeft w:val="0"/>
          <w:marRight w:val="0"/>
          <w:marTop w:val="0"/>
          <w:marBottom w:val="240"/>
          <w:divBdr>
            <w:top w:val="single" w:sz="2" w:space="0" w:color="E5E7EB"/>
            <w:left w:val="single" w:sz="2" w:space="0" w:color="E5E7EB"/>
            <w:bottom w:val="single" w:sz="2" w:space="0" w:color="E5E7EB"/>
            <w:right w:val="single" w:sz="2" w:space="0" w:color="E5E7EB"/>
          </w:divBdr>
        </w:div>
        <w:div w:id="954212532">
          <w:marLeft w:val="0"/>
          <w:marRight w:val="0"/>
          <w:marTop w:val="0"/>
          <w:marBottom w:val="240"/>
          <w:divBdr>
            <w:top w:val="single" w:sz="2" w:space="0" w:color="E5E7EB"/>
            <w:left w:val="single" w:sz="2" w:space="0" w:color="E5E7EB"/>
            <w:bottom w:val="single" w:sz="2" w:space="0" w:color="E5E7EB"/>
            <w:right w:val="single" w:sz="2" w:space="0" w:color="E5E7EB"/>
          </w:divBdr>
        </w:div>
        <w:div w:id="545915454">
          <w:marLeft w:val="0"/>
          <w:marRight w:val="0"/>
          <w:marTop w:val="0"/>
          <w:marBottom w:val="240"/>
          <w:divBdr>
            <w:top w:val="single" w:sz="2" w:space="0" w:color="E5E7EB"/>
            <w:left w:val="single" w:sz="2" w:space="0" w:color="E5E7EB"/>
            <w:bottom w:val="single" w:sz="2" w:space="0" w:color="E5E7EB"/>
            <w:right w:val="single" w:sz="2" w:space="0" w:color="E5E7EB"/>
          </w:divBdr>
        </w:div>
        <w:div w:id="3091329">
          <w:marLeft w:val="0"/>
          <w:marRight w:val="0"/>
          <w:marTop w:val="0"/>
          <w:marBottom w:val="240"/>
          <w:divBdr>
            <w:top w:val="single" w:sz="2" w:space="0" w:color="E5E7EB"/>
            <w:left w:val="single" w:sz="2" w:space="0" w:color="E5E7EB"/>
            <w:bottom w:val="single" w:sz="2" w:space="0" w:color="E5E7EB"/>
            <w:right w:val="single" w:sz="2" w:space="0" w:color="E5E7EB"/>
          </w:divBdr>
        </w:div>
        <w:div w:id="230426485">
          <w:marLeft w:val="0"/>
          <w:marRight w:val="0"/>
          <w:marTop w:val="0"/>
          <w:marBottom w:val="240"/>
          <w:divBdr>
            <w:top w:val="single" w:sz="2" w:space="0" w:color="E5E7EB"/>
            <w:left w:val="single" w:sz="2" w:space="0" w:color="E5E7EB"/>
            <w:bottom w:val="single" w:sz="2" w:space="0" w:color="E5E7EB"/>
            <w:right w:val="single" w:sz="2" w:space="0" w:color="E5E7EB"/>
          </w:divBdr>
        </w:div>
        <w:div w:id="269555159">
          <w:marLeft w:val="0"/>
          <w:marRight w:val="0"/>
          <w:marTop w:val="0"/>
          <w:marBottom w:val="240"/>
          <w:divBdr>
            <w:top w:val="single" w:sz="2" w:space="0" w:color="E5E7EB"/>
            <w:left w:val="single" w:sz="2" w:space="0" w:color="E5E7EB"/>
            <w:bottom w:val="single" w:sz="2" w:space="0" w:color="E5E7EB"/>
            <w:right w:val="single" w:sz="2" w:space="0" w:color="E5E7EB"/>
          </w:divBdr>
        </w:div>
        <w:div w:id="187087071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8812236">
      <w:bodyDiv w:val="1"/>
      <w:marLeft w:val="0"/>
      <w:marRight w:val="0"/>
      <w:marTop w:val="0"/>
      <w:marBottom w:val="0"/>
      <w:divBdr>
        <w:top w:val="none" w:sz="0" w:space="0" w:color="auto"/>
        <w:left w:val="none" w:sz="0" w:space="0" w:color="auto"/>
        <w:bottom w:val="none" w:sz="0" w:space="0" w:color="auto"/>
        <w:right w:val="none" w:sz="0" w:space="0" w:color="auto"/>
      </w:divBdr>
      <w:divsChild>
        <w:div w:id="105928839">
          <w:blockQuote w:val="1"/>
          <w:marLeft w:val="0"/>
          <w:marRight w:val="0"/>
          <w:marTop w:val="0"/>
          <w:marBottom w:val="240"/>
          <w:divBdr>
            <w:top w:val="single" w:sz="2" w:space="0" w:color="E5E7EB"/>
            <w:left w:val="none" w:sz="0" w:space="0" w:color="auto"/>
            <w:bottom w:val="single" w:sz="2" w:space="0" w:color="E5E7EB"/>
            <w:right w:val="single" w:sz="2" w:space="12" w:color="E5E7EB"/>
          </w:divBdr>
        </w:div>
        <w:div w:id="1355109161">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867910563">
      <w:bodyDiv w:val="1"/>
      <w:marLeft w:val="0"/>
      <w:marRight w:val="0"/>
      <w:marTop w:val="0"/>
      <w:marBottom w:val="0"/>
      <w:divBdr>
        <w:top w:val="none" w:sz="0" w:space="0" w:color="auto"/>
        <w:left w:val="none" w:sz="0" w:space="0" w:color="auto"/>
        <w:bottom w:val="none" w:sz="0" w:space="0" w:color="auto"/>
        <w:right w:val="none" w:sz="0" w:space="0" w:color="auto"/>
      </w:divBdr>
      <w:divsChild>
        <w:div w:id="1060131771">
          <w:marLeft w:val="0"/>
          <w:marRight w:val="0"/>
          <w:marTop w:val="0"/>
          <w:marBottom w:val="240"/>
          <w:divBdr>
            <w:top w:val="single" w:sz="2" w:space="0" w:color="E5E7EB"/>
            <w:left w:val="single" w:sz="2" w:space="0" w:color="E5E7EB"/>
            <w:bottom w:val="single" w:sz="2" w:space="0" w:color="E5E7EB"/>
            <w:right w:val="single" w:sz="2" w:space="0" w:color="E5E7EB"/>
          </w:divBdr>
        </w:div>
        <w:div w:id="1450778252">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869827141">
      <w:bodyDiv w:val="1"/>
      <w:marLeft w:val="0"/>
      <w:marRight w:val="0"/>
      <w:marTop w:val="0"/>
      <w:marBottom w:val="0"/>
      <w:divBdr>
        <w:top w:val="none" w:sz="0" w:space="0" w:color="auto"/>
        <w:left w:val="none" w:sz="0" w:space="0" w:color="auto"/>
        <w:bottom w:val="none" w:sz="0" w:space="0" w:color="auto"/>
        <w:right w:val="none" w:sz="0" w:space="0" w:color="auto"/>
      </w:divBdr>
      <w:divsChild>
        <w:div w:id="1102456114">
          <w:blockQuote w:val="1"/>
          <w:marLeft w:val="0"/>
          <w:marRight w:val="0"/>
          <w:marTop w:val="0"/>
          <w:marBottom w:val="240"/>
          <w:divBdr>
            <w:top w:val="single" w:sz="2" w:space="0" w:color="E5E7EB"/>
            <w:left w:val="none" w:sz="0" w:space="0" w:color="auto"/>
            <w:bottom w:val="single" w:sz="2" w:space="0" w:color="E5E7EB"/>
            <w:right w:val="single" w:sz="2" w:space="12" w:color="E5E7EB"/>
          </w:divBdr>
        </w:div>
      </w:divsChild>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040887905">
      <w:bodyDiv w:val="1"/>
      <w:marLeft w:val="0"/>
      <w:marRight w:val="0"/>
      <w:marTop w:val="0"/>
      <w:marBottom w:val="0"/>
      <w:divBdr>
        <w:top w:val="none" w:sz="0" w:space="0" w:color="auto"/>
        <w:left w:val="none" w:sz="0" w:space="0" w:color="auto"/>
        <w:bottom w:val="none" w:sz="0" w:space="0" w:color="auto"/>
        <w:right w:val="none" w:sz="0" w:space="0" w:color="auto"/>
      </w:divBdr>
      <w:divsChild>
        <w:div w:id="22873270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2067029832">
      <w:bodyDiv w:val="1"/>
      <w:marLeft w:val="0"/>
      <w:marRight w:val="0"/>
      <w:marTop w:val="0"/>
      <w:marBottom w:val="0"/>
      <w:divBdr>
        <w:top w:val="none" w:sz="0" w:space="0" w:color="auto"/>
        <w:left w:val="none" w:sz="0" w:space="0" w:color="auto"/>
        <w:bottom w:val="none" w:sz="0" w:space="0" w:color="auto"/>
        <w:right w:val="none" w:sz="0" w:space="0" w:color="auto"/>
      </w:divBdr>
    </w:div>
    <w:div w:id="2109499629">
      <w:bodyDiv w:val="1"/>
      <w:marLeft w:val="0"/>
      <w:marRight w:val="0"/>
      <w:marTop w:val="0"/>
      <w:marBottom w:val="0"/>
      <w:divBdr>
        <w:top w:val="none" w:sz="0" w:space="0" w:color="auto"/>
        <w:left w:val="none" w:sz="0" w:space="0" w:color="auto"/>
        <w:bottom w:val="none" w:sz="0" w:space="0" w:color="auto"/>
        <w:right w:val="none" w:sz="0" w:space="0" w:color="auto"/>
      </w:divBdr>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no.land/std/http/file_server.ts" TargetMode="External"/><Relationship Id="rId21" Type="http://schemas.openxmlformats.org/officeDocument/2006/relationships/hyperlink" Target="https://deno.land/manual/getting_started/installation" TargetMode="External"/><Relationship Id="rId42" Type="http://schemas.openxmlformats.org/officeDocument/2006/relationships/image" Target="media/image2.png"/><Relationship Id="rId63" Type="http://schemas.openxmlformats.org/officeDocument/2006/relationships/hyperlink" Target="https://deno.com/deploy/docs/tutorial-dynamodb" TargetMode="External"/><Relationship Id="rId84" Type="http://schemas.openxmlformats.org/officeDocument/2006/relationships/hyperlink" Target="https://console.firebase.google.com/" TargetMode="External"/><Relationship Id="rId138" Type="http://schemas.openxmlformats.org/officeDocument/2006/relationships/hyperlink" Target="https://deno.com/deploy/docs/playgrounds" TargetMode="External"/><Relationship Id="rId159" Type="http://schemas.openxmlformats.org/officeDocument/2006/relationships/hyperlink" Target="mailto:privacy@deno.com" TargetMode="External"/><Relationship Id="rId170" Type="http://schemas.openxmlformats.org/officeDocument/2006/relationships/hyperlink" Target="https://developer.mozilla.org/en-US/docs/Web/API/TextEncoder" TargetMode="External"/><Relationship Id="rId191" Type="http://schemas.openxmlformats.org/officeDocument/2006/relationships/hyperlink" Target="https://doc.deno.land/deno/stable/~/Deno.readFile" TargetMode="External"/><Relationship Id="rId205" Type="http://schemas.openxmlformats.org/officeDocument/2006/relationships/hyperlink" Target="https://github.com/lucacasonato/deploy_chat" TargetMode="External"/><Relationship Id="rId226" Type="http://schemas.openxmlformats.org/officeDocument/2006/relationships/hyperlink" Target="https://deno.com/deploy/docs/runtime-response" TargetMode="External"/><Relationship Id="rId247" Type="http://schemas.openxmlformats.org/officeDocument/2006/relationships/hyperlink" Target="https://deno.com/deploy/docs/runtime-fs" TargetMode="External"/><Relationship Id="rId107" Type="http://schemas.openxmlformats.org/officeDocument/2006/relationships/hyperlink" Target="https://deno.com/deploy/docs/playgrounds" TargetMode="External"/><Relationship Id="rId268" Type="http://schemas.openxmlformats.org/officeDocument/2006/relationships/hyperlink" Target="https://oakserver.github.io/oak/deploy" TargetMode="External"/><Relationship Id="rId11" Type="http://schemas.openxmlformats.org/officeDocument/2006/relationships/hyperlink" Target="https://deno.land/std@0.140.0/http/server.ts" TargetMode="External"/><Relationship Id="rId32" Type="http://schemas.openxmlformats.org/officeDocument/2006/relationships/hyperlink" Target="https://supabase.com/" TargetMode="External"/><Relationship Id="rId53" Type="http://schemas.openxmlformats.org/officeDocument/2006/relationships/hyperlink" Target="https://dash.deno.com/new" TargetMode="External"/><Relationship Id="rId74" Type="http://schemas.openxmlformats.org/officeDocument/2006/relationships/hyperlink" Target="https://deno.com/deploy/docs/tutorial-firebase" TargetMode="External"/><Relationship Id="rId128" Type="http://schemas.openxmlformats.org/officeDocument/2006/relationships/hyperlink" Target="https://deno.com/deploy/docs/projects" TargetMode="External"/><Relationship Id="rId149" Type="http://schemas.openxmlformats.org/officeDocument/2006/relationships/hyperlink" Target="https://developer.mozilla.org/en-US/docs/Web/HTTP/Headers/Cache-Control" TargetMode="External"/><Relationship Id="rId5" Type="http://schemas.openxmlformats.org/officeDocument/2006/relationships/webSettings" Target="webSettings.xml"/><Relationship Id="rId95" Type="http://schemas.openxmlformats.org/officeDocument/2006/relationships/hyperlink" Target="https://deno.com/deploy/docs/examples" TargetMode="External"/><Relationship Id="rId160" Type="http://schemas.openxmlformats.org/officeDocument/2006/relationships/hyperlink" Target="mailto:privacy@deno.com" TargetMode="External"/><Relationship Id="rId181" Type="http://schemas.openxmlformats.org/officeDocument/2006/relationships/hyperlink" Target="https://deno.land/manual/linking_to_external_code/import_maps" TargetMode="External"/><Relationship Id="rId216" Type="http://schemas.openxmlformats.org/officeDocument/2006/relationships/hyperlink" Target="https://deno.com/deploy/docs/example-outbound" TargetMode="External"/><Relationship Id="rId237" Type="http://schemas.openxmlformats.org/officeDocument/2006/relationships/hyperlink" Target="https://deno.com/deploy/docs/runtime-headers" TargetMode="External"/><Relationship Id="rId258" Type="http://schemas.openxmlformats.org/officeDocument/2006/relationships/hyperlink" Target="https://deno.com/deploy/docs/runtime-fs" TargetMode="External"/><Relationship Id="rId279" Type="http://schemas.openxmlformats.org/officeDocument/2006/relationships/footer" Target="footer1.xml"/><Relationship Id="rId22" Type="http://schemas.openxmlformats.org/officeDocument/2006/relationships/hyperlink" Target="https://deno.land/manual/getting_started" TargetMode="External"/><Relationship Id="rId43" Type="http://schemas.openxmlformats.org/officeDocument/2006/relationships/hyperlink" Target="https://discord.gg/deno" TargetMode="External"/><Relationship Id="rId64" Type="http://schemas.openxmlformats.org/officeDocument/2006/relationships/hyperlink" Target="https://console.aws.amazon.com/iam/" TargetMode="External"/><Relationship Id="rId118" Type="http://schemas.openxmlformats.org/officeDocument/2006/relationships/hyperlink" Target="https://github.com/denoland/deployctl/blob/main/action/README.md" TargetMode="External"/><Relationship Id="rId139" Type="http://schemas.openxmlformats.org/officeDocument/2006/relationships/hyperlink" Target="https://deno.com/deploy/docs/playgrounds" TargetMode="External"/><Relationship Id="rId85" Type="http://schemas.openxmlformats.org/officeDocument/2006/relationships/hyperlink" Target="https://deno.com/deploy/docs/resources-frameworks" TargetMode="External"/><Relationship Id="rId150" Type="http://schemas.openxmlformats.org/officeDocument/2006/relationships/hyperlink" Target="https://developer.mozilla.org/en-US/docs/Web/HTTP/Headers/Cache-Control" TargetMode="External"/><Relationship Id="rId171" Type="http://schemas.openxmlformats.org/officeDocument/2006/relationships/hyperlink" Target="https://developer.mozilla.org/en-US/docs/Web/API/TextDecoder" TargetMode="External"/><Relationship Id="rId192" Type="http://schemas.openxmlformats.org/officeDocument/2006/relationships/hyperlink" Target="https://doc.deno.land/deno/stable/~/Deno.readTextFile" TargetMode="External"/><Relationship Id="rId206" Type="http://schemas.openxmlformats.org/officeDocument/2006/relationships/hyperlink" Target="https://denochat.deno.dev/" TargetMode="External"/><Relationship Id="rId227" Type="http://schemas.openxmlformats.org/officeDocument/2006/relationships/hyperlink" Target="https://developer.mozilla.org/en-US/docs/Web/API/Response" TargetMode="External"/><Relationship Id="rId248" Type="http://schemas.openxmlformats.org/officeDocument/2006/relationships/hyperlink" Target="https://deno.com/deploy/docs/runtime-fs" TargetMode="External"/><Relationship Id="rId269" Type="http://schemas.openxmlformats.org/officeDocument/2006/relationships/hyperlink" Target="https://crux.land/router@0.0.5" TargetMode="External"/><Relationship Id="rId12" Type="http://schemas.openxmlformats.org/officeDocument/2006/relationships/hyperlink" Target="https://deno.com/deploy/docs/runtime-request" TargetMode="External"/><Relationship Id="rId33" Type="http://schemas.openxmlformats.org/officeDocument/2006/relationships/hyperlink" Target="https://app.supabase.io/" TargetMode="External"/><Relationship Id="rId108" Type="http://schemas.openxmlformats.org/officeDocument/2006/relationships/hyperlink" Target="https://deno.com/deploy/docs/playgrounds" TargetMode="External"/><Relationship Id="rId129" Type="http://schemas.openxmlformats.org/officeDocument/2006/relationships/hyperlink" Target="https://dash.deno.com/new" TargetMode="External"/><Relationship Id="rId280" Type="http://schemas.openxmlformats.org/officeDocument/2006/relationships/footer" Target="footer2.xml"/><Relationship Id="rId54" Type="http://schemas.openxmlformats.org/officeDocument/2006/relationships/hyperlink" Target="https://gist.github.com/new" TargetMode="External"/><Relationship Id="rId75" Type="http://schemas.openxmlformats.org/officeDocument/2006/relationships/hyperlink" Target="https://console.firebase.google.com/" TargetMode="External"/><Relationship Id="rId96" Type="http://schemas.openxmlformats.org/officeDocument/2006/relationships/hyperlink" Target="https://deno.com/deploy/docs/examples" TargetMode="External"/><Relationship Id="rId140" Type="http://schemas.openxmlformats.org/officeDocument/2006/relationships/hyperlink" Target="https://dash.deno.com/projects" TargetMode="External"/><Relationship Id="rId161" Type="http://schemas.openxmlformats.org/officeDocument/2006/relationships/hyperlink" Target="mailto:privacy@deno.com" TargetMode="External"/><Relationship Id="rId182" Type="http://schemas.openxmlformats.org/officeDocument/2006/relationships/hyperlink" Target="https://github.com/denoland/deployctl" TargetMode="External"/><Relationship Id="rId217" Type="http://schemas.openxmlformats.org/officeDocument/2006/relationships/hyperlink" Target="https://deno.com/deploy/docs/runtime-request" TargetMode="External"/><Relationship Id="rId6" Type="http://schemas.openxmlformats.org/officeDocument/2006/relationships/footnotes" Target="footnotes.xml"/><Relationship Id="rId238" Type="http://schemas.openxmlformats.org/officeDocument/2006/relationships/hyperlink" Target="https://deno.com/deploy/docs/runtime-headers" TargetMode="External"/><Relationship Id="rId259" Type="http://schemas.openxmlformats.org/officeDocument/2006/relationships/hyperlink" Target="https://doc.deno.land/deno/stable/~/Deno.File" TargetMode="External"/><Relationship Id="rId23" Type="http://schemas.openxmlformats.org/officeDocument/2006/relationships/hyperlink" Target="https://deno.com/deploy/docs/tutorial-postgres" TargetMode="External"/><Relationship Id="rId119" Type="http://schemas.openxmlformats.org/officeDocument/2006/relationships/hyperlink" Target="https://deno.com/deploy/docs/projects" TargetMode="External"/><Relationship Id="rId270" Type="http://schemas.openxmlformats.org/officeDocument/2006/relationships/hyperlink" Target="https://github.com/denosaurs" TargetMode="External"/><Relationship Id="rId44" Type="http://schemas.openxmlformats.org/officeDocument/2006/relationships/hyperlink" Target="https://deno.com/deploy/docs/tutorial-faunadb" TargetMode="External"/><Relationship Id="rId65" Type="http://schemas.openxmlformats.org/officeDocument/2006/relationships/hyperlink" Target="https://console.aws.amazon.com/dynamodb" TargetMode="External"/><Relationship Id="rId86" Type="http://schemas.openxmlformats.org/officeDocument/2006/relationships/hyperlink" Target="https://dash.deno.com/new" TargetMode="External"/><Relationship Id="rId130" Type="http://schemas.openxmlformats.org/officeDocument/2006/relationships/hyperlink" Target="https://hello.deno.dev/" TargetMode="External"/><Relationship Id="rId151" Type="http://schemas.openxmlformats.org/officeDocument/2006/relationships/hyperlink" Target="https://deno.com/deploy/docs/regions" TargetMode="External"/><Relationship Id="rId172" Type="http://schemas.openxmlformats.org/officeDocument/2006/relationships/hyperlink" Target="https://developer.mozilla.org/en-US/docs/Web/API/TextEncoderStream" TargetMode="External"/><Relationship Id="rId193" Type="http://schemas.openxmlformats.org/officeDocument/2006/relationships/hyperlink" Target="https://doc.deno.land/deno/stable/~/Deno.open" TargetMode="External"/><Relationship Id="rId202" Type="http://schemas.openxmlformats.org/officeDocument/2006/relationships/hyperlink" Target="https://deno.com/deploy/docs/runtime-broadcast-channel" TargetMode="External"/><Relationship Id="rId207" Type="http://schemas.openxmlformats.org/officeDocument/2006/relationships/hyperlink" Target="https://deno.com/deploy/docs/runtime-fetch" TargetMode="External"/><Relationship Id="rId223" Type="http://schemas.openxmlformats.org/officeDocument/2006/relationships/hyperlink" Target="https://deno.com/deploy/docs/runtime-request" TargetMode="External"/><Relationship Id="rId228" Type="http://schemas.openxmlformats.org/officeDocument/2006/relationships/hyperlink" Target="https://deno.com/deploy/docs/runtime-response" TargetMode="External"/><Relationship Id="rId244" Type="http://schemas.openxmlformats.org/officeDocument/2006/relationships/hyperlink" Target="https://deno.com/deploy/docs/runtime-fs" TargetMode="External"/><Relationship Id="rId249" Type="http://schemas.openxmlformats.org/officeDocument/2006/relationships/hyperlink" Target="https://deno.com/deploy/docs/runtime-fs" TargetMode="External"/><Relationship Id="rId13" Type="http://schemas.openxmlformats.org/officeDocument/2006/relationships/hyperlink" Target="https://doc.deno.land/https/deno.land%2Fstd%2Fhttp%2Fserver.ts" TargetMode="External"/><Relationship Id="rId18" Type="http://schemas.openxmlformats.org/officeDocument/2006/relationships/hyperlink" Target="https://deno.com/deploy/docs/serve-static-assets" TargetMode="External"/><Relationship Id="rId39" Type="http://schemas.openxmlformats.org/officeDocument/2006/relationships/hyperlink" Target="https://deno.com/deploy/docs/tutorial-discord-slash" TargetMode="External"/><Relationship Id="rId109" Type="http://schemas.openxmlformats.org/officeDocument/2006/relationships/hyperlink" Target="https://deno.com/deploy/docs/projects" TargetMode="External"/><Relationship Id="rId260" Type="http://schemas.openxmlformats.org/officeDocument/2006/relationships/hyperlink" Target="https://deno.com/deploy/docs/runtime-fs" TargetMode="External"/><Relationship Id="rId265" Type="http://schemas.openxmlformats.org/officeDocument/2006/relationships/hyperlink" Target="https://doc.deno.land/deno/stable/~/Deno.realPath" TargetMode="External"/><Relationship Id="rId281" Type="http://schemas.openxmlformats.org/officeDocument/2006/relationships/fontTable" Target="fontTable.xml"/><Relationship Id="rId34" Type="http://schemas.openxmlformats.org/officeDocument/2006/relationships/hyperlink" Target="https://dash.deno.com/projects" TargetMode="External"/><Relationship Id="rId50" Type="http://schemas.openxmlformats.org/officeDocument/2006/relationships/hyperlink" Target="https://deno.land/" TargetMode="External"/><Relationship Id="rId55" Type="http://schemas.openxmlformats.org/officeDocument/2006/relationships/hyperlink" Target="https://deno.com/examples/fauna.ts" TargetMode="External"/><Relationship Id="rId76" Type="http://schemas.openxmlformats.org/officeDocument/2006/relationships/hyperlink" Target="https://gist.github.com/" TargetMode="External"/><Relationship Id="rId97" Type="http://schemas.openxmlformats.org/officeDocument/2006/relationships/hyperlink" Target="https://deno.com/deploy/docs/examples" TargetMode="External"/><Relationship Id="rId104" Type="http://schemas.openxmlformats.org/officeDocument/2006/relationships/hyperlink" Target="https://deno.com/deploy/docs/deployments" TargetMode="External"/><Relationship Id="rId120" Type="http://schemas.openxmlformats.org/officeDocument/2006/relationships/hyperlink" Target="https://deno.com/deploy/docs/deployments" TargetMode="External"/><Relationship Id="rId125" Type="http://schemas.openxmlformats.org/officeDocument/2006/relationships/hyperlink" Target="https://deno.com/deploy/docs/projects" TargetMode="External"/><Relationship Id="rId141" Type="http://schemas.openxmlformats.org/officeDocument/2006/relationships/hyperlink" Target="https://deno.com/deploy/docs/organizations" TargetMode="External"/><Relationship Id="rId146" Type="http://schemas.openxmlformats.org/officeDocument/2006/relationships/hyperlink" Target="https://github.com/jshttp/mime-db/blob/master/db.json" TargetMode="External"/><Relationship Id="rId167" Type="http://schemas.openxmlformats.org/officeDocument/2006/relationships/hyperlink" Target="https://developer.mozilla.org/en-US/docs/Web/API/WindowOrWorkerGlobalScope/atob" TargetMode="External"/><Relationship Id="rId188" Type="http://schemas.openxmlformats.org/officeDocument/2006/relationships/hyperlink" Target="https://doc.deno.land/deno/stable/~/Deno.resolveDns" TargetMode="External"/><Relationship Id="rId7" Type="http://schemas.openxmlformats.org/officeDocument/2006/relationships/endnotes" Target="endnotes.xml"/><Relationship Id="rId71" Type="http://schemas.openxmlformats.org/officeDocument/2006/relationships/hyperlink" Target="https://deno.com/deploy/docs/tutorial-firebase" TargetMode="External"/><Relationship Id="rId92" Type="http://schemas.openxmlformats.org/officeDocument/2006/relationships/hyperlink" Target="https://deno.com/deploy/docs/examples" TargetMode="External"/><Relationship Id="rId162" Type="http://schemas.openxmlformats.org/officeDocument/2006/relationships/hyperlink" Target="mailto:privacy@deno.com" TargetMode="External"/><Relationship Id="rId183" Type="http://schemas.openxmlformats.org/officeDocument/2006/relationships/hyperlink" Target="https://github.com/denoland/deployctl/blob/main/action/README.md" TargetMode="External"/><Relationship Id="rId213" Type="http://schemas.openxmlformats.org/officeDocument/2006/relationships/hyperlink" Target="https://deno.com/deploy/docs/runtime-request" TargetMode="External"/><Relationship Id="rId218" Type="http://schemas.openxmlformats.org/officeDocument/2006/relationships/hyperlink" Target="https://developer.mozilla.org/en-US/docs/Web/API/Request" TargetMode="External"/><Relationship Id="rId234" Type="http://schemas.openxmlformats.org/officeDocument/2006/relationships/hyperlink" Target="https://developer.mozilla.org/en-US/docs/Web/API/Headers" TargetMode="External"/><Relationship Id="rId239" Type="http://schemas.openxmlformats.org/officeDocument/2006/relationships/hyperlink" Target="https://deno.com/deploy/docs/runtime-sockets" TargetMode="External"/><Relationship Id="rId2" Type="http://schemas.openxmlformats.org/officeDocument/2006/relationships/numbering" Target="numbering.xml"/><Relationship Id="rId29" Type="http://schemas.openxmlformats.org/officeDocument/2006/relationships/hyperlink" Target="https://deno.com/deploy" TargetMode="External"/><Relationship Id="rId250" Type="http://schemas.openxmlformats.org/officeDocument/2006/relationships/hyperlink" Target="https://deno.com/deploy/docs/runtime-fs" TargetMode="External"/><Relationship Id="rId255" Type="http://schemas.openxmlformats.org/officeDocument/2006/relationships/hyperlink" Target="https://deno.com/deploy/docs/runtime-fs" TargetMode="External"/><Relationship Id="rId271" Type="http://schemas.openxmlformats.org/officeDocument/2006/relationships/hyperlink" Target="https://doc.deno.land/https/crux.land/router@0.0.5" TargetMode="External"/><Relationship Id="rId276" Type="http://schemas.openxmlformats.org/officeDocument/2006/relationships/hyperlink" Target="https://github.com/lucacasonato/fresh/tree/main/examples/counter" TargetMode="External"/><Relationship Id="rId24" Type="http://schemas.openxmlformats.org/officeDocument/2006/relationships/hyperlink" Target="https://deno.com/deploy/docs/tutorial-postgres" TargetMode="External"/><Relationship Id="rId40" Type="http://schemas.openxmlformats.org/officeDocument/2006/relationships/hyperlink" Target="https://discord.com/developers/applications" TargetMode="External"/><Relationship Id="rId45" Type="http://schemas.openxmlformats.org/officeDocument/2006/relationships/hyperlink" Target="https://fauna.com/" TargetMode="External"/><Relationship Id="rId66" Type="http://schemas.openxmlformats.org/officeDocument/2006/relationships/hyperlink" Target="https://dash.deno.com/new" TargetMode="External"/><Relationship Id="rId87" Type="http://schemas.openxmlformats.org/officeDocument/2006/relationships/hyperlink" Target="https://gist.github.com/new" TargetMode="External"/><Relationship Id="rId110" Type="http://schemas.openxmlformats.org/officeDocument/2006/relationships/hyperlink" Target="https://deno.com/deploy/docs/deployctl" TargetMode="External"/><Relationship Id="rId115" Type="http://schemas.openxmlformats.org/officeDocument/2006/relationships/hyperlink" Target="https://github.com/denoland/deployctl/blob/main/action/README.md" TargetMode="External"/><Relationship Id="rId131" Type="http://schemas.openxmlformats.org/officeDocument/2006/relationships/hyperlink" Target="https://letsencrypt.org/" TargetMode="External"/><Relationship Id="rId136" Type="http://schemas.openxmlformats.org/officeDocument/2006/relationships/hyperlink" Target="https://deno.com/deploy/docs/playgrounds" TargetMode="External"/><Relationship Id="rId157" Type="http://schemas.openxmlformats.org/officeDocument/2006/relationships/hyperlink" Target="https://deno.com/deploy/docs/fair-use-policy" TargetMode="External"/><Relationship Id="rId178" Type="http://schemas.openxmlformats.org/officeDocument/2006/relationships/hyperlink" Target="https://developer.mozilla.org/en-US/docs/Web/API/WindowOrWorkerGlobalScope/setTimeout" TargetMode="External"/><Relationship Id="rId61" Type="http://schemas.openxmlformats.org/officeDocument/2006/relationships/hyperlink" Target="https://deno.com/deploy/docs/tutorial-dynamodb" TargetMode="External"/><Relationship Id="rId82" Type="http://schemas.openxmlformats.org/officeDocument/2006/relationships/hyperlink" Target="https://firebase.google.com/docs/auth" TargetMode="External"/><Relationship Id="rId152" Type="http://schemas.openxmlformats.org/officeDocument/2006/relationships/hyperlink" Target="https://deno.com/deploy/docs/pricing-and-limits" TargetMode="External"/><Relationship Id="rId173" Type="http://schemas.openxmlformats.org/officeDocument/2006/relationships/hyperlink" Target="https://developer.mozilla.org/en-US/docs/Web/API/TextDecoderStream" TargetMode="External"/><Relationship Id="rId194" Type="http://schemas.openxmlformats.org/officeDocument/2006/relationships/hyperlink" Target="https://doc.deno.land/deno/stable/~/Deno.stat" TargetMode="External"/><Relationship Id="rId199" Type="http://schemas.openxmlformats.org/officeDocument/2006/relationships/hyperlink" Target="https://deno.com/deploy/docs/runtime-broadcast-channel" TargetMode="External"/><Relationship Id="rId203" Type="http://schemas.openxmlformats.org/officeDocument/2006/relationships/hyperlink" Target="https://deno.com/deploy/docs/runtime-broadcast-channel" TargetMode="External"/><Relationship Id="rId208" Type="http://schemas.openxmlformats.org/officeDocument/2006/relationships/hyperlink" Target="https://developer.mozilla.org/en-US/docs/Web/API/Fetch_API" TargetMode="External"/><Relationship Id="rId229" Type="http://schemas.openxmlformats.org/officeDocument/2006/relationships/hyperlink" Target="https://deno.com/deploy/docs/runtime-response" TargetMode="External"/><Relationship Id="rId19" Type="http://schemas.openxmlformats.org/officeDocument/2006/relationships/hyperlink" Target="https://deno.com/deploy/docs/runtime-fs" TargetMode="External"/><Relationship Id="rId224" Type="http://schemas.openxmlformats.org/officeDocument/2006/relationships/hyperlink" Target="https://deno.com/deploy/docs/runtime-request" TargetMode="External"/><Relationship Id="rId240" Type="http://schemas.openxmlformats.org/officeDocument/2006/relationships/hyperlink" Target="https://doc.deno.land/deno/stable/~/Deno.connect" TargetMode="External"/><Relationship Id="rId245" Type="http://schemas.openxmlformats.org/officeDocument/2006/relationships/hyperlink" Target="https://deno.com/deploy/docs/runtime-fs" TargetMode="External"/><Relationship Id="rId261" Type="http://schemas.openxmlformats.org/officeDocument/2006/relationships/hyperlink" Target="https://doc.deno.land/deno/stable/~/Deno.stat" TargetMode="External"/><Relationship Id="rId266" Type="http://schemas.openxmlformats.org/officeDocument/2006/relationships/hyperlink" Target="https://deno.com/deploy/docs/resources-frameworks" TargetMode="External"/><Relationship Id="rId14" Type="http://schemas.openxmlformats.org/officeDocument/2006/relationships/hyperlink" Target="https://deno.com/deploy/docs/runtime-response" TargetMode="External"/><Relationship Id="rId30" Type="http://schemas.openxmlformats.org/officeDocument/2006/relationships/hyperlink" Target="https://curl.se/" TargetMode="External"/><Relationship Id="rId35" Type="http://schemas.openxmlformats.org/officeDocument/2006/relationships/hyperlink" Target="https://developer.mozilla.org/en-US/docs/Web/API/URL_Pattern_API" TargetMode="External"/><Relationship Id="rId56" Type="http://schemas.openxmlformats.org/officeDocument/2006/relationships/hyperlink" Target="https://dash.deno.com/login?redirect=%2Fnew" TargetMode="External"/><Relationship Id="rId77" Type="http://schemas.openxmlformats.org/officeDocument/2006/relationships/hyperlink" Target="https://dash.deno.com/" TargetMode="External"/><Relationship Id="rId100" Type="http://schemas.openxmlformats.org/officeDocument/2006/relationships/hyperlink" Target="https://deno.com/deploy/docs/deployments" TargetMode="External"/><Relationship Id="rId105" Type="http://schemas.openxmlformats.org/officeDocument/2006/relationships/hyperlink" Target="https://deno.com/deploy/docs/deployments" TargetMode="External"/><Relationship Id="rId126" Type="http://schemas.openxmlformats.org/officeDocument/2006/relationships/hyperlink" Target="https://deno.com/deploy/docs/projects" TargetMode="External"/><Relationship Id="rId147" Type="http://schemas.openxmlformats.org/officeDocument/2006/relationships/hyperlink" Target="https://developer.mozilla.org/en-US/docs/Web/HTTP/Headers/Content-Encoding" TargetMode="External"/><Relationship Id="rId168" Type="http://schemas.openxmlformats.org/officeDocument/2006/relationships/hyperlink" Target="https://developer.mozilla.org/en-US/docs/Web/API/WindowOrWorkerGlobalScope/btoa" TargetMode="External"/><Relationship Id="rId282" Type="http://schemas.openxmlformats.org/officeDocument/2006/relationships/theme" Target="theme/theme1.xml"/><Relationship Id="rId8" Type="http://schemas.openxmlformats.org/officeDocument/2006/relationships/hyperlink" Target="https://deno.com/deploy/docs/hello-world" TargetMode="External"/><Relationship Id="rId51" Type="http://schemas.openxmlformats.org/officeDocument/2006/relationships/hyperlink" Target="https://dashboard.fauna.com/" TargetMode="External"/><Relationship Id="rId72" Type="http://schemas.openxmlformats.org/officeDocument/2006/relationships/hyperlink" Target="https://deno.com/deploy/docs/tutorial-firebase" TargetMode="External"/><Relationship Id="rId93" Type="http://schemas.openxmlformats.org/officeDocument/2006/relationships/hyperlink" Target="https://deno.com/deploy/docs/examples" TargetMode="External"/><Relationship Id="rId98" Type="http://schemas.openxmlformats.org/officeDocument/2006/relationships/hyperlink" Target="https://deno.com/deploy/docs/deployments" TargetMode="External"/><Relationship Id="rId121" Type="http://schemas.openxmlformats.org/officeDocument/2006/relationships/hyperlink" Target="https://deno.com/deploy/docs/projects" TargetMode="External"/><Relationship Id="rId142" Type="http://schemas.openxmlformats.org/officeDocument/2006/relationships/hyperlink" Target="https://dash.deno.com/signin" TargetMode="External"/><Relationship Id="rId163" Type="http://schemas.openxmlformats.org/officeDocument/2006/relationships/hyperlink" Target="https://deno.com/deploy/docs/security" TargetMode="External"/><Relationship Id="rId184" Type="http://schemas.openxmlformats.org/officeDocument/2006/relationships/hyperlink" Target="https://doc.deno.land/deno/stable/~/Deno.env" TargetMode="External"/><Relationship Id="rId189" Type="http://schemas.openxmlformats.org/officeDocument/2006/relationships/hyperlink" Target="https://doc.deno.land/deno/stable/~/Deno.cwd" TargetMode="External"/><Relationship Id="rId219" Type="http://schemas.openxmlformats.org/officeDocument/2006/relationships/hyperlink" Target="https://deno.com/deploy/docs/runtime-request" TargetMode="External"/><Relationship Id="rId3" Type="http://schemas.openxmlformats.org/officeDocument/2006/relationships/styles" Target="styles.xml"/><Relationship Id="rId214" Type="http://schemas.openxmlformats.org/officeDocument/2006/relationships/hyperlink" Target="https://deno.com/deploy/docs/runtime-request" TargetMode="External"/><Relationship Id="rId230" Type="http://schemas.openxmlformats.org/officeDocument/2006/relationships/hyperlink" Target="https://deno.com/deploy/docs/runtime-response" TargetMode="External"/><Relationship Id="rId235" Type="http://schemas.openxmlformats.org/officeDocument/2006/relationships/hyperlink" Target="https://deno.com/deploy/docs/runtime-headers" TargetMode="External"/><Relationship Id="rId251" Type="http://schemas.openxmlformats.org/officeDocument/2006/relationships/hyperlink" Target="https://doc.deno.land/deno/stable/~/Deno.readDir" TargetMode="External"/><Relationship Id="rId256" Type="http://schemas.openxmlformats.org/officeDocument/2006/relationships/hyperlink" Target="https://doc.deno.land/deno/stable/~/Deno.open" TargetMode="External"/><Relationship Id="rId277" Type="http://schemas.openxmlformats.org/officeDocument/2006/relationships/header" Target="header1.xml"/><Relationship Id="rId25" Type="http://schemas.openxmlformats.org/officeDocument/2006/relationships/hyperlink" Target="https://deno.com/deploy/docs/tutorial-postgres" TargetMode="External"/><Relationship Id="rId46" Type="http://schemas.openxmlformats.org/officeDocument/2006/relationships/hyperlink" Target="https://deno.com/deploy/docs/tutorial-faunadb" TargetMode="External"/><Relationship Id="rId67" Type="http://schemas.openxmlformats.org/officeDocument/2006/relationships/hyperlink" Target="https://gist.github.com/new" TargetMode="External"/><Relationship Id="rId116" Type="http://schemas.openxmlformats.org/officeDocument/2006/relationships/hyperlink" Target="https://dash.deno.com/" TargetMode="External"/><Relationship Id="rId137" Type="http://schemas.openxmlformats.org/officeDocument/2006/relationships/hyperlink" Target="https://deno.com/deploy/docs/playgrounds" TargetMode="External"/><Relationship Id="rId158" Type="http://schemas.openxmlformats.org/officeDocument/2006/relationships/hyperlink" Target="https://deno.com/deploy/docs/privacy-policy" TargetMode="External"/><Relationship Id="rId272" Type="http://schemas.openxmlformats.org/officeDocument/2006/relationships/hyperlink" Target="https://crux.land/nanossr@0.0.1" TargetMode="External"/><Relationship Id="rId20" Type="http://schemas.openxmlformats.org/officeDocument/2006/relationships/hyperlink" Target="https://deno.com/deploy/docs/running-scripts-locally" TargetMode="External"/><Relationship Id="rId41" Type="http://schemas.openxmlformats.org/officeDocument/2006/relationships/image" Target="media/image1.png"/><Relationship Id="rId62" Type="http://schemas.openxmlformats.org/officeDocument/2006/relationships/hyperlink" Target="https://deno.com/deploy/docs/tutorial-dynamodb" TargetMode="External"/><Relationship Id="rId83" Type="http://schemas.openxmlformats.org/officeDocument/2006/relationships/hyperlink" Target="https://firebase.google.com/" TargetMode="External"/><Relationship Id="rId88" Type="http://schemas.openxmlformats.org/officeDocument/2006/relationships/hyperlink" Target="https://deno.com/examples/firebase.js" TargetMode="External"/><Relationship Id="rId111" Type="http://schemas.openxmlformats.org/officeDocument/2006/relationships/hyperlink" Target="https://deno.com/deploy/docs/deployctl" TargetMode="External"/><Relationship Id="rId132" Type="http://schemas.openxmlformats.org/officeDocument/2006/relationships/hyperlink" Target="https://deno.com/deploy/docs/regions" TargetMode="External"/><Relationship Id="rId153" Type="http://schemas.openxmlformats.org/officeDocument/2006/relationships/hyperlink" Target="https://deno.com/deploy/pricing" TargetMode="External"/><Relationship Id="rId174" Type="http://schemas.openxmlformats.org/officeDocument/2006/relationships/hyperlink" Target="https://developer.mozilla.org/en-US/docs/Web/API/Performance" TargetMode="External"/><Relationship Id="rId179" Type="http://schemas.openxmlformats.org/officeDocument/2006/relationships/hyperlink" Target="https://developer.mozilla.org/en-US/docs/Web/API/Streams_API" TargetMode="External"/><Relationship Id="rId195" Type="http://schemas.openxmlformats.org/officeDocument/2006/relationships/hyperlink" Target="https://doc.deno.land/deno/stable/~/Deno.lstat" TargetMode="External"/><Relationship Id="rId209" Type="http://schemas.openxmlformats.org/officeDocument/2006/relationships/hyperlink" Target="https://deno.com/deploy/docs/runtime-request" TargetMode="External"/><Relationship Id="rId190" Type="http://schemas.openxmlformats.org/officeDocument/2006/relationships/hyperlink" Target="https://doc.deno.land/deno/stable/~/Deno.readDir" TargetMode="External"/><Relationship Id="rId204" Type="http://schemas.openxmlformats.org/officeDocument/2006/relationships/hyperlink" Target="https://developer.mozilla.org/en-US/docs/Web/API/EventTarget" TargetMode="External"/><Relationship Id="rId220" Type="http://schemas.openxmlformats.org/officeDocument/2006/relationships/hyperlink" Target="https://deno.com/deploy/docs/runtime-request" TargetMode="External"/><Relationship Id="rId225" Type="http://schemas.openxmlformats.org/officeDocument/2006/relationships/hyperlink" Target="https://deno.com/deploy/docs/runtime-headers" TargetMode="External"/><Relationship Id="rId241" Type="http://schemas.openxmlformats.org/officeDocument/2006/relationships/hyperlink" Target="https://doc.deno.land/deno/stable/~/Deno.connectTls" TargetMode="External"/><Relationship Id="rId246" Type="http://schemas.openxmlformats.org/officeDocument/2006/relationships/hyperlink" Target="https://deno.com/deploy/docs/runtime-fs" TargetMode="External"/><Relationship Id="rId267" Type="http://schemas.openxmlformats.org/officeDocument/2006/relationships/hyperlink" Target="https://oakserver.github.io/oak/" TargetMode="External"/><Relationship Id="rId15" Type="http://schemas.openxmlformats.org/officeDocument/2006/relationships/hyperlink" Target="https://dash.deno.com/" TargetMode="External"/><Relationship Id="rId36" Type="http://schemas.openxmlformats.org/officeDocument/2006/relationships/hyperlink" Target="https://deno.com/deploy/docs/tutorial-discord-slash" TargetMode="External"/><Relationship Id="rId57" Type="http://schemas.openxmlformats.org/officeDocument/2006/relationships/hyperlink" Target="https://dash.deno.com/new" TargetMode="External"/><Relationship Id="rId106" Type="http://schemas.openxmlformats.org/officeDocument/2006/relationships/hyperlink" Target="https://deno.com/deploy/docs/deployctl" TargetMode="External"/><Relationship Id="rId127" Type="http://schemas.openxmlformats.org/officeDocument/2006/relationships/hyperlink" Target="https://deno.com/deploy/docs/projects" TargetMode="External"/><Relationship Id="rId262" Type="http://schemas.openxmlformats.org/officeDocument/2006/relationships/hyperlink" Target="https://doc.deno.land/deno/stable/~/Deno.lstat" TargetMode="External"/><Relationship Id="rId10" Type="http://schemas.openxmlformats.org/officeDocument/2006/relationships/hyperlink" Target="https://deno.land/std/http" TargetMode="External"/><Relationship Id="rId31" Type="http://schemas.openxmlformats.org/officeDocument/2006/relationships/hyperlink" Target="https://deno-postgres.com/" TargetMode="External"/><Relationship Id="rId52" Type="http://schemas.openxmlformats.org/officeDocument/2006/relationships/hyperlink" Target="https://deno.com/examples/fauna.ts" TargetMode="External"/><Relationship Id="rId73" Type="http://schemas.openxmlformats.org/officeDocument/2006/relationships/hyperlink" Target="https://deno.com/deploy/docs/tutorial-firebase" TargetMode="External"/><Relationship Id="rId78" Type="http://schemas.openxmlformats.org/officeDocument/2006/relationships/hyperlink" Target="https://curl.se/" TargetMode="External"/><Relationship Id="rId94" Type="http://schemas.openxmlformats.org/officeDocument/2006/relationships/hyperlink" Target="https://deno.com/deploy/docs/examples" TargetMode="External"/><Relationship Id="rId99" Type="http://schemas.openxmlformats.org/officeDocument/2006/relationships/hyperlink" Target="https://deno.com/deploy/docs/projects" TargetMode="External"/><Relationship Id="rId101" Type="http://schemas.openxmlformats.org/officeDocument/2006/relationships/hyperlink" Target="https://deno.com/deploy/docs/deployments" TargetMode="External"/><Relationship Id="rId122" Type="http://schemas.openxmlformats.org/officeDocument/2006/relationships/hyperlink" Target="https://deno.com/deploy/docs/projects" TargetMode="External"/><Relationship Id="rId143" Type="http://schemas.openxmlformats.org/officeDocument/2006/relationships/hyperlink" Target="https://deno.com/deploy/docs/compression" TargetMode="External"/><Relationship Id="rId148" Type="http://schemas.openxmlformats.org/officeDocument/2006/relationships/hyperlink" Target="https://developer.mozilla.org/en-US/docs/Web/HTTP/Headers/Content-Range" TargetMode="External"/><Relationship Id="rId164" Type="http://schemas.openxmlformats.org/officeDocument/2006/relationships/hyperlink" Target="mailto:deploy@deno.com" TargetMode="External"/><Relationship Id="rId169" Type="http://schemas.openxmlformats.org/officeDocument/2006/relationships/hyperlink" Target="https://developer.mozilla.org/en-US/docs/Web/API/Fetch_API" TargetMode="External"/><Relationship Id="rId185" Type="http://schemas.openxmlformats.org/officeDocument/2006/relationships/hyperlink" Target="https://doc.deno.land/deno/stable/~/Deno.connect" TargetMode="External"/><Relationship Id="rId4" Type="http://schemas.openxmlformats.org/officeDocument/2006/relationships/settings" Target="settings.xml"/><Relationship Id="rId9" Type="http://schemas.openxmlformats.org/officeDocument/2006/relationships/hyperlink" Target="https://deno.land/manual@v1.15.1/runtime/http_server_apis" TargetMode="External"/><Relationship Id="rId180" Type="http://schemas.openxmlformats.org/officeDocument/2006/relationships/hyperlink" Target="https://developer.mozilla.org/en-US/docs/Web/API/URLPattern" TargetMode="External"/><Relationship Id="rId210" Type="http://schemas.openxmlformats.org/officeDocument/2006/relationships/hyperlink" Target="https://deno.com/deploy/docs/runtime-response" TargetMode="External"/><Relationship Id="rId215" Type="http://schemas.openxmlformats.org/officeDocument/2006/relationships/hyperlink" Target="https://deno.com/deploy/docs/runtime-response" TargetMode="External"/><Relationship Id="rId236" Type="http://schemas.openxmlformats.org/officeDocument/2006/relationships/hyperlink" Target="https://deno.com/deploy/docs/runtime-headers" TargetMode="External"/><Relationship Id="rId257" Type="http://schemas.openxmlformats.org/officeDocument/2006/relationships/hyperlink" Target="https://doc.deno.land/deno/stable/~/Deno.OpenOptions" TargetMode="External"/><Relationship Id="rId278" Type="http://schemas.openxmlformats.org/officeDocument/2006/relationships/header" Target="header2.xml"/><Relationship Id="rId26" Type="http://schemas.openxmlformats.org/officeDocument/2006/relationships/hyperlink" Target="https://deno.com/deploy/docs/tutorial-postgres" TargetMode="External"/><Relationship Id="rId231" Type="http://schemas.openxmlformats.org/officeDocument/2006/relationships/hyperlink" Target="https://deno.com/deploy/docs/runtime-response" TargetMode="External"/><Relationship Id="rId252" Type="http://schemas.openxmlformats.org/officeDocument/2006/relationships/hyperlink" Target="https://doc.deno.land/deno/stable/~/Deno.readFile" TargetMode="External"/><Relationship Id="rId273" Type="http://schemas.openxmlformats.org/officeDocument/2006/relationships/hyperlink" Target="https://twind.dev/" TargetMode="External"/><Relationship Id="rId47" Type="http://schemas.openxmlformats.org/officeDocument/2006/relationships/hyperlink" Target="https://deno.com/deploy/docs/tutorial-faunadb" TargetMode="External"/><Relationship Id="rId68" Type="http://schemas.openxmlformats.org/officeDocument/2006/relationships/hyperlink" Target="https://deno.com/examples/dynamo.js" TargetMode="External"/><Relationship Id="rId89" Type="http://schemas.openxmlformats.org/officeDocument/2006/relationships/hyperlink" Target="https://deno.com/deploy/docs/examples" TargetMode="External"/><Relationship Id="rId112" Type="http://schemas.openxmlformats.org/officeDocument/2006/relationships/hyperlink" Target="https://deno.com/deploy/docs/deployctl" TargetMode="External"/><Relationship Id="rId133" Type="http://schemas.openxmlformats.org/officeDocument/2006/relationships/hyperlink" Target="https://github.com/apps/deno-deploy" TargetMode="External"/><Relationship Id="rId154" Type="http://schemas.openxmlformats.org/officeDocument/2006/relationships/hyperlink" Target="https://deno.com/deploy/docs/fair-use-policy" TargetMode="External"/><Relationship Id="rId175" Type="http://schemas.openxmlformats.org/officeDocument/2006/relationships/hyperlink" Target="https://developer.mozilla.org/en-US/docs/Web/API/Crypto" TargetMode="External"/><Relationship Id="rId196" Type="http://schemas.openxmlformats.org/officeDocument/2006/relationships/hyperlink" Target="https://doc.deno.land/deno/stable/~/Deno.realPath" TargetMode="External"/><Relationship Id="rId200" Type="http://schemas.openxmlformats.org/officeDocument/2006/relationships/hyperlink" Target="https://deno.com/deploy/docs/runtime-broadcast-channel" TargetMode="External"/><Relationship Id="rId16" Type="http://schemas.openxmlformats.org/officeDocument/2006/relationships/hyperlink" Target="https://deno.com/deploy/docs/using-jsx" TargetMode="External"/><Relationship Id="rId221" Type="http://schemas.openxmlformats.org/officeDocument/2006/relationships/hyperlink" Target="https://deno.com/deploy/docs/runtime-request" TargetMode="External"/><Relationship Id="rId242" Type="http://schemas.openxmlformats.org/officeDocument/2006/relationships/hyperlink" Target="https://deno.com/deploy/docs/runtime-fs" TargetMode="External"/><Relationship Id="rId263" Type="http://schemas.openxmlformats.org/officeDocument/2006/relationships/hyperlink" Target="https://deno.com/deploy/docs/runtime-fs" TargetMode="External"/><Relationship Id="rId37" Type="http://schemas.openxmlformats.org/officeDocument/2006/relationships/hyperlink" Target="https://deno.com/deploy/docs/tutorial-discord-slash" TargetMode="External"/><Relationship Id="rId58" Type="http://schemas.openxmlformats.org/officeDocument/2006/relationships/hyperlink" Target="https://deno.com/deploy/docs/tutorial-dynamodb" TargetMode="External"/><Relationship Id="rId79" Type="http://schemas.openxmlformats.org/officeDocument/2006/relationships/hyperlink" Target="https://deno.com/deploy/docs/tutorial-firebase" TargetMode="External"/><Relationship Id="rId102" Type="http://schemas.openxmlformats.org/officeDocument/2006/relationships/hyperlink" Target="https://deno.com/deploy/docs/deployments" TargetMode="External"/><Relationship Id="rId123" Type="http://schemas.openxmlformats.org/officeDocument/2006/relationships/hyperlink" Target="https://deno.com/deploy/docs/projects" TargetMode="External"/><Relationship Id="rId144" Type="http://schemas.openxmlformats.org/officeDocument/2006/relationships/hyperlink" Target="https://developer.mozilla.org/en-US/docs/Web/HTTP/Headers/Accept-Encoding" TargetMode="External"/><Relationship Id="rId90" Type="http://schemas.openxmlformats.org/officeDocument/2006/relationships/hyperlink" Target="https://deno.com/deploy/docs/examples" TargetMode="External"/><Relationship Id="rId165" Type="http://schemas.openxmlformats.org/officeDocument/2006/relationships/hyperlink" Target="https://deno.com/deploy/docs/runtime-api" TargetMode="External"/><Relationship Id="rId186" Type="http://schemas.openxmlformats.org/officeDocument/2006/relationships/hyperlink" Target="https://doc.deno.land/deno/stable/~/Deno.connectTls" TargetMode="External"/><Relationship Id="rId211" Type="http://schemas.openxmlformats.org/officeDocument/2006/relationships/hyperlink" Target="https://deno.com/deploy/docs/runtime-headers" TargetMode="External"/><Relationship Id="rId232" Type="http://schemas.openxmlformats.org/officeDocument/2006/relationships/hyperlink" Target="https://deno.com/deploy/docs/runtime-response" TargetMode="External"/><Relationship Id="rId253" Type="http://schemas.openxmlformats.org/officeDocument/2006/relationships/hyperlink" Target="https://doc.deno.land/deno/stable/~/Deno.ReadFileOptions" TargetMode="External"/><Relationship Id="rId274" Type="http://schemas.openxmlformats.org/officeDocument/2006/relationships/hyperlink" Target="https://github.com/satyarohith/sift" TargetMode="External"/><Relationship Id="rId27" Type="http://schemas.openxmlformats.org/officeDocument/2006/relationships/hyperlink" Target="https://www.postgresql.org/" TargetMode="External"/><Relationship Id="rId48" Type="http://schemas.openxmlformats.org/officeDocument/2006/relationships/hyperlink" Target="https://deno.com/deploy/docs/tutorial-faunadb" TargetMode="External"/><Relationship Id="rId69" Type="http://schemas.openxmlformats.org/officeDocument/2006/relationships/hyperlink" Target="https://deno.com/deploy/docs/tutorial-firebase" TargetMode="External"/><Relationship Id="rId113" Type="http://schemas.openxmlformats.org/officeDocument/2006/relationships/hyperlink" Target="https://deno.com/blog/deploy-static-files" TargetMode="External"/><Relationship Id="rId134" Type="http://schemas.openxmlformats.org/officeDocument/2006/relationships/hyperlink" Target="https://github.com/denoland/deployctl/blob/main/action/README.md" TargetMode="External"/><Relationship Id="rId80" Type="http://schemas.openxmlformats.org/officeDocument/2006/relationships/hyperlink" Target="https://google.github.io/closure-library/api/goog.net.WebChannel.html" TargetMode="External"/><Relationship Id="rId155" Type="http://schemas.openxmlformats.org/officeDocument/2006/relationships/hyperlink" Target="https://deno.com/deploy/docs/regions" TargetMode="External"/><Relationship Id="rId176" Type="http://schemas.openxmlformats.org/officeDocument/2006/relationships/hyperlink" Target="https://developer.mozilla.org/en-US/docs/Web/API/SubtleCrypto" TargetMode="External"/><Relationship Id="rId197" Type="http://schemas.openxmlformats.org/officeDocument/2006/relationships/hyperlink" Target="https://developer.mozilla.org/en-US/docs/Web/API/Cache" TargetMode="External"/><Relationship Id="rId201" Type="http://schemas.openxmlformats.org/officeDocument/2006/relationships/hyperlink" Target="https://deno.com/deploy/docs/runtime-broadcast-channel" TargetMode="External"/><Relationship Id="rId222" Type="http://schemas.openxmlformats.org/officeDocument/2006/relationships/hyperlink" Target="https://deno.com/deploy/docs/runtime-request" TargetMode="External"/><Relationship Id="rId243" Type="http://schemas.openxmlformats.org/officeDocument/2006/relationships/hyperlink" Target="https://deno.com/deploy/docs/runtime-fs" TargetMode="External"/><Relationship Id="rId264" Type="http://schemas.openxmlformats.org/officeDocument/2006/relationships/hyperlink" Target="https://deno.com/deploy/docs/runtime-fs" TargetMode="External"/><Relationship Id="rId17" Type="http://schemas.openxmlformats.org/officeDocument/2006/relationships/hyperlink" Target="https://deno.land/" TargetMode="External"/><Relationship Id="rId38" Type="http://schemas.openxmlformats.org/officeDocument/2006/relationships/hyperlink" Target="https://deno.com/deploy/docs/tutorial-discord-slash" TargetMode="External"/><Relationship Id="rId59" Type="http://schemas.openxmlformats.org/officeDocument/2006/relationships/hyperlink" Target="https://deno.com/deploy/docs/tutorial-dynamodb" TargetMode="External"/><Relationship Id="rId103" Type="http://schemas.openxmlformats.org/officeDocument/2006/relationships/hyperlink" Target="https://deno.com/deploy/docs/deployments" TargetMode="External"/><Relationship Id="rId124" Type="http://schemas.openxmlformats.org/officeDocument/2006/relationships/hyperlink" Target="https://deno.com/deploy/docs/projects" TargetMode="External"/><Relationship Id="rId70" Type="http://schemas.openxmlformats.org/officeDocument/2006/relationships/hyperlink" Target="https://deno.com/deploy/docs/tutorial-firebase" TargetMode="External"/><Relationship Id="rId91" Type="http://schemas.openxmlformats.org/officeDocument/2006/relationships/hyperlink" Target="https://deno.com/deploy/docs/examples" TargetMode="External"/><Relationship Id="rId145" Type="http://schemas.openxmlformats.org/officeDocument/2006/relationships/hyperlink" Target="https://developer.mozilla.org/en-US/docs/Web/HTTP/Headers/Content-Type" TargetMode="External"/><Relationship Id="rId166" Type="http://schemas.openxmlformats.org/officeDocument/2006/relationships/hyperlink" Target="https://developer.mozilla.org/en-US/docs/Web/API/console" TargetMode="External"/><Relationship Id="rId187" Type="http://schemas.openxmlformats.org/officeDocument/2006/relationships/hyperlink" Target="https://doc.deno.land/deno/stable/~/Deno.startTls" TargetMode="External"/><Relationship Id="rId1" Type="http://schemas.openxmlformats.org/officeDocument/2006/relationships/customXml" Target="../customXml/item1.xml"/><Relationship Id="rId212" Type="http://schemas.openxmlformats.org/officeDocument/2006/relationships/hyperlink" Target="https://deno.com/deploy/docs/runtime-fs" TargetMode="External"/><Relationship Id="rId233" Type="http://schemas.openxmlformats.org/officeDocument/2006/relationships/hyperlink" Target="https://deno.com/deploy/docs/runtime-headers" TargetMode="External"/><Relationship Id="rId254" Type="http://schemas.openxmlformats.org/officeDocument/2006/relationships/hyperlink" Target="https://deno.com/deploy/docs/runtime-fs" TargetMode="External"/><Relationship Id="rId28" Type="http://schemas.openxmlformats.org/officeDocument/2006/relationships/hyperlink" Target="https://supabase.com/" TargetMode="External"/><Relationship Id="rId49" Type="http://schemas.openxmlformats.org/officeDocument/2006/relationships/hyperlink" Target="https://deno.com/deploy/docs/tutorial-faunadb" TargetMode="External"/><Relationship Id="rId114" Type="http://schemas.openxmlformats.org/officeDocument/2006/relationships/hyperlink" Target="https://dash.deno.com/user/access-tokens" TargetMode="External"/><Relationship Id="rId275" Type="http://schemas.openxmlformats.org/officeDocument/2006/relationships/hyperlink" Target="https://github.com/lucacasonato/fresh" TargetMode="External"/><Relationship Id="rId60" Type="http://schemas.openxmlformats.org/officeDocument/2006/relationships/hyperlink" Target="https://deno.com/deploy/docs/tutorial-dynamodb" TargetMode="External"/><Relationship Id="rId81" Type="http://schemas.openxmlformats.org/officeDocument/2006/relationships/hyperlink" Target="https://developer.mozilla.org/en-US/docs/Web/API/XMLHttpRequest" TargetMode="External"/><Relationship Id="rId135" Type="http://schemas.openxmlformats.org/officeDocument/2006/relationships/hyperlink" Target="https://deno.com/deploy/docs/playgrounds" TargetMode="External"/><Relationship Id="rId156" Type="http://schemas.openxmlformats.org/officeDocument/2006/relationships/hyperlink" Target="mailto:deploy@deno.com" TargetMode="External"/><Relationship Id="rId177" Type="http://schemas.openxmlformats.org/officeDocument/2006/relationships/hyperlink" Target="https://developer.mozilla.org/en-US/docs/Web/API/WebSocket" TargetMode="External"/><Relationship Id="rId198" Type="http://schemas.openxmlformats.org/officeDocument/2006/relationships/hyperlink" Target="https://deno.com/deploy/docs/runtime-broadcast-chann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175</TotalTime>
  <Pages>52</Pages>
  <Words>19734</Words>
  <Characters>112488</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31</cp:revision>
  <cp:lastPrinted>2022-09-23T03:40:00Z</cp:lastPrinted>
  <dcterms:created xsi:type="dcterms:W3CDTF">2022-09-23T00:22:00Z</dcterms:created>
  <dcterms:modified xsi:type="dcterms:W3CDTF">2022-09-23T21:36:00Z</dcterms:modified>
</cp:coreProperties>
</file>