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0674" w14:textId="7E5F2B78" w:rsidR="00914CF0" w:rsidRPr="006B30AE" w:rsidRDefault="00914CF0" w:rsidP="00914CF0">
      <w:pPr>
        <w:pStyle w:val="Title"/>
      </w:pPr>
      <w:r w:rsidRPr="006B30AE">
        <w:rPr>
          <w:b w:val="0"/>
        </w:rPr>
        <w:fldChar w:fldCharType="begin"/>
      </w:r>
      <w:r w:rsidR="00C76FB9">
        <w:instrText xml:space="preserve"> SET  DocName "deno commands" \* MERGEFORMAT </w:instrText>
      </w:r>
      <w:r w:rsidRPr="006B30AE">
        <w:rPr>
          <w:b w:val="0"/>
        </w:rPr>
        <w:fldChar w:fldCharType="separate"/>
      </w:r>
      <w:bookmarkStart w:id="0" w:name="DocName"/>
      <w:r w:rsidR="00C76FB9">
        <w:rPr>
          <w:noProof/>
        </w:rPr>
        <w:t>deno commands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C76FB9">
        <w:rPr>
          <w:noProof/>
        </w:rPr>
        <w:t>deno commands</w:t>
      </w:r>
      <w:r w:rsidR="00894E75">
        <w:rPr>
          <w:noProof/>
        </w:rPr>
        <w:fldChar w:fldCharType="end"/>
      </w:r>
    </w:p>
    <w:sdt>
      <w:sdtPr>
        <w:rPr>
          <w:rFonts w:cstheme="minorBidi"/>
          <w:kern w:val="2"/>
          <w:sz w:val="21"/>
          <w:szCs w:val="22"/>
          <w:lang w:val="en-US"/>
        </w:rPr>
        <w:id w:val="122618622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32EB60EA" w14:textId="77777777" w:rsidR="00175DD7" w:rsidRDefault="00175DD7" w:rsidP="0011171C">
          <w:pPr>
            <w:pStyle w:val="TOCHeading"/>
            <w:adjustRightInd w:val="0"/>
            <w:snapToGrid w:val="0"/>
            <w:spacing w:beforeLines="0" w:before="0" w:line="228" w:lineRule="auto"/>
          </w:pPr>
          <w:r w:rsidRPr="00C500AE">
            <w:t>目录</w:t>
          </w:r>
        </w:p>
        <w:p w14:paraId="1B523E6F" w14:textId="4F23E512" w:rsidR="00EA5BAF" w:rsidRDefault="00563B31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>
            <w:rPr>
              <w:rFonts w:cs="Times New Roman"/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</w:instrText>
          </w:r>
          <w:r w:rsidR="00D40EA7">
            <w:rPr>
              <w:b/>
              <w:bCs/>
            </w:rPr>
            <w:instrText xml:space="preserve">\u </w:instrText>
          </w:r>
          <w:r>
            <w:rPr>
              <w:b/>
              <w:bCs/>
            </w:rPr>
            <w:instrText xml:space="preserve">\h \z </w:instrText>
          </w:r>
          <w:r>
            <w:rPr>
              <w:rFonts w:cs="Times New Roman"/>
              <w:b/>
              <w:bCs/>
            </w:rPr>
            <w:fldChar w:fldCharType="separate"/>
          </w:r>
          <w:hyperlink w:anchor="_Toc115188286" w:history="1">
            <w:r w:rsidR="00EA5BAF" w:rsidRPr="00D4064F">
              <w:rPr>
                <w:rStyle w:val="Hyperlink"/>
                <w:rFonts w:eastAsia="宋体"/>
              </w:rPr>
              <w:t>1</w:t>
            </w:r>
            <w:r w:rsidR="00EA5BAF">
              <w:rPr>
                <w:rFonts w:asciiTheme="minorHAnsi" w:eastAsiaTheme="minorEastAsia" w:hAnsiTheme="minorHAnsi"/>
                <w:szCs w:val="22"/>
              </w:rPr>
              <w:tab/>
            </w:r>
            <w:r w:rsidR="00EA5BAF" w:rsidRPr="00D4064F">
              <w:rPr>
                <w:rStyle w:val="Hyperlink"/>
              </w:rPr>
              <w:t>基础</w:t>
            </w:r>
            <w:r w:rsidR="00EA5BAF">
              <w:rPr>
                <w:webHidden/>
              </w:rPr>
              <w:tab/>
            </w:r>
            <w:r w:rsidR="00EA5BAF">
              <w:rPr>
                <w:webHidden/>
              </w:rPr>
              <w:fldChar w:fldCharType="begin"/>
            </w:r>
            <w:r w:rsidR="00EA5BAF">
              <w:rPr>
                <w:webHidden/>
              </w:rPr>
              <w:instrText xml:space="preserve"> PAGEREF _Toc115188286 \h </w:instrText>
            </w:r>
            <w:r w:rsidR="00EA5BAF">
              <w:rPr>
                <w:webHidden/>
              </w:rPr>
            </w:r>
            <w:r w:rsidR="00EA5BAF">
              <w:rPr>
                <w:webHidden/>
              </w:rPr>
              <w:fldChar w:fldCharType="separate"/>
            </w:r>
            <w:r w:rsidR="00EA5BAF">
              <w:rPr>
                <w:webHidden/>
              </w:rPr>
              <w:t>1</w:t>
            </w:r>
            <w:r w:rsidR="00EA5BAF">
              <w:rPr>
                <w:webHidden/>
              </w:rPr>
              <w:fldChar w:fldCharType="end"/>
            </w:r>
          </w:hyperlink>
        </w:p>
        <w:p w14:paraId="3D31F726" w14:textId="51F2B1D1" w:rsidR="00EA5BAF" w:rsidRPr="00EA5BAF" w:rsidRDefault="00EA5BAF" w:rsidP="00EA5BAF">
          <w:pPr>
            <w:pStyle w:val="TOC2"/>
          </w:pPr>
          <w:hyperlink w:anchor="_Toc115188287" w:history="1">
            <w:r w:rsidRPr="00EA5BAF">
              <w:rPr>
                <w:rStyle w:val="Hyperlink"/>
                <w:color w:val="auto"/>
                <w:u w:val="none"/>
              </w:rPr>
              <w:t>1.1</w:t>
            </w:r>
            <w:r w:rsidRPr="00EA5BAF">
              <w:tab/>
            </w:r>
            <w:r w:rsidRPr="00EA5BAF">
              <w:rPr>
                <w:rStyle w:val="Hyperlink"/>
                <w:color w:val="auto"/>
                <w:u w:val="none"/>
              </w:rPr>
              <w:t>版本</w:t>
            </w:r>
            <w:r w:rsidRPr="00EA5BAF">
              <w:rPr>
                <w:webHidden/>
              </w:rPr>
              <w:tab/>
            </w:r>
            <w:r w:rsidRPr="00EA5BAF">
              <w:rPr>
                <w:webHidden/>
              </w:rPr>
              <w:fldChar w:fldCharType="begin"/>
            </w:r>
            <w:r w:rsidRPr="00EA5BAF">
              <w:rPr>
                <w:webHidden/>
              </w:rPr>
              <w:instrText xml:space="preserve"> PAGEREF _Toc115188287 \h </w:instrText>
            </w:r>
            <w:r w:rsidRPr="00EA5BAF">
              <w:rPr>
                <w:webHidden/>
              </w:rPr>
            </w:r>
            <w:r w:rsidRPr="00EA5BAF">
              <w:rPr>
                <w:webHidden/>
              </w:rPr>
              <w:fldChar w:fldCharType="separate"/>
            </w:r>
            <w:r w:rsidRPr="00EA5BAF">
              <w:rPr>
                <w:webHidden/>
              </w:rPr>
              <w:t>1</w:t>
            </w:r>
            <w:r w:rsidRPr="00EA5BAF">
              <w:rPr>
                <w:webHidden/>
              </w:rPr>
              <w:fldChar w:fldCharType="end"/>
            </w:r>
          </w:hyperlink>
        </w:p>
        <w:p w14:paraId="40E349F1" w14:textId="4BFDE39D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88" w:history="1">
            <w:r w:rsidRPr="00D4064F">
              <w:rPr>
                <w:rStyle w:val="Hyperlink"/>
                <w:rFonts w:eastAsia="宋体"/>
              </w:rPr>
              <w:t>1.2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文档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9873EC" w14:textId="19818BEC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89" w:history="1">
            <w:r w:rsidRPr="00D4064F">
              <w:rPr>
                <w:rStyle w:val="Hyperlink"/>
                <w:rFonts w:eastAsia="宋体"/>
              </w:rPr>
              <w:t>1.3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命令基础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5A4089C" w14:textId="7CDD3DD8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hyperlink w:anchor="_Toc115188290" w:history="1">
            <w:r w:rsidRPr="00D4064F">
              <w:rPr>
                <w:rStyle w:val="Hyperlink"/>
                <w:rFonts w:eastAsia="宋体"/>
              </w:rPr>
              <w:t>2</w:t>
            </w:r>
            <w:r>
              <w:rPr>
                <w:rFonts w:asciiTheme="minorHAnsi" w:eastAsiaTheme="minorEastAsia" w:hAnsiTheme="minorHAnsi"/>
                <w:szCs w:val="22"/>
              </w:rPr>
              <w:tab/>
            </w:r>
            <w:r w:rsidRPr="00D4064F">
              <w:rPr>
                <w:rStyle w:val="Hyperlink"/>
              </w:rPr>
              <w:t>OPTIONS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EB4DBF" w14:textId="1F5941A4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hyperlink w:anchor="_Toc115188291" w:history="1">
            <w:r w:rsidRPr="00D4064F">
              <w:rPr>
                <w:rStyle w:val="Hyperlink"/>
                <w:rFonts w:eastAsia="宋体"/>
              </w:rPr>
              <w:t>3</w:t>
            </w:r>
            <w:r>
              <w:rPr>
                <w:rFonts w:asciiTheme="minorHAnsi" w:eastAsiaTheme="minorEastAsia" w:hAnsiTheme="minorHAnsi"/>
                <w:szCs w:val="22"/>
              </w:rPr>
              <w:tab/>
            </w:r>
            <w:r w:rsidRPr="00D4064F">
              <w:rPr>
                <w:rStyle w:val="Hyperlink"/>
              </w:rPr>
              <w:t>SUBCOMMANDS: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E1262A4" w14:textId="34A653DF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hyperlink w:anchor="_Toc115188292" w:history="1">
            <w:r w:rsidRPr="00D4064F">
              <w:rPr>
                <w:rStyle w:val="Hyperlink"/>
                <w:rFonts w:eastAsia="宋体"/>
              </w:rPr>
              <w:t>4</w:t>
            </w:r>
            <w:r>
              <w:rPr>
                <w:rFonts w:asciiTheme="minorHAnsi" w:eastAsiaTheme="minorEastAsia" w:hAnsiTheme="minorHAnsi"/>
                <w:szCs w:val="22"/>
              </w:rPr>
              <w:tab/>
            </w:r>
            <w:r w:rsidRPr="00D4064F">
              <w:rPr>
                <w:rStyle w:val="Hyperlink"/>
              </w:rPr>
              <w:t>ENVIRONMENT VARIABLES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5F07A5" w14:textId="154EA336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hyperlink w:anchor="_Toc115188293" w:history="1">
            <w:r w:rsidRPr="00D4064F">
              <w:rPr>
                <w:rStyle w:val="Hyperlink"/>
                <w:rFonts w:eastAsia="宋体"/>
              </w:rPr>
              <w:t>5</w:t>
            </w:r>
            <w:r>
              <w:rPr>
                <w:rFonts w:asciiTheme="minorHAnsi" w:eastAsiaTheme="minorEastAsia" w:hAnsiTheme="minorHAnsi"/>
                <w:szCs w:val="22"/>
              </w:rPr>
              <w:tab/>
            </w:r>
            <w:r w:rsidRPr="00D4064F">
              <w:rPr>
                <w:rStyle w:val="Hyperlink"/>
              </w:rPr>
              <w:t>命令详情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B50529" w14:textId="03B6D19E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94" w:history="1">
            <w:r w:rsidRPr="00D4064F">
              <w:rPr>
                <w:rStyle w:val="Hyperlink"/>
                <w:rFonts w:eastAsia="宋体"/>
              </w:rPr>
              <w:t>5.1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bench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939C8E" w14:textId="715490E7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95" w:history="1">
            <w:r w:rsidRPr="00D4064F">
              <w:rPr>
                <w:rStyle w:val="Hyperlink"/>
                <w:rFonts w:eastAsia="宋体"/>
              </w:rPr>
              <w:t>5.2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bundle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E9E94D" w14:textId="530858C4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96" w:history="1">
            <w:r w:rsidRPr="00D4064F">
              <w:rPr>
                <w:rStyle w:val="Hyperlink"/>
                <w:rFonts w:eastAsia="宋体"/>
              </w:rPr>
              <w:t>5.3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cache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A8072A" w14:textId="415E883F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97" w:history="1">
            <w:r w:rsidRPr="00D4064F">
              <w:rPr>
                <w:rStyle w:val="Hyperlink"/>
                <w:rFonts w:eastAsia="宋体"/>
              </w:rPr>
              <w:t>5.4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check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27A814" w14:textId="5D704762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98" w:history="1">
            <w:r w:rsidRPr="00D4064F">
              <w:rPr>
                <w:rStyle w:val="Hyperlink"/>
                <w:rFonts w:eastAsia="宋体"/>
              </w:rPr>
              <w:t>5.5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compile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67EE98" w14:textId="24B5DAD8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299" w:history="1">
            <w:r w:rsidRPr="00D4064F">
              <w:rPr>
                <w:rStyle w:val="Hyperlink"/>
                <w:rFonts w:eastAsia="宋体"/>
              </w:rPr>
              <w:t>5.6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completions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D390333" w14:textId="2D512E25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0" w:history="1">
            <w:r w:rsidRPr="00D4064F">
              <w:rPr>
                <w:rStyle w:val="Hyperlink"/>
                <w:rFonts w:eastAsia="宋体"/>
              </w:rPr>
              <w:t>5.7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coverage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F3CAE65" w14:textId="12579355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1" w:history="1">
            <w:r w:rsidRPr="00D4064F">
              <w:rPr>
                <w:rStyle w:val="Hyperlink"/>
                <w:rFonts w:eastAsia="宋体"/>
              </w:rPr>
              <w:t>5.8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doc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FB1DB4" w14:textId="79465FC2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2" w:history="1">
            <w:r w:rsidRPr="00D4064F">
              <w:rPr>
                <w:rStyle w:val="Hyperlink"/>
                <w:rFonts w:eastAsia="宋体"/>
              </w:rPr>
              <w:t>5.9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eval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DAF4108" w14:textId="2213A31A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3" w:history="1">
            <w:r w:rsidRPr="00D4064F">
              <w:rPr>
                <w:rStyle w:val="Hyperlink"/>
                <w:rFonts w:eastAsia="宋体"/>
              </w:rPr>
              <w:t>5.10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fmt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75EA40D" w14:textId="28867507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4" w:history="1">
            <w:r w:rsidRPr="00D4064F">
              <w:rPr>
                <w:rStyle w:val="Hyperlink"/>
                <w:rFonts w:eastAsia="宋体"/>
              </w:rPr>
              <w:t>5.11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help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4C85FE3" w14:textId="5BE3BCC5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5" w:history="1">
            <w:r w:rsidRPr="00D4064F">
              <w:rPr>
                <w:rStyle w:val="Hyperlink"/>
                <w:rFonts w:eastAsia="宋体"/>
              </w:rPr>
              <w:t>5.12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info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6136726" w14:textId="2F423C10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6" w:history="1">
            <w:r w:rsidRPr="00D4064F">
              <w:rPr>
                <w:rStyle w:val="Hyperlink"/>
                <w:rFonts w:eastAsia="宋体"/>
              </w:rPr>
              <w:t>5.13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init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168F4EC" w14:textId="2CE95FC6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7" w:history="1">
            <w:r w:rsidRPr="00D4064F">
              <w:rPr>
                <w:rStyle w:val="Hyperlink"/>
                <w:rFonts w:eastAsia="宋体"/>
              </w:rPr>
              <w:t>5.14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install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288CC96" w14:textId="1F521802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8" w:history="1">
            <w:r w:rsidRPr="00D4064F">
              <w:rPr>
                <w:rStyle w:val="Hyperlink"/>
                <w:rFonts w:eastAsia="宋体"/>
              </w:rPr>
              <w:t>5.15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lint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51D81F1" w14:textId="09D9C6D9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09" w:history="1">
            <w:r w:rsidRPr="00D4064F">
              <w:rPr>
                <w:rStyle w:val="Hyperlink"/>
                <w:rFonts w:eastAsia="宋体"/>
              </w:rPr>
              <w:t>5.16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lsp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80EC04F" w14:textId="594133F7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0" w:history="1">
            <w:r w:rsidRPr="00D4064F">
              <w:rPr>
                <w:rStyle w:val="Hyperlink"/>
                <w:rFonts w:eastAsia="宋体"/>
              </w:rPr>
              <w:t>5.17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repl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8F474A9" w14:textId="04DC9293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1" w:history="1">
            <w:r w:rsidRPr="00D4064F">
              <w:rPr>
                <w:rStyle w:val="Hyperlink"/>
                <w:rFonts w:eastAsia="宋体"/>
              </w:rPr>
              <w:t>5.18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run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652C48B1" w14:textId="3FE66486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2" w:history="1">
            <w:r w:rsidRPr="00D4064F">
              <w:rPr>
                <w:rStyle w:val="Hyperlink"/>
                <w:rFonts w:eastAsia="宋体"/>
              </w:rPr>
              <w:t>5.19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EED8B36" w14:textId="5D96B618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3" w:history="1">
            <w:r w:rsidRPr="00D4064F">
              <w:rPr>
                <w:rStyle w:val="Hyperlink"/>
                <w:rFonts w:eastAsia="宋体"/>
              </w:rPr>
              <w:t>5.20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2A027973" w14:textId="633870B9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4" w:history="1">
            <w:r w:rsidRPr="00D4064F">
              <w:rPr>
                <w:rStyle w:val="Hyperlink"/>
                <w:rFonts w:eastAsia="宋体"/>
              </w:rPr>
              <w:t>5.21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3BF9FABB" w14:textId="49A49A72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5" w:history="1">
            <w:r w:rsidRPr="00D4064F">
              <w:rPr>
                <w:rStyle w:val="Hyperlink"/>
                <w:rFonts w:eastAsia="宋体"/>
              </w:rPr>
              <w:t>5.22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uninstall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0014BC7E" w14:textId="32159557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6" w:history="1">
            <w:r w:rsidRPr="00D4064F">
              <w:rPr>
                <w:rStyle w:val="Hyperlink"/>
                <w:rFonts w:eastAsia="宋体"/>
              </w:rPr>
              <w:t>5.23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upgrade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368FD81C" w14:textId="4AFF7CD3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hyperlink w:anchor="_Toc115188317" w:history="1">
            <w:r w:rsidRPr="00D4064F">
              <w:rPr>
                <w:rStyle w:val="Hyperlink"/>
                <w:rFonts w:eastAsia="宋体"/>
              </w:rPr>
              <w:t>5.24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ab/>
            </w:r>
            <w:r w:rsidRPr="00D4064F">
              <w:rPr>
                <w:rStyle w:val="Hyperlink"/>
              </w:rPr>
              <w:t>vendor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0C250578" w14:textId="476275B3" w:rsidR="00A00748" w:rsidRDefault="00563B31" w:rsidP="00FA78C8">
          <w:pPr>
            <w:pStyle w:val="a"/>
            <w:adjustRightInd w:val="0"/>
            <w:spacing w:line="228" w:lineRule="auto"/>
            <w:ind w:firstLine="361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34F8DDC" w14:textId="77777777" w:rsidR="00221013" w:rsidRPr="00C500AE" w:rsidRDefault="00000000" w:rsidP="00FA78C8">
          <w:pPr>
            <w:pStyle w:val="a"/>
            <w:adjustRightInd w:val="0"/>
            <w:spacing w:line="228" w:lineRule="auto"/>
            <w:ind w:firstLine="361"/>
            <w:sectPr w:rsidR="00221013" w:rsidRPr="00C500AE" w:rsidSect="00337B25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8419" w:h="11906" w:orient="landscape" w:code="9"/>
              <w:pgMar w:top="284" w:right="170" w:bottom="284" w:left="227" w:header="284" w:footer="284" w:gutter="397"/>
              <w:cols w:space="425"/>
              <w:titlePg/>
              <w:docGrid w:type="lines" w:linePitch="326"/>
            </w:sectPr>
          </w:pPr>
        </w:p>
      </w:sdtContent>
    </w:sdt>
    <w:p w14:paraId="2207B114" w14:textId="77777777" w:rsidR="00C76FB9" w:rsidRDefault="00C76FB9" w:rsidP="00C76FB9">
      <w:pPr>
        <w:pStyle w:val="Heading1"/>
        <w:numPr>
          <w:ilvl w:val="0"/>
          <w:numId w:val="1"/>
        </w:numPr>
      </w:pPr>
      <w:bookmarkStart w:id="1" w:name="_Toc115188286"/>
      <w:r>
        <w:rPr>
          <w:rFonts w:hint="eastAsia"/>
        </w:rPr>
        <w:lastRenderedPageBreak/>
        <w:t>基础</w:t>
      </w:r>
      <w:bookmarkEnd w:id="1"/>
    </w:p>
    <w:p w14:paraId="1C210AAF" w14:textId="77777777" w:rsidR="00C76FB9" w:rsidRDefault="00C76FB9" w:rsidP="00C76FB9">
      <w:pPr>
        <w:pStyle w:val="Heading2"/>
      </w:pPr>
      <w:bookmarkStart w:id="2" w:name="_Toc115188287"/>
      <w:r>
        <w:rPr>
          <w:rFonts w:hint="eastAsia"/>
        </w:rPr>
        <w:t>版本</w:t>
      </w:r>
      <w:bookmarkEnd w:id="2"/>
    </w:p>
    <w:p w14:paraId="3AA39AD0" w14:textId="77777777" w:rsidR="00C76FB9" w:rsidRDefault="00C76FB9" w:rsidP="00C76FB9">
      <w:r>
        <w:t>deno 1.25.3</w:t>
      </w:r>
    </w:p>
    <w:p w14:paraId="31770317" w14:textId="77777777" w:rsidR="00C76FB9" w:rsidRDefault="00C76FB9" w:rsidP="00C76FB9">
      <w:r>
        <w:t>A modern JavaScript and TypeScript runtime</w:t>
      </w:r>
    </w:p>
    <w:p w14:paraId="3DBE67EA" w14:textId="77777777" w:rsidR="00C76FB9" w:rsidRDefault="00C76FB9" w:rsidP="00C76FB9">
      <w:pPr>
        <w:pStyle w:val="Heading2"/>
      </w:pPr>
      <w:bookmarkStart w:id="3" w:name="_Toc115188288"/>
      <w:r>
        <w:rPr>
          <w:rFonts w:hint="eastAsia"/>
        </w:rPr>
        <w:t>文档</w:t>
      </w:r>
      <w:bookmarkEnd w:id="3"/>
    </w:p>
    <w:p w14:paraId="4CA55EB0" w14:textId="77777777" w:rsidR="00C76FB9" w:rsidRDefault="00C76FB9" w:rsidP="00C76FB9">
      <w:r>
        <w:t>Docs: https://deno.land/manual@v1.25.3</w:t>
      </w:r>
    </w:p>
    <w:p w14:paraId="7F2E683D" w14:textId="77777777" w:rsidR="00C76FB9" w:rsidRDefault="00C76FB9" w:rsidP="00C76FB9">
      <w:r>
        <w:t>Modules: https://deno.land/std/ https://deno.land/x/</w:t>
      </w:r>
    </w:p>
    <w:p w14:paraId="3261F85A" w14:textId="77777777" w:rsidR="00C76FB9" w:rsidRDefault="00C76FB9" w:rsidP="00C76FB9">
      <w:r>
        <w:t>Bugs: https://github.com/denoland/deno/issues</w:t>
      </w:r>
    </w:p>
    <w:p w14:paraId="738168D6" w14:textId="77777777" w:rsidR="00C76FB9" w:rsidRDefault="00C76FB9" w:rsidP="00C76FB9">
      <w:pPr>
        <w:pStyle w:val="Heading2"/>
      </w:pPr>
      <w:bookmarkStart w:id="4" w:name="_Toc115188289"/>
      <w:r>
        <w:rPr>
          <w:rFonts w:hint="eastAsia"/>
        </w:rPr>
        <w:t>命令基础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956"/>
      </w:tblGrid>
      <w:tr w:rsidR="00C76FB9" w:rsidRPr="00E33ABC" w14:paraId="42585C9B" w14:textId="77777777" w:rsidTr="009A1810">
        <w:tc>
          <w:tcPr>
            <w:tcW w:w="0" w:type="auto"/>
          </w:tcPr>
          <w:p w14:paraId="469FD945" w14:textId="77777777" w:rsidR="00C76FB9" w:rsidRPr="00E33ABC" w:rsidRDefault="00C76FB9" w:rsidP="009A1810">
            <w:r w:rsidRPr="00E33ABC">
              <w:t>To start the REPL</w:t>
            </w:r>
          </w:p>
        </w:tc>
        <w:tc>
          <w:tcPr>
            <w:tcW w:w="0" w:type="auto"/>
          </w:tcPr>
          <w:p w14:paraId="7D5F0BE5" w14:textId="77777777" w:rsidR="00C76FB9" w:rsidRPr="00E33ABC" w:rsidRDefault="00C76FB9" w:rsidP="009A1810">
            <w:r w:rsidRPr="00E33ABC">
              <w:t>deno</w:t>
            </w:r>
          </w:p>
        </w:tc>
      </w:tr>
      <w:tr w:rsidR="00C76FB9" w:rsidRPr="00E33ABC" w14:paraId="16189A68" w14:textId="77777777" w:rsidTr="009A1810">
        <w:tc>
          <w:tcPr>
            <w:tcW w:w="0" w:type="auto"/>
          </w:tcPr>
          <w:p w14:paraId="52E58F6F" w14:textId="77777777" w:rsidR="00C76FB9" w:rsidRPr="00E33ABC" w:rsidRDefault="00C76FB9" w:rsidP="009A1810">
            <w:r w:rsidRPr="00E33ABC">
              <w:t>To execute a script</w:t>
            </w:r>
          </w:p>
        </w:tc>
        <w:tc>
          <w:tcPr>
            <w:tcW w:w="0" w:type="auto"/>
          </w:tcPr>
          <w:p w14:paraId="4BBC6918" w14:textId="77777777" w:rsidR="00C76FB9" w:rsidRPr="00E33ABC" w:rsidRDefault="00C76FB9" w:rsidP="009A1810">
            <w:r w:rsidRPr="00E33ABC">
              <w:t>deno run https://deno.land/std/examples/welcome.ts</w:t>
            </w:r>
          </w:p>
        </w:tc>
      </w:tr>
      <w:tr w:rsidR="00C76FB9" w:rsidRPr="00E33ABC" w14:paraId="1740D11A" w14:textId="77777777" w:rsidTr="009A1810">
        <w:tc>
          <w:tcPr>
            <w:tcW w:w="0" w:type="auto"/>
          </w:tcPr>
          <w:p w14:paraId="48E855B5" w14:textId="77777777" w:rsidR="00C76FB9" w:rsidRPr="00E33ABC" w:rsidRDefault="00C76FB9" w:rsidP="009A1810">
            <w:r w:rsidRPr="00E33ABC">
              <w:t>To evaluate code in the shell</w:t>
            </w:r>
          </w:p>
        </w:tc>
        <w:tc>
          <w:tcPr>
            <w:tcW w:w="0" w:type="auto"/>
          </w:tcPr>
          <w:p w14:paraId="142CD700" w14:textId="77777777" w:rsidR="00C76FB9" w:rsidRPr="00E33ABC" w:rsidRDefault="00C76FB9" w:rsidP="009A1810">
            <w:r w:rsidRPr="00E33ABC">
              <w:t>deno eval "console.log(30933 + 404)"</w:t>
            </w:r>
          </w:p>
        </w:tc>
      </w:tr>
      <w:tr w:rsidR="00C76FB9" w:rsidRPr="00E33ABC" w14:paraId="45BD8B14" w14:textId="77777777" w:rsidTr="009A1810">
        <w:tc>
          <w:tcPr>
            <w:tcW w:w="0" w:type="auto"/>
          </w:tcPr>
          <w:p w14:paraId="2CA28B78" w14:textId="77777777" w:rsidR="00C76FB9" w:rsidRPr="00E33ABC" w:rsidRDefault="00C76FB9" w:rsidP="009A1810">
            <w:r w:rsidRPr="00E33ABC">
              <w:t>USAGE</w:t>
            </w:r>
          </w:p>
        </w:tc>
        <w:tc>
          <w:tcPr>
            <w:tcW w:w="0" w:type="auto"/>
          </w:tcPr>
          <w:p w14:paraId="72CD36D5" w14:textId="77777777" w:rsidR="00C76FB9" w:rsidRPr="00E33ABC" w:rsidRDefault="00C76FB9" w:rsidP="009A1810">
            <w:r w:rsidRPr="00E33ABC">
              <w:t>deno [OPTIONS] [SUBCOMMAND]</w:t>
            </w:r>
          </w:p>
        </w:tc>
      </w:tr>
    </w:tbl>
    <w:p w14:paraId="138D684B" w14:textId="77777777" w:rsidR="00C76FB9" w:rsidRDefault="00C76FB9" w:rsidP="00C76FB9">
      <w:pPr>
        <w:pStyle w:val="Heading1"/>
        <w:numPr>
          <w:ilvl w:val="0"/>
          <w:numId w:val="1"/>
        </w:numPr>
      </w:pPr>
      <w:bookmarkStart w:id="5" w:name="_Toc115188290"/>
      <w:r w:rsidRPr="003949C5">
        <w:t>OPTIONS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2676"/>
      </w:tblGrid>
      <w:tr w:rsidR="00C76FB9" w:rsidRPr="00215386" w14:paraId="4F69B7ED" w14:textId="77777777" w:rsidTr="009A1810">
        <w:tc>
          <w:tcPr>
            <w:tcW w:w="0" w:type="auto"/>
          </w:tcPr>
          <w:p w14:paraId="32E6B98C" w14:textId="77777777" w:rsidR="00C76FB9" w:rsidRPr="00215386" w:rsidRDefault="00C76FB9" w:rsidP="009A1810">
            <w:r w:rsidRPr="00215386">
              <w:t>-h, --help</w:t>
            </w:r>
          </w:p>
        </w:tc>
        <w:tc>
          <w:tcPr>
            <w:tcW w:w="0" w:type="auto"/>
          </w:tcPr>
          <w:p w14:paraId="58690175" w14:textId="77777777" w:rsidR="00C76FB9" w:rsidRPr="00215386" w:rsidRDefault="00C76FB9" w:rsidP="009A1810">
            <w:r w:rsidRPr="00215386">
              <w:t>Print help information</w:t>
            </w:r>
          </w:p>
        </w:tc>
      </w:tr>
      <w:tr w:rsidR="00C76FB9" w:rsidRPr="00215386" w14:paraId="0FBFB440" w14:textId="77777777" w:rsidTr="009A1810">
        <w:tc>
          <w:tcPr>
            <w:tcW w:w="0" w:type="auto"/>
          </w:tcPr>
          <w:p w14:paraId="25C1D172" w14:textId="77777777" w:rsidR="00C76FB9" w:rsidRPr="00215386" w:rsidRDefault="00C76FB9" w:rsidP="009A1810">
            <w:r w:rsidRPr="00215386">
              <w:t>-q, --quiet</w:t>
            </w:r>
          </w:p>
        </w:tc>
        <w:tc>
          <w:tcPr>
            <w:tcW w:w="0" w:type="auto"/>
          </w:tcPr>
          <w:p w14:paraId="178CCDCB" w14:textId="77777777" w:rsidR="00C76FB9" w:rsidRPr="00215386" w:rsidRDefault="00C76FB9" w:rsidP="009A1810">
            <w:r w:rsidRPr="00215386">
              <w:t>Suppress diagnostic output</w:t>
            </w:r>
          </w:p>
        </w:tc>
      </w:tr>
      <w:tr w:rsidR="00C76FB9" w:rsidRPr="00215386" w14:paraId="484FE88C" w14:textId="77777777" w:rsidTr="009A1810">
        <w:tc>
          <w:tcPr>
            <w:tcW w:w="0" w:type="auto"/>
          </w:tcPr>
          <w:p w14:paraId="4872A403" w14:textId="77777777" w:rsidR="00C76FB9" w:rsidRPr="00215386" w:rsidRDefault="00C76FB9" w:rsidP="009A1810">
            <w:r w:rsidRPr="00215386">
              <w:t>--unstable</w:t>
            </w:r>
          </w:p>
        </w:tc>
        <w:tc>
          <w:tcPr>
            <w:tcW w:w="0" w:type="auto"/>
          </w:tcPr>
          <w:p w14:paraId="710AD9BC" w14:textId="77777777" w:rsidR="00C76FB9" w:rsidRPr="00215386" w:rsidRDefault="00C76FB9" w:rsidP="009A1810">
            <w:r w:rsidRPr="00215386">
              <w:t>Enable unstable features and APIs</w:t>
            </w:r>
          </w:p>
        </w:tc>
      </w:tr>
      <w:tr w:rsidR="00C76FB9" w:rsidRPr="00215386" w14:paraId="0FB1C35D" w14:textId="77777777" w:rsidTr="009A1810">
        <w:tc>
          <w:tcPr>
            <w:tcW w:w="0" w:type="auto"/>
          </w:tcPr>
          <w:p w14:paraId="3C992863" w14:textId="77777777" w:rsidR="00C76FB9" w:rsidRPr="00215386" w:rsidRDefault="00C76FB9" w:rsidP="009A1810">
            <w:r w:rsidRPr="00215386">
              <w:t>-V, --version</w:t>
            </w:r>
          </w:p>
        </w:tc>
        <w:tc>
          <w:tcPr>
            <w:tcW w:w="0" w:type="auto"/>
          </w:tcPr>
          <w:p w14:paraId="5AAF3C86" w14:textId="77777777" w:rsidR="00C76FB9" w:rsidRPr="00215386" w:rsidRDefault="00C76FB9" w:rsidP="009A1810">
            <w:r w:rsidRPr="00215386">
              <w:t>Print version information</w:t>
            </w:r>
          </w:p>
        </w:tc>
      </w:tr>
    </w:tbl>
    <w:p w14:paraId="31A082BB" w14:textId="77777777" w:rsidR="00C76FB9" w:rsidRDefault="00C76FB9" w:rsidP="00C76FB9">
      <w:pPr>
        <w:pStyle w:val="Heading1"/>
        <w:numPr>
          <w:ilvl w:val="0"/>
          <w:numId w:val="1"/>
        </w:numPr>
      </w:pPr>
      <w:bookmarkStart w:id="6" w:name="_Toc115188291"/>
      <w:r>
        <w:t>SUBCOMMANDS: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4881"/>
      </w:tblGrid>
      <w:tr w:rsidR="00C76FB9" w:rsidRPr="00E33ABC" w14:paraId="0BBC5DFA" w14:textId="77777777" w:rsidTr="009A1810">
        <w:tc>
          <w:tcPr>
            <w:tcW w:w="0" w:type="auto"/>
          </w:tcPr>
          <w:p w14:paraId="75C3FF65" w14:textId="77777777" w:rsidR="00C76FB9" w:rsidRPr="00E33ABC" w:rsidRDefault="00C76FB9" w:rsidP="009A1810">
            <w:r w:rsidRPr="00E33ABC">
              <w:t>bench</w:t>
            </w:r>
          </w:p>
        </w:tc>
        <w:tc>
          <w:tcPr>
            <w:tcW w:w="0" w:type="auto"/>
          </w:tcPr>
          <w:p w14:paraId="7B29C01F" w14:textId="77777777" w:rsidR="00C76FB9" w:rsidRPr="00E33ABC" w:rsidRDefault="00C76FB9" w:rsidP="009A1810">
            <w:r w:rsidRPr="00E33ABC">
              <w:t>Run benchmarks</w:t>
            </w:r>
          </w:p>
        </w:tc>
      </w:tr>
      <w:tr w:rsidR="00C76FB9" w:rsidRPr="00E33ABC" w14:paraId="19AC448B" w14:textId="77777777" w:rsidTr="009A1810">
        <w:tc>
          <w:tcPr>
            <w:tcW w:w="0" w:type="auto"/>
          </w:tcPr>
          <w:p w14:paraId="546DE4E9" w14:textId="77777777" w:rsidR="00C76FB9" w:rsidRPr="00E33ABC" w:rsidRDefault="00C76FB9" w:rsidP="009A1810">
            <w:r w:rsidRPr="00E33ABC">
              <w:t>bundle</w:t>
            </w:r>
          </w:p>
        </w:tc>
        <w:tc>
          <w:tcPr>
            <w:tcW w:w="0" w:type="auto"/>
          </w:tcPr>
          <w:p w14:paraId="16F3951D" w14:textId="77777777" w:rsidR="00C76FB9" w:rsidRPr="00E33ABC" w:rsidRDefault="00C76FB9" w:rsidP="009A1810">
            <w:r w:rsidRPr="00E33ABC">
              <w:t>Bundle module and dependencies into single file</w:t>
            </w:r>
          </w:p>
        </w:tc>
      </w:tr>
      <w:tr w:rsidR="00C76FB9" w:rsidRPr="00E33ABC" w14:paraId="22C7D455" w14:textId="77777777" w:rsidTr="009A1810">
        <w:tc>
          <w:tcPr>
            <w:tcW w:w="0" w:type="auto"/>
          </w:tcPr>
          <w:p w14:paraId="00CE3528" w14:textId="77777777" w:rsidR="00C76FB9" w:rsidRPr="00E33ABC" w:rsidRDefault="00C76FB9" w:rsidP="009A1810">
            <w:r w:rsidRPr="00E33ABC">
              <w:t>cache</w:t>
            </w:r>
          </w:p>
        </w:tc>
        <w:tc>
          <w:tcPr>
            <w:tcW w:w="0" w:type="auto"/>
          </w:tcPr>
          <w:p w14:paraId="01D9FCE7" w14:textId="77777777" w:rsidR="00C76FB9" w:rsidRPr="00E33ABC" w:rsidRDefault="00C76FB9" w:rsidP="009A1810">
            <w:r w:rsidRPr="00E33ABC">
              <w:t>Cache the dependencies</w:t>
            </w:r>
          </w:p>
        </w:tc>
      </w:tr>
      <w:tr w:rsidR="00C76FB9" w:rsidRPr="00E33ABC" w14:paraId="6BFE93FE" w14:textId="77777777" w:rsidTr="009A1810">
        <w:tc>
          <w:tcPr>
            <w:tcW w:w="0" w:type="auto"/>
          </w:tcPr>
          <w:p w14:paraId="67297882" w14:textId="77777777" w:rsidR="00C76FB9" w:rsidRPr="00E33ABC" w:rsidRDefault="00C76FB9" w:rsidP="009A1810">
            <w:r w:rsidRPr="00E33ABC">
              <w:t>check</w:t>
            </w:r>
          </w:p>
        </w:tc>
        <w:tc>
          <w:tcPr>
            <w:tcW w:w="0" w:type="auto"/>
          </w:tcPr>
          <w:p w14:paraId="3D010A8D" w14:textId="77777777" w:rsidR="00C76FB9" w:rsidRPr="00E33ABC" w:rsidRDefault="00C76FB9" w:rsidP="009A1810">
            <w:r w:rsidRPr="00E33ABC">
              <w:t>Type-check the dependencies</w:t>
            </w:r>
          </w:p>
        </w:tc>
      </w:tr>
      <w:tr w:rsidR="00C76FB9" w:rsidRPr="00E33ABC" w14:paraId="01FBC441" w14:textId="77777777" w:rsidTr="009A1810">
        <w:tc>
          <w:tcPr>
            <w:tcW w:w="0" w:type="auto"/>
          </w:tcPr>
          <w:p w14:paraId="20807023" w14:textId="77777777" w:rsidR="00C76FB9" w:rsidRPr="00E33ABC" w:rsidRDefault="00C76FB9" w:rsidP="009A1810">
            <w:r w:rsidRPr="00E33ABC">
              <w:t>compile</w:t>
            </w:r>
          </w:p>
        </w:tc>
        <w:tc>
          <w:tcPr>
            <w:tcW w:w="0" w:type="auto"/>
          </w:tcPr>
          <w:p w14:paraId="7A5AA1BD" w14:textId="77777777" w:rsidR="00C76FB9" w:rsidRPr="00E33ABC" w:rsidRDefault="00C76FB9" w:rsidP="009A1810">
            <w:r w:rsidRPr="00E33ABC">
              <w:t>UNSTABLE: Compile the script into a self contained executable</w:t>
            </w:r>
          </w:p>
        </w:tc>
      </w:tr>
      <w:tr w:rsidR="00C76FB9" w:rsidRPr="00E33ABC" w14:paraId="4A6F7A7E" w14:textId="77777777" w:rsidTr="009A1810">
        <w:tc>
          <w:tcPr>
            <w:tcW w:w="0" w:type="auto"/>
          </w:tcPr>
          <w:p w14:paraId="32A49701" w14:textId="77777777" w:rsidR="00C76FB9" w:rsidRPr="00E33ABC" w:rsidRDefault="00C76FB9" w:rsidP="009A1810">
            <w:r w:rsidRPr="00E33ABC">
              <w:t>completions</w:t>
            </w:r>
          </w:p>
        </w:tc>
        <w:tc>
          <w:tcPr>
            <w:tcW w:w="0" w:type="auto"/>
          </w:tcPr>
          <w:p w14:paraId="6F41CD57" w14:textId="77777777" w:rsidR="00C76FB9" w:rsidRPr="00E33ABC" w:rsidRDefault="00C76FB9" w:rsidP="009A1810">
            <w:r w:rsidRPr="00E33ABC">
              <w:t>Generate shell completions</w:t>
            </w:r>
          </w:p>
        </w:tc>
      </w:tr>
      <w:tr w:rsidR="00C76FB9" w:rsidRPr="00E33ABC" w14:paraId="7F12BB22" w14:textId="77777777" w:rsidTr="009A1810">
        <w:tc>
          <w:tcPr>
            <w:tcW w:w="0" w:type="auto"/>
          </w:tcPr>
          <w:p w14:paraId="31BAFF3A" w14:textId="77777777" w:rsidR="00C76FB9" w:rsidRPr="00E33ABC" w:rsidRDefault="00C76FB9" w:rsidP="009A1810">
            <w:r w:rsidRPr="00E33ABC">
              <w:t>coverage</w:t>
            </w:r>
          </w:p>
        </w:tc>
        <w:tc>
          <w:tcPr>
            <w:tcW w:w="0" w:type="auto"/>
          </w:tcPr>
          <w:p w14:paraId="6DDE2A89" w14:textId="77777777" w:rsidR="00C76FB9" w:rsidRPr="00E33ABC" w:rsidRDefault="00C76FB9" w:rsidP="009A1810">
            <w:r w:rsidRPr="00E33ABC">
              <w:t>Print coverage reports</w:t>
            </w:r>
          </w:p>
        </w:tc>
      </w:tr>
      <w:tr w:rsidR="00C76FB9" w:rsidRPr="00E33ABC" w14:paraId="04D3F715" w14:textId="77777777" w:rsidTr="009A1810">
        <w:tc>
          <w:tcPr>
            <w:tcW w:w="0" w:type="auto"/>
          </w:tcPr>
          <w:p w14:paraId="0CA200D0" w14:textId="77777777" w:rsidR="00C76FB9" w:rsidRPr="00E33ABC" w:rsidRDefault="00C76FB9" w:rsidP="009A1810">
            <w:r w:rsidRPr="00E33ABC">
              <w:t>doc</w:t>
            </w:r>
          </w:p>
        </w:tc>
        <w:tc>
          <w:tcPr>
            <w:tcW w:w="0" w:type="auto"/>
          </w:tcPr>
          <w:p w14:paraId="3E05EFF9" w14:textId="77777777" w:rsidR="00C76FB9" w:rsidRPr="00E33ABC" w:rsidRDefault="00C76FB9" w:rsidP="009A1810">
            <w:r w:rsidRPr="00E33ABC">
              <w:t>Show documentation for a module</w:t>
            </w:r>
          </w:p>
        </w:tc>
      </w:tr>
      <w:tr w:rsidR="00C76FB9" w:rsidRPr="00E33ABC" w14:paraId="501A8D41" w14:textId="77777777" w:rsidTr="009A1810">
        <w:tc>
          <w:tcPr>
            <w:tcW w:w="0" w:type="auto"/>
          </w:tcPr>
          <w:p w14:paraId="52BA8904" w14:textId="77777777" w:rsidR="00C76FB9" w:rsidRPr="00E33ABC" w:rsidRDefault="00C76FB9" w:rsidP="009A1810">
            <w:r w:rsidRPr="00E33ABC">
              <w:t>eval</w:t>
            </w:r>
          </w:p>
        </w:tc>
        <w:tc>
          <w:tcPr>
            <w:tcW w:w="0" w:type="auto"/>
          </w:tcPr>
          <w:p w14:paraId="5927349F" w14:textId="77777777" w:rsidR="00C76FB9" w:rsidRPr="00E33ABC" w:rsidRDefault="00C76FB9" w:rsidP="009A1810">
            <w:r w:rsidRPr="00E33ABC">
              <w:t>Eval script</w:t>
            </w:r>
          </w:p>
        </w:tc>
      </w:tr>
      <w:tr w:rsidR="00C76FB9" w:rsidRPr="00E33ABC" w14:paraId="231637D9" w14:textId="77777777" w:rsidTr="009A1810">
        <w:tc>
          <w:tcPr>
            <w:tcW w:w="0" w:type="auto"/>
          </w:tcPr>
          <w:p w14:paraId="25A9DA1F" w14:textId="77777777" w:rsidR="00C76FB9" w:rsidRPr="00E33ABC" w:rsidRDefault="00C76FB9" w:rsidP="009A1810">
            <w:r w:rsidRPr="00E33ABC">
              <w:t>fmt</w:t>
            </w:r>
          </w:p>
        </w:tc>
        <w:tc>
          <w:tcPr>
            <w:tcW w:w="0" w:type="auto"/>
          </w:tcPr>
          <w:p w14:paraId="00219322" w14:textId="77777777" w:rsidR="00C76FB9" w:rsidRPr="00E33ABC" w:rsidRDefault="00C76FB9" w:rsidP="009A1810">
            <w:r w:rsidRPr="00E33ABC">
              <w:t>Format source files</w:t>
            </w:r>
          </w:p>
        </w:tc>
      </w:tr>
      <w:tr w:rsidR="00C76FB9" w:rsidRPr="00E33ABC" w14:paraId="112EBE80" w14:textId="77777777" w:rsidTr="009A1810">
        <w:tc>
          <w:tcPr>
            <w:tcW w:w="0" w:type="auto"/>
          </w:tcPr>
          <w:p w14:paraId="26695807" w14:textId="77777777" w:rsidR="00C76FB9" w:rsidRPr="00E33ABC" w:rsidRDefault="00C76FB9" w:rsidP="009A1810">
            <w:r w:rsidRPr="00E33ABC">
              <w:t>help</w:t>
            </w:r>
          </w:p>
        </w:tc>
        <w:tc>
          <w:tcPr>
            <w:tcW w:w="0" w:type="auto"/>
          </w:tcPr>
          <w:p w14:paraId="3262BE64" w14:textId="77777777" w:rsidR="00C76FB9" w:rsidRPr="00E33ABC" w:rsidRDefault="00C76FB9" w:rsidP="009A1810">
            <w:r w:rsidRPr="00E33ABC">
              <w:t>Print this message or the help of the given subcommand(s)</w:t>
            </w:r>
          </w:p>
        </w:tc>
      </w:tr>
      <w:tr w:rsidR="00C76FB9" w:rsidRPr="00E33ABC" w14:paraId="297E1025" w14:textId="77777777" w:rsidTr="009A1810">
        <w:tc>
          <w:tcPr>
            <w:tcW w:w="0" w:type="auto"/>
          </w:tcPr>
          <w:p w14:paraId="494EE281" w14:textId="77777777" w:rsidR="00C76FB9" w:rsidRPr="00E33ABC" w:rsidRDefault="00C76FB9" w:rsidP="009A1810">
            <w:r w:rsidRPr="00E33ABC">
              <w:t>info</w:t>
            </w:r>
          </w:p>
        </w:tc>
        <w:tc>
          <w:tcPr>
            <w:tcW w:w="0" w:type="auto"/>
          </w:tcPr>
          <w:p w14:paraId="72545CEE" w14:textId="77777777" w:rsidR="00C76FB9" w:rsidRPr="00E33ABC" w:rsidRDefault="00C76FB9" w:rsidP="009A1810">
            <w:r w:rsidRPr="00E33ABC">
              <w:t>Show info about cache or info related to source file</w:t>
            </w:r>
          </w:p>
        </w:tc>
      </w:tr>
      <w:tr w:rsidR="00C76FB9" w:rsidRPr="00E33ABC" w14:paraId="2E873B48" w14:textId="77777777" w:rsidTr="009A1810">
        <w:tc>
          <w:tcPr>
            <w:tcW w:w="0" w:type="auto"/>
          </w:tcPr>
          <w:p w14:paraId="643E34AE" w14:textId="77777777" w:rsidR="00C76FB9" w:rsidRPr="00E33ABC" w:rsidRDefault="00C76FB9" w:rsidP="009A1810">
            <w:r w:rsidRPr="00E33ABC">
              <w:t>init</w:t>
            </w:r>
          </w:p>
        </w:tc>
        <w:tc>
          <w:tcPr>
            <w:tcW w:w="0" w:type="auto"/>
          </w:tcPr>
          <w:p w14:paraId="4177DDDD" w14:textId="77777777" w:rsidR="00C76FB9" w:rsidRPr="00E33ABC" w:rsidRDefault="00C76FB9" w:rsidP="009A1810">
            <w:r w:rsidRPr="00E33ABC">
              <w:t>Initialize a new project</w:t>
            </w:r>
          </w:p>
        </w:tc>
      </w:tr>
      <w:tr w:rsidR="00C76FB9" w:rsidRPr="00E33ABC" w14:paraId="15D2116A" w14:textId="77777777" w:rsidTr="009A1810">
        <w:tc>
          <w:tcPr>
            <w:tcW w:w="0" w:type="auto"/>
          </w:tcPr>
          <w:p w14:paraId="14FA0463" w14:textId="77777777" w:rsidR="00C76FB9" w:rsidRPr="00E33ABC" w:rsidRDefault="00C76FB9" w:rsidP="009A1810">
            <w:r w:rsidRPr="00E33ABC">
              <w:t>install</w:t>
            </w:r>
          </w:p>
        </w:tc>
        <w:tc>
          <w:tcPr>
            <w:tcW w:w="0" w:type="auto"/>
          </w:tcPr>
          <w:p w14:paraId="56870B87" w14:textId="77777777" w:rsidR="00C76FB9" w:rsidRPr="00E33ABC" w:rsidRDefault="00C76FB9" w:rsidP="009A1810">
            <w:r w:rsidRPr="00E33ABC">
              <w:t>Install script as an executable</w:t>
            </w:r>
          </w:p>
        </w:tc>
      </w:tr>
      <w:tr w:rsidR="00C76FB9" w:rsidRPr="00E33ABC" w14:paraId="713FD852" w14:textId="77777777" w:rsidTr="009A1810">
        <w:tc>
          <w:tcPr>
            <w:tcW w:w="0" w:type="auto"/>
          </w:tcPr>
          <w:p w14:paraId="36F2BB0B" w14:textId="77777777" w:rsidR="00C76FB9" w:rsidRPr="00E33ABC" w:rsidRDefault="00C76FB9" w:rsidP="009A1810">
            <w:r w:rsidRPr="00E33ABC">
              <w:t>lint</w:t>
            </w:r>
          </w:p>
        </w:tc>
        <w:tc>
          <w:tcPr>
            <w:tcW w:w="0" w:type="auto"/>
          </w:tcPr>
          <w:p w14:paraId="18FE5CEE" w14:textId="77777777" w:rsidR="00C76FB9" w:rsidRPr="00E33ABC" w:rsidRDefault="00C76FB9" w:rsidP="009A1810">
            <w:r w:rsidRPr="00E33ABC">
              <w:t>Lint source files</w:t>
            </w:r>
          </w:p>
        </w:tc>
      </w:tr>
      <w:tr w:rsidR="00C76FB9" w:rsidRPr="00E33ABC" w14:paraId="0C4193F7" w14:textId="77777777" w:rsidTr="009A1810">
        <w:tc>
          <w:tcPr>
            <w:tcW w:w="0" w:type="auto"/>
          </w:tcPr>
          <w:p w14:paraId="395AB508" w14:textId="77777777" w:rsidR="00C76FB9" w:rsidRPr="00E33ABC" w:rsidRDefault="00C76FB9" w:rsidP="009A1810">
            <w:r w:rsidRPr="00E33ABC">
              <w:t>lsp</w:t>
            </w:r>
          </w:p>
        </w:tc>
        <w:tc>
          <w:tcPr>
            <w:tcW w:w="0" w:type="auto"/>
          </w:tcPr>
          <w:p w14:paraId="67DFB577" w14:textId="77777777" w:rsidR="00C76FB9" w:rsidRPr="00E33ABC" w:rsidRDefault="00C76FB9" w:rsidP="009A1810">
            <w:r w:rsidRPr="00E33ABC">
              <w:t>Start the language server</w:t>
            </w:r>
          </w:p>
        </w:tc>
      </w:tr>
      <w:tr w:rsidR="00C76FB9" w:rsidRPr="00E33ABC" w14:paraId="15A28D14" w14:textId="77777777" w:rsidTr="009A1810">
        <w:tc>
          <w:tcPr>
            <w:tcW w:w="0" w:type="auto"/>
          </w:tcPr>
          <w:p w14:paraId="4AD61643" w14:textId="77777777" w:rsidR="00C76FB9" w:rsidRPr="00E33ABC" w:rsidRDefault="00C76FB9" w:rsidP="009A1810">
            <w:r w:rsidRPr="00E33ABC">
              <w:t>repl</w:t>
            </w:r>
          </w:p>
        </w:tc>
        <w:tc>
          <w:tcPr>
            <w:tcW w:w="0" w:type="auto"/>
          </w:tcPr>
          <w:p w14:paraId="1220F6A3" w14:textId="77777777" w:rsidR="00C76FB9" w:rsidRPr="00E33ABC" w:rsidRDefault="00C76FB9" w:rsidP="009A1810">
            <w:r w:rsidRPr="00E33ABC">
              <w:t>Read Eval Print Loop</w:t>
            </w:r>
          </w:p>
        </w:tc>
      </w:tr>
      <w:tr w:rsidR="00C76FB9" w:rsidRPr="00E33ABC" w14:paraId="667323FC" w14:textId="77777777" w:rsidTr="009A1810">
        <w:tc>
          <w:tcPr>
            <w:tcW w:w="0" w:type="auto"/>
          </w:tcPr>
          <w:p w14:paraId="180B0525" w14:textId="77777777" w:rsidR="00C76FB9" w:rsidRPr="00E33ABC" w:rsidRDefault="00C76FB9" w:rsidP="009A1810">
            <w:r w:rsidRPr="00E33ABC">
              <w:t>run</w:t>
            </w:r>
          </w:p>
        </w:tc>
        <w:tc>
          <w:tcPr>
            <w:tcW w:w="0" w:type="auto"/>
          </w:tcPr>
          <w:p w14:paraId="79D11DDA" w14:textId="77777777" w:rsidR="00C76FB9" w:rsidRPr="00E33ABC" w:rsidRDefault="00C76FB9" w:rsidP="009A1810">
            <w:r w:rsidRPr="00E33ABC">
              <w:t>Run a JavaScript or TypeScript program</w:t>
            </w:r>
          </w:p>
        </w:tc>
      </w:tr>
      <w:tr w:rsidR="00C76FB9" w:rsidRPr="00E33ABC" w14:paraId="7D26552F" w14:textId="77777777" w:rsidTr="009A1810">
        <w:tc>
          <w:tcPr>
            <w:tcW w:w="0" w:type="auto"/>
          </w:tcPr>
          <w:p w14:paraId="6A387B0C" w14:textId="77777777" w:rsidR="00C76FB9" w:rsidRPr="00E33ABC" w:rsidRDefault="00C76FB9" w:rsidP="009A1810">
            <w:r w:rsidRPr="00E33ABC">
              <w:t>task</w:t>
            </w:r>
          </w:p>
        </w:tc>
        <w:tc>
          <w:tcPr>
            <w:tcW w:w="0" w:type="auto"/>
          </w:tcPr>
          <w:p w14:paraId="13D568E8" w14:textId="77777777" w:rsidR="00C76FB9" w:rsidRPr="00E33ABC" w:rsidRDefault="00C76FB9" w:rsidP="009A1810">
            <w:r w:rsidRPr="00E33ABC">
              <w:t>Run a task defined in the configuration file</w:t>
            </w:r>
          </w:p>
        </w:tc>
      </w:tr>
      <w:tr w:rsidR="00C76FB9" w:rsidRPr="00E33ABC" w14:paraId="7DE3A460" w14:textId="77777777" w:rsidTr="009A1810">
        <w:tc>
          <w:tcPr>
            <w:tcW w:w="0" w:type="auto"/>
          </w:tcPr>
          <w:p w14:paraId="429EE229" w14:textId="77777777" w:rsidR="00C76FB9" w:rsidRPr="00E33ABC" w:rsidRDefault="00C76FB9" w:rsidP="009A1810">
            <w:r w:rsidRPr="00E33ABC">
              <w:t>test</w:t>
            </w:r>
          </w:p>
        </w:tc>
        <w:tc>
          <w:tcPr>
            <w:tcW w:w="0" w:type="auto"/>
          </w:tcPr>
          <w:p w14:paraId="645722EC" w14:textId="77777777" w:rsidR="00C76FB9" w:rsidRPr="00E33ABC" w:rsidRDefault="00C76FB9" w:rsidP="009A1810">
            <w:r w:rsidRPr="00E33ABC">
              <w:t>Run tests</w:t>
            </w:r>
          </w:p>
        </w:tc>
      </w:tr>
      <w:tr w:rsidR="00C76FB9" w:rsidRPr="00E33ABC" w14:paraId="31586E3D" w14:textId="77777777" w:rsidTr="009A1810">
        <w:tc>
          <w:tcPr>
            <w:tcW w:w="0" w:type="auto"/>
          </w:tcPr>
          <w:p w14:paraId="2126059E" w14:textId="77777777" w:rsidR="00C76FB9" w:rsidRPr="00E33ABC" w:rsidRDefault="00C76FB9" w:rsidP="009A1810">
            <w:r w:rsidRPr="00E33ABC">
              <w:t>types</w:t>
            </w:r>
          </w:p>
        </w:tc>
        <w:tc>
          <w:tcPr>
            <w:tcW w:w="0" w:type="auto"/>
          </w:tcPr>
          <w:p w14:paraId="4AB232EC" w14:textId="77777777" w:rsidR="00C76FB9" w:rsidRPr="00E33ABC" w:rsidRDefault="00C76FB9" w:rsidP="009A1810">
            <w:r w:rsidRPr="00E33ABC">
              <w:t>Print runtime TypeScript declarations</w:t>
            </w:r>
          </w:p>
        </w:tc>
      </w:tr>
      <w:tr w:rsidR="00C76FB9" w:rsidRPr="00E33ABC" w14:paraId="56ABEDBD" w14:textId="77777777" w:rsidTr="009A1810">
        <w:tc>
          <w:tcPr>
            <w:tcW w:w="0" w:type="auto"/>
          </w:tcPr>
          <w:p w14:paraId="2889E038" w14:textId="77777777" w:rsidR="00C76FB9" w:rsidRPr="00E33ABC" w:rsidRDefault="00C76FB9" w:rsidP="009A1810">
            <w:r w:rsidRPr="00E33ABC">
              <w:t>uninstall</w:t>
            </w:r>
          </w:p>
        </w:tc>
        <w:tc>
          <w:tcPr>
            <w:tcW w:w="0" w:type="auto"/>
          </w:tcPr>
          <w:p w14:paraId="4C6B97D0" w14:textId="77777777" w:rsidR="00C76FB9" w:rsidRPr="00E33ABC" w:rsidRDefault="00C76FB9" w:rsidP="009A1810">
            <w:r w:rsidRPr="00E33ABC">
              <w:t>Uninstall a script previously installed with deno install</w:t>
            </w:r>
          </w:p>
        </w:tc>
      </w:tr>
      <w:tr w:rsidR="00C76FB9" w:rsidRPr="00E33ABC" w14:paraId="62CDD9B4" w14:textId="77777777" w:rsidTr="009A1810">
        <w:tc>
          <w:tcPr>
            <w:tcW w:w="0" w:type="auto"/>
          </w:tcPr>
          <w:p w14:paraId="1CCC4A13" w14:textId="77777777" w:rsidR="00C76FB9" w:rsidRPr="00E33ABC" w:rsidRDefault="00C76FB9" w:rsidP="009A1810">
            <w:r w:rsidRPr="00E33ABC">
              <w:t>upgrade</w:t>
            </w:r>
          </w:p>
        </w:tc>
        <w:tc>
          <w:tcPr>
            <w:tcW w:w="0" w:type="auto"/>
          </w:tcPr>
          <w:p w14:paraId="64426948" w14:textId="77777777" w:rsidR="00C76FB9" w:rsidRPr="00E33ABC" w:rsidRDefault="00C76FB9" w:rsidP="009A1810">
            <w:r w:rsidRPr="00E33ABC">
              <w:t>Upgrade deno executable to given version</w:t>
            </w:r>
          </w:p>
        </w:tc>
      </w:tr>
      <w:tr w:rsidR="00C76FB9" w:rsidRPr="00E33ABC" w14:paraId="06E03DCD" w14:textId="77777777" w:rsidTr="009A1810">
        <w:tc>
          <w:tcPr>
            <w:tcW w:w="0" w:type="auto"/>
          </w:tcPr>
          <w:p w14:paraId="0E25B379" w14:textId="77777777" w:rsidR="00C76FB9" w:rsidRPr="00E33ABC" w:rsidRDefault="00C76FB9" w:rsidP="009A1810">
            <w:r w:rsidRPr="00E33ABC">
              <w:t>vendor</w:t>
            </w:r>
          </w:p>
        </w:tc>
        <w:tc>
          <w:tcPr>
            <w:tcW w:w="0" w:type="auto"/>
          </w:tcPr>
          <w:p w14:paraId="5762DDB5" w14:textId="77777777" w:rsidR="00C76FB9" w:rsidRPr="00E33ABC" w:rsidRDefault="00C76FB9" w:rsidP="009A1810">
            <w:r w:rsidRPr="00E33ABC">
              <w:t>Vendor remote modules into a local directory</w:t>
            </w:r>
          </w:p>
        </w:tc>
      </w:tr>
    </w:tbl>
    <w:p w14:paraId="63AF9B2A" w14:textId="77777777" w:rsidR="00C76FB9" w:rsidRDefault="00C76FB9" w:rsidP="00C76FB9">
      <w:pPr>
        <w:pStyle w:val="Heading1"/>
        <w:pageBreakBefore/>
        <w:numPr>
          <w:ilvl w:val="0"/>
          <w:numId w:val="1"/>
        </w:numPr>
      </w:pPr>
      <w:bookmarkStart w:id="7" w:name="_Toc115188292"/>
      <w:r w:rsidRPr="00241378">
        <w:lastRenderedPageBreak/>
        <w:t>ENVIRONMENT VARIABLES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5369"/>
      </w:tblGrid>
      <w:tr w:rsidR="00C76FB9" w:rsidRPr="0087125D" w14:paraId="2EFFFD2D" w14:textId="77777777" w:rsidTr="009A1810">
        <w:tc>
          <w:tcPr>
            <w:tcW w:w="0" w:type="auto"/>
          </w:tcPr>
          <w:p w14:paraId="62E09537" w14:textId="77777777" w:rsidR="00C76FB9" w:rsidRPr="0087125D" w:rsidRDefault="00C76FB9" w:rsidP="009A1810">
            <w:r w:rsidRPr="0087125D">
              <w:t>DENO_AUTH_TOKENS</w:t>
            </w:r>
          </w:p>
        </w:tc>
        <w:tc>
          <w:tcPr>
            <w:tcW w:w="0" w:type="auto"/>
          </w:tcPr>
          <w:p w14:paraId="5CC93B97" w14:textId="77777777" w:rsidR="00C76FB9" w:rsidRPr="0087125D" w:rsidRDefault="00C76FB9" w:rsidP="009A1810">
            <w:r w:rsidRPr="0087125D">
              <w:t>A semi-colon separated list of bearer tokens and hostnames to use when fetching remote modules from private repositories (e.g. "abcde12345@deno.land;54321edcba@github.com")</w:t>
            </w:r>
          </w:p>
        </w:tc>
      </w:tr>
      <w:tr w:rsidR="00C76FB9" w:rsidRPr="0087125D" w14:paraId="7EF750CB" w14:textId="77777777" w:rsidTr="009A1810">
        <w:tc>
          <w:tcPr>
            <w:tcW w:w="0" w:type="auto"/>
          </w:tcPr>
          <w:p w14:paraId="2DA081B6" w14:textId="77777777" w:rsidR="00C76FB9" w:rsidRPr="0087125D" w:rsidRDefault="00C76FB9" w:rsidP="009A1810">
            <w:r w:rsidRPr="0087125D">
              <w:t>DENO_TLS_CA_STORE</w:t>
            </w:r>
          </w:p>
        </w:tc>
        <w:tc>
          <w:tcPr>
            <w:tcW w:w="0" w:type="auto"/>
          </w:tcPr>
          <w:p w14:paraId="019CFF35" w14:textId="77777777" w:rsidR="00C76FB9" w:rsidRPr="0087125D" w:rsidRDefault="00C76FB9" w:rsidP="009A1810">
            <w:r w:rsidRPr="0087125D">
              <w:t>Comma-separated list of order dependent certificate stores. Possible values: "system", "mozilla". Defaults to "mozilla".</w:t>
            </w:r>
          </w:p>
        </w:tc>
      </w:tr>
      <w:tr w:rsidR="00C76FB9" w:rsidRPr="0087125D" w14:paraId="74FC2ED0" w14:textId="77777777" w:rsidTr="009A1810">
        <w:tc>
          <w:tcPr>
            <w:tcW w:w="0" w:type="auto"/>
          </w:tcPr>
          <w:p w14:paraId="70E372F5" w14:textId="77777777" w:rsidR="00C76FB9" w:rsidRPr="0087125D" w:rsidRDefault="00C76FB9" w:rsidP="009A1810">
            <w:r w:rsidRPr="0087125D">
              <w:t>DENO_CERT</w:t>
            </w:r>
          </w:p>
        </w:tc>
        <w:tc>
          <w:tcPr>
            <w:tcW w:w="0" w:type="auto"/>
          </w:tcPr>
          <w:p w14:paraId="60BE0615" w14:textId="77777777" w:rsidR="00C76FB9" w:rsidRPr="0087125D" w:rsidRDefault="00C76FB9" w:rsidP="009A1810">
            <w:r w:rsidRPr="0087125D">
              <w:t>Load certificate authority from PEM encoded file</w:t>
            </w:r>
          </w:p>
        </w:tc>
      </w:tr>
      <w:tr w:rsidR="00C76FB9" w:rsidRPr="0087125D" w14:paraId="77E58297" w14:textId="77777777" w:rsidTr="009A1810">
        <w:tc>
          <w:tcPr>
            <w:tcW w:w="0" w:type="auto"/>
          </w:tcPr>
          <w:p w14:paraId="099CE3F1" w14:textId="77777777" w:rsidR="00C76FB9" w:rsidRPr="0087125D" w:rsidRDefault="00C76FB9" w:rsidP="009A1810">
            <w:r w:rsidRPr="0087125D">
              <w:t>DENO_DIR</w:t>
            </w:r>
          </w:p>
        </w:tc>
        <w:tc>
          <w:tcPr>
            <w:tcW w:w="0" w:type="auto"/>
          </w:tcPr>
          <w:p w14:paraId="62E14A1F" w14:textId="77777777" w:rsidR="00C76FB9" w:rsidRPr="0087125D" w:rsidRDefault="00C76FB9" w:rsidP="009A1810">
            <w:r w:rsidRPr="0087125D">
              <w:t>Set the cache directory</w:t>
            </w:r>
          </w:p>
        </w:tc>
      </w:tr>
      <w:tr w:rsidR="00C76FB9" w:rsidRPr="0087125D" w14:paraId="64355B9D" w14:textId="77777777" w:rsidTr="009A1810">
        <w:tc>
          <w:tcPr>
            <w:tcW w:w="0" w:type="auto"/>
          </w:tcPr>
          <w:p w14:paraId="3ACFDA4F" w14:textId="77777777" w:rsidR="00C76FB9" w:rsidRPr="0087125D" w:rsidRDefault="00C76FB9" w:rsidP="009A1810">
            <w:r w:rsidRPr="0087125D">
              <w:t>DENO_INSTALL_ROOT</w:t>
            </w:r>
          </w:p>
        </w:tc>
        <w:tc>
          <w:tcPr>
            <w:tcW w:w="0" w:type="auto"/>
          </w:tcPr>
          <w:p w14:paraId="52F6E17D" w14:textId="77777777" w:rsidR="00C76FB9" w:rsidRPr="0087125D" w:rsidRDefault="00C76FB9" w:rsidP="009A1810">
            <w:r w:rsidRPr="0087125D">
              <w:t>Set deno install's output directory (defaults to $HOME/.deno/bin)</w:t>
            </w:r>
          </w:p>
        </w:tc>
      </w:tr>
      <w:tr w:rsidR="00C76FB9" w:rsidRPr="0087125D" w14:paraId="5A7D0058" w14:textId="77777777" w:rsidTr="009A1810">
        <w:tc>
          <w:tcPr>
            <w:tcW w:w="0" w:type="auto"/>
          </w:tcPr>
          <w:p w14:paraId="6E0882C1" w14:textId="77777777" w:rsidR="00C76FB9" w:rsidRPr="0087125D" w:rsidRDefault="00C76FB9" w:rsidP="009A1810">
            <w:r w:rsidRPr="0087125D">
              <w:t>DENO_NO_PROMPT</w:t>
            </w:r>
          </w:p>
        </w:tc>
        <w:tc>
          <w:tcPr>
            <w:tcW w:w="0" w:type="auto"/>
          </w:tcPr>
          <w:p w14:paraId="578D1575" w14:textId="77777777" w:rsidR="00C76FB9" w:rsidRPr="0087125D" w:rsidRDefault="00C76FB9" w:rsidP="009A1810">
            <w:r w:rsidRPr="0087125D">
              <w:t>Set to disable permission prompts on access (alternative to passing --no-prompt on invocation)</w:t>
            </w:r>
          </w:p>
        </w:tc>
      </w:tr>
      <w:tr w:rsidR="00C76FB9" w:rsidRPr="0087125D" w14:paraId="22D68436" w14:textId="77777777" w:rsidTr="009A1810">
        <w:tc>
          <w:tcPr>
            <w:tcW w:w="0" w:type="auto"/>
          </w:tcPr>
          <w:p w14:paraId="08831DD1" w14:textId="77777777" w:rsidR="00C76FB9" w:rsidRPr="0087125D" w:rsidRDefault="00C76FB9" w:rsidP="009A1810">
            <w:r w:rsidRPr="0087125D">
              <w:t>DENO_WEBGPU_TRACE</w:t>
            </w:r>
          </w:p>
        </w:tc>
        <w:tc>
          <w:tcPr>
            <w:tcW w:w="0" w:type="auto"/>
          </w:tcPr>
          <w:p w14:paraId="291B9958" w14:textId="77777777" w:rsidR="00C76FB9" w:rsidRPr="0087125D" w:rsidRDefault="00C76FB9" w:rsidP="009A1810">
            <w:r w:rsidRPr="0087125D">
              <w:t>Directory to use for wgpu traces</w:t>
            </w:r>
          </w:p>
        </w:tc>
      </w:tr>
      <w:tr w:rsidR="00C76FB9" w:rsidRPr="0087125D" w14:paraId="3639D5A9" w14:textId="77777777" w:rsidTr="009A1810">
        <w:tc>
          <w:tcPr>
            <w:tcW w:w="0" w:type="auto"/>
          </w:tcPr>
          <w:p w14:paraId="1A9ACAC9" w14:textId="77777777" w:rsidR="00C76FB9" w:rsidRPr="0087125D" w:rsidRDefault="00C76FB9" w:rsidP="009A1810">
            <w:r w:rsidRPr="0087125D">
              <w:t>DENO_JOBS</w:t>
            </w:r>
          </w:p>
        </w:tc>
        <w:tc>
          <w:tcPr>
            <w:tcW w:w="0" w:type="auto"/>
          </w:tcPr>
          <w:p w14:paraId="3F623937" w14:textId="77777777" w:rsidR="00C76FB9" w:rsidRPr="0087125D" w:rsidRDefault="00C76FB9" w:rsidP="009A1810">
            <w:r w:rsidRPr="0087125D">
              <w:t>Number of parallel workers used for the --parallel flag with the test subcommand. Defaults to number of available CPUs.</w:t>
            </w:r>
          </w:p>
        </w:tc>
      </w:tr>
      <w:tr w:rsidR="00C76FB9" w:rsidRPr="0087125D" w14:paraId="3B9543A1" w14:textId="77777777" w:rsidTr="009A1810">
        <w:tc>
          <w:tcPr>
            <w:tcW w:w="0" w:type="auto"/>
          </w:tcPr>
          <w:p w14:paraId="63C696B3" w14:textId="77777777" w:rsidR="00C76FB9" w:rsidRPr="0087125D" w:rsidRDefault="00C76FB9" w:rsidP="009A1810">
            <w:r w:rsidRPr="0087125D">
              <w:t>HTTP_PROXY</w:t>
            </w:r>
          </w:p>
        </w:tc>
        <w:tc>
          <w:tcPr>
            <w:tcW w:w="0" w:type="auto"/>
          </w:tcPr>
          <w:p w14:paraId="549036DB" w14:textId="77777777" w:rsidR="00C76FB9" w:rsidRPr="0087125D" w:rsidRDefault="00C76FB9" w:rsidP="009A1810">
            <w:r w:rsidRPr="0087125D">
              <w:t>Proxy address for HTTP requests (module downloads, fetch)</w:t>
            </w:r>
          </w:p>
        </w:tc>
      </w:tr>
      <w:tr w:rsidR="00C76FB9" w:rsidRPr="0087125D" w14:paraId="6A8D3AFA" w14:textId="77777777" w:rsidTr="009A1810">
        <w:tc>
          <w:tcPr>
            <w:tcW w:w="0" w:type="auto"/>
          </w:tcPr>
          <w:p w14:paraId="685049AF" w14:textId="77777777" w:rsidR="00C76FB9" w:rsidRPr="0087125D" w:rsidRDefault="00C76FB9" w:rsidP="009A1810">
            <w:r w:rsidRPr="0087125D">
              <w:t>HTTPS_PROXY</w:t>
            </w:r>
          </w:p>
        </w:tc>
        <w:tc>
          <w:tcPr>
            <w:tcW w:w="0" w:type="auto"/>
          </w:tcPr>
          <w:p w14:paraId="6B27A260" w14:textId="77777777" w:rsidR="00C76FB9" w:rsidRPr="0087125D" w:rsidRDefault="00C76FB9" w:rsidP="009A1810">
            <w:r w:rsidRPr="0087125D">
              <w:t>Proxy address for HTTPS requests (module downloads, fetch)</w:t>
            </w:r>
          </w:p>
        </w:tc>
      </w:tr>
      <w:tr w:rsidR="00C76FB9" w:rsidRPr="0087125D" w14:paraId="1C10B135" w14:textId="77777777" w:rsidTr="009A1810">
        <w:tc>
          <w:tcPr>
            <w:tcW w:w="0" w:type="auto"/>
          </w:tcPr>
          <w:p w14:paraId="471C7DA2" w14:textId="77777777" w:rsidR="00C76FB9" w:rsidRPr="0087125D" w:rsidRDefault="00C76FB9" w:rsidP="009A1810">
            <w:r w:rsidRPr="0087125D">
              <w:t>NO_COLOR</w:t>
            </w:r>
          </w:p>
        </w:tc>
        <w:tc>
          <w:tcPr>
            <w:tcW w:w="0" w:type="auto"/>
          </w:tcPr>
          <w:p w14:paraId="2B0C9083" w14:textId="77777777" w:rsidR="00C76FB9" w:rsidRPr="0087125D" w:rsidRDefault="00C76FB9" w:rsidP="009A1810">
            <w:r w:rsidRPr="0087125D">
              <w:t>Set to disable color</w:t>
            </w:r>
          </w:p>
        </w:tc>
      </w:tr>
      <w:tr w:rsidR="00C76FB9" w:rsidRPr="00241378" w14:paraId="52C37DC8" w14:textId="77777777" w:rsidTr="009A1810">
        <w:tc>
          <w:tcPr>
            <w:tcW w:w="0" w:type="auto"/>
          </w:tcPr>
          <w:p w14:paraId="476AF9E6" w14:textId="77777777" w:rsidR="00C76FB9" w:rsidRPr="0087125D" w:rsidRDefault="00C76FB9" w:rsidP="009A1810">
            <w:r w:rsidRPr="0087125D">
              <w:t>NO_PROXY</w:t>
            </w:r>
          </w:p>
        </w:tc>
        <w:tc>
          <w:tcPr>
            <w:tcW w:w="0" w:type="auto"/>
          </w:tcPr>
          <w:p w14:paraId="6E01B682" w14:textId="77777777" w:rsidR="00C76FB9" w:rsidRPr="00241378" w:rsidRDefault="00C76FB9" w:rsidP="009A1810">
            <w:r w:rsidRPr="0087125D">
              <w:t>Comma-separated list of hosts which do not use a proxy (module downloads, fetch)</w:t>
            </w:r>
          </w:p>
        </w:tc>
      </w:tr>
    </w:tbl>
    <w:p w14:paraId="30BD3281" w14:textId="77777777" w:rsidR="00C76FB9" w:rsidRDefault="00C76FB9" w:rsidP="00EA5BAF">
      <w:pPr>
        <w:pStyle w:val="Heading1"/>
        <w:pageBreakBefore/>
        <w:numPr>
          <w:ilvl w:val="0"/>
          <w:numId w:val="1"/>
        </w:numPr>
      </w:pPr>
      <w:bookmarkStart w:id="8" w:name="_Toc115188293"/>
      <w:r>
        <w:rPr>
          <w:rFonts w:hint="eastAsia"/>
        </w:rPr>
        <w:lastRenderedPageBreak/>
        <w:t>命令详情</w:t>
      </w:r>
      <w:bookmarkEnd w:id="8"/>
    </w:p>
    <w:p w14:paraId="65475853" w14:textId="77777777" w:rsidR="00C76FB9" w:rsidRDefault="00C76FB9" w:rsidP="00C76FB9">
      <w:pPr>
        <w:pStyle w:val="Heading2"/>
      </w:pPr>
      <w:bookmarkStart w:id="9" w:name="_Toc115188294"/>
      <w:r>
        <w:t>bench</w:t>
      </w:r>
      <w:bookmarkEnd w:id="9"/>
    </w:p>
    <w:p w14:paraId="7D1463B5" w14:textId="77777777" w:rsidR="00C76FB9" w:rsidRPr="001A5294" w:rsidRDefault="00C76FB9" w:rsidP="001A5294">
      <w:r w:rsidRPr="001A5294">
        <w:t xml:space="preserve">deno-bench </w:t>
      </w:r>
    </w:p>
    <w:p w14:paraId="124204C0" w14:textId="77777777" w:rsidR="00C76FB9" w:rsidRPr="001A5294" w:rsidRDefault="00C76FB9" w:rsidP="001A5294">
      <w:r w:rsidRPr="001A5294">
        <w:t>Run benchmarks using Deno's built-in bench tool.</w:t>
      </w:r>
    </w:p>
    <w:p w14:paraId="09BD061B" w14:textId="77777777" w:rsidR="00C76FB9" w:rsidRPr="001A5294" w:rsidRDefault="00C76FB9" w:rsidP="001A5294"/>
    <w:p w14:paraId="339FF0CF" w14:textId="77777777" w:rsidR="00C76FB9" w:rsidRPr="001A5294" w:rsidRDefault="00C76FB9" w:rsidP="001A5294">
      <w:r w:rsidRPr="001A5294">
        <w:t>Evaluate the given modules, run all benches declared with 'Deno.bench()' and</w:t>
      </w:r>
    </w:p>
    <w:p w14:paraId="19E5F51E" w14:textId="77777777" w:rsidR="00C76FB9" w:rsidRPr="001A5294" w:rsidRDefault="00C76FB9" w:rsidP="001A5294">
      <w:r w:rsidRPr="001A5294">
        <w:t>report results to standard output:</w:t>
      </w:r>
    </w:p>
    <w:p w14:paraId="25F9310E" w14:textId="77777777" w:rsidR="00C76FB9" w:rsidRPr="001A5294" w:rsidRDefault="00C76FB9" w:rsidP="001A5294"/>
    <w:p w14:paraId="63DB9F8E" w14:textId="77777777" w:rsidR="00C76FB9" w:rsidRPr="001A5294" w:rsidRDefault="00C76FB9" w:rsidP="001A5294">
      <w:r w:rsidRPr="001A5294">
        <w:t xml:space="preserve">  deno bench src/fetch_bench.ts src/signal_bench.ts</w:t>
      </w:r>
    </w:p>
    <w:p w14:paraId="7B84F0A3" w14:textId="77777777" w:rsidR="00C76FB9" w:rsidRPr="001A5294" w:rsidRDefault="00C76FB9" w:rsidP="001A5294"/>
    <w:p w14:paraId="36108631" w14:textId="77777777" w:rsidR="00C76FB9" w:rsidRPr="001A5294" w:rsidRDefault="00C76FB9" w:rsidP="001A5294">
      <w:r w:rsidRPr="001A5294">
        <w:t>Directory arguments are expanded to all contained files matching the glob</w:t>
      </w:r>
    </w:p>
    <w:p w14:paraId="32F8CBB6" w14:textId="77777777" w:rsidR="00C76FB9" w:rsidRPr="001A5294" w:rsidRDefault="00C76FB9" w:rsidP="001A5294">
      <w:r w:rsidRPr="001A5294">
        <w:t>{*_,*.,}bench.{js,mjs,ts,mts,jsx,tsx}:</w:t>
      </w:r>
    </w:p>
    <w:p w14:paraId="0DABCAA7" w14:textId="77777777" w:rsidR="00C76FB9" w:rsidRPr="001A5294" w:rsidRDefault="00C76FB9" w:rsidP="001A5294"/>
    <w:p w14:paraId="128A31BA" w14:textId="77777777" w:rsidR="00C76FB9" w:rsidRPr="001A5294" w:rsidRDefault="00C76FB9" w:rsidP="001A5294">
      <w:r w:rsidRPr="001A5294">
        <w:t xml:space="preserve">  deno bench src/</w:t>
      </w:r>
    </w:p>
    <w:p w14:paraId="5AA263DE" w14:textId="77777777" w:rsidR="00C76FB9" w:rsidRPr="001A5294" w:rsidRDefault="00C76FB9" w:rsidP="001A5294"/>
    <w:p w14:paraId="22DE1770" w14:textId="77777777" w:rsidR="00C76FB9" w:rsidRPr="001A5294" w:rsidRDefault="00C76FB9" w:rsidP="001A5294">
      <w:r w:rsidRPr="001A5294">
        <w:t>USAGE:</w:t>
      </w:r>
    </w:p>
    <w:p w14:paraId="3D35EAB8" w14:textId="02FCB287" w:rsidR="00C76FB9" w:rsidRPr="001A5294" w:rsidRDefault="00C76FB9" w:rsidP="001A5294">
      <w:r w:rsidRPr="001A5294">
        <w:t xml:space="preserve">  </w:t>
      </w:r>
      <w:r w:rsidRPr="001A5294">
        <w:t>deno bench [OPTIONS] [files]... [-- &lt;SCRIPT_ARG&gt;...]</w:t>
      </w:r>
    </w:p>
    <w:p w14:paraId="587A762D" w14:textId="77777777" w:rsidR="00C76FB9" w:rsidRPr="001A5294" w:rsidRDefault="00C76FB9" w:rsidP="001A5294"/>
    <w:p w14:paraId="6D147450" w14:textId="77777777" w:rsidR="00C76FB9" w:rsidRPr="001A5294" w:rsidRDefault="00C76FB9" w:rsidP="001A5294">
      <w:r w:rsidRPr="001A5294">
        <w:t>ARGS:</w:t>
      </w:r>
    </w:p>
    <w:p w14:paraId="44BF0458" w14:textId="108A68FE" w:rsidR="00C76FB9" w:rsidRPr="001A5294" w:rsidRDefault="00C76FB9" w:rsidP="001A5294">
      <w:r w:rsidRPr="001A5294">
        <w:t xml:space="preserve">  </w:t>
      </w:r>
      <w:r w:rsidRPr="001A5294">
        <w:t>&lt;files&gt;...</w:t>
      </w:r>
    </w:p>
    <w:p w14:paraId="6F16715E" w14:textId="1B9752AD" w:rsidR="00C76FB9" w:rsidRPr="001A5294" w:rsidRDefault="00C76FB9" w:rsidP="001A5294">
      <w:r w:rsidRPr="001A5294">
        <w:t xml:space="preserve">      </w:t>
      </w:r>
      <w:r w:rsidRPr="001A5294">
        <w:t>List of file names to run</w:t>
      </w:r>
    </w:p>
    <w:p w14:paraId="4B081557" w14:textId="77777777" w:rsidR="00C76FB9" w:rsidRPr="001A5294" w:rsidRDefault="00C76FB9" w:rsidP="001A5294"/>
    <w:p w14:paraId="10277D8E" w14:textId="454BAC07" w:rsidR="00C76FB9" w:rsidRPr="001A5294" w:rsidRDefault="00C76FB9" w:rsidP="001A5294">
      <w:r w:rsidRPr="001A5294">
        <w:t xml:space="preserve">  </w:t>
      </w:r>
      <w:r w:rsidRPr="001A5294">
        <w:t>&lt;SCRIPT_ARG&gt;...</w:t>
      </w:r>
    </w:p>
    <w:p w14:paraId="560866FC" w14:textId="2F27A95F" w:rsidR="00C76FB9" w:rsidRPr="001A5294" w:rsidRDefault="00C76FB9" w:rsidP="001A5294">
      <w:r w:rsidRPr="001A5294">
        <w:t xml:space="preserve">      </w:t>
      </w:r>
      <w:r w:rsidRPr="001A5294">
        <w:t>Script arg</w:t>
      </w:r>
    </w:p>
    <w:p w14:paraId="1B63A671" w14:textId="77777777" w:rsidR="00C76FB9" w:rsidRPr="001A5294" w:rsidRDefault="00C76FB9" w:rsidP="001A5294"/>
    <w:p w14:paraId="58F50F2C" w14:textId="77777777" w:rsidR="00C76FB9" w:rsidRPr="001A5294" w:rsidRDefault="00C76FB9" w:rsidP="001A5294">
      <w:r w:rsidRPr="001A5294">
        <w:t>OPTIONS:</w:t>
      </w:r>
    </w:p>
    <w:p w14:paraId="4C53E7D2" w14:textId="5C0D1529" w:rsidR="00C76FB9" w:rsidRPr="001A5294" w:rsidRDefault="00C76FB9" w:rsidP="001A5294">
      <w:r w:rsidRPr="001A5294">
        <w:t xml:space="preserve">  </w:t>
      </w:r>
      <w:r w:rsidRPr="001A5294">
        <w:t>-A, --allow-all</w:t>
      </w:r>
    </w:p>
    <w:p w14:paraId="49F13F27" w14:textId="725987C0" w:rsidR="00C76FB9" w:rsidRPr="001A5294" w:rsidRDefault="00C76FB9" w:rsidP="001A5294">
      <w:r w:rsidRPr="001A5294">
        <w:t xml:space="preserve">      </w:t>
      </w:r>
      <w:r w:rsidRPr="001A5294">
        <w:t>Allow all permissions</w:t>
      </w:r>
    </w:p>
    <w:p w14:paraId="4710892B" w14:textId="77777777" w:rsidR="00C76FB9" w:rsidRPr="001A5294" w:rsidRDefault="00C76FB9" w:rsidP="001A5294"/>
    <w:p w14:paraId="606B13D5" w14:textId="326C53D1" w:rsidR="00C76FB9" w:rsidRPr="001A5294" w:rsidRDefault="00C76FB9" w:rsidP="001A5294">
      <w:r w:rsidRPr="001A5294">
        <w:t xml:space="preserve">    </w:t>
      </w:r>
      <w:r w:rsidRPr="001A5294">
        <w:t>--allow-env[=&lt;allow-env&gt;...]</w:t>
      </w:r>
    </w:p>
    <w:p w14:paraId="06E4AAB9" w14:textId="16748547" w:rsidR="00C76FB9" w:rsidRPr="001A5294" w:rsidRDefault="00C76FB9" w:rsidP="001A5294">
      <w:r w:rsidRPr="001A5294">
        <w:t xml:space="preserve">      </w:t>
      </w:r>
      <w:r w:rsidRPr="001A5294">
        <w:t>Allow environment access</w:t>
      </w:r>
    </w:p>
    <w:p w14:paraId="0D76349B" w14:textId="77777777" w:rsidR="00C76FB9" w:rsidRPr="001A5294" w:rsidRDefault="00C76FB9" w:rsidP="001A5294"/>
    <w:p w14:paraId="0ACCD708" w14:textId="5DFE2010" w:rsidR="00C76FB9" w:rsidRPr="001A5294" w:rsidRDefault="00C76FB9" w:rsidP="001A5294">
      <w:r w:rsidRPr="001A5294">
        <w:t xml:space="preserve">    </w:t>
      </w:r>
      <w:r w:rsidRPr="001A5294">
        <w:t>--allow-ffi[=&lt;allow-ffi&gt;...]</w:t>
      </w:r>
    </w:p>
    <w:p w14:paraId="6F6214A3" w14:textId="378F04CD" w:rsidR="00C76FB9" w:rsidRPr="001A5294" w:rsidRDefault="00C76FB9" w:rsidP="001A5294">
      <w:r w:rsidRPr="001A5294">
        <w:t xml:space="preserve">      </w:t>
      </w:r>
      <w:r w:rsidRPr="001A5294">
        <w:t>Allow loading dynamic libraries</w:t>
      </w:r>
    </w:p>
    <w:p w14:paraId="20BE9D0A" w14:textId="77777777" w:rsidR="00C76FB9" w:rsidRPr="001A5294" w:rsidRDefault="00C76FB9" w:rsidP="001A5294"/>
    <w:p w14:paraId="4B9B4ACB" w14:textId="27E44AFB" w:rsidR="00C76FB9" w:rsidRPr="001A5294" w:rsidRDefault="00C76FB9" w:rsidP="001A5294">
      <w:r w:rsidRPr="001A5294">
        <w:t xml:space="preserve">    </w:t>
      </w:r>
      <w:r w:rsidRPr="001A5294">
        <w:t>--allow-hrtime</w:t>
      </w:r>
    </w:p>
    <w:p w14:paraId="1F913680" w14:textId="7E2136D1" w:rsidR="00C76FB9" w:rsidRPr="001A5294" w:rsidRDefault="00C76FB9" w:rsidP="001A5294">
      <w:r w:rsidRPr="001A5294">
        <w:t xml:space="preserve">      </w:t>
      </w:r>
      <w:r w:rsidRPr="001A5294">
        <w:t>Allow high resolution time measurement</w:t>
      </w:r>
    </w:p>
    <w:p w14:paraId="20E47D6E" w14:textId="77777777" w:rsidR="00C76FB9" w:rsidRPr="001A5294" w:rsidRDefault="00C76FB9" w:rsidP="001A5294"/>
    <w:p w14:paraId="78ACAFE3" w14:textId="3F851E23" w:rsidR="00C76FB9" w:rsidRPr="001A5294" w:rsidRDefault="00C76FB9" w:rsidP="001A5294">
      <w:r w:rsidRPr="001A5294">
        <w:t xml:space="preserve">    </w:t>
      </w:r>
      <w:r w:rsidRPr="001A5294">
        <w:t>--allow-net[=&lt;allow-net&gt;...]</w:t>
      </w:r>
    </w:p>
    <w:p w14:paraId="13E489E2" w14:textId="2A3B62CB" w:rsidR="00C76FB9" w:rsidRPr="001A5294" w:rsidRDefault="00C76FB9" w:rsidP="001A5294">
      <w:r w:rsidRPr="001A5294">
        <w:t xml:space="preserve">      </w:t>
      </w:r>
      <w:r w:rsidRPr="001A5294">
        <w:t>Allow network access</w:t>
      </w:r>
    </w:p>
    <w:p w14:paraId="418A64AA" w14:textId="77777777" w:rsidR="00C76FB9" w:rsidRPr="001A5294" w:rsidRDefault="00C76FB9" w:rsidP="001A5294"/>
    <w:p w14:paraId="7544A51F" w14:textId="1D267203" w:rsidR="00C76FB9" w:rsidRPr="001A5294" w:rsidRDefault="00C76FB9" w:rsidP="001A5294">
      <w:r w:rsidRPr="001A5294">
        <w:t xml:space="preserve">    </w:t>
      </w:r>
      <w:r w:rsidRPr="001A5294">
        <w:t>--allow-read[=&lt;allow-read&gt;...]</w:t>
      </w:r>
    </w:p>
    <w:p w14:paraId="657F8E85" w14:textId="100F43B3" w:rsidR="00C76FB9" w:rsidRPr="001A5294" w:rsidRDefault="00C76FB9" w:rsidP="001A5294">
      <w:r w:rsidRPr="001A5294">
        <w:t xml:space="preserve">      </w:t>
      </w:r>
      <w:r w:rsidRPr="001A5294">
        <w:t>Allow file system read access</w:t>
      </w:r>
    </w:p>
    <w:p w14:paraId="698B72AF" w14:textId="77777777" w:rsidR="00C76FB9" w:rsidRPr="001A5294" w:rsidRDefault="00C76FB9" w:rsidP="001A5294"/>
    <w:p w14:paraId="25BB92C5" w14:textId="7551820C" w:rsidR="00C76FB9" w:rsidRPr="001A5294" w:rsidRDefault="00C76FB9" w:rsidP="001A5294">
      <w:r w:rsidRPr="001A5294">
        <w:t xml:space="preserve">    </w:t>
      </w:r>
      <w:r w:rsidRPr="001A5294">
        <w:t>--allow-run[=&lt;allow-run&gt;...]</w:t>
      </w:r>
    </w:p>
    <w:p w14:paraId="27FA5853" w14:textId="3138CB85" w:rsidR="00C76FB9" w:rsidRPr="001A5294" w:rsidRDefault="00C76FB9" w:rsidP="001A5294">
      <w:r w:rsidRPr="001A5294">
        <w:t xml:space="preserve">      </w:t>
      </w:r>
      <w:r w:rsidRPr="001A5294">
        <w:t>Allow running subprocesses</w:t>
      </w:r>
    </w:p>
    <w:p w14:paraId="4A1B29F0" w14:textId="77777777" w:rsidR="00C76FB9" w:rsidRPr="001A5294" w:rsidRDefault="00C76FB9" w:rsidP="001A5294"/>
    <w:p w14:paraId="0F24C876" w14:textId="261956F1" w:rsidR="00C76FB9" w:rsidRPr="001A5294" w:rsidRDefault="00C76FB9" w:rsidP="001A5294">
      <w:r w:rsidRPr="001A5294">
        <w:t xml:space="preserve">    </w:t>
      </w:r>
      <w:r w:rsidRPr="001A5294">
        <w:t>--allow-write[=&lt;allow-write&gt;...]</w:t>
      </w:r>
    </w:p>
    <w:p w14:paraId="112B1C67" w14:textId="5D2313CE" w:rsidR="00C76FB9" w:rsidRPr="001A5294" w:rsidRDefault="00C76FB9" w:rsidP="001A5294">
      <w:r w:rsidRPr="001A5294">
        <w:t xml:space="preserve">      </w:t>
      </w:r>
      <w:r w:rsidRPr="001A5294">
        <w:t>Allow file system write access</w:t>
      </w:r>
    </w:p>
    <w:p w14:paraId="3DED6479" w14:textId="77777777" w:rsidR="00C76FB9" w:rsidRPr="001A5294" w:rsidRDefault="00C76FB9" w:rsidP="001A5294"/>
    <w:p w14:paraId="5734539E" w14:textId="2D815823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0D78B030" w14:textId="25F93AE2" w:rsidR="00C76FB9" w:rsidRPr="001A5294" w:rsidRDefault="00C76FB9" w:rsidP="001A5294">
      <w:r w:rsidRPr="001A5294">
        <w:lastRenderedPageBreak/>
        <w:t xml:space="preserve">      </w:t>
      </w:r>
      <w:r w:rsidRPr="001A5294">
        <w:t>The configuration file can be used to configure different aspects of</w:t>
      </w:r>
    </w:p>
    <w:p w14:paraId="6A0BE878" w14:textId="61910FA6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65E224EC" w14:textId="42BE0D60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2FAF7011" w14:textId="0157F99E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786AF917" w14:textId="65B58926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3AE2DB0C" w14:textId="02081BEB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2BFA2038" w14:textId="77777777" w:rsidR="00C76FB9" w:rsidRPr="001A5294" w:rsidRDefault="00C76FB9" w:rsidP="001A5294"/>
    <w:p w14:paraId="35B2DB69" w14:textId="6E68D227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29982788" w14:textId="4C2C27CE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4D3164D2" w14:textId="77777777" w:rsidR="00C76FB9" w:rsidRPr="001A5294" w:rsidRDefault="00C76FB9" w:rsidP="001A5294"/>
    <w:p w14:paraId="7AF5B303" w14:textId="77B29A25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3EE17B6B" w14:textId="0125A773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6B487F20" w14:textId="77777777" w:rsidR="00C76FB9" w:rsidRPr="001A5294" w:rsidRDefault="00C76FB9" w:rsidP="001A5294"/>
    <w:p w14:paraId="5741E4DC" w14:textId="6D035268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15F5BE0A" w14:textId="25A0ACA9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0F88519D" w14:textId="2D95DE60" w:rsidR="00C76FB9" w:rsidRPr="001A5294" w:rsidRDefault="00C76FB9" w:rsidP="001A5294">
      <w:r w:rsidRPr="001A5294">
        <w:t xml:space="preserve">      </w:t>
      </w:r>
    </w:p>
    <w:p w14:paraId="7BAFAE8D" w14:textId="34224034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1DC8521C" w14:textId="2CEEA838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2902AB74" w14:textId="790F2AD8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66784C37" w14:textId="1B89B64B" w:rsidR="00C76FB9" w:rsidRPr="001A5294" w:rsidRDefault="00C76FB9" w:rsidP="001A5294">
      <w:r w:rsidRPr="001A5294">
        <w:t xml:space="preserve">      </w:t>
      </w:r>
    </w:p>
    <w:p w14:paraId="3010DA55" w14:textId="3B00C88E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1194CE7E" w14:textId="782098CB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14C2628F" w14:textId="0435E5EE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004BD6EE" w14:textId="77777777" w:rsidR="00C76FB9" w:rsidRPr="001A5294" w:rsidRDefault="00C76FB9" w:rsidP="001A5294"/>
    <w:p w14:paraId="788106CE" w14:textId="27B466C0" w:rsidR="00C76FB9" w:rsidRPr="001A5294" w:rsidRDefault="00C76FB9" w:rsidP="001A5294">
      <w:r w:rsidRPr="001A5294">
        <w:t xml:space="preserve">    </w:t>
      </w:r>
      <w:r w:rsidRPr="001A5294">
        <w:t>--filter &lt;filter&gt;</w:t>
      </w:r>
    </w:p>
    <w:p w14:paraId="08EEFC56" w14:textId="6E80857C" w:rsidR="00C76FB9" w:rsidRPr="001A5294" w:rsidRDefault="00C76FB9" w:rsidP="001A5294">
      <w:r w:rsidRPr="001A5294">
        <w:t xml:space="preserve">      </w:t>
      </w:r>
      <w:r w:rsidRPr="001A5294">
        <w:t>Run benchmarks with this string or pattern in the bench name</w:t>
      </w:r>
    </w:p>
    <w:p w14:paraId="53531588" w14:textId="77777777" w:rsidR="00C76FB9" w:rsidRPr="001A5294" w:rsidRDefault="00C76FB9" w:rsidP="001A5294"/>
    <w:p w14:paraId="356DD547" w14:textId="0303D6D1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519BDA96" w14:textId="2D2A93FA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631D8581" w14:textId="77777777" w:rsidR="00C76FB9" w:rsidRPr="001A5294" w:rsidRDefault="00C76FB9" w:rsidP="001A5294"/>
    <w:p w14:paraId="7E979DF8" w14:textId="49DE8F5B" w:rsidR="00C76FB9" w:rsidRPr="001A5294" w:rsidRDefault="00C76FB9" w:rsidP="001A5294">
      <w:r w:rsidRPr="001A5294">
        <w:t xml:space="preserve">    </w:t>
      </w:r>
      <w:r w:rsidRPr="001A5294">
        <w:t>--ignore=&lt;ignore&gt;</w:t>
      </w:r>
    </w:p>
    <w:p w14:paraId="199439D1" w14:textId="628971E1" w:rsidR="00C76FB9" w:rsidRPr="001A5294" w:rsidRDefault="00C76FB9" w:rsidP="001A5294">
      <w:r w:rsidRPr="001A5294">
        <w:t xml:space="preserve">      </w:t>
      </w:r>
      <w:r w:rsidRPr="001A5294">
        <w:t>Ignore files</w:t>
      </w:r>
    </w:p>
    <w:p w14:paraId="667AD12D" w14:textId="77777777" w:rsidR="00C76FB9" w:rsidRPr="001A5294" w:rsidRDefault="00C76FB9" w:rsidP="001A5294"/>
    <w:p w14:paraId="10B7ABC7" w14:textId="135304B7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7145B181" w14:textId="32922962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19B79541" w14:textId="4AFDB0AB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32E5ADF7" w14:textId="0E974133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304F9DEB" w14:textId="69985F96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796A1B42" w14:textId="7345A149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76A4997A" w14:textId="77777777" w:rsidR="00C76FB9" w:rsidRPr="001A5294" w:rsidRDefault="00C76FB9" w:rsidP="001A5294"/>
    <w:p w14:paraId="23A0C9BE" w14:textId="01024522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6A685191" w14:textId="44D77667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3F0E15D2" w14:textId="77777777" w:rsidR="00C76FB9" w:rsidRPr="001A5294" w:rsidRDefault="00C76FB9" w:rsidP="001A5294"/>
    <w:p w14:paraId="1A67F395" w14:textId="18AA1801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20F849E3" w14:textId="6B7CA2EB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70374A20" w14:textId="77777777" w:rsidR="00C76FB9" w:rsidRPr="001A5294" w:rsidRDefault="00C76FB9" w:rsidP="001A5294"/>
    <w:p w14:paraId="1423A477" w14:textId="14DFA30B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36692001" w14:textId="2FE4CE3C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79FD97BB" w14:textId="77777777" w:rsidR="00C76FB9" w:rsidRPr="001A5294" w:rsidRDefault="00C76FB9" w:rsidP="001A5294"/>
    <w:p w14:paraId="10B2EB2E" w14:textId="224F1692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3AF4FC22" w14:textId="764E1A69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63797592" w14:textId="6BD0BF9E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45A05E58" w14:textId="77777777" w:rsidR="00C76FB9" w:rsidRPr="001A5294" w:rsidRDefault="00C76FB9" w:rsidP="001A5294"/>
    <w:p w14:paraId="34503CEC" w14:textId="099BC6E1" w:rsidR="00C76FB9" w:rsidRPr="001A5294" w:rsidRDefault="00C76FB9" w:rsidP="001A5294">
      <w:r w:rsidRPr="001A5294">
        <w:t xml:space="preserve">    </w:t>
      </w:r>
      <w:r w:rsidRPr="001A5294">
        <w:t>--no-clear-screen</w:t>
      </w:r>
    </w:p>
    <w:p w14:paraId="053DF33E" w14:textId="3108A4C6" w:rsidR="00C76FB9" w:rsidRPr="001A5294" w:rsidRDefault="00C76FB9" w:rsidP="001A5294">
      <w:r w:rsidRPr="001A5294">
        <w:t xml:space="preserve">      </w:t>
      </w:r>
      <w:r w:rsidRPr="001A5294">
        <w:t>Do not clear terminal screen when under watch mode</w:t>
      </w:r>
    </w:p>
    <w:p w14:paraId="34A94C45" w14:textId="77777777" w:rsidR="00C76FB9" w:rsidRPr="001A5294" w:rsidRDefault="00C76FB9" w:rsidP="001A5294"/>
    <w:p w14:paraId="5DDFB620" w14:textId="517580C3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6A5AD944" w14:textId="18E997F6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3A4DF845" w14:textId="77777777" w:rsidR="00C76FB9" w:rsidRPr="001A5294" w:rsidRDefault="00C76FB9" w:rsidP="001A5294"/>
    <w:p w14:paraId="5C3A3E7D" w14:textId="0F2D035B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417C2FEE" w14:textId="7E518F81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5447943A" w14:textId="77777777" w:rsidR="00C76FB9" w:rsidRPr="001A5294" w:rsidRDefault="00C76FB9" w:rsidP="001A5294"/>
    <w:p w14:paraId="590E5BF2" w14:textId="3F92D5C9" w:rsidR="00C76FB9" w:rsidRPr="001A5294" w:rsidRDefault="00C76FB9" w:rsidP="001A5294">
      <w:r w:rsidRPr="001A5294">
        <w:t xml:space="preserve">    </w:t>
      </w:r>
      <w:r w:rsidRPr="001A5294">
        <w:t>--no-prompt</w:t>
      </w:r>
    </w:p>
    <w:p w14:paraId="16EA3BD1" w14:textId="79169FEF" w:rsidR="00C76FB9" w:rsidRPr="001A5294" w:rsidRDefault="00C76FB9" w:rsidP="001A5294">
      <w:r w:rsidRPr="001A5294">
        <w:t xml:space="preserve">      </w:t>
      </w:r>
      <w:r w:rsidRPr="001A5294">
        <w:t>Always throw if required permission wasn't passed</w:t>
      </w:r>
    </w:p>
    <w:p w14:paraId="33057FCB" w14:textId="77777777" w:rsidR="00C76FB9" w:rsidRPr="001A5294" w:rsidRDefault="00C76FB9" w:rsidP="001A5294"/>
    <w:p w14:paraId="7504516E" w14:textId="635DF4B2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41B4DC20" w14:textId="2845E0ED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526D9882" w14:textId="77777777" w:rsidR="00C76FB9" w:rsidRPr="001A5294" w:rsidRDefault="00C76FB9" w:rsidP="001A5294"/>
    <w:p w14:paraId="518087BF" w14:textId="48248182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4AE48008" w14:textId="5172191A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3B107DFC" w14:textId="77777777" w:rsidR="00C76FB9" w:rsidRPr="001A5294" w:rsidRDefault="00C76FB9" w:rsidP="001A5294"/>
    <w:p w14:paraId="02BE068A" w14:textId="44077561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4F0D9561" w14:textId="663F8ECD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57287B63" w14:textId="77777777" w:rsidR="00C76FB9" w:rsidRPr="001A5294" w:rsidRDefault="00C76FB9" w:rsidP="001A5294"/>
    <w:p w14:paraId="47126AF1" w14:textId="1AB3AFF0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289D818F" w14:textId="40D0D0E6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3D8014E7" w14:textId="1B511CA9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75AEC678" w14:textId="567DF490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4D00E0A8" w14:textId="07E06637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35B758A3" w14:textId="1F29DCCD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55D02341" w14:textId="36CE86E6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2CE55DBD" w14:textId="7FDCB657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7649EF6D" w14:textId="085FB8C4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0D732BA7" w14:textId="640F340E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165E4D4F" w14:textId="5A46EE17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3AC8868C" w14:textId="6EEC412B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39DE8133" w14:textId="77777777" w:rsidR="00C76FB9" w:rsidRPr="001A5294" w:rsidRDefault="00C76FB9" w:rsidP="001A5294"/>
    <w:p w14:paraId="280F614A" w14:textId="226108DB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71140C9A" w14:textId="57228134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29345D0B" w14:textId="77777777" w:rsidR="00C76FB9" w:rsidRPr="001A5294" w:rsidRDefault="00C76FB9" w:rsidP="001A5294"/>
    <w:p w14:paraId="58E23474" w14:textId="37FF04C5" w:rsidR="00C76FB9" w:rsidRPr="001A5294" w:rsidRDefault="00C76FB9" w:rsidP="001A5294">
      <w:r w:rsidRPr="001A5294">
        <w:t xml:space="preserve">    </w:t>
      </w:r>
      <w:r w:rsidRPr="001A5294">
        <w:t>--unsafely-ignore-certificate-errors[=&lt;HOSTNAMES&gt;...]</w:t>
      </w:r>
    </w:p>
    <w:p w14:paraId="79032E96" w14:textId="630730A7" w:rsidR="00C76FB9" w:rsidRPr="001A5294" w:rsidRDefault="00C76FB9" w:rsidP="001A5294">
      <w:r w:rsidRPr="001A5294">
        <w:t xml:space="preserve">      </w:t>
      </w:r>
      <w:r w:rsidRPr="001A5294">
        <w:t>DANGER: Disables verification of TLS certificates</w:t>
      </w:r>
    </w:p>
    <w:p w14:paraId="0A1F38A4" w14:textId="77777777" w:rsidR="00C76FB9" w:rsidRPr="001A5294" w:rsidRDefault="00C76FB9" w:rsidP="001A5294"/>
    <w:p w14:paraId="6ACCA0B3" w14:textId="1D3C995E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473DEAEA" w14:textId="4E0C2887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2D69DE76" w14:textId="77777777" w:rsidR="00C76FB9" w:rsidRPr="001A5294" w:rsidRDefault="00C76FB9" w:rsidP="001A5294"/>
    <w:p w14:paraId="51882B55" w14:textId="01282933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6FF34D3E" w14:textId="5EA399F0" w:rsidR="00C76FB9" w:rsidRPr="001A5294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63E73CE8" w14:textId="77777777" w:rsidR="00C76FB9" w:rsidRPr="001A5294" w:rsidRDefault="00C76FB9" w:rsidP="001A5294"/>
    <w:p w14:paraId="39187403" w14:textId="18299DAB" w:rsidR="00C76FB9" w:rsidRPr="001A5294" w:rsidRDefault="00C76FB9" w:rsidP="001A5294">
      <w:r w:rsidRPr="001A5294">
        <w:t xml:space="preserve">    </w:t>
      </w:r>
      <w:r w:rsidRPr="001A5294">
        <w:t>--watch</w:t>
      </w:r>
    </w:p>
    <w:p w14:paraId="7A2767DC" w14:textId="5ABC3B88" w:rsidR="00C76FB9" w:rsidRPr="001A5294" w:rsidRDefault="00C76FB9" w:rsidP="001A5294">
      <w:r w:rsidRPr="001A5294">
        <w:t xml:space="preserve">      </w:t>
      </w:r>
      <w:r w:rsidRPr="001A5294">
        <w:t>Watch for file changes and restart process automatically. Only local</w:t>
      </w:r>
    </w:p>
    <w:p w14:paraId="7673E101" w14:textId="77777777" w:rsidR="00EA5BAF" w:rsidRDefault="00C76FB9" w:rsidP="001A5294">
      <w:r w:rsidRPr="001A5294">
        <w:t xml:space="preserve">      </w:t>
      </w:r>
      <w:r w:rsidRPr="001A5294">
        <w:t>files from entry point module graph are watched.</w:t>
      </w:r>
    </w:p>
    <w:p w14:paraId="69F7E13E" w14:textId="1EBA91B0" w:rsidR="00C76FB9" w:rsidRPr="001A5294" w:rsidRDefault="00C76FB9" w:rsidP="00EA5BAF">
      <w:pPr>
        <w:pStyle w:val="Heading2"/>
        <w:pageBreakBefore/>
        <w:contextualSpacing/>
      </w:pPr>
      <w:bookmarkStart w:id="10" w:name="_Toc115188295"/>
      <w:r w:rsidRPr="001A5294">
        <w:lastRenderedPageBreak/>
        <w:t>bundle</w:t>
      </w:r>
      <w:bookmarkEnd w:id="10"/>
    </w:p>
    <w:p w14:paraId="6588F9DD" w14:textId="77777777" w:rsidR="00C76FB9" w:rsidRPr="001A5294" w:rsidRDefault="00C76FB9" w:rsidP="001A5294">
      <w:r w:rsidRPr="001A5294">
        <w:t xml:space="preserve">deno-bundle </w:t>
      </w:r>
    </w:p>
    <w:p w14:paraId="52E6742B" w14:textId="77777777" w:rsidR="00C76FB9" w:rsidRPr="001A5294" w:rsidRDefault="00C76FB9" w:rsidP="001A5294">
      <w:r w:rsidRPr="001A5294">
        <w:t>Output a single JavaScript file with all dependencies.</w:t>
      </w:r>
    </w:p>
    <w:p w14:paraId="6E036A23" w14:textId="77777777" w:rsidR="00C76FB9" w:rsidRPr="001A5294" w:rsidRDefault="00C76FB9" w:rsidP="001A5294"/>
    <w:p w14:paraId="140BBCB9" w14:textId="77777777" w:rsidR="00C76FB9" w:rsidRPr="001A5294" w:rsidRDefault="00C76FB9" w:rsidP="001A5294">
      <w:r w:rsidRPr="001A5294">
        <w:t xml:space="preserve">  deno bundle https://deno.land/std/examples/colors.ts colors.bundle.js</w:t>
      </w:r>
    </w:p>
    <w:p w14:paraId="2153D05D" w14:textId="77777777" w:rsidR="00C76FB9" w:rsidRPr="001A5294" w:rsidRDefault="00C76FB9" w:rsidP="001A5294"/>
    <w:p w14:paraId="276D3A62" w14:textId="77777777" w:rsidR="00C76FB9" w:rsidRPr="001A5294" w:rsidRDefault="00C76FB9" w:rsidP="001A5294">
      <w:r w:rsidRPr="001A5294">
        <w:t>If no output file is given, the output is written to standard output:</w:t>
      </w:r>
    </w:p>
    <w:p w14:paraId="246576BA" w14:textId="77777777" w:rsidR="00C76FB9" w:rsidRPr="001A5294" w:rsidRDefault="00C76FB9" w:rsidP="001A5294"/>
    <w:p w14:paraId="63888F17" w14:textId="77777777" w:rsidR="00C76FB9" w:rsidRPr="001A5294" w:rsidRDefault="00C76FB9" w:rsidP="001A5294">
      <w:r w:rsidRPr="001A5294">
        <w:t xml:space="preserve">  deno bundle https://deno.land/std/examples/colors.ts</w:t>
      </w:r>
    </w:p>
    <w:p w14:paraId="08E6572D" w14:textId="77777777" w:rsidR="00C76FB9" w:rsidRPr="001A5294" w:rsidRDefault="00C76FB9" w:rsidP="001A5294"/>
    <w:p w14:paraId="07AB0975" w14:textId="77777777" w:rsidR="00C76FB9" w:rsidRPr="001A5294" w:rsidRDefault="00C76FB9" w:rsidP="001A5294">
      <w:r w:rsidRPr="001A5294">
        <w:t>USAGE:</w:t>
      </w:r>
    </w:p>
    <w:p w14:paraId="47967225" w14:textId="51C1E962" w:rsidR="00C76FB9" w:rsidRPr="001A5294" w:rsidRDefault="00C76FB9" w:rsidP="001A5294">
      <w:r w:rsidRPr="001A5294">
        <w:t xml:space="preserve">  </w:t>
      </w:r>
      <w:r w:rsidRPr="001A5294">
        <w:t>deno bundle [OPTIONS] &lt;source_file&gt; [--] [out_file]</w:t>
      </w:r>
    </w:p>
    <w:p w14:paraId="71A5C876" w14:textId="77777777" w:rsidR="00C76FB9" w:rsidRPr="001A5294" w:rsidRDefault="00C76FB9" w:rsidP="001A5294"/>
    <w:p w14:paraId="00083A9A" w14:textId="77777777" w:rsidR="00C76FB9" w:rsidRPr="001A5294" w:rsidRDefault="00C76FB9" w:rsidP="001A5294">
      <w:r w:rsidRPr="001A5294">
        <w:t>ARGS:</w:t>
      </w:r>
    </w:p>
    <w:p w14:paraId="56BCD06E" w14:textId="3B325CCD" w:rsidR="00C76FB9" w:rsidRPr="001A5294" w:rsidRDefault="00C76FB9" w:rsidP="001A5294">
      <w:r w:rsidRPr="001A5294">
        <w:t xml:space="preserve">  </w:t>
      </w:r>
      <w:r w:rsidRPr="001A5294">
        <w:t>&lt;source_file&gt;</w:t>
      </w:r>
    </w:p>
    <w:p w14:paraId="2494E56E" w14:textId="24C71C4B" w:rsidR="00C76FB9" w:rsidRPr="001A5294" w:rsidRDefault="00C76FB9" w:rsidP="001A5294">
      <w:r w:rsidRPr="001A5294">
        <w:t xml:space="preserve">      </w:t>
      </w:r>
    </w:p>
    <w:p w14:paraId="7F32696D" w14:textId="77777777" w:rsidR="00C76FB9" w:rsidRPr="001A5294" w:rsidRDefault="00C76FB9" w:rsidP="001A5294"/>
    <w:p w14:paraId="4C036AD7" w14:textId="451F8F82" w:rsidR="00C76FB9" w:rsidRPr="001A5294" w:rsidRDefault="00C76FB9" w:rsidP="001A5294">
      <w:r w:rsidRPr="001A5294">
        <w:t xml:space="preserve">  </w:t>
      </w:r>
      <w:r w:rsidRPr="001A5294">
        <w:t>&lt;out_file&gt;</w:t>
      </w:r>
    </w:p>
    <w:p w14:paraId="3A2697D7" w14:textId="07090013" w:rsidR="00C76FB9" w:rsidRPr="001A5294" w:rsidRDefault="00C76FB9" w:rsidP="001A5294">
      <w:r w:rsidRPr="001A5294">
        <w:t xml:space="preserve">      </w:t>
      </w:r>
    </w:p>
    <w:p w14:paraId="759BF5DC" w14:textId="77777777" w:rsidR="00C76FB9" w:rsidRPr="001A5294" w:rsidRDefault="00C76FB9" w:rsidP="001A5294"/>
    <w:p w14:paraId="7B33E231" w14:textId="77777777" w:rsidR="00C76FB9" w:rsidRPr="001A5294" w:rsidRDefault="00C76FB9" w:rsidP="001A5294">
      <w:r w:rsidRPr="001A5294">
        <w:t>OPTIONS:</w:t>
      </w:r>
    </w:p>
    <w:p w14:paraId="107979F3" w14:textId="67EB0A4F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1F481467" w14:textId="21824DF9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2B4384F1" w14:textId="373BA3F3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584FDD01" w14:textId="67E700C9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0ADE45D6" w14:textId="7CCBE888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0C29C763" w14:textId="48FF1BBA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39D2CD9F" w14:textId="20A59C7C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6727307D" w14:textId="77777777" w:rsidR="00C76FB9" w:rsidRPr="001A5294" w:rsidRDefault="00C76FB9" w:rsidP="001A5294"/>
    <w:p w14:paraId="657C228B" w14:textId="0802A7BC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6646275A" w14:textId="7890EDED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2C60A760" w14:textId="77777777" w:rsidR="00C76FB9" w:rsidRPr="001A5294" w:rsidRDefault="00C76FB9" w:rsidP="001A5294"/>
    <w:p w14:paraId="1301D523" w14:textId="578E3AEC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485A493A" w14:textId="5154DC5B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4AB801AC" w14:textId="216A05CC" w:rsidR="00C76FB9" w:rsidRPr="001A5294" w:rsidRDefault="00C76FB9" w:rsidP="001A5294">
      <w:r w:rsidRPr="001A5294">
        <w:t xml:space="preserve">      </w:t>
      </w:r>
    </w:p>
    <w:p w14:paraId="102507E4" w14:textId="49C24B2F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77AC7896" w14:textId="2560750A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2E9B0CA0" w14:textId="675E6EC8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0D4032F7" w14:textId="2953C72C" w:rsidR="00C76FB9" w:rsidRPr="001A5294" w:rsidRDefault="00C76FB9" w:rsidP="001A5294">
      <w:r w:rsidRPr="001A5294">
        <w:t xml:space="preserve">      </w:t>
      </w:r>
    </w:p>
    <w:p w14:paraId="72EFE33A" w14:textId="4704C6F8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77ED1C6E" w14:textId="4BC66AB9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5E68AB9C" w14:textId="1CA14CE0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708C5F0E" w14:textId="77777777" w:rsidR="00C76FB9" w:rsidRPr="001A5294" w:rsidRDefault="00C76FB9" w:rsidP="001A5294"/>
    <w:p w14:paraId="54277EB1" w14:textId="1F58BFE7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0A3427A4" w14:textId="770FB9E0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0DE1822B" w14:textId="77777777" w:rsidR="00C76FB9" w:rsidRPr="001A5294" w:rsidRDefault="00C76FB9" w:rsidP="001A5294"/>
    <w:p w14:paraId="1F4B58F4" w14:textId="78B50AC4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28A05E5C" w14:textId="7C285A9E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2B50C178" w14:textId="78790C4F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541AEE76" w14:textId="5E5E9CC9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283B04DA" w14:textId="778910EC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7B35ECD1" w14:textId="5D0C25EE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5ECB1505" w14:textId="77777777" w:rsidR="00C76FB9" w:rsidRPr="001A5294" w:rsidRDefault="00C76FB9" w:rsidP="001A5294"/>
    <w:p w14:paraId="2FF24DD7" w14:textId="5C84CC2B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7DA0EF98" w14:textId="6B60A682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221486CB" w14:textId="77777777" w:rsidR="00C76FB9" w:rsidRPr="001A5294" w:rsidRDefault="00C76FB9" w:rsidP="001A5294"/>
    <w:p w14:paraId="0883D4DE" w14:textId="304CE2D1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448A0830" w14:textId="6DF1C826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7E68F479" w14:textId="77777777" w:rsidR="00C76FB9" w:rsidRPr="001A5294" w:rsidRDefault="00C76FB9" w:rsidP="001A5294"/>
    <w:p w14:paraId="1B77BA66" w14:textId="321CF4B8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5B369905" w14:textId="0529EBB8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589936F9" w14:textId="45F86DE3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08DEC65A" w14:textId="77777777" w:rsidR="00C76FB9" w:rsidRPr="001A5294" w:rsidRDefault="00C76FB9" w:rsidP="001A5294"/>
    <w:p w14:paraId="656C20A4" w14:textId="529B8D07" w:rsidR="00C76FB9" w:rsidRPr="001A5294" w:rsidRDefault="00C76FB9" w:rsidP="001A5294">
      <w:r w:rsidRPr="001A5294">
        <w:t xml:space="preserve">    </w:t>
      </w:r>
      <w:r w:rsidRPr="001A5294">
        <w:t>--no-clear-screen</w:t>
      </w:r>
    </w:p>
    <w:p w14:paraId="002D2B65" w14:textId="5BD79DF5" w:rsidR="00C76FB9" w:rsidRPr="001A5294" w:rsidRDefault="00C76FB9" w:rsidP="001A5294">
      <w:r w:rsidRPr="001A5294">
        <w:t xml:space="preserve">      </w:t>
      </w:r>
      <w:r w:rsidRPr="001A5294">
        <w:t>Do not clear terminal screen when under watch mode</w:t>
      </w:r>
    </w:p>
    <w:p w14:paraId="5FE65FD0" w14:textId="77777777" w:rsidR="00C76FB9" w:rsidRPr="001A5294" w:rsidRDefault="00C76FB9" w:rsidP="001A5294"/>
    <w:p w14:paraId="23F68928" w14:textId="1EA25EA1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43F8762F" w14:textId="70B4A6E6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2DDABAD3" w14:textId="77777777" w:rsidR="00C76FB9" w:rsidRPr="001A5294" w:rsidRDefault="00C76FB9" w:rsidP="001A5294"/>
    <w:p w14:paraId="3B3DEAA6" w14:textId="7DCFB400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515FAC68" w14:textId="73CCA04E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5E660445" w14:textId="77777777" w:rsidR="00C76FB9" w:rsidRPr="001A5294" w:rsidRDefault="00C76FB9" w:rsidP="001A5294"/>
    <w:p w14:paraId="0ABEB9E4" w14:textId="159FB57E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51EE05BE" w14:textId="79B124FF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335F206B" w14:textId="77777777" w:rsidR="00C76FB9" w:rsidRPr="001A5294" w:rsidRDefault="00C76FB9" w:rsidP="001A5294"/>
    <w:p w14:paraId="636B6CE7" w14:textId="1A235AEB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2B3DD76D" w14:textId="5161CAFC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7E7E2D96" w14:textId="77777777" w:rsidR="00C76FB9" w:rsidRPr="001A5294" w:rsidRDefault="00C76FB9" w:rsidP="001A5294"/>
    <w:p w14:paraId="49A7CE26" w14:textId="5181DEEC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459C6EFB" w14:textId="4C639DF1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1D5A7198" w14:textId="77777777" w:rsidR="00C76FB9" w:rsidRPr="001A5294" w:rsidRDefault="00C76FB9" w:rsidP="001A5294"/>
    <w:p w14:paraId="31C4A8F7" w14:textId="68A34E84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6092CFEA" w14:textId="672B6C4D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7B3F2915" w14:textId="02769C52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41180C1B" w14:textId="5F590428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52953CDA" w14:textId="74D5C6AB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424C5741" w14:textId="07656E40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05BC2D36" w14:textId="502BED5B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1F1F26DE" w14:textId="1D727F5C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0922D99C" w14:textId="492A3B9F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1902E9AD" w14:textId="36605B02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1FCB4793" w14:textId="0E4E9987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54858EF2" w14:textId="4E81B07D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22C9AAC4" w14:textId="77777777" w:rsidR="00C76FB9" w:rsidRPr="001A5294" w:rsidRDefault="00C76FB9" w:rsidP="001A5294"/>
    <w:p w14:paraId="2DA8D44E" w14:textId="1F10D29C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40E58988" w14:textId="566C9D65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40D9EE0A" w14:textId="77777777" w:rsidR="00C76FB9" w:rsidRPr="001A5294" w:rsidRDefault="00C76FB9" w:rsidP="001A5294"/>
    <w:p w14:paraId="038DC1FD" w14:textId="7F573D51" w:rsidR="00C76FB9" w:rsidRPr="001A5294" w:rsidRDefault="00C76FB9" w:rsidP="001A5294">
      <w:r w:rsidRPr="001A5294">
        <w:t xml:space="preserve">    </w:t>
      </w:r>
      <w:r w:rsidRPr="001A5294">
        <w:t>--watch</w:t>
      </w:r>
    </w:p>
    <w:p w14:paraId="7057BDE8" w14:textId="04545387" w:rsidR="00C76FB9" w:rsidRPr="001A5294" w:rsidRDefault="00C76FB9" w:rsidP="001A5294">
      <w:r w:rsidRPr="001A5294">
        <w:t xml:space="preserve">      </w:t>
      </w:r>
      <w:r w:rsidRPr="001A5294">
        <w:t>Watch for file changes and restart process automatically. Only local</w:t>
      </w:r>
    </w:p>
    <w:p w14:paraId="636C4D27" w14:textId="77777777" w:rsidR="00EA5BAF" w:rsidRDefault="00C76FB9" w:rsidP="001A5294">
      <w:r w:rsidRPr="001A5294">
        <w:t xml:space="preserve">      </w:t>
      </w:r>
      <w:r w:rsidRPr="001A5294">
        <w:t>files from entry point module graph are watched.</w:t>
      </w:r>
    </w:p>
    <w:p w14:paraId="0FA222A1" w14:textId="42EEEFA4" w:rsidR="00C76FB9" w:rsidRPr="001A5294" w:rsidRDefault="00C76FB9" w:rsidP="00EA5BAF">
      <w:pPr>
        <w:pStyle w:val="Heading2"/>
        <w:pageBreakBefore/>
        <w:contextualSpacing/>
      </w:pPr>
      <w:bookmarkStart w:id="11" w:name="_Toc115188296"/>
      <w:r w:rsidRPr="001A5294">
        <w:lastRenderedPageBreak/>
        <w:t>cache</w:t>
      </w:r>
      <w:bookmarkEnd w:id="11"/>
    </w:p>
    <w:p w14:paraId="5A17395A" w14:textId="77777777" w:rsidR="00C76FB9" w:rsidRPr="001A5294" w:rsidRDefault="00C76FB9" w:rsidP="001A5294">
      <w:r w:rsidRPr="001A5294">
        <w:t xml:space="preserve">deno-cache </w:t>
      </w:r>
    </w:p>
    <w:p w14:paraId="48001ABF" w14:textId="77777777" w:rsidR="00C76FB9" w:rsidRPr="001A5294" w:rsidRDefault="00C76FB9" w:rsidP="001A5294">
      <w:r w:rsidRPr="001A5294">
        <w:t>Cache and compile remote dependencies recursively.</w:t>
      </w:r>
    </w:p>
    <w:p w14:paraId="470EDE30" w14:textId="77777777" w:rsidR="00C76FB9" w:rsidRPr="001A5294" w:rsidRDefault="00C76FB9" w:rsidP="001A5294"/>
    <w:p w14:paraId="206EB83F" w14:textId="77777777" w:rsidR="00C76FB9" w:rsidRPr="001A5294" w:rsidRDefault="00C76FB9" w:rsidP="001A5294">
      <w:r w:rsidRPr="001A5294">
        <w:t>Download and compile a module with all of its static dependencies and save them</w:t>
      </w:r>
    </w:p>
    <w:p w14:paraId="529F1670" w14:textId="77777777" w:rsidR="00C76FB9" w:rsidRPr="001A5294" w:rsidRDefault="00C76FB9" w:rsidP="001A5294">
      <w:r w:rsidRPr="001A5294">
        <w:t>in the local cache, without running any code:</w:t>
      </w:r>
    </w:p>
    <w:p w14:paraId="3C2CA074" w14:textId="77777777" w:rsidR="00C76FB9" w:rsidRPr="001A5294" w:rsidRDefault="00C76FB9" w:rsidP="001A5294"/>
    <w:p w14:paraId="17144CD9" w14:textId="77777777" w:rsidR="00C76FB9" w:rsidRPr="001A5294" w:rsidRDefault="00C76FB9" w:rsidP="001A5294">
      <w:r w:rsidRPr="001A5294">
        <w:t xml:space="preserve">  deno cache https://deno.land/std/http/file_server.ts</w:t>
      </w:r>
    </w:p>
    <w:p w14:paraId="00D4D7FC" w14:textId="77777777" w:rsidR="00C76FB9" w:rsidRPr="001A5294" w:rsidRDefault="00C76FB9" w:rsidP="001A5294"/>
    <w:p w14:paraId="006E860A" w14:textId="77777777" w:rsidR="00C76FB9" w:rsidRPr="001A5294" w:rsidRDefault="00C76FB9" w:rsidP="001A5294">
      <w:r w:rsidRPr="001A5294">
        <w:t>Future runs of this module will trigger no downloads or compilation unless</w:t>
      </w:r>
    </w:p>
    <w:p w14:paraId="2B18D68C" w14:textId="77777777" w:rsidR="00C76FB9" w:rsidRPr="001A5294" w:rsidRDefault="00C76FB9" w:rsidP="001A5294">
      <w:r w:rsidRPr="001A5294">
        <w:t>--reload is specified.</w:t>
      </w:r>
    </w:p>
    <w:p w14:paraId="72EB7E93" w14:textId="77777777" w:rsidR="00C76FB9" w:rsidRPr="001A5294" w:rsidRDefault="00C76FB9" w:rsidP="001A5294"/>
    <w:p w14:paraId="4F63CA6B" w14:textId="77777777" w:rsidR="00C76FB9" w:rsidRPr="001A5294" w:rsidRDefault="00C76FB9" w:rsidP="001A5294">
      <w:r w:rsidRPr="001A5294">
        <w:t>USAGE:</w:t>
      </w:r>
    </w:p>
    <w:p w14:paraId="42595A97" w14:textId="33C29431" w:rsidR="00C76FB9" w:rsidRPr="001A5294" w:rsidRDefault="00C76FB9" w:rsidP="001A5294">
      <w:r w:rsidRPr="001A5294">
        <w:t xml:space="preserve">  </w:t>
      </w:r>
      <w:r w:rsidRPr="001A5294">
        <w:t>deno cache [OPTIONS] &lt;file&gt;...</w:t>
      </w:r>
    </w:p>
    <w:p w14:paraId="78F52606" w14:textId="77777777" w:rsidR="00C76FB9" w:rsidRPr="001A5294" w:rsidRDefault="00C76FB9" w:rsidP="001A5294"/>
    <w:p w14:paraId="6FC0A5D8" w14:textId="77777777" w:rsidR="00C76FB9" w:rsidRPr="001A5294" w:rsidRDefault="00C76FB9" w:rsidP="001A5294">
      <w:r w:rsidRPr="001A5294">
        <w:t>ARGS:</w:t>
      </w:r>
    </w:p>
    <w:p w14:paraId="4CA73E70" w14:textId="2860DF87" w:rsidR="00C76FB9" w:rsidRPr="001A5294" w:rsidRDefault="00C76FB9" w:rsidP="001A5294">
      <w:r w:rsidRPr="001A5294">
        <w:t xml:space="preserve">  </w:t>
      </w:r>
      <w:r w:rsidRPr="001A5294">
        <w:t>&lt;file&gt;...</w:t>
      </w:r>
    </w:p>
    <w:p w14:paraId="471328FA" w14:textId="3F9E90C1" w:rsidR="00C76FB9" w:rsidRPr="001A5294" w:rsidRDefault="00C76FB9" w:rsidP="001A5294">
      <w:r w:rsidRPr="001A5294">
        <w:t xml:space="preserve">      </w:t>
      </w:r>
    </w:p>
    <w:p w14:paraId="4517D3F0" w14:textId="77777777" w:rsidR="00C76FB9" w:rsidRPr="001A5294" w:rsidRDefault="00C76FB9" w:rsidP="001A5294"/>
    <w:p w14:paraId="3E2A8537" w14:textId="77777777" w:rsidR="00C76FB9" w:rsidRPr="001A5294" w:rsidRDefault="00C76FB9" w:rsidP="001A5294">
      <w:r w:rsidRPr="001A5294">
        <w:t>OPTIONS:</w:t>
      </w:r>
    </w:p>
    <w:p w14:paraId="00455F75" w14:textId="20820248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006BC221" w14:textId="297017B3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41032F6D" w14:textId="03202082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323F3CBB" w14:textId="517B0BF4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3F099FB6" w14:textId="3FB0F4DF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6F40D16C" w14:textId="7CA106B2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24AF00F1" w14:textId="02EE2509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68C3D5D2" w14:textId="77777777" w:rsidR="00C76FB9" w:rsidRPr="001A5294" w:rsidRDefault="00C76FB9" w:rsidP="001A5294"/>
    <w:p w14:paraId="3BEEC2F0" w14:textId="01EFCA4C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51B94F5F" w14:textId="139E5039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4D26D5B7" w14:textId="77777777" w:rsidR="00C76FB9" w:rsidRPr="001A5294" w:rsidRDefault="00C76FB9" w:rsidP="001A5294"/>
    <w:p w14:paraId="65E19E07" w14:textId="60CDDEF1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1B785680" w14:textId="0FC8C8F9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729B2BD0" w14:textId="1D45CDD8" w:rsidR="00C76FB9" w:rsidRPr="001A5294" w:rsidRDefault="00C76FB9" w:rsidP="001A5294">
      <w:r w:rsidRPr="001A5294">
        <w:t xml:space="preserve">      </w:t>
      </w:r>
    </w:p>
    <w:p w14:paraId="45ECB70F" w14:textId="1A52665F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253794E4" w14:textId="0E03092C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6057AB85" w14:textId="0F20AE03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1E5BEC1A" w14:textId="480041A1" w:rsidR="00C76FB9" w:rsidRPr="001A5294" w:rsidRDefault="00C76FB9" w:rsidP="001A5294">
      <w:r w:rsidRPr="001A5294">
        <w:t xml:space="preserve">      </w:t>
      </w:r>
    </w:p>
    <w:p w14:paraId="477D72AB" w14:textId="749E783F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32A4E011" w14:textId="5D664287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7A34ACC3" w14:textId="6DE617E0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51D4A4B5" w14:textId="77777777" w:rsidR="00C76FB9" w:rsidRPr="001A5294" w:rsidRDefault="00C76FB9" w:rsidP="001A5294"/>
    <w:p w14:paraId="65BF94EF" w14:textId="319F107C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01C18539" w14:textId="3BE97C4F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78207A80" w14:textId="77777777" w:rsidR="00C76FB9" w:rsidRPr="001A5294" w:rsidRDefault="00C76FB9" w:rsidP="001A5294"/>
    <w:p w14:paraId="11087372" w14:textId="455A47FE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0C419909" w14:textId="4F222499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4B989FB9" w14:textId="56DF08F4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3934518D" w14:textId="613B1654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272963CB" w14:textId="308BCC98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79E626DA" w14:textId="54691947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0D6D7DAC" w14:textId="77777777" w:rsidR="00C76FB9" w:rsidRPr="001A5294" w:rsidRDefault="00C76FB9" w:rsidP="001A5294"/>
    <w:p w14:paraId="3C7AE85B" w14:textId="6F8B0BC0" w:rsidR="00C76FB9" w:rsidRPr="001A5294" w:rsidRDefault="00C76FB9" w:rsidP="001A5294">
      <w:r w:rsidRPr="001A5294">
        <w:lastRenderedPageBreak/>
        <w:t xml:space="preserve">    </w:t>
      </w:r>
      <w:r w:rsidRPr="001A5294">
        <w:t>--lock &lt;FILE&gt;</w:t>
      </w:r>
    </w:p>
    <w:p w14:paraId="5230BFBA" w14:textId="0827218F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33382627" w14:textId="77777777" w:rsidR="00C76FB9" w:rsidRPr="001A5294" w:rsidRDefault="00C76FB9" w:rsidP="001A5294"/>
    <w:p w14:paraId="0C1C6902" w14:textId="2E607AF0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38F5261A" w14:textId="0DD4CF8F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2FC38C03" w14:textId="77777777" w:rsidR="00C76FB9" w:rsidRPr="001A5294" w:rsidRDefault="00C76FB9" w:rsidP="001A5294"/>
    <w:p w14:paraId="7BDF1D63" w14:textId="383B8DEB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3977580D" w14:textId="3F57A629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3279B294" w14:textId="042C52A9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01C4B907" w14:textId="77777777" w:rsidR="00C76FB9" w:rsidRPr="001A5294" w:rsidRDefault="00C76FB9" w:rsidP="001A5294"/>
    <w:p w14:paraId="72FAEC2D" w14:textId="6F6E5B70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1F4361C1" w14:textId="296B7FB4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7709E6C7" w14:textId="77777777" w:rsidR="00C76FB9" w:rsidRPr="001A5294" w:rsidRDefault="00C76FB9" w:rsidP="001A5294"/>
    <w:p w14:paraId="51E74CF0" w14:textId="2F6B1276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317F7BB7" w14:textId="57134142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02B9DDDF" w14:textId="77777777" w:rsidR="00C76FB9" w:rsidRPr="001A5294" w:rsidRDefault="00C76FB9" w:rsidP="001A5294"/>
    <w:p w14:paraId="2F8164F1" w14:textId="0B05DC5C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120A3C7C" w14:textId="05167671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2DBF1DBE" w14:textId="77777777" w:rsidR="00C76FB9" w:rsidRPr="001A5294" w:rsidRDefault="00C76FB9" w:rsidP="001A5294"/>
    <w:p w14:paraId="17E4BA72" w14:textId="0AAB6AE7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3CD178A3" w14:textId="2867EDBC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4B0DDB28" w14:textId="77777777" w:rsidR="00C76FB9" w:rsidRPr="001A5294" w:rsidRDefault="00C76FB9" w:rsidP="001A5294"/>
    <w:p w14:paraId="6D9D747B" w14:textId="516D4D11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4C8A828D" w14:textId="22B74493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78BF3C67" w14:textId="77777777" w:rsidR="00C76FB9" w:rsidRPr="001A5294" w:rsidRDefault="00C76FB9" w:rsidP="001A5294"/>
    <w:p w14:paraId="5B7D2BCF" w14:textId="6D3514BB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6C068FB8" w14:textId="286C74DC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52C478C8" w14:textId="211D6505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565A8312" w14:textId="76689DE4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69633163" w14:textId="3C3E4158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1D6A99BB" w14:textId="35FEAC2A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1D984A97" w14:textId="43D5FE30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76724A69" w14:textId="77D37A25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199D89E5" w14:textId="29357C71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4BBFD176" w14:textId="01DA396A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18D36959" w14:textId="773BED50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017D27C5" w14:textId="692BF371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396B5907" w14:textId="77777777" w:rsidR="00C76FB9" w:rsidRPr="001A5294" w:rsidRDefault="00C76FB9" w:rsidP="001A5294"/>
    <w:p w14:paraId="66433EAE" w14:textId="3E51912C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4D1ADCF4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139D2B0B" w14:textId="6F849A28" w:rsidR="00C76FB9" w:rsidRPr="001A5294" w:rsidRDefault="00C76FB9" w:rsidP="00EA5BAF">
      <w:pPr>
        <w:pStyle w:val="Heading2"/>
        <w:pageBreakBefore/>
        <w:contextualSpacing/>
      </w:pPr>
      <w:bookmarkStart w:id="12" w:name="_Toc115188297"/>
      <w:r w:rsidRPr="001A5294">
        <w:lastRenderedPageBreak/>
        <w:t>check</w:t>
      </w:r>
      <w:bookmarkEnd w:id="12"/>
    </w:p>
    <w:p w14:paraId="0F88FDF2" w14:textId="77777777" w:rsidR="00C76FB9" w:rsidRPr="001A5294" w:rsidRDefault="00C76FB9" w:rsidP="001A5294">
      <w:r w:rsidRPr="001A5294">
        <w:t xml:space="preserve">deno-check </w:t>
      </w:r>
    </w:p>
    <w:p w14:paraId="1582E231" w14:textId="77777777" w:rsidR="00C76FB9" w:rsidRPr="001A5294" w:rsidRDefault="00C76FB9" w:rsidP="001A5294">
      <w:r w:rsidRPr="001A5294">
        <w:t>Download and type-check without execution.</w:t>
      </w:r>
    </w:p>
    <w:p w14:paraId="592C2AE5" w14:textId="77777777" w:rsidR="00C76FB9" w:rsidRPr="001A5294" w:rsidRDefault="00C76FB9" w:rsidP="001A5294"/>
    <w:p w14:paraId="0E767CC5" w14:textId="77777777" w:rsidR="00C76FB9" w:rsidRPr="001A5294" w:rsidRDefault="00C76FB9" w:rsidP="001A5294">
      <w:r w:rsidRPr="001A5294">
        <w:t xml:space="preserve">  deno check https://deno.land/std/http/file_server.ts</w:t>
      </w:r>
    </w:p>
    <w:p w14:paraId="729D426B" w14:textId="77777777" w:rsidR="00C76FB9" w:rsidRPr="001A5294" w:rsidRDefault="00C76FB9" w:rsidP="001A5294"/>
    <w:p w14:paraId="1609ED32" w14:textId="77777777" w:rsidR="00C76FB9" w:rsidRPr="001A5294" w:rsidRDefault="00C76FB9" w:rsidP="001A5294">
      <w:r w:rsidRPr="001A5294">
        <w:t>Unless --reload is specified, this command will not re-download already cached</w:t>
      </w:r>
    </w:p>
    <w:p w14:paraId="15DD676A" w14:textId="77777777" w:rsidR="00C76FB9" w:rsidRPr="001A5294" w:rsidRDefault="00C76FB9" w:rsidP="001A5294">
      <w:r w:rsidRPr="001A5294">
        <w:t>dependencies.</w:t>
      </w:r>
    </w:p>
    <w:p w14:paraId="69D51596" w14:textId="77777777" w:rsidR="00C76FB9" w:rsidRPr="001A5294" w:rsidRDefault="00C76FB9" w:rsidP="001A5294"/>
    <w:p w14:paraId="2EAA11A8" w14:textId="77777777" w:rsidR="00C76FB9" w:rsidRPr="001A5294" w:rsidRDefault="00C76FB9" w:rsidP="001A5294">
      <w:r w:rsidRPr="001A5294">
        <w:t>USAGE:</w:t>
      </w:r>
    </w:p>
    <w:p w14:paraId="4D741EAA" w14:textId="7F8E82F2" w:rsidR="00C76FB9" w:rsidRPr="001A5294" w:rsidRDefault="00C76FB9" w:rsidP="001A5294">
      <w:r w:rsidRPr="001A5294">
        <w:t xml:space="preserve">  </w:t>
      </w:r>
      <w:r w:rsidRPr="001A5294">
        <w:t>deno check [OPTIONS] &lt;file&gt;...</w:t>
      </w:r>
    </w:p>
    <w:p w14:paraId="7AC94848" w14:textId="77777777" w:rsidR="00C76FB9" w:rsidRPr="001A5294" w:rsidRDefault="00C76FB9" w:rsidP="001A5294"/>
    <w:p w14:paraId="16E6DAE9" w14:textId="77777777" w:rsidR="00C76FB9" w:rsidRPr="001A5294" w:rsidRDefault="00C76FB9" w:rsidP="001A5294">
      <w:r w:rsidRPr="001A5294">
        <w:t>ARGS:</w:t>
      </w:r>
    </w:p>
    <w:p w14:paraId="3168CDB9" w14:textId="2874050F" w:rsidR="00C76FB9" w:rsidRPr="001A5294" w:rsidRDefault="00C76FB9" w:rsidP="001A5294">
      <w:r w:rsidRPr="001A5294">
        <w:t xml:space="preserve">  </w:t>
      </w:r>
      <w:r w:rsidRPr="001A5294">
        <w:t>&lt;file&gt;...</w:t>
      </w:r>
    </w:p>
    <w:p w14:paraId="1CA90B13" w14:textId="29B86591" w:rsidR="00C76FB9" w:rsidRPr="001A5294" w:rsidRDefault="00C76FB9" w:rsidP="001A5294">
      <w:r w:rsidRPr="001A5294">
        <w:t xml:space="preserve">      </w:t>
      </w:r>
    </w:p>
    <w:p w14:paraId="1C1A9BB7" w14:textId="77777777" w:rsidR="00C76FB9" w:rsidRPr="001A5294" w:rsidRDefault="00C76FB9" w:rsidP="001A5294"/>
    <w:p w14:paraId="43D47DB8" w14:textId="77777777" w:rsidR="00C76FB9" w:rsidRPr="001A5294" w:rsidRDefault="00C76FB9" w:rsidP="001A5294">
      <w:r w:rsidRPr="001A5294">
        <w:t>OPTIONS:</w:t>
      </w:r>
    </w:p>
    <w:p w14:paraId="49E7C533" w14:textId="53633FC7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5B8508B2" w14:textId="12A2DDCA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19AB8655" w14:textId="72F8E6D9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644D3368" w14:textId="017BE2A0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00BA1665" w14:textId="3DC2ED45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7DF9CC99" w14:textId="51C0DD93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732AF45A" w14:textId="7E1DD7FE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51ED264B" w14:textId="77777777" w:rsidR="00C76FB9" w:rsidRPr="001A5294" w:rsidRDefault="00C76FB9" w:rsidP="001A5294"/>
    <w:p w14:paraId="11E2DFFE" w14:textId="606E300D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47B7D775" w14:textId="090DCCFD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72D18894" w14:textId="77777777" w:rsidR="00C76FB9" w:rsidRPr="001A5294" w:rsidRDefault="00C76FB9" w:rsidP="001A5294"/>
    <w:p w14:paraId="6B71973D" w14:textId="7F26DDAB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7FC3FA90" w14:textId="40E5E553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1C706CD0" w14:textId="77777777" w:rsidR="00C76FB9" w:rsidRPr="001A5294" w:rsidRDefault="00C76FB9" w:rsidP="001A5294"/>
    <w:p w14:paraId="200B1CD7" w14:textId="31D0BBDF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655E1D33" w14:textId="5724D702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66931719" w14:textId="11F758EC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33EA17AA" w14:textId="29A6F858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369A98B8" w14:textId="2719C361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63E19B04" w14:textId="599F130B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6104CFED" w14:textId="77777777" w:rsidR="00C76FB9" w:rsidRPr="001A5294" w:rsidRDefault="00C76FB9" w:rsidP="001A5294"/>
    <w:p w14:paraId="10A9B162" w14:textId="5D98116E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5906C0DC" w14:textId="1387FBBA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7321A3F7" w14:textId="77777777" w:rsidR="00C76FB9" w:rsidRPr="001A5294" w:rsidRDefault="00C76FB9" w:rsidP="001A5294"/>
    <w:p w14:paraId="6C9C3815" w14:textId="71DDEE05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4020797C" w14:textId="2A5478CC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38E16DA1" w14:textId="77777777" w:rsidR="00C76FB9" w:rsidRPr="001A5294" w:rsidRDefault="00C76FB9" w:rsidP="001A5294"/>
    <w:p w14:paraId="3B377C53" w14:textId="3C27E00C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5AA956E4" w14:textId="2EBFC94A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2D774165" w14:textId="77777777" w:rsidR="00C76FB9" w:rsidRPr="001A5294" w:rsidRDefault="00C76FB9" w:rsidP="001A5294"/>
    <w:p w14:paraId="53148DFE" w14:textId="4D86EBBC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56981BFE" w14:textId="1E2C7C25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2476CD7F" w14:textId="77777777" w:rsidR="00C76FB9" w:rsidRPr="001A5294" w:rsidRDefault="00C76FB9" w:rsidP="001A5294"/>
    <w:p w14:paraId="7CB63C07" w14:textId="0B230A36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7629CFE7" w14:textId="3D828AFB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3D19B865" w14:textId="77777777" w:rsidR="00C76FB9" w:rsidRPr="001A5294" w:rsidRDefault="00C76FB9" w:rsidP="001A5294"/>
    <w:p w14:paraId="1EC3CEB0" w14:textId="382D9A1A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58DD012A" w14:textId="111300D2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3182902F" w14:textId="77777777" w:rsidR="00C76FB9" w:rsidRPr="001A5294" w:rsidRDefault="00C76FB9" w:rsidP="001A5294"/>
    <w:p w14:paraId="78E23270" w14:textId="7A994C4F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18B5EAF3" w14:textId="62DB0256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16033449" w14:textId="77777777" w:rsidR="00C76FB9" w:rsidRPr="001A5294" w:rsidRDefault="00C76FB9" w:rsidP="001A5294"/>
    <w:p w14:paraId="13F99D5A" w14:textId="13FFBA1F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6A164E73" w14:textId="67C5BDBF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74CC79ED" w14:textId="79E2047C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636E655E" w14:textId="23A84792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1D33B31F" w14:textId="75AB80B5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636B7C49" w14:textId="2BB1F9BF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2D8BD60F" w14:textId="1D639EFB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689FD99C" w14:textId="1A07946C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576C1F8B" w14:textId="382DEA41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6A030A95" w14:textId="5E080181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11B9F656" w14:textId="371347E2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262BEC8D" w14:textId="79A178E8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7E1EB69C" w14:textId="77777777" w:rsidR="00C76FB9" w:rsidRPr="001A5294" w:rsidRDefault="00C76FB9" w:rsidP="001A5294"/>
    <w:p w14:paraId="7B507342" w14:textId="2D770C9D" w:rsidR="00C76FB9" w:rsidRPr="001A5294" w:rsidRDefault="00C76FB9" w:rsidP="001A5294">
      <w:r w:rsidRPr="001A5294">
        <w:t xml:space="preserve">    </w:t>
      </w:r>
      <w:r w:rsidRPr="001A5294">
        <w:t>--remote</w:t>
      </w:r>
    </w:p>
    <w:p w14:paraId="58629D17" w14:textId="310541E8" w:rsidR="00C76FB9" w:rsidRPr="001A5294" w:rsidRDefault="00C76FB9" w:rsidP="001A5294">
      <w:r w:rsidRPr="001A5294">
        <w:t xml:space="preserve">      </w:t>
      </w:r>
      <w:r w:rsidRPr="001A5294">
        <w:t>Type-check all modules, including remote</w:t>
      </w:r>
    </w:p>
    <w:p w14:paraId="5A316DC5" w14:textId="77777777" w:rsidR="00C76FB9" w:rsidRPr="001A5294" w:rsidRDefault="00C76FB9" w:rsidP="001A5294"/>
    <w:p w14:paraId="354D066B" w14:textId="3B5C4D6B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53B964BC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749A45AE" w14:textId="410ABB1F" w:rsidR="00C76FB9" w:rsidRPr="001A5294" w:rsidRDefault="00C76FB9" w:rsidP="00EA5BAF">
      <w:pPr>
        <w:pStyle w:val="Heading2"/>
        <w:pageBreakBefore/>
        <w:contextualSpacing/>
      </w:pPr>
      <w:bookmarkStart w:id="13" w:name="_Toc115188298"/>
      <w:r w:rsidRPr="001A5294">
        <w:lastRenderedPageBreak/>
        <w:t>compile</w:t>
      </w:r>
      <w:bookmarkEnd w:id="13"/>
    </w:p>
    <w:p w14:paraId="5D700CA9" w14:textId="77777777" w:rsidR="00C76FB9" w:rsidRPr="001A5294" w:rsidRDefault="00C76FB9" w:rsidP="001A5294">
      <w:r w:rsidRPr="001A5294">
        <w:t xml:space="preserve">deno-compile </w:t>
      </w:r>
    </w:p>
    <w:p w14:paraId="2EA29154" w14:textId="77777777" w:rsidR="00C76FB9" w:rsidRPr="001A5294" w:rsidRDefault="00C76FB9" w:rsidP="001A5294">
      <w:r w:rsidRPr="001A5294">
        <w:t>UNSTABLE: Compiles the given script into a self contained executable.</w:t>
      </w:r>
    </w:p>
    <w:p w14:paraId="2DAE0681" w14:textId="77777777" w:rsidR="00C76FB9" w:rsidRPr="001A5294" w:rsidRDefault="00C76FB9" w:rsidP="001A5294"/>
    <w:p w14:paraId="083C452E" w14:textId="77777777" w:rsidR="00C76FB9" w:rsidRPr="001A5294" w:rsidRDefault="00C76FB9" w:rsidP="001A5294">
      <w:r w:rsidRPr="001A5294">
        <w:t xml:space="preserve">  deno compile -A https://deno.land/std/http/file_server.ts</w:t>
      </w:r>
    </w:p>
    <w:p w14:paraId="0B369FAD" w14:textId="77777777" w:rsidR="00C76FB9" w:rsidRPr="001A5294" w:rsidRDefault="00C76FB9" w:rsidP="001A5294">
      <w:r w:rsidRPr="001A5294">
        <w:t xml:space="preserve">  deno compile --output color_util https://deno.land/std/examples/colors.ts</w:t>
      </w:r>
    </w:p>
    <w:p w14:paraId="49985889" w14:textId="77777777" w:rsidR="00C76FB9" w:rsidRPr="001A5294" w:rsidRDefault="00C76FB9" w:rsidP="001A5294"/>
    <w:p w14:paraId="74894B72" w14:textId="77777777" w:rsidR="00C76FB9" w:rsidRPr="001A5294" w:rsidRDefault="00C76FB9" w:rsidP="001A5294">
      <w:r w:rsidRPr="001A5294">
        <w:t>Any flags passed which affect runtime behavior, such as '--unstable',</w:t>
      </w:r>
    </w:p>
    <w:p w14:paraId="52203FC9" w14:textId="77777777" w:rsidR="00C76FB9" w:rsidRPr="001A5294" w:rsidRDefault="00C76FB9" w:rsidP="001A5294">
      <w:r w:rsidRPr="001A5294">
        <w:t>'--allow-*', '--v8-flags', etc. are encoded into the output executable and used</w:t>
      </w:r>
    </w:p>
    <w:p w14:paraId="3A3BE719" w14:textId="77777777" w:rsidR="00C76FB9" w:rsidRPr="001A5294" w:rsidRDefault="00C76FB9" w:rsidP="001A5294">
      <w:r w:rsidRPr="001A5294">
        <w:t>at runtime as if they were passed to a similar 'deno run' command.</w:t>
      </w:r>
    </w:p>
    <w:p w14:paraId="271D8532" w14:textId="77777777" w:rsidR="00C76FB9" w:rsidRPr="001A5294" w:rsidRDefault="00C76FB9" w:rsidP="001A5294"/>
    <w:p w14:paraId="328BA435" w14:textId="77777777" w:rsidR="00C76FB9" w:rsidRPr="001A5294" w:rsidRDefault="00C76FB9" w:rsidP="001A5294">
      <w:r w:rsidRPr="001A5294">
        <w:t>The executable name is inferred by default: Attempt to take the file stem of the</w:t>
      </w:r>
    </w:p>
    <w:p w14:paraId="32276550" w14:textId="77777777" w:rsidR="00C76FB9" w:rsidRPr="001A5294" w:rsidRDefault="00C76FB9" w:rsidP="001A5294">
      <w:r w:rsidRPr="001A5294">
        <w:t>URL path. The above example would become 'file_server'. If the file stem is</w:t>
      </w:r>
    </w:p>
    <w:p w14:paraId="2C6682A8" w14:textId="77777777" w:rsidR="00C76FB9" w:rsidRPr="001A5294" w:rsidRDefault="00C76FB9" w:rsidP="001A5294">
      <w:r w:rsidRPr="001A5294">
        <w:t>something generic like 'main', 'mod', 'index' or 'cli', and the path has no</w:t>
      </w:r>
    </w:p>
    <w:p w14:paraId="73AF43A4" w14:textId="77777777" w:rsidR="00C76FB9" w:rsidRPr="001A5294" w:rsidRDefault="00C76FB9" w:rsidP="001A5294">
      <w:r w:rsidRPr="001A5294">
        <w:t>parent, take the file name of the parent path. Otherwise settle with the generic</w:t>
      </w:r>
    </w:p>
    <w:p w14:paraId="25C2D7E7" w14:textId="77777777" w:rsidR="00C76FB9" w:rsidRPr="001A5294" w:rsidRDefault="00C76FB9" w:rsidP="001A5294">
      <w:r w:rsidRPr="001A5294">
        <w:t>name. If the resulting name has an '@...' suffix, strip it.</w:t>
      </w:r>
    </w:p>
    <w:p w14:paraId="3EE16CFE" w14:textId="77777777" w:rsidR="00C76FB9" w:rsidRPr="001A5294" w:rsidRDefault="00C76FB9" w:rsidP="001A5294"/>
    <w:p w14:paraId="691F2F54" w14:textId="77777777" w:rsidR="00C76FB9" w:rsidRPr="001A5294" w:rsidRDefault="00C76FB9" w:rsidP="001A5294">
      <w:r w:rsidRPr="001A5294">
        <w:t>Cross-compiling to different target architectures is supported using the</w:t>
      </w:r>
    </w:p>
    <w:p w14:paraId="6C67884C" w14:textId="77777777" w:rsidR="00C76FB9" w:rsidRPr="001A5294" w:rsidRDefault="00C76FB9" w:rsidP="001A5294">
      <w:r w:rsidRPr="001A5294">
        <w:t>`--target` flag. On the first invocation with deno will download proper binary</w:t>
      </w:r>
    </w:p>
    <w:p w14:paraId="5AE4C332" w14:textId="77777777" w:rsidR="00C76FB9" w:rsidRPr="001A5294" w:rsidRDefault="00C76FB9" w:rsidP="001A5294">
      <w:r w:rsidRPr="001A5294">
        <w:t>and cache it in $DENO_DIR. The aarch64-apple-darwin target is not supported in</w:t>
      </w:r>
    </w:p>
    <w:p w14:paraId="15212B1C" w14:textId="77777777" w:rsidR="00C76FB9" w:rsidRPr="001A5294" w:rsidRDefault="00C76FB9" w:rsidP="001A5294">
      <w:r w:rsidRPr="001A5294">
        <w:t>canary.</w:t>
      </w:r>
    </w:p>
    <w:p w14:paraId="347F91C3" w14:textId="77777777" w:rsidR="00C76FB9" w:rsidRPr="001A5294" w:rsidRDefault="00C76FB9" w:rsidP="001A5294"/>
    <w:p w14:paraId="1D07AF59" w14:textId="77777777" w:rsidR="00C76FB9" w:rsidRPr="001A5294" w:rsidRDefault="00C76FB9" w:rsidP="001A5294">
      <w:r w:rsidRPr="001A5294">
        <w:t>USAGE:</w:t>
      </w:r>
    </w:p>
    <w:p w14:paraId="4ADEA413" w14:textId="3BFEF9A0" w:rsidR="00C76FB9" w:rsidRPr="001A5294" w:rsidRDefault="00C76FB9" w:rsidP="001A5294">
      <w:r w:rsidRPr="001A5294">
        <w:t xml:space="preserve">  </w:t>
      </w:r>
      <w:r w:rsidRPr="001A5294">
        <w:t>deno compile [OPTIONS] &lt;SCRIPT_ARG&gt;...</w:t>
      </w:r>
    </w:p>
    <w:p w14:paraId="5A495653" w14:textId="77777777" w:rsidR="00C76FB9" w:rsidRPr="001A5294" w:rsidRDefault="00C76FB9" w:rsidP="001A5294"/>
    <w:p w14:paraId="4A819DCC" w14:textId="77777777" w:rsidR="00C76FB9" w:rsidRPr="001A5294" w:rsidRDefault="00C76FB9" w:rsidP="001A5294">
      <w:r w:rsidRPr="001A5294">
        <w:t>ARGS:</w:t>
      </w:r>
    </w:p>
    <w:p w14:paraId="698F674F" w14:textId="103B4E46" w:rsidR="00C76FB9" w:rsidRPr="001A5294" w:rsidRDefault="00C76FB9" w:rsidP="001A5294">
      <w:r w:rsidRPr="001A5294">
        <w:t xml:space="preserve">  </w:t>
      </w:r>
      <w:r w:rsidRPr="001A5294">
        <w:t>&lt;SCRIPT_ARG&gt;...</w:t>
      </w:r>
    </w:p>
    <w:p w14:paraId="3D7B377D" w14:textId="387B6AAC" w:rsidR="00C76FB9" w:rsidRPr="001A5294" w:rsidRDefault="00C76FB9" w:rsidP="001A5294">
      <w:r w:rsidRPr="001A5294">
        <w:t xml:space="preserve">      </w:t>
      </w:r>
      <w:r w:rsidRPr="001A5294">
        <w:t>Script arg</w:t>
      </w:r>
    </w:p>
    <w:p w14:paraId="3B0C7E91" w14:textId="77777777" w:rsidR="00C76FB9" w:rsidRPr="001A5294" w:rsidRDefault="00C76FB9" w:rsidP="001A5294"/>
    <w:p w14:paraId="69605771" w14:textId="77777777" w:rsidR="00C76FB9" w:rsidRPr="001A5294" w:rsidRDefault="00C76FB9" w:rsidP="001A5294">
      <w:r w:rsidRPr="001A5294">
        <w:t>OPTIONS:</w:t>
      </w:r>
    </w:p>
    <w:p w14:paraId="300770EE" w14:textId="3E3510E8" w:rsidR="00C76FB9" w:rsidRPr="001A5294" w:rsidRDefault="00C76FB9" w:rsidP="001A5294">
      <w:r w:rsidRPr="001A5294">
        <w:t xml:space="preserve">  </w:t>
      </w:r>
      <w:r w:rsidRPr="001A5294">
        <w:t>-A, --allow-all</w:t>
      </w:r>
    </w:p>
    <w:p w14:paraId="28841D00" w14:textId="60D70D6A" w:rsidR="00C76FB9" w:rsidRPr="001A5294" w:rsidRDefault="00C76FB9" w:rsidP="001A5294">
      <w:r w:rsidRPr="001A5294">
        <w:t xml:space="preserve">      </w:t>
      </w:r>
      <w:r w:rsidRPr="001A5294">
        <w:t>Allow all permissions</w:t>
      </w:r>
    </w:p>
    <w:p w14:paraId="6F5947DD" w14:textId="77777777" w:rsidR="00C76FB9" w:rsidRPr="001A5294" w:rsidRDefault="00C76FB9" w:rsidP="001A5294"/>
    <w:p w14:paraId="4F26D256" w14:textId="4D780B2B" w:rsidR="00C76FB9" w:rsidRPr="001A5294" w:rsidRDefault="00C76FB9" w:rsidP="001A5294">
      <w:r w:rsidRPr="001A5294">
        <w:t xml:space="preserve">    </w:t>
      </w:r>
      <w:r w:rsidRPr="001A5294">
        <w:t>--allow-env[=&lt;allow-env&gt;...]</w:t>
      </w:r>
    </w:p>
    <w:p w14:paraId="1F5FFA32" w14:textId="2BF66185" w:rsidR="00C76FB9" w:rsidRPr="001A5294" w:rsidRDefault="00C76FB9" w:rsidP="001A5294">
      <w:r w:rsidRPr="001A5294">
        <w:t xml:space="preserve">      </w:t>
      </w:r>
      <w:r w:rsidRPr="001A5294">
        <w:t>Allow environment access</w:t>
      </w:r>
    </w:p>
    <w:p w14:paraId="400E188C" w14:textId="77777777" w:rsidR="00C76FB9" w:rsidRPr="001A5294" w:rsidRDefault="00C76FB9" w:rsidP="001A5294"/>
    <w:p w14:paraId="77D0782A" w14:textId="35491A2D" w:rsidR="00C76FB9" w:rsidRPr="001A5294" w:rsidRDefault="00C76FB9" w:rsidP="001A5294">
      <w:r w:rsidRPr="001A5294">
        <w:t xml:space="preserve">    </w:t>
      </w:r>
      <w:r w:rsidRPr="001A5294">
        <w:t>--allow-ffi[=&lt;allow-ffi&gt;...]</w:t>
      </w:r>
    </w:p>
    <w:p w14:paraId="139EE423" w14:textId="1B1B5E64" w:rsidR="00C76FB9" w:rsidRPr="001A5294" w:rsidRDefault="00C76FB9" w:rsidP="001A5294">
      <w:r w:rsidRPr="001A5294">
        <w:t xml:space="preserve">      </w:t>
      </w:r>
      <w:r w:rsidRPr="001A5294">
        <w:t>Allow loading dynamic libraries</w:t>
      </w:r>
    </w:p>
    <w:p w14:paraId="51A2D660" w14:textId="77777777" w:rsidR="00C76FB9" w:rsidRPr="001A5294" w:rsidRDefault="00C76FB9" w:rsidP="001A5294"/>
    <w:p w14:paraId="6F06FB89" w14:textId="4518659A" w:rsidR="00C76FB9" w:rsidRPr="001A5294" w:rsidRDefault="00C76FB9" w:rsidP="001A5294">
      <w:r w:rsidRPr="001A5294">
        <w:t xml:space="preserve">    </w:t>
      </w:r>
      <w:r w:rsidRPr="001A5294">
        <w:t>--allow-hrtime</w:t>
      </w:r>
    </w:p>
    <w:p w14:paraId="79ECAEBA" w14:textId="00C628B1" w:rsidR="00C76FB9" w:rsidRPr="001A5294" w:rsidRDefault="00C76FB9" w:rsidP="001A5294">
      <w:r w:rsidRPr="001A5294">
        <w:t xml:space="preserve">      </w:t>
      </w:r>
      <w:r w:rsidRPr="001A5294">
        <w:t>Allow high resolution time measurement</w:t>
      </w:r>
    </w:p>
    <w:p w14:paraId="07F80E6F" w14:textId="77777777" w:rsidR="00C76FB9" w:rsidRPr="001A5294" w:rsidRDefault="00C76FB9" w:rsidP="001A5294"/>
    <w:p w14:paraId="524E6B59" w14:textId="2D5CF616" w:rsidR="00C76FB9" w:rsidRPr="001A5294" w:rsidRDefault="00C76FB9" w:rsidP="001A5294">
      <w:r w:rsidRPr="001A5294">
        <w:t xml:space="preserve">    </w:t>
      </w:r>
      <w:r w:rsidRPr="001A5294">
        <w:t>--allow-net[=&lt;allow-net&gt;...]</w:t>
      </w:r>
    </w:p>
    <w:p w14:paraId="257929EC" w14:textId="1EA82B75" w:rsidR="00C76FB9" w:rsidRPr="001A5294" w:rsidRDefault="00C76FB9" w:rsidP="001A5294">
      <w:r w:rsidRPr="001A5294">
        <w:t xml:space="preserve">      </w:t>
      </w:r>
      <w:r w:rsidRPr="001A5294">
        <w:t>Allow network access</w:t>
      </w:r>
    </w:p>
    <w:p w14:paraId="344A0E7D" w14:textId="77777777" w:rsidR="00C76FB9" w:rsidRPr="001A5294" w:rsidRDefault="00C76FB9" w:rsidP="001A5294"/>
    <w:p w14:paraId="181A9D64" w14:textId="0B5DEE07" w:rsidR="00C76FB9" w:rsidRPr="001A5294" w:rsidRDefault="00C76FB9" w:rsidP="001A5294">
      <w:r w:rsidRPr="001A5294">
        <w:t xml:space="preserve">    </w:t>
      </w:r>
      <w:r w:rsidRPr="001A5294">
        <w:t>--allow-read[=&lt;allow-read&gt;...]</w:t>
      </w:r>
    </w:p>
    <w:p w14:paraId="5014BFD9" w14:textId="7BA191EA" w:rsidR="00C76FB9" w:rsidRPr="001A5294" w:rsidRDefault="00C76FB9" w:rsidP="001A5294">
      <w:r w:rsidRPr="001A5294">
        <w:t xml:space="preserve">      </w:t>
      </w:r>
      <w:r w:rsidRPr="001A5294">
        <w:t>Allow file system read access</w:t>
      </w:r>
    </w:p>
    <w:p w14:paraId="4710BC5A" w14:textId="77777777" w:rsidR="00C76FB9" w:rsidRPr="001A5294" w:rsidRDefault="00C76FB9" w:rsidP="001A5294"/>
    <w:p w14:paraId="68169E56" w14:textId="4A919B20" w:rsidR="00C76FB9" w:rsidRPr="001A5294" w:rsidRDefault="00C76FB9" w:rsidP="001A5294">
      <w:r w:rsidRPr="001A5294">
        <w:t xml:space="preserve">    </w:t>
      </w:r>
      <w:r w:rsidRPr="001A5294">
        <w:t>--allow-run[=&lt;allow-run&gt;...]</w:t>
      </w:r>
    </w:p>
    <w:p w14:paraId="46C53AAF" w14:textId="728CE5AA" w:rsidR="00C76FB9" w:rsidRPr="001A5294" w:rsidRDefault="00C76FB9" w:rsidP="001A5294">
      <w:r w:rsidRPr="001A5294">
        <w:t xml:space="preserve">      </w:t>
      </w:r>
      <w:r w:rsidRPr="001A5294">
        <w:t>Allow running subprocesses</w:t>
      </w:r>
    </w:p>
    <w:p w14:paraId="17692591" w14:textId="77777777" w:rsidR="00C76FB9" w:rsidRPr="001A5294" w:rsidRDefault="00C76FB9" w:rsidP="001A5294"/>
    <w:p w14:paraId="37D2E4EC" w14:textId="3A7BA456" w:rsidR="00C76FB9" w:rsidRPr="001A5294" w:rsidRDefault="00C76FB9" w:rsidP="001A5294">
      <w:r w:rsidRPr="001A5294">
        <w:t xml:space="preserve">    </w:t>
      </w:r>
      <w:r w:rsidRPr="001A5294">
        <w:t>--allow-write[=&lt;allow-write&gt;...]</w:t>
      </w:r>
    </w:p>
    <w:p w14:paraId="30A502E2" w14:textId="69BE31C0" w:rsidR="00C76FB9" w:rsidRPr="001A5294" w:rsidRDefault="00C76FB9" w:rsidP="001A5294">
      <w:r w:rsidRPr="001A5294">
        <w:lastRenderedPageBreak/>
        <w:t xml:space="preserve">      </w:t>
      </w:r>
      <w:r w:rsidRPr="001A5294">
        <w:t>Allow file system write access</w:t>
      </w:r>
    </w:p>
    <w:p w14:paraId="456C6713" w14:textId="77777777" w:rsidR="00C76FB9" w:rsidRPr="001A5294" w:rsidRDefault="00C76FB9" w:rsidP="001A5294"/>
    <w:p w14:paraId="6ABB2EF9" w14:textId="2C3A2B05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2A05F5F4" w14:textId="780548A6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41B94FE8" w14:textId="65109322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7D3B4EF2" w14:textId="10DED722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675087AF" w14:textId="4B30685C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17722276" w14:textId="63B401C6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10A0D333" w14:textId="10692817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04D30633" w14:textId="77777777" w:rsidR="00C76FB9" w:rsidRPr="001A5294" w:rsidRDefault="00C76FB9" w:rsidP="001A5294"/>
    <w:p w14:paraId="2EA18E9F" w14:textId="1369CCC8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06E9372B" w14:textId="5FFB7412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3BF61216" w14:textId="77777777" w:rsidR="00C76FB9" w:rsidRPr="001A5294" w:rsidRDefault="00C76FB9" w:rsidP="001A5294"/>
    <w:p w14:paraId="6A20A8F0" w14:textId="6E603E7D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01FDDBF4" w14:textId="6E3DBED5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02EBCE2D" w14:textId="77777777" w:rsidR="00C76FB9" w:rsidRPr="001A5294" w:rsidRDefault="00C76FB9" w:rsidP="001A5294"/>
    <w:p w14:paraId="2B51401C" w14:textId="186F65BC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67153FA4" w14:textId="5A85DB19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35376818" w14:textId="052E8004" w:rsidR="00C76FB9" w:rsidRPr="001A5294" w:rsidRDefault="00C76FB9" w:rsidP="001A5294">
      <w:r w:rsidRPr="001A5294">
        <w:t xml:space="preserve">      </w:t>
      </w:r>
    </w:p>
    <w:p w14:paraId="29A141AD" w14:textId="72676F40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2A616556" w14:textId="3BE8C726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757965C3" w14:textId="1624F0AF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4D41DBA8" w14:textId="4DEEB284" w:rsidR="00C76FB9" w:rsidRPr="001A5294" w:rsidRDefault="00C76FB9" w:rsidP="001A5294">
      <w:r w:rsidRPr="001A5294">
        <w:t xml:space="preserve">      </w:t>
      </w:r>
    </w:p>
    <w:p w14:paraId="72949292" w14:textId="420E53BC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48C7E360" w14:textId="6A8F8AEA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376AA8ED" w14:textId="4CCAC379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11DF57C7" w14:textId="77777777" w:rsidR="00C76FB9" w:rsidRPr="001A5294" w:rsidRDefault="00C76FB9" w:rsidP="001A5294"/>
    <w:p w14:paraId="4037324D" w14:textId="0A00C077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209198FA" w14:textId="138CDF18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0CA682F8" w14:textId="77777777" w:rsidR="00C76FB9" w:rsidRPr="001A5294" w:rsidRDefault="00C76FB9" w:rsidP="001A5294"/>
    <w:p w14:paraId="6AFB16E5" w14:textId="6432696B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3DAA2EE0" w14:textId="0CD9043A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44D51F91" w14:textId="1ED362F5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3F28CF7F" w14:textId="7FF791C0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1BAD2277" w14:textId="6287171E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5C0FF536" w14:textId="43A11D19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6B3F0B7B" w14:textId="77777777" w:rsidR="00C76FB9" w:rsidRPr="001A5294" w:rsidRDefault="00C76FB9" w:rsidP="001A5294"/>
    <w:p w14:paraId="6CA858FA" w14:textId="0059A3FB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116A7339" w14:textId="370F91B0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3BD303AF" w14:textId="77777777" w:rsidR="00C76FB9" w:rsidRPr="001A5294" w:rsidRDefault="00C76FB9" w:rsidP="001A5294"/>
    <w:p w14:paraId="29413056" w14:textId="4552E502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44E80BF7" w14:textId="2FD59FA9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151FC977" w14:textId="77777777" w:rsidR="00C76FB9" w:rsidRPr="001A5294" w:rsidRDefault="00C76FB9" w:rsidP="001A5294"/>
    <w:p w14:paraId="7F809FAF" w14:textId="100ABC7B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047B0B64" w14:textId="29BCF5B6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7F70B6E4" w14:textId="77777777" w:rsidR="00C76FB9" w:rsidRPr="001A5294" w:rsidRDefault="00C76FB9" w:rsidP="001A5294"/>
    <w:p w14:paraId="2225588B" w14:textId="661A12F7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0DC28EF6" w14:textId="3D17FA37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7BF32B43" w14:textId="5F556FAA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3ACF9683" w14:textId="77777777" w:rsidR="00C76FB9" w:rsidRPr="001A5294" w:rsidRDefault="00C76FB9" w:rsidP="001A5294"/>
    <w:p w14:paraId="48CDEC17" w14:textId="7C90144A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1EE719A8" w14:textId="76AF8750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22CFF9B5" w14:textId="77777777" w:rsidR="00C76FB9" w:rsidRPr="001A5294" w:rsidRDefault="00C76FB9" w:rsidP="001A5294"/>
    <w:p w14:paraId="1FAB46A9" w14:textId="3E6EC7F6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08C273D3" w14:textId="6AFBF188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26E2227F" w14:textId="77777777" w:rsidR="00C76FB9" w:rsidRPr="001A5294" w:rsidRDefault="00C76FB9" w:rsidP="001A5294"/>
    <w:p w14:paraId="4C52287E" w14:textId="2BDB5227" w:rsidR="00C76FB9" w:rsidRPr="001A5294" w:rsidRDefault="00C76FB9" w:rsidP="001A5294">
      <w:r w:rsidRPr="001A5294">
        <w:t xml:space="preserve">    </w:t>
      </w:r>
      <w:r w:rsidRPr="001A5294">
        <w:t>--no-prompt</w:t>
      </w:r>
    </w:p>
    <w:p w14:paraId="06E8591F" w14:textId="7D5869F5" w:rsidR="00C76FB9" w:rsidRPr="001A5294" w:rsidRDefault="00C76FB9" w:rsidP="001A5294">
      <w:r w:rsidRPr="001A5294">
        <w:t xml:space="preserve">      </w:t>
      </w:r>
      <w:r w:rsidRPr="001A5294">
        <w:t>Always throw if required permission wasn't passed</w:t>
      </w:r>
    </w:p>
    <w:p w14:paraId="1AAFAA98" w14:textId="77777777" w:rsidR="00C76FB9" w:rsidRPr="001A5294" w:rsidRDefault="00C76FB9" w:rsidP="001A5294"/>
    <w:p w14:paraId="603042C3" w14:textId="649DDF51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367E1FDD" w14:textId="6CC8FD88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1F991FC7" w14:textId="77777777" w:rsidR="00C76FB9" w:rsidRPr="001A5294" w:rsidRDefault="00C76FB9" w:rsidP="001A5294"/>
    <w:p w14:paraId="5064DB80" w14:textId="3039727A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48459EE8" w14:textId="717E0503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31EE0937" w14:textId="77777777" w:rsidR="00C76FB9" w:rsidRPr="001A5294" w:rsidRDefault="00C76FB9" w:rsidP="001A5294"/>
    <w:p w14:paraId="13E46224" w14:textId="4A153804" w:rsidR="00C76FB9" w:rsidRPr="001A5294" w:rsidRDefault="00C76FB9" w:rsidP="001A5294">
      <w:r w:rsidRPr="001A5294">
        <w:t xml:space="preserve">  </w:t>
      </w:r>
      <w:r w:rsidRPr="001A5294">
        <w:t>-o, --output &lt;output&gt;</w:t>
      </w:r>
    </w:p>
    <w:p w14:paraId="3B95CCC8" w14:textId="1691BA3E" w:rsidR="00C76FB9" w:rsidRPr="001A5294" w:rsidRDefault="00C76FB9" w:rsidP="001A5294">
      <w:r w:rsidRPr="001A5294">
        <w:t xml:space="preserve">      </w:t>
      </w:r>
      <w:r w:rsidRPr="001A5294">
        <w:t>Output file (defaults to $PWD/&lt;inferred-name&gt;)</w:t>
      </w:r>
    </w:p>
    <w:p w14:paraId="7CDDD5FE" w14:textId="77777777" w:rsidR="00C76FB9" w:rsidRPr="001A5294" w:rsidRDefault="00C76FB9" w:rsidP="001A5294"/>
    <w:p w14:paraId="65675A19" w14:textId="4D63A02D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48F84F6B" w14:textId="169F4EA5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790B89A5" w14:textId="77777777" w:rsidR="00C76FB9" w:rsidRPr="001A5294" w:rsidRDefault="00C76FB9" w:rsidP="001A5294"/>
    <w:p w14:paraId="4AAC6D9C" w14:textId="193FBE04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53F5DE73" w14:textId="49EB7C7A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1A63C762" w14:textId="7470AAA4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00E4B9C5" w14:textId="596AFF1F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61B772C3" w14:textId="580BAC15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55BA8585" w14:textId="4AAFB0EE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6FA12D15" w14:textId="3709C60A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154B82CE" w14:textId="50951032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0CE5DC33" w14:textId="299C4C59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693D4F51" w14:textId="0551CBFF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7018B881" w14:textId="22A0EDCD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7F6B2425" w14:textId="050C42AE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4C56A63D" w14:textId="77777777" w:rsidR="00C76FB9" w:rsidRPr="001A5294" w:rsidRDefault="00C76FB9" w:rsidP="001A5294"/>
    <w:p w14:paraId="3334434F" w14:textId="70AEFF13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7706FCAC" w14:textId="40B971CD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62183D8E" w14:textId="77777777" w:rsidR="00C76FB9" w:rsidRPr="001A5294" w:rsidRDefault="00C76FB9" w:rsidP="001A5294"/>
    <w:p w14:paraId="56FE6027" w14:textId="56F92932" w:rsidR="00C76FB9" w:rsidRPr="001A5294" w:rsidRDefault="00C76FB9" w:rsidP="001A5294">
      <w:r w:rsidRPr="001A5294">
        <w:t xml:space="preserve">    </w:t>
      </w:r>
      <w:r w:rsidRPr="001A5294">
        <w:t>--target &lt;target&gt;</w:t>
      </w:r>
    </w:p>
    <w:p w14:paraId="77BBA3C3" w14:textId="4CECF08B" w:rsidR="00C76FB9" w:rsidRPr="001A5294" w:rsidRDefault="00C76FB9" w:rsidP="001A5294">
      <w:r w:rsidRPr="001A5294">
        <w:t xml:space="preserve">      </w:t>
      </w:r>
      <w:r w:rsidRPr="001A5294">
        <w:t>Target OS architecture</w:t>
      </w:r>
    </w:p>
    <w:p w14:paraId="748669BF" w14:textId="328C6FA9" w:rsidR="00C76FB9" w:rsidRPr="001A5294" w:rsidRDefault="00C76FB9" w:rsidP="001A5294">
      <w:r w:rsidRPr="001A5294">
        <w:t xml:space="preserve">      </w:t>
      </w:r>
    </w:p>
    <w:p w14:paraId="6393B29B" w14:textId="2ED5C351" w:rsidR="00C76FB9" w:rsidRPr="001A5294" w:rsidRDefault="00C76FB9" w:rsidP="001A5294">
      <w:r w:rsidRPr="001A5294">
        <w:t xml:space="preserve">      </w:t>
      </w:r>
      <w:r w:rsidRPr="001A5294">
        <w:t>[possible values: x86_64-unknown-linux-gnu, x86_64-pc-windows-msvc,</w:t>
      </w:r>
    </w:p>
    <w:p w14:paraId="3437C5A4" w14:textId="17CF5D45" w:rsidR="00C76FB9" w:rsidRPr="001A5294" w:rsidRDefault="00C76FB9" w:rsidP="001A5294">
      <w:r w:rsidRPr="001A5294">
        <w:t xml:space="preserve">      </w:t>
      </w:r>
      <w:r w:rsidRPr="001A5294">
        <w:t>x86_64-apple-darwin, aarch64-apple-darwin]</w:t>
      </w:r>
    </w:p>
    <w:p w14:paraId="5AA5FC8B" w14:textId="77777777" w:rsidR="00C76FB9" w:rsidRPr="001A5294" w:rsidRDefault="00C76FB9" w:rsidP="001A5294"/>
    <w:p w14:paraId="2CD643C7" w14:textId="40BC00A2" w:rsidR="00C76FB9" w:rsidRPr="001A5294" w:rsidRDefault="00C76FB9" w:rsidP="001A5294">
      <w:r w:rsidRPr="001A5294">
        <w:t xml:space="preserve">    </w:t>
      </w:r>
      <w:r w:rsidRPr="001A5294">
        <w:t>--unsafely-ignore-certificate-errors[=&lt;HOSTNAMES&gt;...]</w:t>
      </w:r>
    </w:p>
    <w:p w14:paraId="32F2F69F" w14:textId="6D9AAF0D" w:rsidR="00C76FB9" w:rsidRPr="001A5294" w:rsidRDefault="00C76FB9" w:rsidP="001A5294">
      <w:r w:rsidRPr="001A5294">
        <w:t xml:space="preserve">      </w:t>
      </w:r>
      <w:r w:rsidRPr="001A5294">
        <w:t>DANGER: Disables verification of TLS certificates</w:t>
      </w:r>
    </w:p>
    <w:p w14:paraId="2DEBF69F" w14:textId="77777777" w:rsidR="00C76FB9" w:rsidRPr="001A5294" w:rsidRDefault="00C76FB9" w:rsidP="001A5294"/>
    <w:p w14:paraId="506108D4" w14:textId="77AE3430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59C8967" w14:textId="2500FB5E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51500CD5" w14:textId="77777777" w:rsidR="00C76FB9" w:rsidRPr="001A5294" w:rsidRDefault="00C76FB9" w:rsidP="001A5294"/>
    <w:p w14:paraId="07092E1C" w14:textId="31802A44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54C4157A" w14:textId="77777777" w:rsidR="00EA5BAF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0236A8E3" w14:textId="229F4FC6" w:rsidR="00C76FB9" w:rsidRPr="001A5294" w:rsidRDefault="00C76FB9" w:rsidP="00EA5BAF">
      <w:pPr>
        <w:pStyle w:val="Heading2"/>
        <w:pageBreakBefore/>
        <w:contextualSpacing/>
      </w:pPr>
      <w:bookmarkStart w:id="14" w:name="_Toc115188299"/>
      <w:r w:rsidRPr="001A5294">
        <w:lastRenderedPageBreak/>
        <w:t>completions</w:t>
      </w:r>
      <w:bookmarkEnd w:id="14"/>
    </w:p>
    <w:p w14:paraId="05F9C9C3" w14:textId="77777777" w:rsidR="00C76FB9" w:rsidRPr="001A5294" w:rsidRDefault="00C76FB9" w:rsidP="001A5294">
      <w:r w:rsidRPr="001A5294">
        <w:t xml:space="preserve">deno-completions </w:t>
      </w:r>
    </w:p>
    <w:p w14:paraId="5ABDE148" w14:textId="77777777" w:rsidR="00C76FB9" w:rsidRPr="001A5294" w:rsidRDefault="00C76FB9" w:rsidP="001A5294">
      <w:r w:rsidRPr="001A5294">
        <w:t>Output shell completion script to standard output.</w:t>
      </w:r>
    </w:p>
    <w:p w14:paraId="417874C4" w14:textId="77777777" w:rsidR="00C76FB9" w:rsidRPr="001A5294" w:rsidRDefault="00C76FB9" w:rsidP="001A5294"/>
    <w:p w14:paraId="45246A28" w14:textId="77777777" w:rsidR="00C76FB9" w:rsidRPr="001A5294" w:rsidRDefault="00C76FB9" w:rsidP="001A5294">
      <w:r w:rsidRPr="001A5294">
        <w:t xml:space="preserve">  deno completions bash &gt; /usr/local/etc/bash_completion.d/deno.bash</w:t>
      </w:r>
    </w:p>
    <w:p w14:paraId="21094A0A" w14:textId="77777777" w:rsidR="00C76FB9" w:rsidRPr="001A5294" w:rsidRDefault="00C76FB9" w:rsidP="001A5294">
      <w:r w:rsidRPr="001A5294">
        <w:t xml:space="preserve">  source /usr/local/etc/bash_completion.d/deno.bash</w:t>
      </w:r>
    </w:p>
    <w:p w14:paraId="7C6A1C60" w14:textId="77777777" w:rsidR="00C76FB9" w:rsidRPr="001A5294" w:rsidRDefault="00C76FB9" w:rsidP="001A5294"/>
    <w:p w14:paraId="0DCF784D" w14:textId="77777777" w:rsidR="00C76FB9" w:rsidRPr="001A5294" w:rsidRDefault="00C76FB9" w:rsidP="001A5294">
      <w:r w:rsidRPr="001A5294">
        <w:t>USAGE:</w:t>
      </w:r>
    </w:p>
    <w:p w14:paraId="6B46EB53" w14:textId="61AF06BB" w:rsidR="00C76FB9" w:rsidRPr="001A5294" w:rsidRDefault="00C76FB9" w:rsidP="001A5294">
      <w:r w:rsidRPr="001A5294">
        <w:t xml:space="preserve">  </w:t>
      </w:r>
      <w:r w:rsidRPr="001A5294">
        <w:t>deno completions [OPTIONS] &lt;shell&gt;</w:t>
      </w:r>
    </w:p>
    <w:p w14:paraId="1ABEC8B0" w14:textId="77777777" w:rsidR="00C76FB9" w:rsidRPr="001A5294" w:rsidRDefault="00C76FB9" w:rsidP="001A5294"/>
    <w:p w14:paraId="2425D364" w14:textId="77777777" w:rsidR="00C76FB9" w:rsidRPr="001A5294" w:rsidRDefault="00C76FB9" w:rsidP="001A5294">
      <w:r w:rsidRPr="001A5294">
        <w:t>ARGS:</w:t>
      </w:r>
    </w:p>
    <w:p w14:paraId="5A2B79CB" w14:textId="6F250905" w:rsidR="00C76FB9" w:rsidRPr="001A5294" w:rsidRDefault="00C76FB9" w:rsidP="001A5294">
      <w:r w:rsidRPr="001A5294">
        <w:t xml:space="preserve">  </w:t>
      </w:r>
      <w:r w:rsidRPr="001A5294">
        <w:t>&lt;shell&gt;</w:t>
      </w:r>
    </w:p>
    <w:p w14:paraId="50EC521D" w14:textId="567D1441" w:rsidR="00C76FB9" w:rsidRPr="001A5294" w:rsidRDefault="00C76FB9" w:rsidP="001A5294">
      <w:r w:rsidRPr="001A5294">
        <w:t xml:space="preserve">      </w:t>
      </w:r>
      <w:r w:rsidRPr="001A5294">
        <w:t>[possible values: bash, fish, powershell, zsh, fig]</w:t>
      </w:r>
    </w:p>
    <w:p w14:paraId="1516F58F" w14:textId="77777777" w:rsidR="00C76FB9" w:rsidRPr="001A5294" w:rsidRDefault="00C76FB9" w:rsidP="001A5294"/>
    <w:p w14:paraId="2CD72C51" w14:textId="77777777" w:rsidR="00C76FB9" w:rsidRPr="001A5294" w:rsidRDefault="00C76FB9" w:rsidP="001A5294">
      <w:r w:rsidRPr="001A5294">
        <w:t>OPTIONS:</w:t>
      </w:r>
    </w:p>
    <w:p w14:paraId="55CBF033" w14:textId="7BBDDFE4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0BCAA707" w14:textId="6C3A3287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78766A7E" w14:textId="77777777" w:rsidR="00C76FB9" w:rsidRPr="001A5294" w:rsidRDefault="00C76FB9" w:rsidP="001A5294"/>
    <w:p w14:paraId="71E05164" w14:textId="1F3EC4FC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459F5FA4" w14:textId="5811112E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0E24E93A" w14:textId="77777777" w:rsidR="00C76FB9" w:rsidRPr="001A5294" w:rsidRDefault="00C76FB9" w:rsidP="001A5294"/>
    <w:p w14:paraId="391416F5" w14:textId="70C19E96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077F2905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037E050D" w14:textId="592F528F" w:rsidR="00C76FB9" w:rsidRPr="001A5294" w:rsidRDefault="00C76FB9" w:rsidP="00EA5BAF">
      <w:pPr>
        <w:pStyle w:val="Heading2"/>
        <w:contextualSpacing/>
      </w:pPr>
      <w:bookmarkStart w:id="15" w:name="_Toc115188300"/>
      <w:r w:rsidRPr="001A5294">
        <w:t>coverage</w:t>
      </w:r>
      <w:bookmarkEnd w:id="15"/>
    </w:p>
    <w:p w14:paraId="149463DF" w14:textId="77777777" w:rsidR="00C76FB9" w:rsidRPr="001A5294" w:rsidRDefault="00C76FB9" w:rsidP="001A5294">
      <w:r w:rsidRPr="001A5294">
        <w:t xml:space="preserve">deno-coverage </w:t>
      </w:r>
    </w:p>
    <w:p w14:paraId="1BC81291" w14:textId="77777777" w:rsidR="00C76FB9" w:rsidRPr="001A5294" w:rsidRDefault="00C76FB9" w:rsidP="001A5294">
      <w:r w:rsidRPr="001A5294">
        <w:t>Print coverage reports from coverage profiles.</w:t>
      </w:r>
    </w:p>
    <w:p w14:paraId="657D1320" w14:textId="77777777" w:rsidR="00C76FB9" w:rsidRPr="001A5294" w:rsidRDefault="00C76FB9" w:rsidP="001A5294"/>
    <w:p w14:paraId="0A539349" w14:textId="77777777" w:rsidR="00C76FB9" w:rsidRPr="001A5294" w:rsidRDefault="00C76FB9" w:rsidP="001A5294">
      <w:r w:rsidRPr="001A5294">
        <w:t>Collect a coverage profile with deno test:</w:t>
      </w:r>
    </w:p>
    <w:p w14:paraId="43461722" w14:textId="77777777" w:rsidR="00C76FB9" w:rsidRPr="001A5294" w:rsidRDefault="00C76FB9" w:rsidP="001A5294"/>
    <w:p w14:paraId="72F2555B" w14:textId="77777777" w:rsidR="00C76FB9" w:rsidRPr="001A5294" w:rsidRDefault="00C76FB9" w:rsidP="001A5294">
      <w:r w:rsidRPr="001A5294">
        <w:t xml:space="preserve">  deno test --coverage=cov_profile</w:t>
      </w:r>
    </w:p>
    <w:p w14:paraId="55C17460" w14:textId="77777777" w:rsidR="00C76FB9" w:rsidRPr="001A5294" w:rsidRDefault="00C76FB9" w:rsidP="001A5294"/>
    <w:p w14:paraId="799A6B80" w14:textId="77777777" w:rsidR="00C76FB9" w:rsidRPr="001A5294" w:rsidRDefault="00C76FB9" w:rsidP="001A5294">
      <w:r w:rsidRPr="001A5294">
        <w:t>Print a report to stdout:</w:t>
      </w:r>
    </w:p>
    <w:p w14:paraId="341B0B88" w14:textId="77777777" w:rsidR="00C76FB9" w:rsidRPr="001A5294" w:rsidRDefault="00C76FB9" w:rsidP="001A5294"/>
    <w:p w14:paraId="0C9627F7" w14:textId="77777777" w:rsidR="00C76FB9" w:rsidRPr="001A5294" w:rsidRDefault="00C76FB9" w:rsidP="001A5294">
      <w:r w:rsidRPr="001A5294">
        <w:t xml:space="preserve">  deno coverage cov_profile</w:t>
      </w:r>
    </w:p>
    <w:p w14:paraId="7787F41C" w14:textId="77777777" w:rsidR="00C76FB9" w:rsidRPr="001A5294" w:rsidRDefault="00C76FB9" w:rsidP="001A5294"/>
    <w:p w14:paraId="35ACDE05" w14:textId="77777777" w:rsidR="00C76FB9" w:rsidRPr="001A5294" w:rsidRDefault="00C76FB9" w:rsidP="001A5294">
      <w:r w:rsidRPr="001A5294">
        <w:t>Include urls that start with the file schema:</w:t>
      </w:r>
    </w:p>
    <w:p w14:paraId="43CE256E" w14:textId="77777777" w:rsidR="00C76FB9" w:rsidRPr="001A5294" w:rsidRDefault="00C76FB9" w:rsidP="001A5294"/>
    <w:p w14:paraId="567ECEF7" w14:textId="77777777" w:rsidR="00C76FB9" w:rsidRPr="001A5294" w:rsidRDefault="00C76FB9" w:rsidP="001A5294">
      <w:r w:rsidRPr="001A5294">
        <w:t xml:space="preserve">  deno coverage --include="^file:" cov_profile</w:t>
      </w:r>
    </w:p>
    <w:p w14:paraId="59D6CA0C" w14:textId="77777777" w:rsidR="00C76FB9" w:rsidRPr="001A5294" w:rsidRDefault="00C76FB9" w:rsidP="001A5294"/>
    <w:p w14:paraId="201212EA" w14:textId="77777777" w:rsidR="00C76FB9" w:rsidRPr="001A5294" w:rsidRDefault="00C76FB9" w:rsidP="001A5294">
      <w:r w:rsidRPr="001A5294">
        <w:t>Exclude urls ending with test.ts and test.js:</w:t>
      </w:r>
    </w:p>
    <w:p w14:paraId="706C6BB4" w14:textId="77777777" w:rsidR="00C76FB9" w:rsidRPr="001A5294" w:rsidRDefault="00C76FB9" w:rsidP="001A5294"/>
    <w:p w14:paraId="0A6CCA49" w14:textId="77777777" w:rsidR="00C76FB9" w:rsidRPr="001A5294" w:rsidRDefault="00C76FB9" w:rsidP="001A5294">
      <w:r w:rsidRPr="001A5294">
        <w:t xml:space="preserve">  deno coverage --exclude="test\.(ts|js)" cov_profile</w:t>
      </w:r>
    </w:p>
    <w:p w14:paraId="0A990998" w14:textId="77777777" w:rsidR="00C76FB9" w:rsidRPr="001A5294" w:rsidRDefault="00C76FB9" w:rsidP="001A5294"/>
    <w:p w14:paraId="2C11D31A" w14:textId="77777777" w:rsidR="00C76FB9" w:rsidRPr="001A5294" w:rsidRDefault="00C76FB9" w:rsidP="001A5294">
      <w:r w:rsidRPr="001A5294">
        <w:t>Include urls that start with the file schema and exclude files ending with</w:t>
      </w:r>
    </w:p>
    <w:p w14:paraId="42DC5FD7" w14:textId="77777777" w:rsidR="00C76FB9" w:rsidRPr="001A5294" w:rsidRDefault="00C76FB9" w:rsidP="001A5294">
      <w:r w:rsidRPr="001A5294">
        <w:t>test.ts and test.js, for an url to match it must match the include pattern and</w:t>
      </w:r>
    </w:p>
    <w:p w14:paraId="1B559B51" w14:textId="77777777" w:rsidR="00C76FB9" w:rsidRPr="001A5294" w:rsidRDefault="00C76FB9" w:rsidP="001A5294">
      <w:r w:rsidRPr="001A5294">
        <w:t>not match the exclude pattern:</w:t>
      </w:r>
    </w:p>
    <w:p w14:paraId="3E342E98" w14:textId="77777777" w:rsidR="00C76FB9" w:rsidRPr="001A5294" w:rsidRDefault="00C76FB9" w:rsidP="001A5294"/>
    <w:p w14:paraId="72EC5196" w14:textId="77777777" w:rsidR="00C76FB9" w:rsidRPr="001A5294" w:rsidRDefault="00C76FB9" w:rsidP="001A5294">
      <w:r w:rsidRPr="001A5294">
        <w:t xml:space="preserve">  deno coverage --include="^file:" --exclude="test\.(ts|js)" cov_profile</w:t>
      </w:r>
    </w:p>
    <w:p w14:paraId="6F02D58F" w14:textId="77777777" w:rsidR="00C76FB9" w:rsidRPr="001A5294" w:rsidRDefault="00C76FB9" w:rsidP="001A5294"/>
    <w:p w14:paraId="5AC7C8B5" w14:textId="77777777" w:rsidR="00C76FB9" w:rsidRPr="001A5294" w:rsidRDefault="00C76FB9" w:rsidP="001A5294">
      <w:r w:rsidRPr="001A5294">
        <w:t>Write a report using the lcov format:</w:t>
      </w:r>
    </w:p>
    <w:p w14:paraId="3D6BA80A" w14:textId="77777777" w:rsidR="00C76FB9" w:rsidRPr="001A5294" w:rsidRDefault="00C76FB9" w:rsidP="001A5294"/>
    <w:p w14:paraId="661A4AC4" w14:textId="77777777" w:rsidR="00C76FB9" w:rsidRPr="001A5294" w:rsidRDefault="00C76FB9" w:rsidP="001A5294">
      <w:r w:rsidRPr="001A5294">
        <w:lastRenderedPageBreak/>
        <w:t xml:space="preserve">  deno coverage --lcov --output=cov.lcov cov_profile/</w:t>
      </w:r>
    </w:p>
    <w:p w14:paraId="19B337D1" w14:textId="77777777" w:rsidR="00C76FB9" w:rsidRPr="001A5294" w:rsidRDefault="00C76FB9" w:rsidP="001A5294"/>
    <w:p w14:paraId="0B711503" w14:textId="77777777" w:rsidR="00C76FB9" w:rsidRPr="001A5294" w:rsidRDefault="00C76FB9" w:rsidP="001A5294">
      <w:r w:rsidRPr="001A5294">
        <w:t>Generate html reports from lcov:</w:t>
      </w:r>
    </w:p>
    <w:p w14:paraId="0C3FBD87" w14:textId="77777777" w:rsidR="00C76FB9" w:rsidRPr="001A5294" w:rsidRDefault="00C76FB9" w:rsidP="001A5294"/>
    <w:p w14:paraId="0456A8AE" w14:textId="77777777" w:rsidR="00C76FB9" w:rsidRPr="001A5294" w:rsidRDefault="00C76FB9" w:rsidP="001A5294">
      <w:r w:rsidRPr="001A5294">
        <w:t xml:space="preserve">  genhtml -o html_cov cov.lcov</w:t>
      </w:r>
    </w:p>
    <w:p w14:paraId="0B91DD60" w14:textId="77777777" w:rsidR="00C76FB9" w:rsidRPr="001A5294" w:rsidRDefault="00C76FB9" w:rsidP="001A5294"/>
    <w:p w14:paraId="75E66E42" w14:textId="77777777" w:rsidR="00C76FB9" w:rsidRPr="001A5294" w:rsidRDefault="00C76FB9" w:rsidP="001A5294">
      <w:r w:rsidRPr="001A5294">
        <w:t>USAGE:</w:t>
      </w:r>
    </w:p>
    <w:p w14:paraId="2420D7A2" w14:textId="1476C5DA" w:rsidR="00C76FB9" w:rsidRPr="001A5294" w:rsidRDefault="00C76FB9" w:rsidP="001A5294">
      <w:r w:rsidRPr="001A5294">
        <w:t xml:space="preserve">  </w:t>
      </w:r>
      <w:r w:rsidRPr="001A5294">
        <w:t>deno coverage [OPTIONS] &lt;files&gt;...</w:t>
      </w:r>
    </w:p>
    <w:p w14:paraId="1AFD2CDB" w14:textId="77777777" w:rsidR="00C76FB9" w:rsidRPr="001A5294" w:rsidRDefault="00C76FB9" w:rsidP="001A5294"/>
    <w:p w14:paraId="7DAEA093" w14:textId="77777777" w:rsidR="00C76FB9" w:rsidRPr="001A5294" w:rsidRDefault="00C76FB9" w:rsidP="001A5294">
      <w:r w:rsidRPr="001A5294">
        <w:t>ARGS:</w:t>
      </w:r>
    </w:p>
    <w:p w14:paraId="2F53317F" w14:textId="71AF1202" w:rsidR="00C76FB9" w:rsidRPr="001A5294" w:rsidRDefault="00C76FB9" w:rsidP="001A5294">
      <w:r w:rsidRPr="001A5294">
        <w:t xml:space="preserve">  </w:t>
      </w:r>
      <w:r w:rsidRPr="001A5294">
        <w:t>&lt;files&gt;...</w:t>
      </w:r>
    </w:p>
    <w:p w14:paraId="259EA5FC" w14:textId="7E8B1D96" w:rsidR="00C76FB9" w:rsidRPr="001A5294" w:rsidRDefault="00C76FB9" w:rsidP="001A5294">
      <w:r w:rsidRPr="001A5294">
        <w:t xml:space="preserve">      </w:t>
      </w:r>
    </w:p>
    <w:p w14:paraId="52528E03" w14:textId="77777777" w:rsidR="00C76FB9" w:rsidRPr="001A5294" w:rsidRDefault="00C76FB9" w:rsidP="001A5294"/>
    <w:p w14:paraId="441EDE49" w14:textId="77777777" w:rsidR="00C76FB9" w:rsidRPr="001A5294" w:rsidRDefault="00C76FB9" w:rsidP="001A5294">
      <w:r w:rsidRPr="001A5294">
        <w:t>OPTIONS:</w:t>
      </w:r>
    </w:p>
    <w:p w14:paraId="6F425E26" w14:textId="4E823953" w:rsidR="00C76FB9" w:rsidRPr="001A5294" w:rsidRDefault="00C76FB9" w:rsidP="001A5294">
      <w:r w:rsidRPr="001A5294">
        <w:t xml:space="preserve">    </w:t>
      </w:r>
      <w:r w:rsidRPr="001A5294">
        <w:t>--exclude=&lt;regex&gt;...</w:t>
      </w:r>
    </w:p>
    <w:p w14:paraId="6022CA85" w14:textId="29A5DC7B" w:rsidR="00C76FB9" w:rsidRPr="001A5294" w:rsidRDefault="00C76FB9" w:rsidP="001A5294">
      <w:r w:rsidRPr="001A5294">
        <w:t xml:space="preserve">      </w:t>
      </w:r>
      <w:r w:rsidRPr="001A5294">
        <w:t>Exclude source files from the report</w:t>
      </w:r>
    </w:p>
    <w:p w14:paraId="31C02DC1" w14:textId="55057E2B" w:rsidR="00C76FB9" w:rsidRPr="001A5294" w:rsidRDefault="00C76FB9" w:rsidP="001A5294">
      <w:r w:rsidRPr="001A5294">
        <w:t xml:space="preserve">      </w:t>
      </w:r>
    </w:p>
    <w:p w14:paraId="34A80BFF" w14:textId="28D93831" w:rsidR="00C76FB9" w:rsidRPr="001A5294" w:rsidRDefault="00C76FB9" w:rsidP="001A5294">
      <w:r w:rsidRPr="001A5294">
        <w:t xml:space="preserve">      </w:t>
      </w:r>
      <w:r w:rsidRPr="001A5294">
        <w:t>[default: test\.(js|mjs|ts|jsx|tsx)$]</w:t>
      </w:r>
    </w:p>
    <w:p w14:paraId="2DE10909" w14:textId="77777777" w:rsidR="00C76FB9" w:rsidRPr="001A5294" w:rsidRDefault="00C76FB9" w:rsidP="001A5294"/>
    <w:p w14:paraId="2D24581E" w14:textId="2764643F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66553310" w14:textId="647A2E2F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6D94E78B" w14:textId="77777777" w:rsidR="00C76FB9" w:rsidRPr="001A5294" w:rsidRDefault="00C76FB9" w:rsidP="001A5294"/>
    <w:p w14:paraId="0483AD92" w14:textId="4DC3CE30" w:rsidR="00C76FB9" w:rsidRPr="001A5294" w:rsidRDefault="00C76FB9" w:rsidP="001A5294">
      <w:r w:rsidRPr="001A5294">
        <w:t xml:space="preserve">    </w:t>
      </w:r>
      <w:r w:rsidRPr="001A5294">
        <w:t>--ignore=&lt;ignore&gt;</w:t>
      </w:r>
    </w:p>
    <w:p w14:paraId="4AA66712" w14:textId="52D1F60F" w:rsidR="00C76FB9" w:rsidRPr="001A5294" w:rsidRDefault="00C76FB9" w:rsidP="001A5294">
      <w:r w:rsidRPr="001A5294">
        <w:t xml:space="preserve">      </w:t>
      </w:r>
      <w:r w:rsidRPr="001A5294">
        <w:t>Ignore coverage files</w:t>
      </w:r>
    </w:p>
    <w:p w14:paraId="6CCCFDBF" w14:textId="77777777" w:rsidR="00C76FB9" w:rsidRPr="001A5294" w:rsidRDefault="00C76FB9" w:rsidP="001A5294"/>
    <w:p w14:paraId="0F2F6AEC" w14:textId="44805663" w:rsidR="00C76FB9" w:rsidRPr="001A5294" w:rsidRDefault="00C76FB9" w:rsidP="001A5294">
      <w:r w:rsidRPr="001A5294">
        <w:t xml:space="preserve">    </w:t>
      </w:r>
      <w:r w:rsidRPr="001A5294">
        <w:t>--include=&lt;regex&gt;...</w:t>
      </w:r>
    </w:p>
    <w:p w14:paraId="29258DD1" w14:textId="41E99338" w:rsidR="00C76FB9" w:rsidRPr="001A5294" w:rsidRDefault="00C76FB9" w:rsidP="001A5294">
      <w:r w:rsidRPr="001A5294">
        <w:t xml:space="preserve">      </w:t>
      </w:r>
      <w:r w:rsidRPr="001A5294">
        <w:t>Include source files in the report</w:t>
      </w:r>
    </w:p>
    <w:p w14:paraId="20BE599A" w14:textId="29F81B18" w:rsidR="00C76FB9" w:rsidRPr="001A5294" w:rsidRDefault="00C76FB9" w:rsidP="001A5294">
      <w:r w:rsidRPr="001A5294">
        <w:t xml:space="preserve">      </w:t>
      </w:r>
    </w:p>
    <w:p w14:paraId="41803825" w14:textId="1DDDEE3C" w:rsidR="00C76FB9" w:rsidRPr="001A5294" w:rsidRDefault="00C76FB9" w:rsidP="001A5294">
      <w:r w:rsidRPr="001A5294">
        <w:t xml:space="preserve">      </w:t>
      </w:r>
      <w:r w:rsidRPr="001A5294">
        <w:t>[default: ^file:]</w:t>
      </w:r>
    </w:p>
    <w:p w14:paraId="6EF6BD0E" w14:textId="77777777" w:rsidR="00C76FB9" w:rsidRPr="001A5294" w:rsidRDefault="00C76FB9" w:rsidP="001A5294"/>
    <w:p w14:paraId="0ABFA538" w14:textId="6D96E4A1" w:rsidR="00C76FB9" w:rsidRPr="001A5294" w:rsidRDefault="00C76FB9" w:rsidP="001A5294">
      <w:r w:rsidRPr="001A5294">
        <w:t xml:space="preserve">    </w:t>
      </w:r>
      <w:r w:rsidRPr="001A5294">
        <w:t>--lcov</w:t>
      </w:r>
    </w:p>
    <w:p w14:paraId="753214CE" w14:textId="706B1F86" w:rsidR="00C76FB9" w:rsidRPr="001A5294" w:rsidRDefault="00C76FB9" w:rsidP="001A5294">
      <w:r w:rsidRPr="001A5294">
        <w:t xml:space="preserve">      </w:t>
      </w:r>
      <w:r w:rsidRPr="001A5294">
        <w:t>Output coverage report in lcov format</w:t>
      </w:r>
    </w:p>
    <w:p w14:paraId="1D551D45" w14:textId="77777777" w:rsidR="00C76FB9" w:rsidRPr="001A5294" w:rsidRDefault="00C76FB9" w:rsidP="001A5294"/>
    <w:p w14:paraId="6550B269" w14:textId="193ED601" w:rsidR="00C76FB9" w:rsidRPr="001A5294" w:rsidRDefault="00C76FB9" w:rsidP="001A5294">
      <w:r w:rsidRPr="001A5294">
        <w:t xml:space="preserve">    </w:t>
      </w:r>
      <w:r w:rsidRPr="001A5294">
        <w:t>--output=&lt;output&gt;</w:t>
      </w:r>
    </w:p>
    <w:p w14:paraId="63D957E2" w14:textId="575D2147" w:rsidR="00C76FB9" w:rsidRPr="001A5294" w:rsidRDefault="00C76FB9" w:rsidP="001A5294">
      <w:r w:rsidRPr="001A5294">
        <w:t xml:space="preserve">      </w:t>
      </w:r>
      <w:r w:rsidRPr="001A5294">
        <w:t>Exports the coverage report in lcov format to the given file.</w:t>
      </w:r>
    </w:p>
    <w:p w14:paraId="240D6EF7" w14:textId="14AE601D" w:rsidR="00C76FB9" w:rsidRPr="001A5294" w:rsidRDefault="00C76FB9" w:rsidP="001A5294">
      <w:r w:rsidRPr="001A5294">
        <w:t xml:space="preserve">      </w:t>
      </w:r>
      <w:r w:rsidRPr="001A5294">
        <w:t>Filename should be passed along with '=' For example</w:t>
      </w:r>
    </w:p>
    <w:p w14:paraId="3266C8DB" w14:textId="6083CC83" w:rsidR="00C76FB9" w:rsidRPr="001A5294" w:rsidRDefault="00C76FB9" w:rsidP="001A5294">
      <w:r w:rsidRPr="001A5294">
        <w:t xml:space="preserve">      </w:t>
      </w:r>
      <w:r w:rsidRPr="001A5294">
        <w:t>'--output=foo.lcov' If no --output arg is specified then the report</w:t>
      </w:r>
    </w:p>
    <w:p w14:paraId="2C344C35" w14:textId="1104C106" w:rsidR="00C76FB9" w:rsidRPr="001A5294" w:rsidRDefault="00C76FB9" w:rsidP="001A5294">
      <w:r w:rsidRPr="001A5294">
        <w:t xml:space="preserve">      </w:t>
      </w:r>
      <w:r w:rsidRPr="001A5294">
        <w:t>is written to stdout.</w:t>
      </w:r>
    </w:p>
    <w:p w14:paraId="6D5C4E24" w14:textId="77777777" w:rsidR="00C76FB9" w:rsidRPr="001A5294" w:rsidRDefault="00C76FB9" w:rsidP="001A5294"/>
    <w:p w14:paraId="092EA076" w14:textId="52137C0E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5CCE7933" w14:textId="1377FCE1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780C8B6A" w14:textId="77777777" w:rsidR="00C76FB9" w:rsidRPr="001A5294" w:rsidRDefault="00C76FB9" w:rsidP="001A5294"/>
    <w:p w14:paraId="144D654F" w14:textId="0E8253E1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66C294DA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390BBFF1" w14:textId="2C30CA03" w:rsidR="00C76FB9" w:rsidRPr="001A5294" w:rsidRDefault="00C76FB9" w:rsidP="00EA5BAF">
      <w:pPr>
        <w:pStyle w:val="Heading2"/>
        <w:pageBreakBefore/>
        <w:contextualSpacing/>
      </w:pPr>
      <w:bookmarkStart w:id="16" w:name="_Toc115188301"/>
      <w:r w:rsidRPr="001A5294">
        <w:lastRenderedPageBreak/>
        <w:t>doc</w:t>
      </w:r>
      <w:bookmarkEnd w:id="16"/>
    </w:p>
    <w:p w14:paraId="12CF4929" w14:textId="77777777" w:rsidR="00C76FB9" w:rsidRPr="001A5294" w:rsidRDefault="00C76FB9" w:rsidP="001A5294">
      <w:r w:rsidRPr="001A5294">
        <w:t xml:space="preserve">deno-doc </w:t>
      </w:r>
    </w:p>
    <w:p w14:paraId="35365DBF" w14:textId="77777777" w:rsidR="00C76FB9" w:rsidRPr="001A5294" w:rsidRDefault="00C76FB9" w:rsidP="001A5294">
      <w:r w:rsidRPr="001A5294">
        <w:t>Show documentation for a module.</w:t>
      </w:r>
    </w:p>
    <w:p w14:paraId="01B7368B" w14:textId="77777777" w:rsidR="00C76FB9" w:rsidRPr="001A5294" w:rsidRDefault="00C76FB9" w:rsidP="001A5294"/>
    <w:p w14:paraId="6CB410EA" w14:textId="77777777" w:rsidR="00C76FB9" w:rsidRPr="001A5294" w:rsidRDefault="00C76FB9" w:rsidP="001A5294">
      <w:r w:rsidRPr="001A5294">
        <w:t>Output documentation to standard output:</w:t>
      </w:r>
    </w:p>
    <w:p w14:paraId="52F9D779" w14:textId="77777777" w:rsidR="00C76FB9" w:rsidRPr="001A5294" w:rsidRDefault="00C76FB9" w:rsidP="001A5294"/>
    <w:p w14:paraId="55CC0E1A" w14:textId="6F87D2D8" w:rsidR="00C76FB9" w:rsidRPr="001A5294" w:rsidRDefault="00C76FB9" w:rsidP="001A5294">
      <w:r w:rsidRPr="001A5294">
        <w:t xml:space="preserve">  </w:t>
      </w:r>
      <w:r w:rsidRPr="001A5294">
        <w:t>deno doc ./path/to/module.ts</w:t>
      </w:r>
    </w:p>
    <w:p w14:paraId="1045F0C9" w14:textId="77777777" w:rsidR="00C76FB9" w:rsidRPr="001A5294" w:rsidRDefault="00C76FB9" w:rsidP="001A5294"/>
    <w:p w14:paraId="663313BA" w14:textId="77777777" w:rsidR="00C76FB9" w:rsidRPr="001A5294" w:rsidRDefault="00C76FB9" w:rsidP="001A5294">
      <w:r w:rsidRPr="001A5294">
        <w:t>Output private documentation to standard output:</w:t>
      </w:r>
    </w:p>
    <w:p w14:paraId="5088B610" w14:textId="77777777" w:rsidR="00C76FB9" w:rsidRPr="001A5294" w:rsidRDefault="00C76FB9" w:rsidP="001A5294"/>
    <w:p w14:paraId="27BD6871" w14:textId="3A2178CE" w:rsidR="00C76FB9" w:rsidRPr="001A5294" w:rsidRDefault="00C76FB9" w:rsidP="001A5294">
      <w:r w:rsidRPr="001A5294">
        <w:t xml:space="preserve">  </w:t>
      </w:r>
      <w:r w:rsidRPr="001A5294">
        <w:t>deno doc --private ./path/to/module.ts</w:t>
      </w:r>
    </w:p>
    <w:p w14:paraId="285C8EB8" w14:textId="77777777" w:rsidR="00C76FB9" w:rsidRPr="001A5294" w:rsidRDefault="00C76FB9" w:rsidP="001A5294"/>
    <w:p w14:paraId="01DBF041" w14:textId="77777777" w:rsidR="00C76FB9" w:rsidRPr="001A5294" w:rsidRDefault="00C76FB9" w:rsidP="001A5294">
      <w:r w:rsidRPr="001A5294">
        <w:t>Output documentation in JSON format:</w:t>
      </w:r>
    </w:p>
    <w:p w14:paraId="6D9CA50F" w14:textId="77777777" w:rsidR="00C76FB9" w:rsidRPr="001A5294" w:rsidRDefault="00C76FB9" w:rsidP="001A5294"/>
    <w:p w14:paraId="2D751A2D" w14:textId="56CDCA53" w:rsidR="00C76FB9" w:rsidRPr="001A5294" w:rsidRDefault="00C76FB9" w:rsidP="001A5294">
      <w:r w:rsidRPr="001A5294">
        <w:t xml:space="preserve">  </w:t>
      </w:r>
      <w:r w:rsidRPr="001A5294">
        <w:t>deno doc --json ./path/to/module.ts</w:t>
      </w:r>
    </w:p>
    <w:p w14:paraId="007A0625" w14:textId="77777777" w:rsidR="00C76FB9" w:rsidRPr="001A5294" w:rsidRDefault="00C76FB9" w:rsidP="001A5294"/>
    <w:p w14:paraId="644A6C17" w14:textId="77777777" w:rsidR="00C76FB9" w:rsidRPr="001A5294" w:rsidRDefault="00C76FB9" w:rsidP="001A5294">
      <w:r w:rsidRPr="001A5294">
        <w:t>Target a specific symbol:</w:t>
      </w:r>
    </w:p>
    <w:p w14:paraId="1621A678" w14:textId="77777777" w:rsidR="00C76FB9" w:rsidRPr="001A5294" w:rsidRDefault="00C76FB9" w:rsidP="001A5294"/>
    <w:p w14:paraId="23FC0F0E" w14:textId="00699B63" w:rsidR="00C76FB9" w:rsidRPr="001A5294" w:rsidRDefault="00C76FB9" w:rsidP="001A5294">
      <w:r w:rsidRPr="001A5294">
        <w:t xml:space="preserve">  </w:t>
      </w:r>
      <w:r w:rsidRPr="001A5294">
        <w:t>deno doc ./path/to/module.ts MyClass.someField</w:t>
      </w:r>
    </w:p>
    <w:p w14:paraId="17DA4E2D" w14:textId="77777777" w:rsidR="00C76FB9" w:rsidRPr="001A5294" w:rsidRDefault="00C76FB9" w:rsidP="001A5294"/>
    <w:p w14:paraId="2CF5CFC4" w14:textId="77777777" w:rsidR="00C76FB9" w:rsidRPr="001A5294" w:rsidRDefault="00C76FB9" w:rsidP="001A5294">
      <w:r w:rsidRPr="001A5294">
        <w:t>Show documentation for runtime built-ins:</w:t>
      </w:r>
    </w:p>
    <w:p w14:paraId="6D306D9D" w14:textId="77777777" w:rsidR="00C76FB9" w:rsidRPr="001A5294" w:rsidRDefault="00C76FB9" w:rsidP="001A5294"/>
    <w:p w14:paraId="75EA10F3" w14:textId="7BED8047" w:rsidR="00C76FB9" w:rsidRPr="001A5294" w:rsidRDefault="00C76FB9" w:rsidP="001A5294">
      <w:r w:rsidRPr="001A5294">
        <w:t xml:space="preserve">  </w:t>
      </w:r>
      <w:r w:rsidRPr="001A5294">
        <w:t>deno doc</w:t>
      </w:r>
    </w:p>
    <w:p w14:paraId="2F99304A" w14:textId="1A50BB3F" w:rsidR="00C76FB9" w:rsidRPr="001A5294" w:rsidRDefault="00C76FB9" w:rsidP="001A5294">
      <w:r w:rsidRPr="001A5294">
        <w:t xml:space="preserve">  </w:t>
      </w:r>
      <w:r w:rsidRPr="001A5294">
        <w:t>deno doc --builtin Deno.Listener</w:t>
      </w:r>
    </w:p>
    <w:p w14:paraId="22DE6405" w14:textId="77777777" w:rsidR="00C76FB9" w:rsidRPr="001A5294" w:rsidRDefault="00C76FB9" w:rsidP="001A5294"/>
    <w:p w14:paraId="48AFE530" w14:textId="77777777" w:rsidR="00C76FB9" w:rsidRPr="001A5294" w:rsidRDefault="00C76FB9" w:rsidP="001A5294">
      <w:r w:rsidRPr="001A5294">
        <w:t>USAGE:</w:t>
      </w:r>
    </w:p>
    <w:p w14:paraId="1EF84652" w14:textId="082597F7" w:rsidR="00C76FB9" w:rsidRPr="001A5294" w:rsidRDefault="00C76FB9" w:rsidP="001A5294">
      <w:r w:rsidRPr="001A5294">
        <w:t xml:space="preserve">  </w:t>
      </w:r>
      <w:r w:rsidRPr="001A5294">
        <w:t>deno doc [OPTIONS] [--] [ARGS]</w:t>
      </w:r>
    </w:p>
    <w:p w14:paraId="35AE7023" w14:textId="77777777" w:rsidR="00C76FB9" w:rsidRPr="001A5294" w:rsidRDefault="00C76FB9" w:rsidP="001A5294"/>
    <w:p w14:paraId="0010B8F9" w14:textId="77777777" w:rsidR="00C76FB9" w:rsidRPr="001A5294" w:rsidRDefault="00C76FB9" w:rsidP="001A5294">
      <w:r w:rsidRPr="001A5294">
        <w:t>ARGS:</w:t>
      </w:r>
    </w:p>
    <w:p w14:paraId="1C94DC29" w14:textId="2A9AC075" w:rsidR="00C76FB9" w:rsidRPr="001A5294" w:rsidRDefault="00C76FB9" w:rsidP="001A5294">
      <w:r w:rsidRPr="001A5294">
        <w:t xml:space="preserve">  </w:t>
      </w:r>
      <w:r w:rsidRPr="001A5294">
        <w:t>&lt;source_file&gt;</w:t>
      </w:r>
    </w:p>
    <w:p w14:paraId="15CED11D" w14:textId="13DA875E" w:rsidR="00C76FB9" w:rsidRPr="001A5294" w:rsidRDefault="00C76FB9" w:rsidP="001A5294">
      <w:r w:rsidRPr="001A5294">
        <w:t xml:space="preserve">      </w:t>
      </w:r>
    </w:p>
    <w:p w14:paraId="3A38F9D6" w14:textId="77777777" w:rsidR="00C76FB9" w:rsidRPr="001A5294" w:rsidRDefault="00C76FB9" w:rsidP="001A5294"/>
    <w:p w14:paraId="36D55857" w14:textId="154D94C5" w:rsidR="00C76FB9" w:rsidRPr="001A5294" w:rsidRDefault="00C76FB9" w:rsidP="001A5294">
      <w:r w:rsidRPr="001A5294">
        <w:t xml:space="preserve">  </w:t>
      </w:r>
      <w:r w:rsidRPr="001A5294">
        <w:t>&lt;filter&gt;</w:t>
      </w:r>
    </w:p>
    <w:p w14:paraId="31AAD407" w14:textId="5C7E2B75" w:rsidR="00C76FB9" w:rsidRPr="001A5294" w:rsidRDefault="00C76FB9" w:rsidP="001A5294">
      <w:r w:rsidRPr="001A5294">
        <w:t xml:space="preserve">      </w:t>
      </w:r>
      <w:r w:rsidRPr="001A5294">
        <w:t>Dot separated path to symbol</w:t>
      </w:r>
    </w:p>
    <w:p w14:paraId="0194E2E5" w14:textId="77777777" w:rsidR="00C76FB9" w:rsidRPr="001A5294" w:rsidRDefault="00C76FB9" w:rsidP="001A5294"/>
    <w:p w14:paraId="47D11035" w14:textId="77777777" w:rsidR="00C76FB9" w:rsidRPr="001A5294" w:rsidRDefault="00C76FB9" w:rsidP="001A5294">
      <w:r w:rsidRPr="001A5294">
        <w:t>OPTIONS:</w:t>
      </w:r>
    </w:p>
    <w:p w14:paraId="3A6790C1" w14:textId="55021629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322916B4" w14:textId="473F8B5A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6D58C204" w14:textId="77777777" w:rsidR="00C76FB9" w:rsidRPr="001A5294" w:rsidRDefault="00C76FB9" w:rsidP="001A5294"/>
    <w:p w14:paraId="0118105D" w14:textId="41F725F3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13386B79" w14:textId="4621EC74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767FB076" w14:textId="08CAE014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1BA18A5B" w14:textId="125E9163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1F457B16" w14:textId="6497992B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478FAD0B" w14:textId="2B240A29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6DEE65B8" w14:textId="77777777" w:rsidR="00C76FB9" w:rsidRPr="001A5294" w:rsidRDefault="00C76FB9" w:rsidP="001A5294"/>
    <w:p w14:paraId="6DC1452B" w14:textId="17A859FC" w:rsidR="00C76FB9" w:rsidRPr="001A5294" w:rsidRDefault="00C76FB9" w:rsidP="001A5294">
      <w:r w:rsidRPr="001A5294">
        <w:t xml:space="preserve">    </w:t>
      </w:r>
      <w:r w:rsidRPr="001A5294">
        <w:t>--json</w:t>
      </w:r>
    </w:p>
    <w:p w14:paraId="2A87703E" w14:textId="2AD7928E" w:rsidR="00C76FB9" w:rsidRPr="001A5294" w:rsidRDefault="00C76FB9" w:rsidP="001A5294">
      <w:r w:rsidRPr="001A5294">
        <w:t xml:space="preserve">      </w:t>
      </w:r>
      <w:r w:rsidRPr="001A5294">
        <w:t>Output documentation in JSON format</w:t>
      </w:r>
    </w:p>
    <w:p w14:paraId="28E9CA79" w14:textId="77777777" w:rsidR="00C76FB9" w:rsidRPr="001A5294" w:rsidRDefault="00C76FB9" w:rsidP="001A5294"/>
    <w:p w14:paraId="2C095688" w14:textId="750F89AF" w:rsidR="00C76FB9" w:rsidRPr="001A5294" w:rsidRDefault="00C76FB9" w:rsidP="001A5294">
      <w:r w:rsidRPr="001A5294">
        <w:t xml:space="preserve">    </w:t>
      </w:r>
      <w:r w:rsidRPr="001A5294">
        <w:t>--private</w:t>
      </w:r>
    </w:p>
    <w:p w14:paraId="7D495953" w14:textId="437C960C" w:rsidR="00C76FB9" w:rsidRPr="001A5294" w:rsidRDefault="00C76FB9" w:rsidP="001A5294">
      <w:r w:rsidRPr="001A5294">
        <w:t xml:space="preserve">      </w:t>
      </w:r>
      <w:r w:rsidRPr="001A5294">
        <w:t>Output private documentation</w:t>
      </w:r>
    </w:p>
    <w:p w14:paraId="01F4AEA8" w14:textId="77777777" w:rsidR="00C76FB9" w:rsidRPr="001A5294" w:rsidRDefault="00C76FB9" w:rsidP="001A5294"/>
    <w:p w14:paraId="22DD0CEB" w14:textId="7AD48A24" w:rsidR="00C76FB9" w:rsidRPr="001A5294" w:rsidRDefault="00C76FB9" w:rsidP="001A5294">
      <w:r w:rsidRPr="001A5294">
        <w:lastRenderedPageBreak/>
        <w:t xml:space="preserve">  </w:t>
      </w:r>
      <w:r w:rsidRPr="001A5294">
        <w:t>-q, --quiet</w:t>
      </w:r>
    </w:p>
    <w:p w14:paraId="15455B75" w14:textId="0F868D1B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20D257F2" w14:textId="77777777" w:rsidR="00C76FB9" w:rsidRPr="001A5294" w:rsidRDefault="00C76FB9" w:rsidP="001A5294"/>
    <w:p w14:paraId="40849A7B" w14:textId="273C0F12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3A274A09" w14:textId="19B229C9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104FFD96" w14:textId="3B0936C3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67C00D73" w14:textId="1C322954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4DD0EA31" w14:textId="7DD2C7CB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62B5257A" w14:textId="5ED4FC1C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5A6BA4B1" w14:textId="5902948D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6E99FF4D" w14:textId="37D0D9F5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24E4277B" w14:textId="3D14F585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5FCB72EC" w14:textId="5C298A0A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1B04AE64" w14:textId="385C65C8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1DA2DFF6" w14:textId="1B3435A4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0C76AB99" w14:textId="77777777" w:rsidR="00C76FB9" w:rsidRPr="001A5294" w:rsidRDefault="00C76FB9" w:rsidP="001A5294"/>
    <w:p w14:paraId="3FA1CE25" w14:textId="45985F4E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1FDAC01C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77264D50" w14:textId="60CFD2E7" w:rsidR="00C76FB9" w:rsidRPr="001A5294" w:rsidRDefault="00C76FB9" w:rsidP="00EA5BAF">
      <w:pPr>
        <w:pStyle w:val="Heading2"/>
        <w:pageBreakBefore/>
        <w:contextualSpacing/>
      </w:pPr>
      <w:bookmarkStart w:id="17" w:name="_Toc115188302"/>
      <w:r w:rsidRPr="001A5294">
        <w:lastRenderedPageBreak/>
        <w:t>eval</w:t>
      </w:r>
      <w:bookmarkEnd w:id="17"/>
    </w:p>
    <w:p w14:paraId="1370E94E" w14:textId="77777777" w:rsidR="00C76FB9" w:rsidRPr="001A5294" w:rsidRDefault="00C76FB9" w:rsidP="001A5294">
      <w:r w:rsidRPr="001A5294">
        <w:t xml:space="preserve">deno-eval </w:t>
      </w:r>
    </w:p>
    <w:p w14:paraId="6DB316E5" w14:textId="77777777" w:rsidR="00C76FB9" w:rsidRPr="001A5294" w:rsidRDefault="00C76FB9" w:rsidP="001A5294">
      <w:r w:rsidRPr="001A5294">
        <w:t>Evaluate JavaScript from the command line.</w:t>
      </w:r>
    </w:p>
    <w:p w14:paraId="0A824CED" w14:textId="77777777" w:rsidR="00C76FB9" w:rsidRPr="001A5294" w:rsidRDefault="00C76FB9" w:rsidP="001A5294"/>
    <w:p w14:paraId="43CDCBC8" w14:textId="77777777" w:rsidR="00C76FB9" w:rsidRPr="001A5294" w:rsidRDefault="00C76FB9" w:rsidP="001A5294">
      <w:r w:rsidRPr="001A5294">
        <w:t xml:space="preserve">  deno eval "console.log('hello world')"</w:t>
      </w:r>
    </w:p>
    <w:p w14:paraId="490F8D86" w14:textId="77777777" w:rsidR="00C76FB9" w:rsidRPr="001A5294" w:rsidRDefault="00C76FB9" w:rsidP="001A5294"/>
    <w:p w14:paraId="74B52DA9" w14:textId="77777777" w:rsidR="00C76FB9" w:rsidRPr="001A5294" w:rsidRDefault="00C76FB9" w:rsidP="001A5294">
      <w:r w:rsidRPr="001A5294">
        <w:t>To evaluate as TypeScript:</w:t>
      </w:r>
    </w:p>
    <w:p w14:paraId="65A5A062" w14:textId="77777777" w:rsidR="00C76FB9" w:rsidRPr="001A5294" w:rsidRDefault="00C76FB9" w:rsidP="001A5294"/>
    <w:p w14:paraId="1E06B056" w14:textId="77777777" w:rsidR="00C76FB9" w:rsidRPr="001A5294" w:rsidRDefault="00C76FB9" w:rsidP="001A5294">
      <w:r w:rsidRPr="001A5294">
        <w:t xml:space="preserve">  deno eval --ext=ts "const v: string = 'hello'; console.log(v)"</w:t>
      </w:r>
    </w:p>
    <w:p w14:paraId="01A799D4" w14:textId="77777777" w:rsidR="00C76FB9" w:rsidRPr="001A5294" w:rsidRDefault="00C76FB9" w:rsidP="001A5294"/>
    <w:p w14:paraId="15C5118A" w14:textId="77777777" w:rsidR="00C76FB9" w:rsidRPr="001A5294" w:rsidRDefault="00C76FB9" w:rsidP="001A5294">
      <w:r w:rsidRPr="001A5294">
        <w:t>This command has implicit access to all permissions (--allow-all).</w:t>
      </w:r>
    </w:p>
    <w:p w14:paraId="443EA577" w14:textId="77777777" w:rsidR="00C76FB9" w:rsidRPr="001A5294" w:rsidRDefault="00C76FB9" w:rsidP="001A5294"/>
    <w:p w14:paraId="325E8C67" w14:textId="77777777" w:rsidR="00C76FB9" w:rsidRPr="001A5294" w:rsidRDefault="00C76FB9" w:rsidP="001A5294">
      <w:r w:rsidRPr="001A5294">
        <w:t>USAGE:</w:t>
      </w:r>
    </w:p>
    <w:p w14:paraId="703D1632" w14:textId="143CF263" w:rsidR="00C76FB9" w:rsidRPr="001A5294" w:rsidRDefault="00C76FB9" w:rsidP="001A5294">
      <w:r w:rsidRPr="001A5294">
        <w:t xml:space="preserve">  </w:t>
      </w:r>
      <w:r w:rsidRPr="001A5294">
        <w:t>deno eval [OPTIONS] &lt;CODE_ARG&gt;...</w:t>
      </w:r>
    </w:p>
    <w:p w14:paraId="728960A4" w14:textId="77777777" w:rsidR="00C76FB9" w:rsidRPr="001A5294" w:rsidRDefault="00C76FB9" w:rsidP="001A5294"/>
    <w:p w14:paraId="1B4D63C0" w14:textId="77777777" w:rsidR="00C76FB9" w:rsidRPr="001A5294" w:rsidRDefault="00C76FB9" w:rsidP="001A5294">
      <w:r w:rsidRPr="001A5294">
        <w:t>ARGS:</w:t>
      </w:r>
    </w:p>
    <w:p w14:paraId="02F86D15" w14:textId="7CA7B452" w:rsidR="00C76FB9" w:rsidRPr="001A5294" w:rsidRDefault="00C76FB9" w:rsidP="001A5294">
      <w:r w:rsidRPr="001A5294">
        <w:t xml:space="preserve">  </w:t>
      </w:r>
      <w:r w:rsidRPr="001A5294">
        <w:t>&lt;CODE_ARG&gt;...</w:t>
      </w:r>
    </w:p>
    <w:p w14:paraId="0F7D782D" w14:textId="2B323D56" w:rsidR="00C76FB9" w:rsidRPr="001A5294" w:rsidRDefault="00C76FB9" w:rsidP="001A5294">
      <w:r w:rsidRPr="001A5294">
        <w:t xml:space="preserve">      </w:t>
      </w:r>
      <w:r w:rsidRPr="001A5294">
        <w:t>Code arg</w:t>
      </w:r>
    </w:p>
    <w:p w14:paraId="5B781D02" w14:textId="77777777" w:rsidR="00C76FB9" w:rsidRPr="001A5294" w:rsidRDefault="00C76FB9" w:rsidP="001A5294"/>
    <w:p w14:paraId="29FDAB39" w14:textId="77777777" w:rsidR="00C76FB9" w:rsidRPr="001A5294" w:rsidRDefault="00C76FB9" w:rsidP="001A5294">
      <w:r w:rsidRPr="001A5294">
        <w:t>OPTIONS:</w:t>
      </w:r>
    </w:p>
    <w:p w14:paraId="039E66DA" w14:textId="48D5F21B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6EDC750F" w14:textId="27E6A8E5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1A83C5AD" w14:textId="0DBBBA6C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4C432FD3" w14:textId="1C2DBC42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488E9169" w14:textId="4D47659C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206D483B" w14:textId="638F172E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1B78C62B" w14:textId="2F15CD73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03572515" w14:textId="77777777" w:rsidR="00C76FB9" w:rsidRPr="001A5294" w:rsidRDefault="00C76FB9" w:rsidP="001A5294"/>
    <w:p w14:paraId="413658B7" w14:textId="7ABC5D88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5CF64643" w14:textId="40CFEF00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6EF253C0" w14:textId="77777777" w:rsidR="00C76FB9" w:rsidRPr="001A5294" w:rsidRDefault="00C76FB9" w:rsidP="001A5294"/>
    <w:p w14:paraId="6183DDAA" w14:textId="336F1F28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1ADBB8C6" w14:textId="56741C47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7A4C3AA0" w14:textId="77777777" w:rsidR="00C76FB9" w:rsidRPr="001A5294" w:rsidRDefault="00C76FB9" w:rsidP="001A5294"/>
    <w:p w14:paraId="5971FCE4" w14:textId="1F556B0B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04FF9EE8" w14:textId="0B0F1BE0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5D7FE938" w14:textId="700E7622" w:rsidR="00C76FB9" w:rsidRPr="001A5294" w:rsidRDefault="00C76FB9" w:rsidP="001A5294">
      <w:r w:rsidRPr="001A5294">
        <w:t xml:space="preserve">      </w:t>
      </w:r>
    </w:p>
    <w:p w14:paraId="0F22F95D" w14:textId="3EBE5D9C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4BC52D77" w14:textId="12C9E8EF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666E0F69" w14:textId="1E9CCC2B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27521F8A" w14:textId="0E0474A7" w:rsidR="00C76FB9" w:rsidRPr="001A5294" w:rsidRDefault="00C76FB9" w:rsidP="001A5294">
      <w:r w:rsidRPr="001A5294">
        <w:t xml:space="preserve">      </w:t>
      </w:r>
    </w:p>
    <w:p w14:paraId="1490B64B" w14:textId="147FA0EC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0EAE27D3" w14:textId="02721DC9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4A3A958E" w14:textId="70868E70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44884280" w14:textId="77777777" w:rsidR="00C76FB9" w:rsidRPr="001A5294" w:rsidRDefault="00C76FB9" w:rsidP="001A5294"/>
    <w:p w14:paraId="3A6C0124" w14:textId="2D9BE925" w:rsidR="00C76FB9" w:rsidRPr="001A5294" w:rsidRDefault="00C76FB9" w:rsidP="001A5294">
      <w:r w:rsidRPr="001A5294">
        <w:t xml:space="preserve">    </w:t>
      </w:r>
      <w:r w:rsidRPr="001A5294">
        <w:t>--ext &lt;ext&gt;</w:t>
      </w:r>
    </w:p>
    <w:p w14:paraId="5C749758" w14:textId="30A25A98" w:rsidR="00C76FB9" w:rsidRPr="001A5294" w:rsidRDefault="00C76FB9" w:rsidP="001A5294">
      <w:r w:rsidRPr="001A5294">
        <w:t xml:space="preserve">      </w:t>
      </w:r>
      <w:r w:rsidRPr="001A5294">
        <w:t>Set standard input (stdin) content type</w:t>
      </w:r>
    </w:p>
    <w:p w14:paraId="7FDEFFEE" w14:textId="3745D8F9" w:rsidR="00C76FB9" w:rsidRPr="001A5294" w:rsidRDefault="00C76FB9" w:rsidP="001A5294">
      <w:r w:rsidRPr="001A5294">
        <w:t xml:space="preserve">      </w:t>
      </w:r>
    </w:p>
    <w:p w14:paraId="290D3C0F" w14:textId="6E143419" w:rsidR="00C76FB9" w:rsidRPr="001A5294" w:rsidRDefault="00C76FB9" w:rsidP="001A5294">
      <w:r w:rsidRPr="001A5294">
        <w:t xml:space="preserve">      </w:t>
      </w:r>
      <w:r w:rsidRPr="001A5294">
        <w:t>[default: js]</w:t>
      </w:r>
    </w:p>
    <w:p w14:paraId="7BC5C2D1" w14:textId="76B2AAAC" w:rsidR="00C76FB9" w:rsidRPr="001A5294" w:rsidRDefault="00C76FB9" w:rsidP="001A5294">
      <w:r w:rsidRPr="001A5294">
        <w:t xml:space="preserve">      </w:t>
      </w:r>
      <w:r w:rsidRPr="001A5294">
        <w:t>[possible values: ts, tsx, js, jsx]</w:t>
      </w:r>
    </w:p>
    <w:p w14:paraId="6CCFD50B" w14:textId="77777777" w:rsidR="00C76FB9" w:rsidRPr="001A5294" w:rsidRDefault="00C76FB9" w:rsidP="001A5294"/>
    <w:p w14:paraId="7C2CF06B" w14:textId="26375E9E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63102896" w14:textId="78F1B111" w:rsidR="00C76FB9" w:rsidRPr="001A5294" w:rsidRDefault="00C76FB9" w:rsidP="001A5294">
      <w:r w:rsidRPr="001A5294">
        <w:lastRenderedPageBreak/>
        <w:t xml:space="preserve">      </w:t>
      </w:r>
      <w:r w:rsidRPr="001A5294">
        <w:t>Print help information</w:t>
      </w:r>
    </w:p>
    <w:p w14:paraId="7DF1FC19" w14:textId="77777777" w:rsidR="00C76FB9" w:rsidRPr="001A5294" w:rsidRDefault="00C76FB9" w:rsidP="001A5294"/>
    <w:p w14:paraId="476143B7" w14:textId="1AF96F41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796FAE66" w14:textId="0443C67F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4C8286F9" w14:textId="00C0C63E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4680EB7A" w14:textId="0BCA0F25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5AD68C2C" w14:textId="7B4F1CAF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73CC608D" w14:textId="3D2D52E1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02A108FF" w14:textId="77777777" w:rsidR="00C76FB9" w:rsidRPr="001A5294" w:rsidRDefault="00C76FB9" w:rsidP="001A5294"/>
    <w:p w14:paraId="76E2D734" w14:textId="62E58AB5" w:rsidR="00C76FB9" w:rsidRPr="001A5294" w:rsidRDefault="00C76FB9" w:rsidP="001A5294">
      <w:r w:rsidRPr="001A5294">
        <w:t xml:space="preserve">    </w:t>
      </w:r>
      <w:r w:rsidRPr="001A5294">
        <w:t>--inspect[=&lt;HOST:PORT&gt;...]</w:t>
      </w:r>
    </w:p>
    <w:p w14:paraId="7766EB6A" w14:textId="1977376A" w:rsidR="00C76FB9" w:rsidRPr="001A5294" w:rsidRDefault="00C76FB9" w:rsidP="001A5294">
      <w:r w:rsidRPr="001A5294">
        <w:t xml:space="preserve">      </w:t>
      </w:r>
      <w:r w:rsidRPr="001A5294">
        <w:t>Activate inspector on host:port (default: 127.0.0.1:9229)</w:t>
      </w:r>
    </w:p>
    <w:p w14:paraId="42622649" w14:textId="77777777" w:rsidR="00C76FB9" w:rsidRPr="001A5294" w:rsidRDefault="00C76FB9" w:rsidP="001A5294"/>
    <w:p w14:paraId="4A63A432" w14:textId="6C865AAD" w:rsidR="00C76FB9" w:rsidRPr="001A5294" w:rsidRDefault="00C76FB9" w:rsidP="001A5294">
      <w:r w:rsidRPr="001A5294">
        <w:t xml:space="preserve">    </w:t>
      </w:r>
      <w:r w:rsidRPr="001A5294">
        <w:t>--inspect-brk[=&lt;HOST:PORT&gt;...]</w:t>
      </w:r>
    </w:p>
    <w:p w14:paraId="6B9EFEA8" w14:textId="471E1941" w:rsidR="00C76FB9" w:rsidRPr="001A5294" w:rsidRDefault="00C76FB9" w:rsidP="001A5294">
      <w:r w:rsidRPr="001A5294">
        <w:t xml:space="preserve">      </w:t>
      </w:r>
      <w:r w:rsidRPr="001A5294">
        <w:t>Activate inspector on host:port and break at start of user script</w:t>
      </w:r>
    </w:p>
    <w:p w14:paraId="4D9C73D5" w14:textId="77777777" w:rsidR="00C76FB9" w:rsidRPr="001A5294" w:rsidRDefault="00C76FB9" w:rsidP="001A5294"/>
    <w:p w14:paraId="06149583" w14:textId="33E8EC15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5EB881FA" w14:textId="20653524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675F4748" w14:textId="77777777" w:rsidR="00C76FB9" w:rsidRPr="001A5294" w:rsidRDefault="00C76FB9" w:rsidP="001A5294"/>
    <w:p w14:paraId="4D3E91D6" w14:textId="4DC2854A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746DA22B" w14:textId="5053205B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2CF34D40" w14:textId="77777777" w:rsidR="00C76FB9" w:rsidRPr="001A5294" w:rsidRDefault="00C76FB9" w:rsidP="001A5294"/>
    <w:p w14:paraId="0CE74D05" w14:textId="4BAF6C61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20827835" w14:textId="2F9447C3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484A565B" w14:textId="77777777" w:rsidR="00C76FB9" w:rsidRPr="001A5294" w:rsidRDefault="00C76FB9" w:rsidP="001A5294"/>
    <w:p w14:paraId="66DFB760" w14:textId="0060A546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2F8AC14E" w14:textId="7E3E5459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7926A898" w14:textId="54D19977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5B1ED890" w14:textId="77777777" w:rsidR="00C76FB9" w:rsidRPr="001A5294" w:rsidRDefault="00C76FB9" w:rsidP="001A5294"/>
    <w:p w14:paraId="4966E434" w14:textId="15628D65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0B4D7B35" w14:textId="68C18EC9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367C4B57" w14:textId="77777777" w:rsidR="00C76FB9" w:rsidRPr="001A5294" w:rsidRDefault="00C76FB9" w:rsidP="001A5294"/>
    <w:p w14:paraId="59630D17" w14:textId="71617492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47FA05F2" w14:textId="5A63F87B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5DC2DF8B" w14:textId="77777777" w:rsidR="00C76FB9" w:rsidRPr="001A5294" w:rsidRDefault="00C76FB9" w:rsidP="001A5294"/>
    <w:p w14:paraId="1806AE0B" w14:textId="6DAF9E74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534F879A" w14:textId="61E4B46F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2D121436" w14:textId="77777777" w:rsidR="00C76FB9" w:rsidRPr="001A5294" w:rsidRDefault="00C76FB9" w:rsidP="001A5294"/>
    <w:p w14:paraId="299E195C" w14:textId="642C6045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313FABAD" w14:textId="3A3472E3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72A9C9BC" w14:textId="77777777" w:rsidR="00C76FB9" w:rsidRPr="001A5294" w:rsidRDefault="00C76FB9" w:rsidP="001A5294"/>
    <w:p w14:paraId="76AD32D8" w14:textId="65B054F1" w:rsidR="00C76FB9" w:rsidRPr="001A5294" w:rsidRDefault="00C76FB9" w:rsidP="001A5294">
      <w:r w:rsidRPr="001A5294">
        <w:t xml:space="preserve">  </w:t>
      </w:r>
      <w:r w:rsidRPr="001A5294">
        <w:t>-p, --print</w:t>
      </w:r>
    </w:p>
    <w:p w14:paraId="6D848AEB" w14:textId="43805560" w:rsidR="00C76FB9" w:rsidRPr="001A5294" w:rsidRDefault="00C76FB9" w:rsidP="001A5294">
      <w:r w:rsidRPr="001A5294">
        <w:t xml:space="preserve">      </w:t>
      </w:r>
      <w:r w:rsidRPr="001A5294">
        <w:t>print result to stdout</w:t>
      </w:r>
    </w:p>
    <w:p w14:paraId="10D23C5B" w14:textId="77777777" w:rsidR="00C76FB9" w:rsidRPr="001A5294" w:rsidRDefault="00C76FB9" w:rsidP="001A5294"/>
    <w:p w14:paraId="6C622095" w14:textId="27B27014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0B88F6CF" w14:textId="329C7AB9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20710E49" w14:textId="77777777" w:rsidR="00C76FB9" w:rsidRPr="001A5294" w:rsidRDefault="00C76FB9" w:rsidP="001A5294"/>
    <w:p w14:paraId="2C3DCB01" w14:textId="48A8623A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59A1BFF3" w14:textId="5B59DAFB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2D4DBE45" w14:textId="07156EEE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1A89339C" w14:textId="3ECBE3CC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1C8DB9A5" w14:textId="50318434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0417BDD8" w14:textId="4AEBDDB8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1DDAC536" w14:textId="3B77374B" w:rsidR="00C76FB9" w:rsidRPr="001A5294" w:rsidRDefault="00C76FB9" w:rsidP="001A5294">
      <w:r w:rsidRPr="001A5294">
        <w:lastRenderedPageBreak/>
        <w:t xml:space="preserve">      </w:t>
      </w:r>
      <w:r w:rsidRPr="001A5294">
        <w:t>--reload=https://deno.land/std/fs/utils.ts,https://deno.land/std/fmt/colors.ts</w:t>
      </w:r>
    </w:p>
    <w:p w14:paraId="6CCC75DE" w14:textId="34F255DE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7AD2A9E6" w14:textId="57245C21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7ECCDE41" w14:textId="6B5963D4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14774DA4" w14:textId="37033E3D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3FEA40F4" w14:textId="03498E8F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18CAA935" w14:textId="77777777" w:rsidR="00C76FB9" w:rsidRPr="001A5294" w:rsidRDefault="00C76FB9" w:rsidP="001A5294"/>
    <w:p w14:paraId="31CA248E" w14:textId="7E03ECFC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32E92E4F" w14:textId="32ADADCE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36A2548E" w14:textId="77777777" w:rsidR="00C76FB9" w:rsidRPr="001A5294" w:rsidRDefault="00C76FB9" w:rsidP="001A5294"/>
    <w:p w14:paraId="0C92ACD9" w14:textId="11427A4E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71FDAB77" w14:textId="69657DAC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2BA7DBA2" w14:textId="77777777" w:rsidR="00C76FB9" w:rsidRPr="001A5294" w:rsidRDefault="00C76FB9" w:rsidP="001A5294"/>
    <w:p w14:paraId="61A1A2CD" w14:textId="4B66CD0F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339F10CB" w14:textId="77777777" w:rsidR="00EA5BAF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559441BC" w14:textId="3C3E0DAA" w:rsidR="00C76FB9" w:rsidRPr="001A5294" w:rsidRDefault="00C76FB9" w:rsidP="00EA5BAF">
      <w:pPr>
        <w:pStyle w:val="Heading2"/>
        <w:pageBreakBefore/>
        <w:contextualSpacing/>
      </w:pPr>
      <w:bookmarkStart w:id="18" w:name="_Toc115188303"/>
      <w:r w:rsidRPr="001A5294">
        <w:lastRenderedPageBreak/>
        <w:t>fmt</w:t>
      </w:r>
      <w:bookmarkEnd w:id="18"/>
    </w:p>
    <w:p w14:paraId="33AAA409" w14:textId="77777777" w:rsidR="00C76FB9" w:rsidRPr="001A5294" w:rsidRDefault="00C76FB9" w:rsidP="001A5294">
      <w:r w:rsidRPr="001A5294">
        <w:t xml:space="preserve">deno-fmt </w:t>
      </w:r>
    </w:p>
    <w:p w14:paraId="3463C5D6" w14:textId="77777777" w:rsidR="00C76FB9" w:rsidRPr="001A5294" w:rsidRDefault="00C76FB9" w:rsidP="001A5294">
      <w:r w:rsidRPr="001A5294">
        <w:t>Auto-format JavaScript, TypeScript, Markdown, and JSON files.</w:t>
      </w:r>
    </w:p>
    <w:p w14:paraId="72A9710A" w14:textId="77777777" w:rsidR="00C76FB9" w:rsidRPr="001A5294" w:rsidRDefault="00C76FB9" w:rsidP="001A5294"/>
    <w:p w14:paraId="696285B7" w14:textId="77777777" w:rsidR="00C76FB9" w:rsidRPr="001A5294" w:rsidRDefault="00C76FB9" w:rsidP="001A5294">
      <w:r w:rsidRPr="001A5294">
        <w:t xml:space="preserve">  deno fmt</w:t>
      </w:r>
    </w:p>
    <w:p w14:paraId="03B0ABB4" w14:textId="77777777" w:rsidR="00C76FB9" w:rsidRPr="001A5294" w:rsidRDefault="00C76FB9" w:rsidP="001A5294">
      <w:r w:rsidRPr="001A5294">
        <w:t xml:space="preserve">  deno fmt myfile1.ts myfile2.ts</w:t>
      </w:r>
    </w:p>
    <w:p w14:paraId="2BB7D349" w14:textId="77777777" w:rsidR="00C76FB9" w:rsidRPr="001A5294" w:rsidRDefault="00C76FB9" w:rsidP="001A5294">
      <w:r w:rsidRPr="001A5294">
        <w:t xml:space="preserve">  deno fmt --check</w:t>
      </w:r>
    </w:p>
    <w:p w14:paraId="46316884" w14:textId="77777777" w:rsidR="00C76FB9" w:rsidRPr="001A5294" w:rsidRDefault="00C76FB9" w:rsidP="001A5294"/>
    <w:p w14:paraId="7083775A" w14:textId="77777777" w:rsidR="00C76FB9" w:rsidRPr="001A5294" w:rsidRDefault="00C76FB9" w:rsidP="001A5294">
      <w:r w:rsidRPr="001A5294">
        <w:t>Format stdin and write to stdout:</w:t>
      </w:r>
    </w:p>
    <w:p w14:paraId="7E86AB02" w14:textId="77777777" w:rsidR="00C76FB9" w:rsidRPr="001A5294" w:rsidRDefault="00C76FB9" w:rsidP="001A5294"/>
    <w:p w14:paraId="0F5B5A8C" w14:textId="77777777" w:rsidR="00C76FB9" w:rsidRPr="001A5294" w:rsidRDefault="00C76FB9" w:rsidP="001A5294">
      <w:r w:rsidRPr="001A5294">
        <w:t xml:space="preserve">  cat file.ts | deno fmt -</w:t>
      </w:r>
    </w:p>
    <w:p w14:paraId="3EAD7936" w14:textId="77777777" w:rsidR="00C76FB9" w:rsidRPr="001A5294" w:rsidRDefault="00C76FB9" w:rsidP="001A5294"/>
    <w:p w14:paraId="200FE9FB" w14:textId="77777777" w:rsidR="00C76FB9" w:rsidRPr="001A5294" w:rsidRDefault="00C76FB9" w:rsidP="001A5294">
      <w:r w:rsidRPr="001A5294">
        <w:t>Ignore formatting code by preceding it with an ignore comment:</w:t>
      </w:r>
    </w:p>
    <w:p w14:paraId="1D90021A" w14:textId="77777777" w:rsidR="00C76FB9" w:rsidRPr="001A5294" w:rsidRDefault="00C76FB9" w:rsidP="001A5294"/>
    <w:p w14:paraId="38AD5099" w14:textId="77777777" w:rsidR="00C76FB9" w:rsidRPr="001A5294" w:rsidRDefault="00C76FB9" w:rsidP="001A5294">
      <w:r w:rsidRPr="001A5294">
        <w:t xml:space="preserve">  // deno-fmt-ignore</w:t>
      </w:r>
    </w:p>
    <w:p w14:paraId="6BF9DD6A" w14:textId="77777777" w:rsidR="00C76FB9" w:rsidRPr="001A5294" w:rsidRDefault="00C76FB9" w:rsidP="001A5294"/>
    <w:p w14:paraId="6BB0118F" w14:textId="77777777" w:rsidR="00C76FB9" w:rsidRPr="001A5294" w:rsidRDefault="00C76FB9" w:rsidP="001A5294">
      <w:r w:rsidRPr="001A5294">
        <w:t>Ignore formatting a file by adding an ignore comment at the top of the file:</w:t>
      </w:r>
    </w:p>
    <w:p w14:paraId="5C9E8412" w14:textId="77777777" w:rsidR="00C76FB9" w:rsidRPr="001A5294" w:rsidRDefault="00C76FB9" w:rsidP="001A5294"/>
    <w:p w14:paraId="483DA0BF" w14:textId="77777777" w:rsidR="00C76FB9" w:rsidRPr="001A5294" w:rsidRDefault="00C76FB9" w:rsidP="001A5294">
      <w:r w:rsidRPr="001A5294">
        <w:t xml:space="preserve">  // deno-fmt-ignore-file</w:t>
      </w:r>
    </w:p>
    <w:p w14:paraId="7F4CA30A" w14:textId="77777777" w:rsidR="00C76FB9" w:rsidRPr="001A5294" w:rsidRDefault="00C76FB9" w:rsidP="001A5294"/>
    <w:p w14:paraId="3A17A6CD" w14:textId="77777777" w:rsidR="00C76FB9" w:rsidRPr="001A5294" w:rsidRDefault="00C76FB9" w:rsidP="001A5294">
      <w:r w:rsidRPr="001A5294">
        <w:t>USAGE:</w:t>
      </w:r>
    </w:p>
    <w:p w14:paraId="3866DD2A" w14:textId="27857105" w:rsidR="00C76FB9" w:rsidRPr="001A5294" w:rsidRDefault="00C76FB9" w:rsidP="001A5294">
      <w:r w:rsidRPr="001A5294">
        <w:t xml:space="preserve">  </w:t>
      </w:r>
      <w:r w:rsidRPr="001A5294">
        <w:t>deno fmt [OPTIONS] [files]...</w:t>
      </w:r>
    </w:p>
    <w:p w14:paraId="5D3F742A" w14:textId="77777777" w:rsidR="00C76FB9" w:rsidRPr="001A5294" w:rsidRDefault="00C76FB9" w:rsidP="001A5294"/>
    <w:p w14:paraId="66585C47" w14:textId="77777777" w:rsidR="00C76FB9" w:rsidRPr="001A5294" w:rsidRDefault="00C76FB9" w:rsidP="001A5294">
      <w:r w:rsidRPr="001A5294">
        <w:t>ARGS:</w:t>
      </w:r>
    </w:p>
    <w:p w14:paraId="66D8F4A5" w14:textId="4E0DD791" w:rsidR="00C76FB9" w:rsidRPr="001A5294" w:rsidRDefault="00C76FB9" w:rsidP="001A5294">
      <w:r w:rsidRPr="001A5294">
        <w:t xml:space="preserve">  </w:t>
      </w:r>
      <w:r w:rsidRPr="001A5294">
        <w:t>&lt;files&gt;...</w:t>
      </w:r>
    </w:p>
    <w:p w14:paraId="2C2E4A84" w14:textId="1E0A6BF2" w:rsidR="00C76FB9" w:rsidRPr="001A5294" w:rsidRDefault="00C76FB9" w:rsidP="001A5294">
      <w:r w:rsidRPr="001A5294">
        <w:t xml:space="preserve">      </w:t>
      </w:r>
    </w:p>
    <w:p w14:paraId="06ED6500" w14:textId="77777777" w:rsidR="00C76FB9" w:rsidRPr="001A5294" w:rsidRDefault="00C76FB9" w:rsidP="001A5294"/>
    <w:p w14:paraId="5C486992" w14:textId="77777777" w:rsidR="00C76FB9" w:rsidRPr="001A5294" w:rsidRDefault="00C76FB9" w:rsidP="001A5294">
      <w:r w:rsidRPr="001A5294">
        <w:t>OPTIONS:</w:t>
      </w:r>
    </w:p>
    <w:p w14:paraId="6106E532" w14:textId="5F998B05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6093A33A" w14:textId="0DBEDF01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1AE9CFC6" w14:textId="4058377E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16D4A165" w14:textId="0ABA1913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76405796" w14:textId="69C4C2FE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1D6D02AA" w14:textId="790D37FC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7A0C0042" w14:textId="3861182A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3972CF46" w14:textId="77777777" w:rsidR="00C76FB9" w:rsidRPr="001A5294" w:rsidRDefault="00C76FB9" w:rsidP="001A5294"/>
    <w:p w14:paraId="04868E78" w14:textId="643308A9" w:rsidR="00C76FB9" w:rsidRPr="001A5294" w:rsidRDefault="00C76FB9" w:rsidP="001A5294">
      <w:r w:rsidRPr="001A5294">
        <w:t xml:space="preserve">    </w:t>
      </w:r>
      <w:r w:rsidRPr="001A5294">
        <w:t>--check</w:t>
      </w:r>
    </w:p>
    <w:p w14:paraId="3914437F" w14:textId="66CDF918" w:rsidR="00C76FB9" w:rsidRPr="001A5294" w:rsidRDefault="00C76FB9" w:rsidP="001A5294">
      <w:r w:rsidRPr="001A5294">
        <w:t xml:space="preserve">      </w:t>
      </w:r>
      <w:r w:rsidRPr="001A5294">
        <w:t>Check if the source files are formatted</w:t>
      </w:r>
    </w:p>
    <w:p w14:paraId="596E37ED" w14:textId="77777777" w:rsidR="00C76FB9" w:rsidRPr="001A5294" w:rsidRDefault="00C76FB9" w:rsidP="001A5294"/>
    <w:p w14:paraId="7464624D" w14:textId="0211FCC1" w:rsidR="00C76FB9" w:rsidRPr="001A5294" w:rsidRDefault="00C76FB9" w:rsidP="001A5294">
      <w:r w:rsidRPr="001A5294">
        <w:t xml:space="preserve">    </w:t>
      </w:r>
      <w:r w:rsidRPr="001A5294">
        <w:t>--ext &lt;ext&gt;</w:t>
      </w:r>
    </w:p>
    <w:p w14:paraId="4A1C10B1" w14:textId="69C4E9C5" w:rsidR="00C76FB9" w:rsidRPr="001A5294" w:rsidRDefault="00C76FB9" w:rsidP="001A5294">
      <w:r w:rsidRPr="001A5294">
        <w:t xml:space="preserve">      </w:t>
      </w:r>
      <w:r w:rsidRPr="001A5294">
        <w:t>Set standard input (stdin) content type</w:t>
      </w:r>
    </w:p>
    <w:p w14:paraId="31B945B8" w14:textId="48BD5CF6" w:rsidR="00C76FB9" w:rsidRPr="001A5294" w:rsidRDefault="00C76FB9" w:rsidP="001A5294">
      <w:r w:rsidRPr="001A5294">
        <w:t xml:space="preserve">      </w:t>
      </w:r>
    </w:p>
    <w:p w14:paraId="2BB48181" w14:textId="406D44F2" w:rsidR="00C76FB9" w:rsidRPr="001A5294" w:rsidRDefault="00C76FB9" w:rsidP="001A5294">
      <w:r w:rsidRPr="001A5294">
        <w:t xml:space="preserve">      </w:t>
      </w:r>
      <w:r w:rsidRPr="001A5294">
        <w:t>[default: ts]</w:t>
      </w:r>
    </w:p>
    <w:p w14:paraId="46D90DA6" w14:textId="28E3177F" w:rsidR="00C76FB9" w:rsidRPr="001A5294" w:rsidRDefault="00C76FB9" w:rsidP="001A5294">
      <w:r w:rsidRPr="001A5294">
        <w:t xml:space="preserve">      </w:t>
      </w:r>
      <w:r w:rsidRPr="001A5294">
        <w:t>[possible values: ts, tsx, js, jsx, md, json, jsonc]</w:t>
      </w:r>
    </w:p>
    <w:p w14:paraId="0FED86B4" w14:textId="77777777" w:rsidR="00C76FB9" w:rsidRPr="001A5294" w:rsidRDefault="00C76FB9" w:rsidP="001A5294"/>
    <w:p w14:paraId="2655625C" w14:textId="1A55CCF0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34AB3B64" w14:textId="347D7D61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2812283F" w14:textId="77777777" w:rsidR="00C76FB9" w:rsidRPr="001A5294" w:rsidRDefault="00C76FB9" w:rsidP="001A5294"/>
    <w:p w14:paraId="5B9EC636" w14:textId="49327791" w:rsidR="00C76FB9" w:rsidRPr="001A5294" w:rsidRDefault="00C76FB9" w:rsidP="001A5294">
      <w:r w:rsidRPr="001A5294">
        <w:t xml:space="preserve">    </w:t>
      </w:r>
      <w:r w:rsidRPr="001A5294">
        <w:t>--ignore=&lt;ignore&gt;</w:t>
      </w:r>
    </w:p>
    <w:p w14:paraId="7526F0D6" w14:textId="36C127EF" w:rsidR="00C76FB9" w:rsidRPr="001A5294" w:rsidRDefault="00C76FB9" w:rsidP="001A5294">
      <w:r w:rsidRPr="001A5294">
        <w:t xml:space="preserve">      </w:t>
      </w:r>
      <w:r w:rsidRPr="001A5294">
        <w:t>Ignore formatting particular source files</w:t>
      </w:r>
    </w:p>
    <w:p w14:paraId="71F23F2B" w14:textId="77777777" w:rsidR="00C76FB9" w:rsidRPr="001A5294" w:rsidRDefault="00C76FB9" w:rsidP="001A5294"/>
    <w:p w14:paraId="756E5785" w14:textId="02A5460B" w:rsidR="00C76FB9" w:rsidRPr="001A5294" w:rsidRDefault="00C76FB9" w:rsidP="001A5294">
      <w:r w:rsidRPr="001A5294">
        <w:t xml:space="preserve">    </w:t>
      </w:r>
      <w:r w:rsidRPr="001A5294">
        <w:t>--no-clear-screen</w:t>
      </w:r>
    </w:p>
    <w:p w14:paraId="25206FBF" w14:textId="4E160FB9" w:rsidR="00C76FB9" w:rsidRPr="001A5294" w:rsidRDefault="00C76FB9" w:rsidP="001A5294">
      <w:r w:rsidRPr="001A5294">
        <w:lastRenderedPageBreak/>
        <w:t xml:space="preserve">      </w:t>
      </w:r>
      <w:r w:rsidRPr="001A5294">
        <w:t>Do not clear terminal screen when under watch mode</w:t>
      </w:r>
    </w:p>
    <w:p w14:paraId="686BB18D" w14:textId="77777777" w:rsidR="00C76FB9" w:rsidRPr="001A5294" w:rsidRDefault="00C76FB9" w:rsidP="001A5294"/>
    <w:p w14:paraId="06874CC9" w14:textId="3BE717D8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0F997757" w14:textId="576308C9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0D84008D" w14:textId="77777777" w:rsidR="00C76FB9" w:rsidRPr="001A5294" w:rsidRDefault="00C76FB9" w:rsidP="001A5294"/>
    <w:p w14:paraId="1C15E0B0" w14:textId="769415D0" w:rsidR="00C76FB9" w:rsidRPr="001A5294" w:rsidRDefault="00C76FB9" w:rsidP="001A5294">
      <w:r w:rsidRPr="001A5294">
        <w:t xml:space="preserve">    </w:t>
      </w:r>
      <w:r w:rsidRPr="001A5294">
        <w:t>--options-indent-width &lt;options-indent-width&gt;</w:t>
      </w:r>
    </w:p>
    <w:p w14:paraId="0E599403" w14:textId="1F59ABAF" w:rsidR="00C76FB9" w:rsidRPr="001A5294" w:rsidRDefault="00C76FB9" w:rsidP="001A5294">
      <w:r w:rsidRPr="001A5294">
        <w:t xml:space="preserve">      </w:t>
      </w:r>
      <w:r w:rsidRPr="001A5294">
        <w:t>Define indentation width. Defaults to 2.</w:t>
      </w:r>
    </w:p>
    <w:p w14:paraId="1D8FE2ED" w14:textId="77777777" w:rsidR="00C76FB9" w:rsidRPr="001A5294" w:rsidRDefault="00C76FB9" w:rsidP="001A5294"/>
    <w:p w14:paraId="34015B8A" w14:textId="721F8876" w:rsidR="00C76FB9" w:rsidRPr="001A5294" w:rsidRDefault="00C76FB9" w:rsidP="001A5294">
      <w:r w:rsidRPr="001A5294">
        <w:t xml:space="preserve">    </w:t>
      </w:r>
      <w:r w:rsidRPr="001A5294">
        <w:t>--options-line-width &lt;options-line-width&gt;</w:t>
      </w:r>
    </w:p>
    <w:p w14:paraId="332194E0" w14:textId="227AFAC8" w:rsidR="00C76FB9" w:rsidRPr="001A5294" w:rsidRDefault="00C76FB9" w:rsidP="001A5294">
      <w:r w:rsidRPr="001A5294">
        <w:t xml:space="preserve">      </w:t>
      </w:r>
      <w:r w:rsidRPr="001A5294">
        <w:t>Define maximum line width. Defaults to 80.</w:t>
      </w:r>
    </w:p>
    <w:p w14:paraId="2A5923C0" w14:textId="77777777" w:rsidR="00C76FB9" w:rsidRPr="001A5294" w:rsidRDefault="00C76FB9" w:rsidP="001A5294"/>
    <w:p w14:paraId="38BD5671" w14:textId="5D46FF09" w:rsidR="00C76FB9" w:rsidRPr="001A5294" w:rsidRDefault="00C76FB9" w:rsidP="001A5294">
      <w:r w:rsidRPr="001A5294">
        <w:t xml:space="preserve">    </w:t>
      </w:r>
      <w:r w:rsidRPr="001A5294">
        <w:t>--options-prose-wrap &lt;options-prose-wrap&gt;</w:t>
      </w:r>
    </w:p>
    <w:p w14:paraId="52A9F0C9" w14:textId="7BF46D3A" w:rsidR="00C76FB9" w:rsidRPr="001A5294" w:rsidRDefault="00C76FB9" w:rsidP="001A5294">
      <w:r w:rsidRPr="001A5294">
        <w:t xml:space="preserve">      </w:t>
      </w:r>
      <w:r w:rsidRPr="001A5294">
        <w:t>Define how prose should be wrapped. Defaults to always.</w:t>
      </w:r>
    </w:p>
    <w:p w14:paraId="5C8730A6" w14:textId="0C18569E" w:rsidR="00C76FB9" w:rsidRPr="001A5294" w:rsidRDefault="00C76FB9" w:rsidP="001A5294">
      <w:r w:rsidRPr="001A5294">
        <w:t xml:space="preserve">      </w:t>
      </w:r>
    </w:p>
    <w:p w14:paraId="49624425" w14:textId="3E0B233D" w:rsidR="00C76FB9" w:rsidRPr="001A5294" w:rsidRDefault="00C76FB9" w:rsidP="001A5294">
      <w:r w:rsidRPr="001A5294">
        <w:t xml:space="preserve">      </w:t>
      </w:r>
      <w:r w:rsidRPr="001A5294">
        <w:t>[possible values: always, never, preserve]</w:t>
      </w:r>
    </w:p>
    <w:p w14:paraId="59DD123C" w14:textId="77777777" w:rsidR="00C76FB9" w:rsidRPr="001A5294" w:rsidRDefault="00C76FB9" w:rsidP="001A5294"/>
    <w:p w14:paraId="11117CFD" w14:textId="6B58DC23" w:rsidR="00C76FB9" w:rsidRPr="001A5294" w:rsidRDefault="00C76FB9" w:rsidP="001A5294">
      <w:r w:rsidRPr="001A5294">
        <w:t xml:space="preserve">    </w:t>
      </w:r>
      <w:r w:rsidRPr="001A5294">
        <w:t>--options-single-quote</w:t>
      </w:r>
    </w:p>
    <w:p w14:paraId="66F4ACAE" w14:textId="0B270511" w:rsidR="00C76FB9" w:rsidRPr="001A5294" w:rsidRDefault="00C76FB9" w:rsidP="001A5294">
      <w:r w:rsidRPr="001A5294">
        <w:t xml:space="preserve">      </w:t>
      </w:r>
      <w:r w:rsidRPr="001A5294">
        <w:t>Use single quotes. Defaults to false.</w:t>
      </w:r>
    </w:p>
    <w:p w14:paraId="539186F2" w14:textId="77777777" w:rsidR="00C76FB9" w:rsidRPr="001A5294" w:rsidRDefault="00C76FB9" w:rsidP="001A5294"/>
    <w:p w14:paraId="10F2D5CC" w14:textId="42252A09" w:rsidR="00C76FB9" w:rsidRPr="001A5294" w:rsidRDefault="00C76FB9" w:rsidP="001A5294">
      <w:r w:rsidRPr="001A5294">
        <w:t xml:space="preserve">    </w:t>
      </w:r>
      <w:r w:rsidRPr="001A5294">
        <w:t>--options-use-tabs</w:t>
      </w:r>
    </w:p>
    <w:p w14:paraId="4F00AB74" w14:textId="2FEF5C42" w:rsidR="00C76FB9" w:rsidRPr="001A5294" w:rsidRDefault="00C76FB9" w:rsidP="001A5294">
      <w:r w:rsidRPr="001A5294">
        <w:t xml:space="preserve">      </w:t>
      </w:r>
      <w:r w:rsidRPr="001A5294">
        <w:t>Use tabs instead of spaces for indentation. Defaults to false.</w:t>
      </w:r>
    </w:p>
    <w:p w14:paraId="67BE71C1" w14:textId="77777777" w:rsidR="00C76FB9" w:rsidRPr="001A5294" w:rsidRDefault="00C76FB9" w:rsidP="001A5294"/>
    <w:p w14:paraId="101EF98B" w14:textId="4DAEC73F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0F5809B7" w14:textId="128703C7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3F795825" w14:textId="77777777" w:rsidR="00C76FB9" w:rsidRPr="001A5294" w:rsidRDefault="00C76FB9" w:rsidP="001A5294"/>
    <w:p w14:paraId="2D3752CB" w14:textId="4F0FC95D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E6FF6EF" w14:textId="5C5015A3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686109B6" w14:textId="77777777" w:rsidR="00C76FB9" w:rsidRPr="001A5294" w:rsidRDefault="00C76FB9" w:rsidP="001A5294"/>
    <w:p w14:paraId="6DBE719E" w14:textId="57A86154" w:rsidR="00C76FB9" w:rsidRPr="001A5294" w:rsidRDefault="00C76FB9" w:rsidP="001A5294">
      <w:r w:rsidRPr="001A5294">
        <w:t xml:space="preserve">    </w:t>
      </w:r>
      <w:r w:rsidRPr="001A5294">
        <w:t>--watch</w:t>
      </w:r>
    </w:p>
    <w:p w14:paraId="3E19A6D2" w14:textId="625F111E" w:rsidR="00C76FB9" w:rsidRPr="001A5294" w:rsidRDefault="00C76FB9" w:rsidP="001A5294">
      <w:r w:rsidRPr="001A5294">
        <w:t xml:space="preserve">      </w:t>
      </w:r>
      <w:r w:rsidRPr="001A5294">
        <w:t>Watch for file changes and restart process automatically. Only local</w:t>
      </w:r>
    </w:p>
    <w:p w14:paraId="57EAEC1D" w14:textId="77777777" w:rsidR="00EA5BAF" w:rsidRDefault="00C76FB9" w:rsidP="001A5294">
      <w:r w:rsidRPr="001A5294">
        <w:t xml:space="preserve">      </w:t>
      </w:r>
      <w:r w:rsidRPr="001A5294">
        <w:t>files from entry point module graph are watched.</w:t>
      </w:r>
    </w:p>
    <w:p w14:paraId="6B1D92F4" w14:textId="227E074D" w:rsidR="00C76FB9" w:rsidRPr="001A5294" w:rsidRDefault="00C76FB9" w:rsidP="001A5294">
      <w:pPr>
        <w:pStyle w:val="Heading2"/>
        <w:keepNext w:val="0"/>
        <w:keepLines w:val="0"/>
      </w:pPr>
      <w:bookmarkStart w:id="19" w:name="_Toc115188304"/>
      <w:r w:rsidRPr="001A5294">
        <w:t>help</w:t>
      </w:r>
      <w:bookmarkEnd w:id="19"/>
    </w:p>
    <w:p w14:paraId="689B796C" w14:textId="77777777" w:rsidR="00C76FB9" w:rsidRPr="001A5294" w:rsidRDefault="00C76FB9" w:rsidP="001A5294">
      <w:r w:rsidRPr="001A5294">
        <w:t xml:space="preserve">deno-help </w:t>
      </w:r>
    </w:p>
    <w:p w14:paraId="2F8E1BE5" w14:textId="77777777" w:rsidR="00C76FB9" w:rsidRPr="001A5294" w:rsidRDefault="00C76FB9" w:rsidP="001A5294">
      <w:r w:rsidRPr="001A5294">
        <w:t>Print this message or the help of the given subcommand(s)</w:t>
      </w:r>
    </w:p>
    <w:p w14:paraId="79D0FD19" w14:textId="77777777" w:rsidR="00C76FB9" w:rsidRPr="001A5294" w:rsidRDefault="00C76FB9" w:rsidP="001A5294"/>
    <w:p w14:paraId="618AB146" w14:textId="77777777" w:rsidR="00C76FB9" w:rsidRPr="001A5294" w:rsidRDefault="00C76FB9" w:rsidP="001A5294">
      <w:r w:rsidRPr="001A5294">
        <w:t>USAGE:</w:t>
      </w:r>
    </w:p>
    <w:p w14:paraId="20BFBAC0" w14:textId="38F3E144" w:rsidR="00C76FB9" w:rsidRPr="001A5294" w:rsidRDefault="00C76FB9" w:rsidP="001A5294">
      <w:r w:rsidRPr="001A5294">
        <w:t xml:space="preserve">  </w:t>
      </w:r>
      <w:r w:rsidRPr="001A5294">
        <w:t>deno help [OPTIONS] [SUBCOMMAND]...</w:t>
      </w:r>
    </w:p>
    <w:p w14:paraId="766C15F0" w14:textId="77777777" w:rsidR="00C76FB9" w:rsidRPr="001A5294" w:rsidRDefault="00C76FB9" w:rsidP="001A5294"/>
    <w:p w14:paraId="2B928F40" w14:textId="77777777" w:rsidR="00C76FB9" w:rsidRPr="001A5294" w:rsidRDefault="00C76FB9" w:rsidP="001A5294">
      <w:r w:rsidRPr="001A5294">
        <w:t>ARGS:</w:t>
      </w:r>
    </w:p>
    <w:p w14:paraId="308E55DB" w14:textId="1BD896C6" w:rsidR="00C76FB9" w:rsidRPr="001A5294" w:rsidRDefault="00C76FB9" w:rsidP="001A5294">
      <w:r w:rsidRPr="001A5294">
        <w:t xml:space="preserve">  </w:t>
      </w:r>
      <w:r w:rsidRPr="001A5294">
        <w:t>&lt;SUBCOMMAND&gt;...</w:t>
      </w:r>
      <w:r w:rsidRPr="001A5294">
        <w:t xml:space="preserve">  </w:t>
      </w:r>
      <w:r w:rsidRPr="001A5294">
        <w:t>The subcommand whose help message to display</w:t>
      </w:r>
    </w:p>
    <w:p w14:paraId="5F807099" w14:textId="77777777" w:rsidR="00C76FB9" w:rsidRPr="001A5294" w:rsidRDefault="00C76FB9" w:rsidP="001A5294"/>
    <w:p w14:paraId="5D6C86B4" w14:textId="77777777" w:rsidR="00C76FB9" w:rsidRPr="001A5294" w:rsidRDefault="00C76FB9" w:rsidP="001A5294">
      <w:r w:rsidRPr="001A5294">
        <w:t>OPTIONS:</w:t>
      </w:r>
    </w:p>
    <w:p w14:paraId="2778A187" w14:textId="54955961" w:rsidR="00C76FB9" w:rsidRPr="001A5294" w:rsidRDefault="00C76FB9" w:rsidP="001A5294">
      <w:r w:rsidRPr="001A5294">
        <w:t xml:space="preserve">  </w:t>
      </w:r>
      <w:r w:rsidRPr="001A5294">
        <w:t>-q, --quiet</w:t>
      </w:r>
      <w:r w:rsidRPr="001A5294">
        <w:t xml:space="preserve">  </w:t>
      </w:r>
      <w:r w:rsidRPr="001A5294">
        <w:t xml:space="preserve">   Suppress diagnostic output</w:t>
      </w:r>
    </w:p>
    <w:p w14:paraId="26F25500" w14:textId="77777777" w:rsidR="00EA5BAF" w:rsidRDefault="00C76FB9" w:rsidP="001A5294">
      <w:r w:rsidRPr="001A5294">
        <w:t xml:space="preserve">    </w:t>
      </w:r>
      <w:r w:rsidRPr="001A5294">
        <w:t>--unstable</w:t>
      </w:r>
      <w:r w:rsidRPr="001A5294">
        <w:t xml:space="preserve">  </w:t>
      </w:r>
      <w:r w:rsidRPr="001A5294">
        <w:t>Enable unstable features and APIs</w:t>
      </w:r>
    </w:p>
    <w:p w14:paraId="4B5F24E7" w14:textId="3C3A62F0" w:rsidR="00C76FB9" w:rsidRPr="001A5294" w:rsidRDefault="00C76FB9" w:rsidP="00EA5BAF">
      <w:pPr>
        <w:pStyle w:val="Heading2"/>
        <w:pageBreakBefore/>
        <w:contextualSpacing/>
      </w:pPr>
      <w:bookmarkStart w:id="20" w:name="_Toc115188305"/>
      <w:r w:rsidRPr="001A5294">
        <w:lastRenderedPageBreak/>
        <w:t>info</w:t>
      </w:r>
      <w:bookmarkEnd w:id="20"/>
    </w:p>
    <w:p w14:paraId="1C17914E" w14:textId="77777777" w:rsidR="00C76FB9" w:rsidRPr="001A5294" w:rsidRDefault="00C76FB9" w:rsidP="001A5294">
      <w:r w:rsidRPr="001A5294">
        <w:t xml:space="preserve">deno-info </w:t>
      </w:r>
    </w:p>
    <w:p w14:paraId="4F2E1994" w14:textId="77777777" w:rsidR="00C76FB9" w:rsidRPr="001A5294" w:rsidRDefault="00C76FB9" w:rsidP="001A5294">
      <w:r w:rsidRPr="001A5294">
        <w:t>Information about a module or the cache directories.</w:t>
      </w:r>
    </w:p>
    <w:p w14:paraId="36981E1B" w14:textId="77777777" w:rsidR="00C76FB9" w:rsidRPr="001A5294" w:rsidRDefault="00C76FB9" w:rsidP="001A5294"/>
    <w:p w14:paraId="04C7B566" w14:textId="77777777" w:rsidR="00C76FB9" w:rsidRPr="001A5294" w:rsidRDefault="00C76FB9" w:rsidP="001A5294">
      <w:r w:rsidRPr="001A5294">
        <w:t>Get information about a module:</w:t>
      </w:r>
    </w:p>
    <w:p w14:paraId="7C86B762" w14:textId="77777777" w:rsidR="00C76FB9" w:rsidRPr="001A5294" w:rsidRDefault="00C76FB9" w:rsidP="001A5294"/>
    <w:p w14:paraId="573626AF" w14:textId="77777777" w:rsidR="00C76FB9" w:rsidRPr="001A5294" w:rsidRDefault="00C76FB9" w:rsidP="001A5294">
      <w:r w:rsidRPr="001A5294">
        <w:t xml:space="preserve">  deno info https://deno.land/std/http/file_server.ts</w:t>
      </w:r>
    </w:p>
    <w:p w14:paraId="5376D99F" w14:textId="77777777" w:rsidR="00C76FB9" w:rsidRPr="001A5294" w:rsidRDefault="00C76FB9" w:rsidP="001A5294"/>
    <w:p w14:paraId="11877EA2" w14:textId="77777777" w:rsidR="00C76FB9" w:rsidRPr="001A5294" w:rsidRDefault="00C76FB9" w:rsidP="001A5294">
      <w:r w:rsidRPr="001A5294">
        <w:t>The following information is shown:</w:t>
      </w:r>
    </w:p>
    <w:p w14:paraId="1611C679" w14:textId="77777777" w:rsidR="00C76FB9" w:rsidRPr="001A5294" w:rsidRDefault="00C76FB9" w:rsidP="001A5294"/>
    <w:p w14:paraId="42F7DD95" w14:textId="77777777" w:rsidR="00C76FB9" w:rsidRPr="001A5294" w:rsidRDefault="00C76FB9" w:rsidP="001A5294">
      <w:r w:rsidRPr="001A5294">
        <w:t>local: Local path of the file.</w:t>
      </w:r>
    </w:p>
    <w:p w14:paraId="39FC7DDD" w14:textId="77777777" w:rsidR="00C76FB9" w:rsidRPr="001A5294" w:rsidRDefault="00C76FB9" w:rsidP="001A5294">
      <w:r w:rsidRPr="001A5294">
        <w:t>type: JavaScript, TypeScript, or JSON.</w:t>
      </w:r>
    </w:p>
    <w:p w14:paraId="26754DDF" w14:textId="77777777" w:rsidR="00C76FB9" w:rsidRPr="001A5294" w:rsidRDefault="00C76FB9" w:rsidP="001A5294">
      <w:r w:rsidRPr="001A5294">
        <w:t>emit: Local path of compiled source code. (TypeScript only.)</w:t>
      </w:r>
    </w:p>
    <w:p w14:paraId="7D391B88" w14:textId="77777777" w:rsidR="00C76FB9" w:rsidRPr="001A5294" w:rsidRDefault="00C76FB9" w:rsidP="001A5294">
      <w:r w:rsidRPr="001A5294">
        <w:t>dependencies: Dependency tree of the source file.</w:t>
      </w:r>
    </w:p>
    <w:p w14:paraId="12E2211A" w14:textId="77777777" w:rsidR="00C76FB9" w:rsidRPr="001A5294" w:rsidRDefault="00C76FB9" w:rsidP="001A5294"/>
    <w:p w14:paraId="081C9D1E" w14:textId="77777777" w:rsidR="00C76FB9" w:rsidRPr="001A5294" w:rsidRDefault="00C76FB9" w:rsidP="001A5294">
      <w:r w:rsidRPr="001A5294">
        <w:t>Without any additional arguments, 'deno info' shows:</w:t>
      </w:r>
    </w:p>
    <w:p w14:paraId="4CC443FE" w14:textId="77777777" w:rsidR="00C76FB9" w:rsidRPr="001A5294" w:rsidRDefault="00C76FB9" w:rsidP="001A5294"/>
    <w:p w14:paraId="207134AD" w14:textId="77777777" w:rsidR="00C76FB9" w:rsidRPr="001A5294" w:rsidRDefault="00C76FB9" w:rsidP="001A5294">
      <w:r w:rsidRPr="001A5294">
        <w:t>DENO_DIR: Directory containing Deno-managed files.</w:t>
      </w:r>
    </w:p>
    <w:p w14:paraId="31FE9CAD" w14:textId="77777777" w:rsidR="00C76FB9" w:rsidRPr="001A5294" w:rsidRDefault="00C76FB9" w:rsidP="001A5294">
      <w:r w:rsidRPr="001A5294">
        <w:t>Remote modules cache: Subdirectory containing downloaded remote modules.</w:t>
      </w:r>
    </w:p>
    <w:p w14:paraId="0FCD6BCC" w14:textId="77777777" w:rsidR="00C76FB9" w:rsidRPr="001A5294" w:rsidRDefault="00C76FB9" w:rsidP="001A5294">
      <w:r w:rsidRPr="001A5294">
        <w:t>TypeScript compiler cache: Subdirectory containing TS compiler output.</w:t>
      </w:r>
    </w:p>
    <w:p w14:paraId="56AD2782" w14:textId="77777777" w:rsidR="00C76FB9" w:rsidRPr="001A5294" w:rsidRDefault="00C76FB9" w:rsidP="001A5294"/>
    <w:p w14:paraId="4BD17B1F" w14:textId="77777777" w:rsidR="00C76FB9" w:rsidRPr="001A5294" w:rsidRDefault="00C76FB9" w:rsidP="001A5294">
      <w:r w:rsidRPr="001A5294">
        <w:t>USAGE:</w:t>
      </w:r>
    </w:p>
    <w:p w14:paraId="3E6D2662" w14:textId="39812EE9" w:rsidR="00C76FB9" w:rsidRPr="001A5294" w:rsidRDefault="00C76FB9" w:rsidP="001A5294">
      <w:r w:rsidRPr="001A5294">
        <w:t xml:space="preserve">  </w:t>
      </w:r>
      <w:r w:rsidRPr="001A5294">
        <w:t>deno info [OPTIONS] [--] [file]</w:t>
      </w:r>
    </w:p>
    <w:p w14:paraId="7C665A6F" w14:textId="77777777" w:rsidR="00C76FB9" w:rsidRPr="001A5294" w:rsidRDefault="00C76FB9" w:rsidP="001A5294"/>
    <w:p w14:paraId="7DA8568C" w14:textId="77777777" w:rsidR="00C76FB9" w:rsidRPr="001A5294" w:rsidRDefault="00C76FB9" w:rsidP="001A5294">
      <w:r w:rsidRPr="001A5294">
        <w:t>ARGS:</w:t>
      </w:r>
    </w:p>
    <w:p w14:paraId="3E0D2D60" w14:textId="6A42553A" w:rsidR="00C76FB9" w:rsidRPr="001A5294" w:rsidRDefault="00C76FB9" w:rsidP="001A5294">
      <w:r w:rsidRPr="001A5294">
        <w:t xml:space="preserve">  </w:t>
      </w:r>
      <w:r w:rsidRPr="001A5294">
        <w:t>&lt;file&gt;</w:t>
      </w:r>
    </w:p>
    <w:p w14:paraId="1A9280BD" w14:textId="5ABF8E48" w:rsidR="00C76FB9" w:rsidRPr="001A5294" w:rsidRDefault="00C76FB9" w:rsidP="001A5294">
      <w:r w:rsidRPr="001A5294">
        <w:t xml:space="preserve">      </w:t>
      </w:r>
    </w:p>
    <w:p w14:paraId="0161835E" w14:textId="77777777" w:rsidR="00C76FB9" w:rsidRPr="001A5294" w:rsidRDefault="00C76FB9" w:rsidP="001A5294"/>
    <w:p w14:paraId="14F9632D" w14:textId="77777777" w:rsidR="00C76FB9" w:rsidRPr="001A5294" w:rsidRDefault="00C76FB9" w:rsidP="001A5294">
      <w:r w:rsidRPr="001A5294">
        <w:t>OPTIONS:</w:t>
      </w:r>
    </w:p>
    <w:p w14:paraId="3E5E6767" w14:textId="158502CD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46B1A648" w14:textId="556D9BFD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284501CF" w14:textId="522991CD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7A631A04" w14:textId="184483F3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46EA1805" w14:textId="52C82A8F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1DA8485E" w14:textId="68A6060D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5BECFBBD" w14:textId="29A8D791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2D826757" w14:textId="77777777" w:rsidR="00C76FB9" w:rsidRPr="001A5294" w:rsidRDefault="00C76FB9" w:rsidP="001A5294"/>
    <w:p w14:paraId="7EC33ABC" w14:textId="5C0E5AF2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22B13F1A" w14:textId="316E4BBD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04CE8537" w14:textId="77777777" w:rsidR="00C76FB9" w:rsidRPr="001A5294" w:rsidRDefault="00C76FB9" w:rsidP="001A5294"/>
    <w:p w14:paraId="01D94E60" w14:textId="433F5117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08A05F9E" w14:textId="1AAD22BD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0B80E05C" w14:textId="77777777" w:rsidR="00C76FB9" w:rsidRPr="001A5294" w:rsidRDefault="00C76FB9" w:rsidP="001A5294"/>
    <w:p w14:paraId="6A2BD71E" w14:textId="0CEFA00C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2EE88334" w14:textId="1E6DE728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28FE24A7" w14:textId="5E5F420B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38D0EE70" w14:textId="219E6802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42581B60" w14:textId="64C3EB50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491EFFCD" w14:textId="3EDDE1DD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454831B7" w14:textId="77777777" w:rsidR="00C76FB9" w:rsidRPr="001A5294" w:rsidRDefault="00C76FB9" w:rsidP="001A5294"/>
    <w:p w14:paraId="7DA815F0" w14:textId="3D14F90F" w:rsidR="00C76FB9" w:rsidRPr="001A5294" w:rsidRDefault="00C76FB9" w:rsidP="001A5294">
      <w:r w:rsidRPr="001A5294">
        <w:t xml:space="preserve">    </w:t>
      </w:r>
      <w:r w:rsidRPr="001A5294">
        <w:t>--json</w:t>
      </w:r>
    </w:p>
    <w:p w14:paraId="345E9DEF" w14:textId="3653D8C7" w:rsidR="00C76FB9" w:rsidRPr="001A5294" w:rsidRDefault="00C76FB9" w:rsidP="001A5294">
      <w:r w:rsidRPr="001A5294">
        <w:t xml:space="preserve">      </w:t>
      </w:r>
      <w:r w:rsidRPr="001A5294">
        <w:t>UNSTABLE: Outputs the information in JSON format</w:t>
      </w:r>
    </w:p>
    <w:p w14:paraId="2CDDBC82" w14:textId="77777777" w:rsidR="00C76FB9" w:rsidRPr="001A5294" w:rsidRDefault="00C76FB9" w:rsidP="001A5294"/>
    <w:p w14:paraId="5195832B" w14:textId="46F6410A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6FD5EE72" w14:textId="65512810" w:rsidR="00C76FB9" w:rsidRPr="001A5294" w:rsidRDefault="00C76FB9" w:rsidP="001A5294">
      <w:r w:rsidRPr="001A5294">
        <w:t xml:space="preserve">      </w:t>
      </w:r>
      <w:r w:rsidRPr="001A5294">
        <w:t>Show files used for origin bound APIs like the Web Storage API when</w:t>
      </w:r>
    </w:p>
    <w:p w14:paraId="7D2985D8" w14:textId="020E428D" w:rsidR="00C76FB9" w:rsidRPr="001A5294" w:rsidRDefault="00C76FB9" w:rsidP="001A5294">
      <w:r w:rsidRPr="001A5294">
        <w:t xml:space="preserve">      </w:t>
      </w:r>
      <w:r w:rsidRPr="001A5294">
        <w:t>running a script with '--location=&lt;HREF&gt;'</w:t>
      </w:r>
    </w:p>
    <w:p w14:paraId="3D00A82E" w14:textId="77777777" w:rsidR="00C76FB9" w:rsidRPr="001A5294" w:rsidRDefault="00C76FB9" w:rsidP="001A5294"/>
    <w:p w14:paraId="5D40B82A" w14:textId="5DDFB7BC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16E5F9BA" w14:textId="2675C91B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0FAA1F94" w14:textId="77777777" w:rsidR="00C76FB9" w:rsidRPr="001A5294" w:rsidRDefault="00C76FB9" w:rsidP="001A5294"/>
    <w:p w14:paraId="0C8A1D6D" w14:textId="0F9725F5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29979BF7" w14:textId="6359C2B6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38472381" w14:textId="77777777" w:rsidR="00C76FB9" w:rsidRPr="001A5294" w:rsidRDefault="00C76FB9" w:rsidP="001A5294"/>
    <w:p w14:paraId="1C29DE5D" w14:textId="721D71A5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0D4448BD" w14:textId="2BFA3A5F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0FA741EC" w14:textId="785E8BCD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1E98A43F" w14:textId="592C68B9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60E1D07D" w14:textId="7E3CC8CA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52082FD0" w14:textId="2DD8FE51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1F1F27B0" w14:textId="64955792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09425EB6" w14:textId="1CA0549A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52382270" w14:textId="07E7917B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4E8E16FA" w14:textId="56FF60C6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3C144B10" w14:textId="662FA3F3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71908145" w14:textId="1D259A13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4FBC39D0" w14:textId="77777777" w:rsidR="00C76FB9" w:rsidRPr="001A5294" w:rsidRDefault="00C76FB9" w:rsidP="001A5294"/>
    <w:p w14:paraId="0302C33F" w14:textId="4FDC909E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45437E85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6883ABA0" w14:textId="52B357FE" w:rsidR="00C76FB9" w:rsidRPr="001A5294" w:rsidRDefault="00C76FB9" w:rsidP="001A5294">
      <w:pPr>
        <w:pStyle w:val="Heading2"/>
        <w:keepNext w:val="0"/>
        <w:keepLines w:val="0"/>
      </w:pPr>
      <w:bookmarkStart w:id="21" w:name="_Toc115188306"/>
      <w:r w:rsidRPr="001A5294">
        <w:t>init</w:t>
      </w:r>
      <w:bookmarkEnd w:id="21"/>
    </w:p>
    <w:p w14:paraId="1E5BFDC2" w14:textId="77777777" w:rsidR="00C76FB9" w:rsidRPr="001A5294" w:rsidRDefault="00C76FB9" w:rsidP="001A5294">
      <w:r w:rsidRPr="001A5294">
        <w:t xml:space="preserve">deno-init </w:t>
      </w:r>
    </w:p>
    <w:p w14:paraId="4A22C3C8" w14:textId="77777777" w:rsidR="00C76FB9" w:rsidRPr="001A5294" w:rsidRDefault="00C76FB9" w:rsidP="001A5294">
      <w:r w:rsidRPr="001A5294">
        <w:t>Initialize a new project</w:t>
      </w:r>
    </w:p>
    <w:p w14:paraId="32BDB45C" w14:textId="77777777" w:rsidR="00C76FB9" w:rsidRPr="001A5294" w:rsidRDefault="00C76FB9" w:rsidP="001A5294"/>
    <w:p w14:paraId="32BD0C0F" w14:textId="77777777" w:rsidR="00C76FB9" w:rsidRPr="001A5294" w:rsidRDefault="00C76FB9" w:rsidP="001A5294">
      <w:r w:rsidRPr="001A5294">
        <w:t>USAGE:</w:t>
      </w:r>
    </w:p>
    <w:p w14:paraId="19845EBD" w14:textId="16C04D58" w:rsidR="00C76FB9" w:rsidRPr="001A5294" w:rsidRDefault="00C76FB9" w:rsidP="001A5294">
      <w:r w:rsidRPr="001A5294">
        <w:t xml:space="preserve">  </w:t>
      </w:r>
      <w:r w:rsidRPr="001A5294">
        <w:t>deno init [OPTIONS] [dir]</w:t>
      </w:r>
    </w:p>
    <w:p w14:paraId="0633307C" w14:textId="77777777" w:rsidR="00C76FB9" w:rsidRPr="001A5294" w:rsidRDefault="00C76FB9" w:rsidP="001A5294"/>
    <w:p w14:paraId="74D7C4E2" w14:textId="77777777" w:rsidR="00C76FB9" w:rsidRPr="001A5294" w:rsidRDefault="00C76FB9" w:rsidP="001A5294">
      <w:r w:rsidRPr="001A5294">
        <w:t>ARGS:</w:t>
      </w:r>
    </w:p>
    <w:p w14:paraId="14A90904" w14:textId="76E3F158" w:rsidR="00C76FB9" w:rsidRPr="001A5294" w:rsidRDefault="00C76FB9" w:rsidP="001A5294">
      <w:r w:rsidRPr="001A5294">
        <w:t xml:space="preserve">  </w:t>
      </w:r>
      <w:r w:rsidRPr="001A5294">
        <w:t>&lt;dir&gt;</w:t>
      </w:r>
      <w:r w:rsidRPr="001A5294">
        <w:t xml:space="preserve">  </w:t>
      </w:r>
    </w:p>
    <w:p w14:paraId="33CB9C1F" w14:textId="77777777" w:rsidR="00C76FB9" w:rsidRPr="001A5294" w:rsidRDefault="00C76FB9" w:rsidP="001A5294"/>
    <w:p w14:paraId="2531178C" w14:textId="77777777" w:rsidR="00C76FB9" w:rsidRPr="001A5294" w:rsidRDefault="00C76FB9" w:rsidP="001A5294">
      <w:r w:rsidRPr="001A5294">
        <w:t>OPTIONS:</w:t>
      </w:r>
    </w:p>
    <w:p w14:paraId="676117DE" w14:textId="626426DB" w:rsidR="00C76FB9" w:rsidRPr="001A5294" w:rsidRDefault="00C76FB9" w:rsidP="001A5294">
      <w:r w:rsidRPr="001A5294">
        <w:t xml:space="preserve">  </w:t>
      </w:r>
      <w:r w:rsidRPr="001A5294">
        <w:t>-h, --help</w:t>
      </w:r>
      <w:r w:rsidRPr="001A5294">
        <w:t xml:space="preserve">    </w:t>
      </w:r>
      <w:r w:rsidRPr="001A5294">
        <w:t>Print help information</w:t>
      </w:r>
    </w:p>
    <w:p w14:paraId="12DDA0D4" w14:textId="28255528" w:rsidR="00C76FB9" w:rsidRPr="001A5294" w:rsidRDefault="00C76FB9" w:rsidP="001A5294">
      <w:r w:rsidRPr="001A5294">
        <w:t xml:space="preserve">  </w:t>
      </w:r>
      <w:r w:rsidRPr="001A5294">
        <w:t>-q, --quiet</w:t>
      </w:r>
      <w:r w:rsidRPr="001A5294">
        <w:t xml:space="preserve">  </w:t>
      </w:r>
      <w:r w:rsidRPr="001A5294">
        <w:t xml:space="preserve">   Suppress diagnostic output</w:t>
      </w:r>
    </w:p>
    <w:p w14:paraId="40818AA3" w14:textId="77777777" w:rsidR="00EA5BAF" w:rsidRDefault="00C76FB9" w:rsidP="001A5294">
      <w:r w:rsidRPr="001A5294">
        <w:t xml:space="preserve">    </w:t>
      </w:r>
      <w:r w:rsidRPr="001A5294">
        <w:t>--unstable</w:t>
      </w:r>
      <w:r w:rsidRPr="001A5294">
        <w:t xml:space="preserve">  </w:t>
      </w:r>
      <w:r w:rsidRPr="001A5294">
        <w:t>Enable unstable features and APIs</w:t>
      </w:r>
    </w:p>
    <w:p w14:paraId="60FF7578" w14:textId="062E7D17" w:rsidR="00C76FB9" w:rsidRPr="001A5294" w:rsidRDefault="00C76FB9" w:rsidP="00EA5BAF">
      <w:pPr>
        <w:pStyle w:val="Heading2"/>
        <w:pageBreakBefore/>
        <w:contextualSpacing/>
      </w:pPr>
      <w:bookmarkStart w:id="22" w:name="_Toc115188307"/>
      <w:r w:rsidRPr="001A5294">
        <w:lastRenderedPageBreak/>
        <w:t>install</w:t>
      </w:r>
      <w:bookmarkEnd w:id="22"/>
    </w:p>
    <w:p w14:paraId="434A6F9C" w14:textId="77777777" w:rsidR="00C76FB9" w:rsidRPr="001A5294" w:rsidRDefault="00C76FB9" w:rsidP="001A5294">
      <w:r w:rsidRPr="001A5294">
        <w:t xml:space="preserve">deno-install </w:t>
      </w:r>
    </w:p>
    <w:p w14:paraId="19A8868C" w14:textId="77777777" w:rsidR="00C76FB9" w:rsidRPr="001A5294" w:rsidRDefault="00C76FB9" w:rsidP="001A5294">
      <w:r w:rsidRPr="001A5294">
        <w:t>Installs a script as an executable in the installation root's bin directory.</w:t>
      </w:r>
    </w:p>
    <w:p w14:paraId="713E5849" w14:textId="77777777" w:rsidR="00C76FB9" w:rsidRPr="001A5294" w:rsidRDefault="00C76FB9" w:rsidP="001A5294"/>
    <w:p w14:paraId="7FCDE7E5" w14:textId="77777777" w:rsidR="00C76FB9" w:rsidRPr="001A5294" w:rsidRDefault="00C76FB9" w:rsidP="001A5294">
      <w:r w:rsidRPr="001A5294">
        <w:t xml:space="preserve">  deno install --allow-net --allow-read</w:t>
      </w:r>
    </w:p>
    <w:p w14:paraId="1946344E" w14:textId="77777777" w:rsidR="00C76FB9" w:rsidRPr="001A5294" w:rsidRDefault="00C76FB9" w:rsidP="001A5294">
      <w:r w:rsidRPr="001A5294">
        <w:t>https://deno.land/std/http/file_server.ts</w:t>
      </w:r>
    </w:p>
    <w:p w14:paraId="35514E68" w14:textId="77777777" w:rsidR="00C76FB9" w:rsidRPr="001A5294" w:rsidRDefault="00C76FB9" w:rsidP="001A5294">
      <w:r w:rsidRPr="001A5294">
        <w:t xml:space="preserve">  deno install https://deno.land/std/examples/colors.ts</w:t>
      </w:r>
    </w:p>
    <w:p w14:paraId="0B39BCDB" w14:textId="77777777" w:rsidR="00C76FB9" w:rsidRPr="001A5294" w:rsidRDefault="00C76FB9" w:rsidP="001A5294"/>
    <w:p w14:paraId="410EE591" w14:textId="77777777" w:rsidR="00C76FB9" w:rsidRPr="001A5294" w:rsidRDefault="00C76FB9" w:rsidP="001A5294">
      <w:r w:rsidRPr="001A5294">
        <w:t>To change the executable name, use -n/--name:</w:t>
      </w:r>
    </w:p>
    <w:p w14:paraId="7389B481" w14:textId="77777777" w:rsidR="00C76FB9" w:rsidRPr="001A5294" w:rsidRDefault="00C76FB9" w:rsidP="001A5294"/>
    <w:p w14:paraId="04DEA7FC" w14:textId="77777777" w:rsidR="00C76FB9" w:rsidRPr="001A5294" w:rsidRDefault="00C76FB9" w:rsidP="001A5294">
      <w:r w:rsidRPr="001A5294">
        <w:t xml:space="preserve">  deno install --allow-net --allow-read -n serve</w:t>
      </w:r>
    </w:p>
    <w:p w14:paraId="6CDF3068" w14:textId="77777777" w:rsidR="00C76FB9" w:rsidRPr="001A5294" w:rsidRDefault="00C76FB9" w:rsidP="001A5294">
      <w:r w:rsidRPr="001A5294">
        <w:t>https://deno.land/std/http/file_server.ts</w:t>
      </w:r>
    </w:p>
    <w:p w14:paraId="4950F905" w14:textId="77777777" w:rsidR="00C76FB9" w:rsidRPr="001A5294" w:rsidRDefault="00C76FB9" w:rsidP="001A5294"/>
    <w:p w14:paraId="426E1CBE" w14:textId="77777777" w:rsidR="00C76FB9" w:rsidRPr="001A5294" w:rsidRDefault="00C76FB9" w:rsidP="001A5294">
      <w:r w:rsidRPr="001A5294">
        <w:t>The executable name is inferred by default:</w:t>
      </w:r>
    </w:p>
    <w:p w14:paraId="15517C65" w14:textId="77777777" w:rsidR="00C76FB9" w:rsidRPr="001A5294" w:rsidRDefault="00C76FB9" w:rsidP="001A5294">
      <w:r w:rsidRPr="001A5294">
        <w:t xml:space="preserve">  - Attempt to take the file stem of the URL path. The above example would</w:t>
      </w:r>
    </w:p>
    <w:p w14:paraId="721DDA39" w14:textId="26A4EDA8" w:rsidR="00C76FB9" w:rsidRPr="001A5294" w:rsidRDefault="00C76FB9" w:rsidP="001A5294">
      <w:r w:rsidRPr="001A5294">
        <w:t xml:space="preserve">  </w:t>
      </w:r>
      <w:r w:rsidRPr="001A5294">
        <w:t>become 'file_server'.</w:t>
      </w:r>
    </w:p>
    <w:p w14:paraId="7E49AAFF" w14:textId="77777777" w:rsidR="00C76FB9" w:rsidRPr="001A5294" w:rsidRDefault="00C76FB9" w:rsidP="001A5294">
      <w:r w:rsidRPr="001A5294">
        <w:t xml:space="preserve">  - If the file stem is something generic like 'main', 'mod', 'index' or 'cli',</w:t>
      </w:r>
    </w:p>
    <w:p w14:paraId="6B320739" w14:textId="088D9461" w:rsidR="00C76FB9" w:rsidRPr="001A5294" w:rsidRDefault="00C76FB9" w:rsidP="001A5294">
      <w:r w:rsidRPr="001A5294">
        <w:t xml:space="preserve">  </w:t>
      </w:r>
      <w:r w:rsidRPr="001A5294">
        <w:t>and the path has no parent, take the file name of the parent path. Otherwise</w:t>
      </w:r>
    </w:p>
    <w:p w14:paraId="794C0905" w14:textId="2964F284" w:rsidR="00C76FB9" w:rsidRPr="001A5294" w:rsidRDefault="00C76FB9" w:rsidP="001A5294">
      <w:r w:rsidRPr="001A5294">
        <w:t xml:space="preserve">  </w:t>
      </w:r>
      <w:r w:rsidRPr="001A5294">
        <w:t>settle with the generic name.</w:t>
      </w:r>
    </w:p>
    <w:p w14:paraId="7502F3A2" w14:textId="77777777" w:rsidR="00C76FB9" w:rsidRPr="001A5294" w:rsidRDefault="00C76FB9" w:rsidP="001A5294">
      <w:r w:rsidRPr="001A5294">
        <w:t xml:space="preserve">  - If the resulting name has an '@...' suffix, strip it.</w:t>
      </w:r>
    </w:p>
    <w:p w14:paraId="0D498092" w14:textId="77777777" w:rsidR="00C76FB9" w:rsidRPr="001A5294" w:rsidRDefault="00C76FB9" w:rsidP="001A5294"/>
    <w:p w14:paraId="57D6181C" w14:textId="77777777" w:rsidR="00C76FB9" w:rsidRPr="001A5294" w:rsidRDefault="00C76FB9" w:rsidP="001A5294">
      <w:r w:rsidRPr="001A5294">
        <w:t>To change the installation root, use --root:</w:t>
      </w:r>
    </w:p>
    <w:p w14:paraId="4B67D76B" w14:textId="77777777" w:rsidR="00C76FB9" w:rsidRPr="001A5294" w:rsidRDefault="00C76FB9" w:rsidP="001A5294"/>
    <w:p w14:paraId="69BFF744" w14:textId="77777777" w:rsidR="00C76FB9" w:rsidRPr="001A5294" w:rsidRDefault="00C76FB9" w:rsidP="001A5294">
      <w:r w:rsidRPr="001A5294">
        <w:t xml:space="preserve">  deno install --allow-net --allow-read --root /usr/local</w:t>
      </w:r>
    </w:p>
    <w:p w14:paraId="047DCBEA" w14:textId="77777777" w:rsidR="00C76FB9" w:rsidRPr="001A5294" w:rsidRDefault="00C76FB9" w:rsidP="001A5294">
      <w:r w:rsidRPr="001A5294">
        <w:t>https://deno.land/std/http/file_server.ts</w:t>
      </w:r>
    </w:p>
    <w:p w14:paraId="69048C2C" w14:textId="77777777" w:rsidR="00C76FB9" w:rsidRPr="001A5294" w:rsidRDefault="00C76FB9" w:rsidP="001A5294"/>
    <w:p w14:paraId="6E826EB7" w14:textId="77777777" w:rsidR="00C76FB9" w:rsidRPr="001A5294" w:rsidRDefault="00C76FB9" w:rsidP="001A5294">
      <w:r w:rsidRPr="001A5294">
        <w:t>The installation root is determined, in order of precedence:</w:t>
      </w:r>
    </w:p>
    <w:p w14:paraId="1CDE508D" w14:textId="77777777" w:rsidR="00C76FB9" w:rsidRPr="001A5294" w:rsidRDefault="00C76FB9" w:rsidP="001A5294">
      <w:r w:rsidRPr="001A5294">
        <w:t xml:space="preserve">  - --root option</w:t>
      </w:r>
    </w:p>
    <w:p w14:paraId="17C5049F" w14:textId="77777777" w:rsidR="00C76FB9" w:rsidRPr="001A5294" w:rsidRDefault="00C76FB9" w:rsidP="001A5294">
      <w:r w:rsidRPr="001A5294">
        <w:t xml:space="preserve">  - DENO_INSTALL_ROOT environment variable</w:t>
      </w:r>
    </w:p>
    <w:p w14:paraId="7C4F019A" w14:textId="77777777" w:rsidR="00C76FB9" w:rsidRPr="001A5294" w:rsidRDefault="00C76FB9" w:rsidP="001A5294">
      <w:r w:rsidRPr="001A5294">
        <w:t xml:space="preserve">  - $HOME/.deno</w:t>
      </w:r>
    </w:p>
    <w:p w14:paraId="7DFD79D6" w14:textId="77777777" w:rsidR="00C76FB9" w:rsidRPr="001A5294" w:rsidRDefault="00C76FB9" w:rsidP="001A5294"/>
    <w:p w14:paraId="0038018E" w14:textId="77777777" w:rsidR="00C76FB9" w:rsidRPr="001A5294" w:rsidRDefault="00C76FB9" w:rsidP="001A5294">
      <w:r w:rsidRPr="001A5294">
        <w:t>These must be added to the path manually if required.</w:t>
      </w:r>
    </w:p>
    <w:p w14:paraId="7FA04CF8" w14:textId="77777777" w:rsidR="00C76FB9" w:rsidRPr="001A5294" w:rsidRDefault="00C76FB9" w:rsidP="001A5294"/>
    <w:p w14:paraId="43B5C2A0" w14:textId="77777777" w:rsidR="00C76FB9" w:rsidRPr="001A5294" w:rsidRDefault="00C76FB9" w:rsidP="001A5294">
      <w:r w:rsidRPr="001A5294">
        <w:t>USAGE:</w:t>
      </w:r>
    </w:p>
    <w:p w14:paraId="2EF85801" w14:textId="5EEF696C" w:rsidR="00C76FB9" w:rsidRPr="001A5294" w:rsidRDefault="00C76FB9" w:rsidP="001A5294">
      <w:r w:rsidRPr="001A5294">
        <w:t xml:space="preserve">  </w:t>
      </w:r>
      <w:r w:rsidRPr="001A5294">
        <w:t>deno install [OPTIONS] &lt;cmd&gt;...</w:t>
      </w:r>
    </w:p>
    <w:p w14:paraId="0854FD14" w14:textId="77777777" w:rsidR="00C76FB9" w:rsidRPr="001A5294" w:rsidRDefault="00C76FB9" w:rsidP="001A5294"/>
    <w:p w14:paraId="3F7D8C28" w14:textId="77777777" w:rsidR="00C76FB9" w:rsidRPr="001A5294" w:rsidRDefault="00C76FB9" w:rsidP="001A5294">
      <w:r w:rsidRPr="001A5294">
        <w:t>ARGS:</w:t>
      </w:r>
    </w:p>
    <w:p w14:paraId="4E76B498" w14:textId="67928800" w:rsidR="00C76FB9" w:rsidRPr="001A5294" w:rsidRDefault="00C76FB9" w:rsidP="001A5294">
      <w:r w:rsidRPr="001A5294">
        <w:t xml:space="preserve">  </w:t>
      </w:r>
      <w:r w:rsidRPr="001A5294">
        <w:t>&lt;cmd&gt;...</w:t>
      </w:r>
    </w:p>
    <w:p w14:paraId="3AFB11CC" w14:textId="1002C9C3" w:rsidR="00C76FB9" w:rsidRPr="001A5294" w:rsidRDefault="00C76FB9" w:rsidP="001A5294">
      <w:r w:rsidRPr="001A5294">
        <w:t xml:space="preserve">      </w:t>
      </w:r>
    </w:p>
    <w:p w14:paraId="4CE68C23" w14:textId="77777777" w:rsidR="00C76FB9" w:rsidRPr="001A5294" w:rsidRDefault="00C76FB9" w:rsidP="001A5294"/>
    <w:p w14:paraId="439AEA10" w14:textId="77777777" w:rsidR="00C76FB9" w:rsidRPr="001A5294" w:rsidRDefault="00C76FB9" w:rsidP="001A5294">
      <w:r w:rsidRPr="001A5294">
        <w:t>OPTIONS:</w:t>
      </w:r>
    </w:p>
    <w:p w14:paraId="29124F5D" w14:textId="4C8B6418" w:rsidR="00C76FB9" w:rsidRPr="001A5294" w:rsidRDefault="00C76FB9" w:rsidP="001A5294">
      <w:r w:rsidRPr="001A5294">
        <w:t xml:space="preserve">  </w:t>
      </w:r>
      <w:r w:rsidRPr="001A5294">
        <w:t>-A, --allow-all</w:t>
      </w:r>
    </w:p>
    <w:p w14:paraId="3E7B7DAC" w14:textId="66A3F7F8" w:rsidR="00C76FB9" w:rsidRPr="001A5294" w:rsidRDefault="00C76FB9" w:rsidP="001A5294">
      <w:r w:rsidRPr="001A5294">
        <w:t xml:space="preserve">      </w:t>
      </w:r>
      <w:r w:rsidRPr="001A5294">
        <w:t>Allow all permissions</w:t>
      </w:r>
    </w:p>
    <w:p w14:paraId="229115FD" w14:textId="77777777" w:rsidR="00C76FB9" w:rsidRPr="001A5294" w:rsidRDefault="00C76FB9" w:rsidP="001A5294"/>
    <w:p w14:paraId="330550F8" w14:textId="79ECFC21" w:rsidR="00C76FB9" w:rsidRPr="001A5294" w:rsidRDefault="00C76FB9" w:rsidP="001A5294">
      <w:r w:rsidRPr="001A5294">
        <w:t xml:space="preserve">    </w:t>
      </w:r>
      <w:r w:rsidRPr="001A5294">
        <w:t>--allow-env[=&lt;allow-env&gt;...]</w:t>
      </w:r>
    </w:p>
    <w:p w14:paraId="6E000D90" w14:textId="326E054E" w:rsidR="00C76FB9" w:rsidRPr="001A5294" w:rsidRDefault="00C76FB9" w:rsidP="001A5294">
      <w:r w:rsidRPr="001A5294">
        <w:t xml:space="preserve">      </w:t>
      </w:r>
      <w:r w:rsidRPr="001A5294">
        <w:t>Allow environment access</w:t>
      </w:r>
    </w:p>
    <w:p w14:paraId="1315347E" w14:textId="77777777" w:rsidR="00C76FB9" w:rsidRPr="001A5294" w:rsidRDefault="00C76FB9" w:rsidP="001A5294"/>
    <w:p w14:paraId="2F8B7DE5" w14:textId="7149DA5F" w:rsidR="00C76FB9" w:rsidRPr="001A5294" w:rsidRDefault="00C76FB9" w:rsidP="001A5294">
      <w:r w:rsidRPr="001A5294">
        <w:t xml:space="preserve">    </w:t>
      </w:r>
      <w:r w:rsidRPr="001A5294">
        <w:t>--allow-ffi[=&lt;allow-ffi&gt;...]</w:t>
      </w:r>
    </w:p>
    <w:p w14:paraId="156995E8" w14:textId="26E3EADB" w:rsidR="00C76FB9" w:rsidRPr="001A5294" w:rsidRDefault="00C76FB9" w:rsidP="001A5294">
      <w:r w:rsidRPr="001A5294">
        <w:t xml:space="preserve">      </w:t>
      </w:r>
      <w:r w:rsidRPr="001A5294">
        <w:t>Allow loading dynamic libraries</w:t>
      </w:r>
    </w:p>
    <w:p w14:paraId="0EA8A559" w14:textId="77777777" w:rsidR="00C76FB9" w:rsidRPr="001A5294" w:rsidRDefault="00C76FB9" w:rsidP="001A5294"/>
    <w:p w14:paraId="76DC066B" w14:textId="131CC3FF" w:rsidR="00C76FB9" w:rsidRPr="001A5294" w:rsidRDefault="00C76FB9" w:rsidP="001A5294">
      <w:r w:rsidRPr="001A5294">
        <w:t xml:space="preserve">    </w:t>
      </w:r>
      <w:r w:rsidRPr="001A5294">
        <w:t>--allow-hrtime</w:t>
      </w:r>
    </w:p>
    <w:p w14:paraId="71EF34D3" w14:textId="38EEFCFE" w:rsidR="00C76FB9" w:rsidRPr="001A5294" w:rsidRDefault="00C76FB9" w:rsidP="001A5294">
      <w:r w:rsidRPr="001A5294">
        <w:t xml:space="preserve">      </w:t>
      </w:r>
      <w:r w:rsidRPr="001A5294">
        <w:t>Allow high resolution time measurement</w:t>
      </w:r>
    </w:p>
    <w:p w14:paraId="00CA6988" w14:textId="77777777" w:rsidR="00C76FB9" w:rsidRPr="001A5294" w:rsidRDefault="00C76FB9" w:rsidP="001A5294"/>
    <w:p w14:paraId="703F4904" w14:textId="7AFEEFC4" w:rsidR="00C76FB9" w:rsidRPr="001A5294" w:rsidRDefault="00C76FB9" w:rsidP="001A5294">
      <w:r w:rsidRPr="001A5294">
        <w:t xml:space="preserve">    </w:t>
      </w:r>
      <w:r w:rsidRPr="001A5294">
        <w:t>--allow-net[=&lt;allow-net&gt;...]</w:t>
      </w:r>
    </w:p>
    <w:p w14:paraId="46E10AA7" w14:textId="28FC336E" w:rsidR="00C76FB9" w:rsidRPr="001A5294" w:rsidRDefault="00C76FB9" w:rsidP="001A5294">
      <w:r w:rsidRPr="001A5294">
        <w:t xml:space="preserve">      </w:t>
      </w:r>
      <w:r w:rsidRPr="001A5294">
        <w:t>Allow network access</w:t>
      </w:r>
    </w:p>
    <w:p w14:paraId="426272C6" w14:textId="77777777" w:rsidR="00C76FB9" w:rsidRPr="001A5294" w:rsidRDefault="00C76FB9" w:rsidP="001A5294"/>
    <w:p w14:paraId="55D9E20E" w14:textId="28C1502D" w:rsidR="00C76FB9" w:rsidRPr="001A5294" w:rsidRDefault="00C76FB9" w:rsidP="001A5294">
      <w:r w:rsidRPr="001A5294">
        <w:t xml:space="preserve">    </w:t>
      </w:r>
      <w:r w:rsidRPr="001A5294">
        <w:t>--allow-read[=&lt;allow-read&gt;...]</w:t>
      </w:r>
    </w:p>
    <w:p w14:paraId="22C221E8" w14:textId="5BA2756B" w:rsidR="00C76FB9" w:rsidRPr="001A5294" w:rsidRDefault="00C76FB9" w:rsidP="001A5294">
      <w:r w:rsidRPr="001A5294">
        <w:t xml:space="preserve">      </w:t>
      </w:r>
      <w:r w:rsidRPr="001A5294">
        <w:t>Allow file system read access</w:t>
      </w:r>
    </w:p>
    <w:p w14:paraId="0C9B8D90" w14:textId="77777777" w:rsidR="00C76FB9" w:rsidRPr="001A5294" w:rsidRDefault="00C76FB9" w:rsidP="001A5294"/>
    <w:p w14:paraId="46927D57" w14:textId="36086EAC" w:rsidR="00C76FB9" w:rsidRPr="001A5294" w:rsidRDefault="00C76FB9" w:rsidP="001A5294">
      <w:r w:rsidRPr="001A5294">
        <w:t xml:space="preserve">    </w:t>
      </w:r>
      <w:r w:rsidRPr="001A5294">
        <w:t>--allow-run[=&lt;allow-run&gt;...]</w:t>
      </w:r>
    </w:p>
    <w:p w14:paraId="7CDF5D00" w14:textId="32233B08" w:rsidR="00C76FB9" w:rsidRPr="001A5294" w:rsidRDefault="00C76FB9" w:rsidP="001A5294">
      <w:r w:rsidRPr="001A5294">
        <w:t xml:space="preserve">      </w:t>
      </w:r>
      <w:r w:rsidRPr="001A5294">
        <w:t>Allow running subprocesses</w:t>
      </w:r>
    </w:p>
    <w:p w14:paraId="1FFFC682" w14:textId="77777777" w:rsidR="00C76FB9" w:rsidRPr="001A5294" w:rsidRDefault="00C76FB9" w:rsidP="001A5294"/>
    <w:p w14:paraId="326F264B" w14:textId="697C3905" w:rsidR="00C76FB9" w:rsidRPr="001A5294" w:rsidRDefault="00C76FB9" w:rsidP="001A5294">
      <w:r w:rsidRPr="001A5294">
        <w:t xml:space="preserve">    </w:t>
      </w:r>
      <w:r w:rsidRPr="001A5294">
        <w:t>--allow-write[=&lt;allow-write&gt;...]</w:t>
      </w:r>
    </w:p>
    <w:p w14:paraId="6D1CE682" w14:textId="217A3177" w:rsidR="00C76FB9" w:rsidRPr="001A5294" w:rsidRDefault="00C76FB9" w:rsidP="001A5294">
      <w:r w:rsidRPr="001A5294">
        <w:t xml:space="preserve">      </w:t>
      </w:r>
      <w:r w:rsidRPr="001A5294">
        <w:t>Allow file system write access</w:t>
      </w:r>
    </w:p>
    <w:p w14:paraId="08C3EC36" w14:textId="77777777" w:rsidR="00C76FB9" w:rsidRPr="001A5294" w:rsidRDefault="00C76FB9" w:rsidP="001A5294"/>
    <w:p w14:paraId="5F498525" w14:textId="0D198095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2285B8C1" w14:textId="7DC547A3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7F0D958F" w14:textId="4B00A3A5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472F79CC" w14:textId="47A69A5D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036061DA" w14:textId="4ECC59B7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23969A66" w14:textId="678C00ED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63AE095A" w14:textId="7822C886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26A9BAC8" w14:textId="77777777" w:rsidR="00C76FB9" w:rsidRPr="001A5294" w:rsidRDefault="00C76FB9" w:rsidP="001A5294"/>
    <w:p w14:paraId="586F5283" w14:textId="3A7D21D0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41BD4CD9" w14:textId="181C122B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1639F1D5" w14:textId="77777777" w:rsidR="00C76FB9" w:rsidRPr="001A5294" w:rsidRDefault="00C76FB9" w:rsidP="001A5294"/>
    <w:p w14:paraId="47FF396B" w14:textId="74F528AC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254A8AD3" w14:textId="4AAEAA79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37BC8909" w14:textId="77777777" w:rsidR="00C76FB9" w:rsidRPr="001A5294" w:rsidRDefault="00C76FB9" w:rsidP="001A5294"/>
    <w:p w14:paraId="56E1E394" w14:textId="2434E8EB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32E47F48" w14:textId="14B8972B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02F3B0D2" w14:textId="2E1D5370" w:rsidR="00C76FB9" w:rsidRPr="001A5294" w:rsidRDefault="00C76FB9" w:rsidP="001A5294">
      <w:r w:rsidRPr="001A5294">
        <w:t xml:space="preserve">      </w:t>
      </w:r>
    </w:p>
    <w:p w14:paraId="59D31C96" w14:textId="4F2CA7E7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12FC9E75" w14:textId="168EBEB1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0057B192" w14:textId="7544CCEC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3F43D0F5" w14:textId="7B7A7A1F" w:rsidR="00C76FB9" w:rsidRPr="001A5294" w:rsidRDefault="00C76FB9" w:rsidP="001A5294">
      <w:r w:rsidRPr="001A5294">
        <w:t xml:space="preserve">      </w:t>
      </w:r>
    </w:p>
    <w:p w14:paraId="27B41336" w14:textId="574A7A3F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4251B610" w14:textId="20ECBF89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53C26D89" w14:textId="6DA92D04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64F105EC" w14:textId="77777777" w:rsidR="00C76FB9" w:rsidRPr="001A5294" w:rsidRDefault="00C76FB9" w:rsidP="001A5294"/>
    <w:p w14:paraId="0D7D10D2" w14:textId="07586317" w:rsidR="00C76FB9" w:rsidRPr="001A5294" w:rsidRDefault="00C76FB9" w:rsidP="001A5294">
      <w:r w:rsidRPr="001A5294">
        <w:t xml:space="preserve">  </w:t>
      </w:r>
      <w:r w:rsidRPr="001A5294">
        <w:t>-f, --force</w:t>
      </w:r>
    </w:p>
    <w:p w14:paraId="11FAF2DA" w14:textId="3C9F45D5" w:rsidR="00C76FB9" w:rsidRPr="001A5294" w:rsidRDefault="00C76FB9" w:rsidP="001A5294">
      <w:r w:rsidRPr="001A5294">
        <w:t xml:space="preserve">      </w:t>
      </w:r>
      <w:r w:rsidRPr="001A5294">
        <w:t>Forcefully overwrite existing installation</w:t>
      </w:r>
    </w:p>
    <w:p w14:paraId="63434F43" w14:textId="77777777" w:rsidR="00C76FB9" w:rsidRPr="001A5294" w:rsidRDefault="00C76FB9" w:rsidP="001A5294"/>
    <w:p w14:paraId="2844B4C7" w14:textId="467A27D0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6ED7FE4C" w14:textId="63F722D6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6F4398CD" w14:textId="77777777" w:rsidR="00C76FB9" w:rsidRPr="001A5294" w:rsidRDefault="00C76FB9" w:rsidP="001A5294"/>
    <w:p w14:paraId="0F49DF98" w14:textId="2074A9CD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20138C15" w14:textId="200ADC96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28F1CE82" w14:textId="74E42498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5F8C12A3" w14:textId="55C89C31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1BB3E703" w14:textId="50832930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5FB211DD" w14:textId="40090DEF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4D6438D4" w14:textId="77777777" w:rsidR="00C76FB9" w:rsidRPr="001A5294" w:rsidRDefault="00C76FB9" w:rsidP="001A5294"/>
    <w:p w14:paraId="18E50C49" w14:textId="2707BF87" w:rsidR="00C76FB9" w:rsidRPr="001A5294" w:rsidRDefault="00C76FB9" w:rsidP="001A5294">
      <w:r w:rsidRPr="001A5294">
        <w:t xml:space="preserve">    </w:t>
      </w:r>
      <w:r w:rsidRPr="001A5294">
        <w:t>--inspect[=&lt;HOST:PORT&gt;...]</w:t>
      </w:r>
    </w:p>
    <w:p w14:paraId="26151C3F" w14:textId="2D688922" w:rsidR="00C76FB9" w:rsidRPr="001A5294" w:rsidRDefault="00C76FB9" w:rsidP="001A5294">
      <w:r w:rsidRPr="001A5294">
        <w:lastRenderedPageBreak/>
        <w:t xml:space="preserve">      </w:t>
      </w:r>
      <w:r w:rsidRPr="001A5294">
        <w:t>Activate inspector on host:port (default: 127.0.0.1:9229)</w:t>
      </w:r>
    </w:p>
    <w:p w14:paraId="12E95A8E" w14:textId="77777777" w:rsidR="00C76FB9" w:rsidRPr="001A5294" w:rsidRDefault="00C76FB9" w:rsidP="001A5294"/>
    <w:p w14:paraId="1D43BFDF" w14:textId="13EF4826" w:rsidR="00C76FB9" w:rsidRPr="001A5294" w:rsidRDefault="00C76FB9" w:rsidP="001A5294">
      <w:r w:rsidRPr="001A5294">
        <w:t xml:space="preserve">    </w:t>
      </w:r>
      <w:r w:rsidRPr="001A5294">
        <w:t>--inspect-brk[=&lt;HOST:PORT&gt;...]</w:t>
      </w:r>
    </w:p>
    <w:p w14:paraId="4B249006" w14:textId="10342B79" w:rsidR="00C76FB9" w:rsidRPr="001A5294" w:rsidRDefault="00C76FB9" w:rsidP="001A5294">
      <w:r w:rsidRPr="001A5294">
        <w:t xml:space="preserve">      </w:t>
      </w:r>
      <w:r w:rsidRPr="001A5294">
        <w:t>Activate inspector on host:port and break at start of user script</w:t>
      </w:r>
    </w:p>
    <w:p w14:paraId="54B610FE" w14:textId="77777777" w:rsidR="00C76FB9" w:rsidRPr="001A5294" w:rsidRDefault="00C76FB9" w:rsidP="001A5294"/>
    <w:p w14:paraId="67B6BFCE" w14:textId="6CB24528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68E93260" w14:textId="744C61CB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553E8655" w14:textId="77777777" w:rsidR="00C76FB9" w:rsidRPr="001A5294" w:rsidRDefault="00C76FB9" w:rsidP="001A5294"/>
    <w:p w14:paraId="5AB45593" w14:textId="32D02B4D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5343DB6B" w14:textId="086E45D9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6D456ABD" w14:textId="77777777" w:rsidR="00C76FB9" w:rsidRPr="001A5294" w:rsidRDefault="00C76FB9" w:rsidP="001A5294"/>
    <w:p w14:paraId="1B1CD0D2" w14:textId="266CE54E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3B83BB04" w14:textId="68C7FAB5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47AA612B" w14:textId="77777777" w:rsidR="00C76FB9" w:rsidRPr="001A5294" w:rsidRDefault="00C76FB9" w:rsidP="001A5294"/>
    <w:p w14:paraId="6E5E8ADB" w14:textId="598FD139" w:rsidR="00C76FB9" w:rsidRPr="001A5294" w:rsidRDefault="00C76FB9" w:rsidP="001A5294">
      <w:r w:rsidRPr="001A5294">
        <w:t xml:space="preserve">  </w:t>
      </w:r>
      <w:r w:rsidRPr="001A5294">
        <w:t>-n, --name &lt;name&gt;</w:t>
      </w:r>
    </w:p>
    <w:p w14:paraId="3C01E467" w14:textId="478D1116" w:rsidR="00C76FB9" w:rsidRPr="001A5294" w:rsidRDefault="00C76FB9" w:rsidP="001A5294">
      <w:r w:rsidRPr="001A5294">
        <w:t xml:space="preserve">      </w:t>
      </w:r>
      <w:r w:rsidRPr="001A5294">
        <w:t>Executable file name</w:t>
      </w:r>
    </w:p>
    <w:p w14:paraId="2FA40C2D" w14:textId="77777777" w:rsidR="00C76FB9" w:rsidRPr="001A5294" w:rsidRDefault="00C76FB9" w:rsidP="001A5294"/>
    <w:p w14:paraId="4373DC23" w14:textId="42306F1B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4ED0F09F" w14:textId="4BA90CB4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40ABEFA9" w14:textId="6EB33CC1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1F15EF74" w14:textId="77777777" w:rsidR="00C76FB9" w:rsidRPr="001A5294" w:rsidRDefault="00C76FB9" w:rsidP="001A5294"/>
    <w:p w14:paraId="278FEC71" w14:textId="12F3AFC2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576E6079" w14:textId="14D48A86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4077EF5A" w14:textId="77777777" w:rsidR="00C76FB9" w:rsidRPr="001A5294" w:rsidRDefault="00C76FB9" w:rsidP="001A5294"/>
    <w:p w14:paraId="54263107" w14:textId="1807D5B9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5833B182" w14:textId="6A6B5E82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522DAB81" w14:textId="77777777" w:rsidR="00C76FB9" w:rsidRPr="001A5294" w:rsidRDefault="00C76FB9" w:rsidP="001A5294"/>
    <w:p w14:paraId="3D19678E" w14:textId="44E89FB5" w:rsidR="00C76FB9" w:rsidRPr="001A5294" w:rsidRDefault="00C76FB9" w:rsidP="001A5294">
      <w:r w:rsidRPr="001A5294">
        <w:t xml:space="preserve">    </w:t>
      </w:r>
      <w:r w:rsidRPr="001A5294">
        <w:t>--no-prompt</w:t>
      </w:r>
    </w:p>
    <w:p w14:paraId="12A67773" w14:textId="5AE07C41" w:rsidR="00C76FB9" w:rsidRPr="001A5294" w:rsidRDefault="00C76FB9" w:rsidP="001A5294">
      <w:r w:rsidRPr="001A5294">
        <w:t xml:space="preserve">      </w:t>
      </w:r>
      <w:r w:rsidRPr="001A5294">
        <w:t>Always throw if required permission wasn't passed</w:t>
      </w:r>
    </w:p>
    <w:p w14:paraId="1741277C" w14:textId="77777777" w:rsidR="00C76FB9" w:rsidRPr="001A5294" w:rsidRDefault="00C76FB9" w:rsidP="001A5294"/>
    <w:p w14:paraId="39947612" w14:textId="2150B938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0F8268F5" w14:textId="21D916C1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19013F5F" w14:textId="77777777" w:rsidR="00C76FB9" w:rsidRPr="001A5294" w:rsidRDefault="00C76FB9" w:rsidP="001A5294"/>
    <w:p w14:paraId="5FE8D41C" w14:textId="2CAD957D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021E23A5" w14:textId="1AA3661F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594A32E1" w14:textId="77777777" w:rsidR="00C76FB9" w:rsidRPr="001A5294" w:rsidRDefault="00C76FB9" w:rsidP="001A5294"/>
    <w:p w14:paraId="0E8EB597" w14:textId="2BD13ECE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13D90FCA" w14:textId="6B50ED4C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093F7920" w14:textId="77777777" w:rsidR="00C76FB9" w:rsidRPr="001A5294" w:rsidRDefault="00C76FB9" w:rsidP="001A5294"/>
    <w:p w14:paraId="631671B4" w14:textId="62A252E5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6F14DF41" w14:textId="541C4676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0EC5AACA" w14:textId="217B97DA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5035C9B2" w14:textId="272C57B8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3A8781FD" w14:textId="4919C67F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7B9295F5" w14:textId="4C7F241F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418FCA0C" w14:textId="6CCDA78D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4446F385" w14:textId="418AE1D4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70F901E4" w14:textId="4E9C6193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1BCA7A19" w14:textId="0D45539A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41BAC4B5" w14:textId="11A4F3D5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3519335D" w14:textId="2375A96A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22D447EF" w14:textId="77777777" w:rsidR="00C76FB9" w:rsidRPr="001A5294" w:rsidRDefault="00C76FB9" w:rsidP="001A5294"/>
    <w:p w14:paraId="44D86ACC" w14:textId="2B150327" w:rsidR="00C76FB9" w:rsidRPr="001A5294" w:rsidRDefault="00C76FB9" w:rsidP="001A5294">
      <w:r w:rsidRPr="001A5294">
        <w:lastRenderedPageBreak/>
        <w:t xml:space="preserve">    </w:t>
      </w:r>
      <w:r w:rsidRPr="001A5294">
        <w:t>--root &lt;root&gt;</w:t>
      </w:r>
    </w:p>
    <w:p w14:paraId="3D85FF2F" w14:textId="3D23AFFA" w:rsidR="00C76FB9" w:rsidRPr="001A5294" w:rsidRDefault="00C76FB9" w:rsidP="001A5294">
      <w:r w:rsidRPr="001A5294">
        <w:t xml:space="preserve">      </w:t>
      </w:r>
      <w:r w:rsidRPr="001A5294">
        <w:t>Installation root</w:t>
      </w:r>
    </w:p>
    <w:p w14:paraId="589B7734" w14:textId="77777777" w:rsidR="00C76FB9" w:rsidRPr="001A5294" w:rsidRDefault="00C76FB9" w:rsidP="001A5294"/>
    <w:p w14:paraId="5F38EA85" w14:textId="5CDE7FA7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2589C7FC" w14:textId="11614693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31C9D5F4" w14:textId="77777777" w:rsidR="00C76FB9" w:rsidRPr="001A5294" w:rsidRDefault="00C76FB9" w:rsidP="001A5294"/>
    <w:p w14:paraId="2721CF74" w14:textId="45A5D8F9" w:rsidR="00C76FB9" w:rsidRPr="001A5294" w:rsidRDefault="00C76FB9" w:rsidP="001A5294">
      <w:r w:rsidRPr="001A5294">
        <w:t xml:space="preserve">    </w:t>
      </w:r>
      <w:r w:rsidRPr="001A5294">
        <w:t>--unsafely-ignore-certificate-errors[=&lt;HOSTNAMES&gt;...]</w:t>
      </w:r>
    </w:p>
    <w:p w14:paraId="57205880" w14:textId="39123401" w:rsidR="00C76FB9" w:rsidRPr="001A5294" w:rsidRDefault="00C76FB9" w:rsidP="001A5294">
      <w:r w:rsidRPr="001A5294">
        <w:t xml:space="preserve">      </w:t>
      </w:r>
      <w:r w:rsidRPr="001A5294">
        <w:t>DANGER: Disables verification of TLS certificates</w:t>
      </w:r>
    </w:p>
    <w:p w14:paraId="0EF00BA8" w14:textId="77777777" w:rsidR="00C76FB9" w:rsidRPr="001A5294" w:rsidRDefault="00C76FB9" w:rsidP="001A5294"/>
    <w:p w14:paraId="29FBE7C0" w14:textId="5B35E3FF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FF681AC" w14:textId="2F2DBBF9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6ED983EA" w14:textId="77777777" w:rsidR="00C76FB9" w:rsidRPr="001A5294" w:rsidRDefault="00C76FB9" w:rsidP="001A5294"/>
    <w:p w14:paraId="29A69F72" w14:textId="543B92CD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40A60266" w14:textId="77777777" w:rsidR="00EA5BAF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5FED4EC2" w14:textId="0D98F970" w:rsidR="00C76FB9" w:rsidRPr="001A5294" w:rsidRDefault="00C76FB9" w:rsidP="00EA5BAF">
      <w:pPr>
        <w:pStyle w:val="Heading2"/>
        <w:pageBreakBefore/>
        <w:contextualSpacing/>
      </w:pPr>
      <w:bookmarkStart w:id="23" w:name="_Toc115188308"/>
      <w:r w:rsidRPr="001A5294">
        <w:lastRenderedPageBreak/>
        <w:t>lint</w:t>
      </w:r>
      <w:bookmarkEnd w:id="23"/>
    </w:p>
    <w:p w14:paraId="2DF34577" w14:textId="77777777" w:rsidR="00C76FB9" w:rsidRPr="001A5294" w:rsidRDefault="00C76FB9" w:rsidP="001A5294">
      <w:r w:rsidRPr="001A5294">
        <w:t xml:space="preserve">deno-lint </w:t>
      </w:r>
    </w:p>
    <w:p w14:paraId="68BCA9AA" w14:textId="77777777" w:rsidR="00C76FB9" w:rsidRPr="001A5294" w:rsidRDefault="00C76FB9" w:rsidP="001A5294">
      <w:r w:rsidRPr="001A5294">
        <w:t>Lint JavaScript/TypeScript source code.</w:t>
      </w:r>
    </w:p>
    <w:p w14:paraId="28C5CAE2" w14:textId="77777777" w:rsidR="00C76FB9" w:rsidRPr="001A5294" w:rsidRDefault="00C76FB9" w:rsidP="001A5294"/>
    <w:p w14:paraId="4704F7B3" w14:textId="77777777" w:rsidR="00C76FB9" w:rsidRPr="001A5294" w:rsidRDefault="00C76FB9" w:rsidP="001A5294">
      <w:r w:rsidRPr="001A5294">
        <w:t xml:space="preserve">  deno lint</w:t>
      </w:r>
    </w:p>
    <w:p w14:paraId="249F5F54" w14:textId="77777777" w:rsidR="00C76FB9" w:rsidRPr="001A5294" w:rsidRDefault="00C76FB9" w:rsidP="001A5294">
      <w:r w:rsidRPr="001A5294">
        <w:t xml:space="preserve">  deno lint myfile1.ts myfile2.js</w:t>
      </w:r>
    </w:p>
    <w:p w14:paraId="1118D011" w14:textId="77777777" w:rsidR="00C76FB9" w:rsidRPr="001A5294" w:rsidRDefault="00C76FB9" w:rsidP="001A5294"/>
    <w:p w14:paraId="7FF2D8A4" w14:textId="77777777" w:rsidR="00C76FB9" w:rsidRPr="001A5294" w:rsidRDefault="00C76FB9" w:rsidP="001A5294">
      <w:r w:rsidRPr="001A5294">
        <w:t>Print result as JSON:</w:t>
      </w:r>
    </w:p>
    <w:p w14:paraId="226DFBD3" w14:textId="77777777" w:rsidR="00C76FB9" w:rsidRPr="001A5294" w:rsidRDefault="00C76FB9" w:rsidP="001A5294"/>
    <w:p w14:paraId="70628506" w14:textId="77777777" w:rsidR="00C76FB9" w:rsidRPr="001A5294" w:rsidRDefault="00C76FB9" w:rsidP="001A5294">
      <w:r w:rsidRPr="001A5294">
        <w:t xml:space="preserve">  deno lint --json</w:t>
      </w:r>
    </w:p>
    <w:p w14:paraId="0E9619F0" w14:textId="77777777" w:rsidR="00C76FB9" w:rsidRPr="001A5294" w:rsidRDefault="00C76FB9" w:rsidP="001A5294"/>
    <w:p w14:paraId="2F6DCF40" w14:textId="77777777" w:rsidR="00C76FB9" w:rsidRPr="001A5294" w:rsidRDefault="00C76FB9" w:rsidP="001A5294">
      <w:r w:rsidRPr="001A5294">
        <w:t>Read from stdin:</w:t>
      </w:r>
    </w:p>
    <w:p w14:paraId="22B49388" w14:textId="77777777" w:rsidR="00C76FB9" w:rsidRPr="001A5294" w:rsidRDefault="00C76FB9" w:rsidP="001A5294"/>
    <w:p w14:paraId="048C949D" w14:textId="77777777" w:rsidR="00C76FB9" w:rsidRPr="001A5294" w:rsidRDefault="00C76FB9" w:rsidP="001A5294">
      <w:r w:rsidRPr="001A5294">
        <w:t xml:space="preserve">  cat file.ts | deno lint -</w:t>
      </w:r>
    </w:p>
    <w:p w14:paraId="202DF419" w14:textId="77777777" w:rsidR="00C76FB9" w:rsidRPr="001A5294" w:rsidRDefault="00C76FB9" w:rsidP="001A5294">
      <w:r w:rsidRPr="001A5294">
        <w:t xml:space="preserve">  cat file.ts | deno lint --json -</w:t>
      </w:r>
    </w:p>
    <w:p w14:paraId="1DFA2B3E" w14:textId="77777777" w:rsidR="00C76FB9" w:rsidRPr="001A5294" w:rsidRDefault="00C76FB9" w:rsidP="001A5294"/>
    <w:p w14:paraId="215999EE" w14:textId="77777777" w:rsidR="00C76FB9" w:rsidRPr="001A5294" w:rsidRDefault="00C76FB9" w:rsidP="001A5294">
      <w:r w:rsidRPr="001A5294">
        <w:t>List available rules:</w:t>
      </w:r>
    </w:p>
    <w:p w14:paraId="0572FFFA" w14:textId="77777777" w:rsidR="00C76FB9" w:rsidRPr="001A5294" w:rsidRDefault="00C76FB9" w:rsidP="001A5294"/>
    <w:p w14:paraId="27D2DC5C" w14:textId="77777777" w:rsidR="00C76FB9" w:rsidRPr="001A5294" w:rsidRDefault="00C76FB9" w:rsidP="001A5294">
      <w:r w:rsidRPr="001A5294">
        <w:t xml:space="preserve">  deno lint --rules</w:t>
      </w:r>
    </w:p>
    <w:p w14:paraId="5F5C7449" w14:textId="77777777" w:rsidR="00C76FB9" w:rsidRPr="001A5294" w:rsidRDefault="00C76FB9" w:rsidP="001A5294"/>
    <w:p w14:paraId="78E5FD91" w14:textId="77777777" w:rsidR="00C76FB9" w:rsidRPr="001A5294" w:rsidRDefault="00C76FB9" w:rsidP="001A5294">
      <w:r w:rsidRPr="001A5294">
        <w:t>Ignore diagnostics on the next line by preceding it with an ignore comment and</w:t>
      </w:r>
    </w:p>
    <w:p w14:paraId="2A3D96D8" w14:textId="77777777" w:rsidR="00C76FB9" w:rsidRPr="001A5294" w:rsidRDefault="00C76FB9" w:rsidP="001A5294">
      <w:r w:rsidRPr="001A5294">
        <w:t>rule name:</w:t>
      </w:r>
    </w:p>
    <w:p w14:paraId="17D096FE" w14:textId="77777777" w:rsidR="00C76FB9" w:rsidRPr="001A5294" w:rsidRDefault="00C76FB9" w:rsidP="001A5294"/>
    <w:p w14:paraId="383D3C6E" w14:textId="77777777" w:rsidR="00C76FB9" w:rsidRPr="001A5294" w:rsidRDefault="00C76FB9" w:rsidP="001A5294">
      <w:r w:rsidRPr="001A5294">
        <w:t xml:space="preserve">  // deno-lint-ignore no-explicit-any</w:t>
      </w:r>
    </w:p>
    <w:p w14:paraId="20441D9B" w14:textId="77777777" w:rsidR="00C76FB9" w:rsidRPr="001A5294" w:rsidRDefault="00C76FB9" w:rsidP="001A5294">
      <w:r w:rsidRPr="001A5294">
        <w:t xml:space="preserve">  // deno-lint-ignore require-await no-empty</w:t>
      </w:r>
    </w:p>
    <w:p w14:paraId="70308E62" w14:textId="77777777" w:rsidR="00C76FB9" w:rsidRPr="001A5294" w:rsidRDefault="00C76FB9" w:rsidP="001A5294"/>
    <w:p w14:paraId="11D345F5" w14:textId="77777777" w:rsidR="00C76FB9" w:rsidRPr="001A5294" w:rsidRDefault="00C76FB9" w:rsidP="001A5294">
      <w:r w:rsidRPr="001A5294">
        <w:t>Names of rules to ignore must be specified after ignore comment.</w:t>
      </w:r>
    </w:p>
    <w:p w14:paraId="712F8152" w14:textId="77777777" w:rsidR="00C76FB9" w:rsidRPr="001A5294" w:rsidRDefault="00C76FB9" w:rsidP="001A5294"/>
    <w:p w14:paraId="46812545" w14:textId="77777777" w:rsidR="00C76FB9" w:rsidRPr="001A5294" w:rsidRDefault="00C76FB9" w:rsidP="001A5294">
      <w:r w:rsidRPr="001A5294">
        <w:t>Ignore linting a file by adding an ignore comment at the top of the file:</w:t>
      </w:r>
    </w:p>
    <w:p w14:paraId="637F92EB" w14:textId="77777777" w:rsidR="00C76FB9" w:rsidRPr="001A5294" w:rsidRDefault="00C76FB9" w:rsidP="001A5294"/>
    <w:p w14:paraId="30342CD2" w14:textId="77777777" w:rsidR="00C76FB9" w:rsidRPr="001A5294" w:rsidRDefault="00C76FB9" w:rsidP="001A5294">
      <w:r w:rsidRPr="001A5294">
        <w:t xml:space="preserve">  // deno-lint-ignore-file</w:t>
      </w:r>
    </w:p>
    <w:p w14:paraId="5CA839E5" w14:textId="77777777" w:rsidR="00C76FB9" w:rsidRPr="001A5294" w:rsidRDefault="00C76FB9" w:rsidP="001A5294"/>
    <w:p w14:paraId="3CC1FC94" w14:textId="77777777" w:rsidR="00C76FB9" w:rsidRPr="001A5294" w:rsidRDefault="00C76FB9" w:rsidP="001A5294">
      <w:r w:rsidRPr="001A5294">
        <w:t>USAGE:</w:t>
      </w:r>
    </w:p>
    <w:p w14:paraId="7903934D" w14:textId="606AB700" w:rsidR="00C76FB9" w:rsidRPr="001A5294" w:rsidRDefault="00C76FB9" w:rsidP="001A5294">
      <w:r w:rsidRPr="001A5294">
        <w:t xml:space="preserve">  </w:t>
      </w:r>
      <w:r w:rsidRPr="001A5294">
        <w:t>deno lint [OPTIONS] [files]...</w:t>
      </w:r>
    </w:p>
    <w:p w14:paraId="1936F380" w14:textId="77777777" w:rsidR="00C76FB9" w:rsidRPr="001A5294" w:rsidRDefault="00C76FB9" w:rsidP="001A5294"/>
    <w:p w14:paraId="6C283928" w14:textId="77777777" w:rsidR="00C76FB9" w:rsidRPr="001A5294" w:rsidRDefault="00C76FB9" w:rsidP="001A5294">
      <w:r w:rsidRPr="001A5294">
        <w:t>ARGS:</w:t>
      </w:r>
    </w:p>
    <w:p w14:paraId="5E25B48E" w14:textId="5E347F4B" w:rsidR="00C76FB9" w:rsidRPr="001A5294" w:rsidRDefault="00C76FB9" w:rsidP="001A5294">
      <w:r w:rsidRPr="001A5294">
        <w:t xml:space="preserve">  </w:t>
      </w:r>
      <w:r w:rsidRPr="001A5294">
        <w:t>&lt;files&gt;...</w:t>
      </w:r>
    </w:p>
    <w:p w14:paraId="678CA3B2" w14:textId="062DF302" w:rsidR="00C76FB9" w:rsidRPr="001A5294" w:rsidRDefault="00C76FB9" w:rsidP="001A5294">
      <w:r w:rsidRPr="001A5294">
        <w:t xml:space="preserve">      </w:t>
      </w:r>
    </w:p>
    <w:p w14:paraId="1970C406" w14:textId="77777777" w:rsidR="00C76FB9" w:rsidRPr="001A5294" w:rsidRDefault="00C76FB9" w:rsidP="001A5294"/>
    <w:p w14:paraId="161CE449" w14:textId="77777777" w:rsidR="00C76FB9" w:rsidRPr="001A5294" w:rsidRDefault="00C76FB9" w:rsidP="001A5294">
      <w:r w:rsidRPr="001A5294">
        <w:t>OPTIONS:</w:t>
      </w:r>
    </w:p>
    <w:p w14:paraId="6D6E90A5" w14:textId="70E96051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45AFF8C3" w14:textId="180DBBBD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0AE71D32" w14:textId="7A52A32E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5F57BE29" w14:textId="6B06901E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4427112C" w14:textId="5FB3A7AF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29CA9C81" w14:textId="09E2F155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5CE2BA55" w14:textId="201B1C5B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011334EF" w14:textId="77777777" w:rsidR="00C76FB9" w:rsidRPr="001A5294" w:rsidRDefault="00C76FB9" w:rsidP="001A5294"/>
    <w:p w14:paraId="58E2776F" w14:textId="7EA7172C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030CC987" w14:textId="62702E62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1C9BE3B6" w14:textId="77777777" w:rsidR="00C76FB9" w:rsidRPr="001A5294" w:rsidRDefault="00C76FB9" w:rsidP="001A5294"/>
    <w:p w14:paraId="237B8248" w14:textId="67DFAB00" w:rsidR="00C76FB9" w:rsidRPr="001A5294" w:rsidRDefault="00C76FB9" w:rsidP="001A5294">
      <w:r w:rsidRPr="001A5294">
        <w:t xml:space="preserve">    </w:t>
      </w:r>
      <w:r w:rsidRPr="001A5294">
        <w:t>--ignore=&lt;ignore&gt;</w:t>
      </w:r>
    </w:p>
    <w:p w14:paraId="5441C15F" w14:textId="48DDA34B" w:rsidR="00C76FB9" w:rsidRPr="001A5294" w:rsidRDefault="00C76FB9" w:rsidP="001A5294">
      <w:r w:rsidRPr="001A5294">
        <w:lastRenderedPageBreak/>
        <w:t xml:space="preserve">      </w:t>
      </w:r>
      <w:r w:rsidRPr="001A5294">
        <w:t>Ignore linting particular source files</w:t>
      </w:r>
    </w:p>
    <w:p w14:paraId="79A442B5" w14:textId="77777777" w:rsidR="00C76FB9" w:rsidRPr="001A5294" w:rsidRDefault="00C76FB9" w:rsidP="001A5294"/>
    <w:p w14:paraId="2DA01ADB" w14:textId="2A80C77D" w:rsidR="00C76FB9" w:rsidRPr="001A5294" w:rsidRDefault="00C76FB9" w:rsidP="001A5294">
      <w:r w:rsidRPr="001A5294">
        <w:t xml:space="preserve">    </w:t>
      </w:r>
      <w:r w:rsidRPr="001A5294">
        <w:t>--json</w:t>
      </w:r>
    </w:p>
    <w:p w14:paraId="72331C32" w14:textId="27A4B673" w:rsidR="00C76FB9" w:rsidRPr="001A5294" w:rsidRDefault="00C76FB9" w:rsidP="001A5294">
      <w:r w:rsidRPr="001A5294">
        <w:t xml:space="preserve">      </w:t>
      </w:r>
      <w:r w:rsidRPr="001A5294">
        <w:t>Output lint result in JSON format</w:t>
      </w:r>
    </w:p>
    <w:p w14:paraId="2DCDA5CC" w14:textId="77777777" w:rsidR="00C76FB9" w:rsidRPr="001A5294" w:rsidRDefault="00C76FB9" w:rsidP="001A5294"/>
    <w:p w14:paraId="455E51DC" w14:textId="5A9214D6" w:rsidR="00C76FB9" w:rsidRPr="001A5294" w:rsidRDefault="00C76FB9" w:rsidP="001A5294">
      <w:r w:rsidRPr="001A5294">
        <w:t xml:space="preserve">    </w:t>
      </w:r>
      <w:r w:rsidRPr="001A5294">
        <w:t>--no-clear-screen</w:t>
      </w:r>
    </w:p>
    <w:p w14:paraId="4E773B17" w14:textId="432AE71A" w:rsidR="00C76FB9" w:rsidRPr="001A5294" w:rsidRDefault="00C76FB9" w:rsidP="001A5294">
      <w:r w:rsidRPr="001A5294">
        <w:t xml:space="preserve">      </w:t>
      </w:r>
      <w:r w:rsidRPr="001A5294">
        <w:t>Do not clear terminal screen when under watch mode</w:t>
      </w:r>
    </w:p>
    <w:p w14:paraId="4F22B6D9" w14:textId="77777777" w:rsidR="00C76FB9" w:rsidRPr="001A5294" w:rsidRDefault="00C76FB9" w:rsidP="001A5294"/>
    <w:p w14:paraId="01CD8657" w14:textId="0E711081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44A77379" w14:textId="1690FFB3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6705C7D1" w14:textId="77777777" w:rsidR="00C76FB9" w:rsidRPr="001A5294" w:rsidRDefault="00C76FB9" w:rsidP="001A5294"/>
    <w:p w14:paraId="63CF8C1E" w14:textId="5C52A1D6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2C3F4A05" w14:textId="5D22ED17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1307639B" w14:textId="77777777" w:rsidR="00C76FB9" w:rsidRPr="001A5294" w:rsidRDefault="00C76FB9" w:rsidP="001A5294"/>
    <w:p w14:paraId="1D84F738" w14:textId="61252BB2" w:rsidR="00C76FB9" w:rsidRPr="001A5294" w:rsidRDefault="00C76FB9" w:rsidP="001A5294">
      <w:r w:rsidRPr="001A5294">
        <w:t xml:space="preserve">    </w:t>
      </w:r>
      <w:r w:rsidRPr="001A5294">
        <w:t>--rules</w:t>
      </w:r>
    </w:p>
    <w:p w14:paraId="110CE4E1" w14:textId="07AB9779" w:rsidR="00C76FB9" w:rsidRPr="001A5294" w:rsidRDefault="00C76FB9" w:rsidP="001A5294">
      <w:r w:rsidRPr="001A5294">
        <w:t xml:space="preserve">      </w:t>
      </w:r>
      <w:r w:rsidRPr="001A5294">
        <w:t>List available rules</w:t>
      </w:r>
    </w:p>
    <w:p w14:paraId="36B554CB" w14:textId="77777777" w:rsidR="00C76FB9" w:rsidRPr="001A5294" w:rsidRDefault="00C76FB9" w:rsidP="001A5294"/>
    <w:p w14:paraId="6582CD68" w14:textId="567B97F1" w:rsidR="00C76FB9" w:rsidRPr="001A5294" w:rsidRDefault="00C76FB9" w:rsidP="001A5294">
      <w:r w:rsidRPr="001A5294">
        <w:t xml:space="preserve">    </w:t>
      </w:r>
      <w:r w:rsidRPr="001A5294">
        <w:t>--rules-exclude=&lt;rules-exclude&gt;</w:t>
      </w:r>
    </w:p>
    <w:p w14:paraId="660EEA91" w14:textId="3696DF82" w:rsidR="00C76FB9" w:rsidRPr="001A5294" w:rsidRDefault="00C76FB9" w:rsidP="001A5294">
      <w:r w:rsidRPr="001A5294">
        <w:t xml:space="preserve">      </w:t>
      </w:r>
      <w:r w:rsidRPr="001A5294">
        <w:t>Exclude lint rules</w:t>
      </w:r>
    </w:p>
    <w:p w14:paraId="6549AA12" w14:textId="77777777" w:rsidR="00C76FB9" w:rsidRPr="001A5294" w:rsidRDefault="00C76FB9" w:rsidP="001A5294"/>
    <w:p w14:paraId="560E55DF" w14:textId="04838461" w:rsidR="00C76FB9" w:rsidRPr="001A5294" w:rsidRDefault="00C76FB9" w:rsidP="001A5294">
      <w:r w:rsidRPr="001A5294">
        <w:t xml:space="preserve">    </w:t>
      </w:r>
      <w:r w:rsidRPr="001A5294">
        <w:t>--rules-include=&lt;rules-include&gt;</w:t>
      </w:r>
    </w:p>
    <w:p w14:paraId="7F0123F9" w14:textId="4DB57896" w:rsidR="00C76FB9" w:rsidRPr="001A5294" w:rsidRDefault="00C76FB9" w:rsidP="001A5294">
      <w:r w:rsidRPr="001A5294">
        <w:t xml:space="preserve">      </w:t>
      </w:r>
      <w:r w:rsidRPr="001A5294">
        <w:t>Include lint rules</w:t>
      </w:r>
    </w:p>
    <w:p w14:paraId="69CE1119" w14:textId="77777777" w:rsidR="00C76FB9" w:rsidRPr="001A5294" w:rsidRDefault="00C76FB9" w:rsidP="001A5294"/>
    <w:p w14:paraId="2172DFD9" w14:textId="5533F03A" w:rsidR="00C76FB9" w:rsidRPr="001A5294" w:rsidRDefault="00C76FB9" w:rsidP="001A5294">
      <w:r w:rsidRPr="001A5294">
        <w:t xml:space="preserve">    </w:t>
      </w:r>
      <w:r w:rsidRPr="001A5294">
        <w:t>--rules-tags=&lt;rules-tags&gt;</w:t>
      </w:r>
    </w:p>
    <w:p w14:paraId="4F0253A9" w14:textId="3F558423" w:rsidR="00C76FB9" w:rsidRPr="001A5294" w:rsidRDefault="00C76FB9" w:rsidP="001A5294">
      <w:r w:rsidRPr="001A5294">
        <w:t xml:space="preserve">      </w:t>
      </w:r>
      <w:r w:rsidRPr="001A5294">
        <w:t>Use set of rules with a tag</w:t>
      </w:r>
    </w:p>
    <w:p w14:paraId="27504D58" w14:textId="77777777" w:rsidR="00C76FB9" w:rsidRPr="001A5294" w:rsidRDefault="00C76FB9" w:rsidP="001A5294"/>
    <w:p w14:paraId="4EB3DF5E" w14:textId="1B2F4446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658CEE0A" w14:textId="4BEA9981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6A94EE1D" w14:textId="77777777" w:rsidR="00C76FB9" w:rsidRPr="001A5294" w:rsidRDefault="00C76FB9" w:rsidP="001A5294"/>
    <w:p w14:paraId="6E7FD1BB" w14:textId="091F46BF" w:rsidR="00C76FB9" w:rsidRPr="001A5294" w:rsidRDefault="00C76FB9" w:rsidP="001A5294">
      <w:r w:rsidRPr="001A5294">
        <w:t xml:space="preserve">    </w:t>
      </w:r>
      <w:r w:rsidRPr="001A5294">
        <w:t>--watch</w:t>
      </w:r>
    </w:p>
    <w:p w14:paraId="389DF529" w14:textId="088096CB" w:rsidR="00C76FB9" w:rsidRPr="001A5294" w:rsidRDefault="00C76FB9" w:rsidP="001A5294">
      <w:r w:rsidRPr="001A5294">
        <w:t xml:space="preserve">      </w:t>
      </w:r>
      <w:r w:rsidRPr="001A5294">
        <w:t>Watch for file changes and restart process automatically. Only local</w:t>
      </w:r>
    </w:p>
    <w:p w14:paraId="04000C87" w14:textId="77777777" w:rsidR="00EA5BAF" w:rsidRDefault="00C76FB9" w:rsidP="001A5294">
      <w:r w:rsidRPr="001A5294">
        <w:t xml:space="preserve">      </w:t>
      </w:r>
      <w:r w:rsidRPr="001A5294">
        <w:t>files from entry point module graph are watched.</w:t>
      </w:r>
    </w:p>
    <w:p w14:paraId="5D8A3AA4" w14:textId="3488ED30" w:rsidR="00C76FB9" w:rsidRPr="001A5294" w:rsidRDefault="00C76FB9" w:rsidP="00EA5BAF">
      <w:pPr>
        <w:pStyle w:val="Heading2"/>
        <w:pageBreakBefore/>
        <w:contextualSpacing/>
      </w:pPr>
      <w:bookmarkStart w:id="24" w:name="_Toc115188309"/>
      <w:r w:rsidRPr="001A5294">
        <w:lastRenderedPageBreak/>
        <w:t>lsp</w:t>
      </w:r>
      <w:bookmarkEnd w:id="24"/>
    </w:p>
    <w:p w14:paraId="1AF87D9F" w14:textId="77777777" w:rsidR="00C76FB9" w:rsidRPr="001A5294" w:rsidRDefault="00C76FB9" w:rsidP="001A5294">
      <w:r w:rsidRPr="001A5294">
        <w:t xml:space="preserve">deno-lsp </w:t>
      </w:r>
    </w:p>
    <w:p w14:paraId="49F800A5" w14:textId="77777777" w:rsidR="00C76FB9" w:rsidRPr="001A5294" w:rsidRDefault="00C76FB9" w:rsidP="001A5294">
      <w:r w:rsidRPr="001A5294">
        <w:t>The 'deno lsp' subcommand provides a way for code editors and IDEs to</w:t>
      </w:r>
    </w:p>
    <w:p w14:paraId="4A3DA982" w14:textId="77777777" w:rsidR="00C76FB9" w:rsidRPr="001A5294" w:rsidRDefault="00C76FB9" w:rsidP="001A5294">
      <w:r w:rsidRPr="001A5294">
        <w:t>interact with Deno using the Language Server Protocol. Usually humans do not</w:t>
      </w:r>
    </w:p>
    <w:p w14:paraId="3A9CCBD3" w14:textId="77777777" w:rsidR="00C76FB9" w:rsidRPr="001A5294" w:rsidRDefault="00C76FB9" w:rsidP="001A5294">
      <w:r w:rsidRPr="001A5294">
        <w:t>use this subcommand directly. For example, 'deno lsp' can provide IDEs with</w:t>
      </w:r>
    </w:p>
    <w:p w14:paraId="2C443133" w14:textId="77777777" w:rsidR="00C76FB9" w:rsidRPr="001A5294" w:rsidRDefault="00C76FB9" w:rsidP="001A5294">
      <w:r w:rsidRPr="001A5294">
        <w:t>go-to-definition support and automatic code formatting.</w:t>
      </w:r>
    </w:p>
    <w:p w14:paraId="4F20394F" w14:textId="77777777" w:rsidR="00C76FB9" w:rsidRPr="001A5294" w:rsidRDefault="00C76FB9" w:rsidP="001A5294"/>
    <w:p w14:paraId="224365FD" w14:textId="77777777" w:rsidR="00C76FB9" w:rsidRPr="001A5294" w:rsidRDefault="00C76FB9" w:rsidP="001A5294">
      <w:r w:rsidRPr="001A5294">
        <w:t>How to connect various editors and IDEs to 'deno lsp':</w:t>
      </w:r>
    </w:p>
    <w:p w14:paraId="0EAC7008" w14:textId="77777777" w:rsidR="00C76FB9" w:rsidRPr="001A5294" w:rsidRDefault="00C76FB9" w:rsidP="001A5294">
      <w:r w:rsidRPr="001A5294">
        <w:t>https://deno.land/manual@v1.25.4/getting_started/setup_your_environment#editors-</w:t>
      </w:r>
    </w:p>
    <w:p w14:paraId="0852A393" w14:textId="77777777" w:rsidR="00C76FB9" w:rsidRPr="001A5294" w:rsidRDefault="00C76FB9" w:rsidP="001A5294">
      <w:r w:rsidRPr="001A5294">
        <w:t>and-ides</w:t>
      </w:r>
    </w:p>
    <w:p w14:paraId="6559E883" w14:textId="77777777" w:rsidR="00C76FB9" w:rsidRPr="001A5294" w:rsidRDefault="00C76FB9" w:rsidP="001A5294"/>
    <w:p w14:paraId="4539C693" w14:textId="77777777" w:rsidR="00C76FB9" w:rsidRPr="001A5294" w:rsidRDefault="00C76FB9" w:rsidP="001A5294">
      <w:r w:rsidRPr="001A5294">
        <w:t>USAGE:</w:t>
      </w:r>
    </w:p>
    <w:p w14:paraId="5483DF33" w14:textId="5A6EC6CA" w:rsidR="00C76FB9" w:rsidRPr="001A5294" w:rsidRDefault="00C76FB9" w:rsidP="001A5294">
      <w:r w:rsidRPr="001A5294">
        <w:t xml:space="preserve">  </w:t>
      </w:r>
      <w:r w:rsidRPr="001A5294">
        <w:t>deno lsp [OPTIONS]</w:t>
      </w:r>
    </w:p>
    <w:p w14:paraId="621693A6" w14:textId="77777777" w:rsidR="00C76FB9" w:rsidRPr="001A5294" w:rsidRDefault="00C76FB9" w:rsidP="001A5294"/>
    <w:p w14:paraId="172B2545" w14:textId="77777777" w:rsidR="00C76FB9" w:rsidRPr="001A5294" w:rsidRDefault="00C76FB9" w:rsidP="001A5294">
      <w:r w:rsidRPr="001A5294">
        <w:t>OPTIONS:</w:t>
      </w:r>
    </w:p>
    <w:p w14:paraId="6D4172FF" w14:textId="66C86F9D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02E5A3EA" w14:textId="6B3817A0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3ECE047A" w14:textId="77777777" w:rsidR="00C76FB9" w:rsidRPr="001A5294" w:rsidRDefault="00C76FB9" w:rsidP="001A5294"/>
    <w:p w14:paraId="008E8635" w14:textId="33FFDC67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76BF471D" w14:textId="75383108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231815A7" w14:textId="77777777" w:rsidR="00C76FB9" w:rsidRPr="001A5294" w:rsidRDefault="00C76FB9" w:rsidP="001A5294"/>
    <w:p w14:paraId="6E037F42" w14:textId="71EB915A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1FC7BC1C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34B31AC3" w14:textId="34C5B544" w:rsidR="00C76FB9" w:rsidRPr="001A5294" w:rsidRDefault="00C76FB9" w:rsidP="00EA5BAF">
      <w:pPr>
        <w:pStyle w:val="Heading2"/>
        <w:pageBreakBefore/>
        <w:contextualSpacing/>
      </w:pPr>
      <w:bookmarkStart w:id="25" w:name="_Toc115188310"/>
      <w:r w:rsidRPr="001A5294">
        <w:lastRenderedPageBreak/>
        <w:t>repl</w:t>
      </w:r>
      <w:bookmarkEnd w:id="25"/>
    </w:p>
    <w:p w14:paraId="56167B29" w14:textId="77777777" w:rsidR="00C76FB9" w:rsidRPr="001A5294" w:rsidRDefault="00C76FB9" w:rsidP="001A5294">
      <w:r w:rsidRPr="001A5294">
        <w:t xml:space="preserve">deno-repl </w:t>
      </w:r>
    </w:p>
    <w:p w14:paraId="377FC94F" w14:textId="77777777" w:rsidR="00C76FB9" w:rsidRPr="001A5294" w:rsidRDefault="00C76FB9" w:rsidP="001A5294">
      <w:r w:rsidRPr="001A5294">
        <w:t>Read Eval Print Loop</w:t>
      </w:r>
    </w:p>
    <w:p w14:paraId="3C5AA761" w14:textId="77777777" w:rsidR="00C76FB9" w:rsidRPr="001A5294" w:rsidRDefault="00C76FB9" w:rsidP="001A5294"/>
    <w:p w14:paraId="7CD3F93E" w14:textId="77777777" w:rsidR="00C76FB9" w:rsidRPr="001A5294" w:rsidRDefault="00C76FB9" w:rsidP="001A5294">
      <w:r w:rsidRPr="001A5294">
        <w:t>USAGE:</w:t>
      </w:r>
    </w:p>
    <w:p w14:paraId="6B0DCAE3" w14:textId="7F8538A0" w:rsidR="00C76FB9" w:rsidRPr="001A5294" w:rsidRDefault="00C76FB9" w:rsidP="001A5294">
      <w:r w:rsidRPr="001A5294">
        <w:t xml:space="preserve">  </w:t>
      </w:r>
      <w:r w:rsidRPr="001A5294">
        <w:t>deno repl [OPTIONS]</w:t>
      </w:r>
    </w:p>
    <w:p w14:paraId="0B2D60FA" w14:textId="77777777" w:rsidR="00C76FB9" w:rsidRPr="001A5294" w:rsidRDefault="00C76FB9" w:rsidP="001A5294"/>
    <w:p w14:paraId="66EE09B2" w14:textId="77777777" w:rsidR="00C76FB9" w:rsidRPr="001A5294" w:rsidRDefault="00C76FB9" w:rsidP="001A5294">
      <w:r w:rsidRPr="001A5294">
        <w:t>OPTIONS:</w:t>
      </w:r>
    </w:p>
    <w:p w14:paraId="54F6D851" w14:textId="334AF83B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1CD56F6C" w14:textId="3A797023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43204D76" w14:textId="0D5D373C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49488FCB" w14:textId="7B289F72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7FC1361C" w14:textId="33CBFC6A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3245C86F" w14:textId="5069DA42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3A271255" w14:textId="3017DDB1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07F70FB7" w14:textId="77777777" w:rsidR="00C76FB9" w:rsidRPr="001A5294" w:rsidRDefault="00C76FB9" w:rsidP="001A5294"/>
    <w:p w14:paraId="2C2281E0" w14:textId="36608408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42DD302A" w14:textId="747DF0C8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3A8D812B" w14:textId="77777777" w:rsidR="00C76FB9" w:rsidRPr="001A5294" w:rsidRDefault="00C76FB9" w:rsidP="001A5294"/>
    <w:p w14:paraId="61A11427" w14:textId="7C2090F0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7B8F0B95" w14:textId="0F4F179F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39BC5727" w14:textId="77777777" w:rsidR="00C76FB9" w:rsidRPr="001A5294" w:rsidRDefault="00C76FB9" w:rsidP="001A5294"/>
    <w:p w14:paraId="09684F1C" w14:textId="1A3179BA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01AF93C8" w14:textId="4272AFA1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47C51262" w14:textId="2B802489" w:rsidR="00C76FB9" w:rsidRPr="001A5294" w:rsidRDefault="00C76FB9" w:rsidP="001A5294">
      <w:r w:rsidRPr="001A5294">
        <w:t xml:space="preserve">      </w:t>
      </w:r>
    </w:p>
    <w:p w14:paraId="6E5F1251" w14:textId="19063F4B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504EA0AA" w14:textId="1DC1A44F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737681AE" w14:textId="307F6ADA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2459EDF1" w14:textId="5DBBFE1C" w:rsidR="00C76FB9" w:rsidRPr="001A5294" w:rsidRDefault="00C76FB9" w:rsidP="001A5294">
      <w:r w:rsidRPr="001A5294">
        <w:t xml:space="preserve">      </w:t>
      </w:r>
    </w:p>
    <w:p w14:paraId="290A0899" w14:textId="37A3D269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00F8AB74" w14:textId="3810D998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5ED63AC2" w14:textId="7E416901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5B991877" w14:textId="77777777" w:rsidR="00C76FB9" w:rsidRPr="001A5294" w:rsidRDefault="00C76FB9" w:rsidP="001A5294"/>
    <w:p w14:paraId="1B4C796E" w14:textId="7CBDCD54" w:rsidR="00C76FB9" w:rsidRPr="001A5294" w:rsidRDefault="00C76FB9" w:rsidP="001A5294">
      <w:r w:rsidRPr="001A5294">
        <w:t xml:space="preserve">    </w:t>
      </w:r>
      <w:r w:rsidRPr="001A5294">
        <w:t>--eval &lt;code&gt;</w:t>
      </w:r>
    </w:p>
    <w:p w14:paraId="5FDB2F86" w14:textId="5DFA770B" w:rsidR="00C76FB9" w:rsidRPr="001A5294" w:rsidRDefault="00C76FB9" w:rsidP="001A5294">
      <w:r w:rsidRPr="001A5294">
        <w:t xml:space="preserve">      </w:t>
      </w:r>
      <w:r w:rsidRPr="001A5294">
        <w:t>Evaluates the provided code when the REPL starts.</w:t>
      </w:r>
    </w:p>
    <w:p w14:paraId="76BB1B37" w14:textId="77777777" w:rsidR="00C76FB9" w:rsidRPr="001A5294" w:rsidRDefault="00C76FB9" w:rsidP="001A5294"/>
    <w:p w14:paraId="031010A2" w14:textId="66AD97C9" w:rsidR="00C76FB9" w:rsidRPr="001A5294" w:rsidRDefault="00C76FB9" w:rsidP="001A5294">
      <w:r w:rsidRPr="001A5294">
        <w:t xml:space="preserve">    </w:t>
      </w:r>
      <w:r w:rsidRPr="001A5294">
        <w:t>--eval-file=&lt;eval-file&gt;...</w:t>
      </w:r>
    </w:p>
    <w:p w14:paraId="1A5ACFE0" w14:textId="28C98F07" w:rsidR="00C76FB9" w:rsidRPr="001A5294" w:rsidRDefault="00C76FB9" w:rsidP="001A5294">
      <w:r w:rsidRPr="001A5294">
        <w:t xml:space="preserve">      </w:t>
      </w:r>
      <w:r w:rsidRPr="001A5294">
        <w:t>Evaluates the provided file(s) as scripts when the REPL starts.</w:t>
      </w:r>
    </w:p>
    <w:p w14:paraId="28E5809F" w14:textId="7E42AB6C" w:rsidR="00C76FB9" w:rsidRPr="001A5294" w:rsidRDefault="00C76FB9" w:rsidP="001A5294">
      <w:r w:rsidRPr="001A5294">
        <w:t xml:space="preserve">      </w:t>
      </w:r>
      <w:r w:rsidRPr="001A5294">
        <w:t>Accepts file paths and URLs.</w:t>
      </w:r>
    </w:p>
    <w:p w14:paraId="07841FBE" w14:textId="77777777" w:rsidR="00C76FB9" w:rsidRPr="001A5294" w:rsidRDefault="00C76FB9" w:rsidP="001A5294"/>
    <w:p w14:paraId="72C2768A" w14:textId="36C22D9C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294A8704" w14:textId="55939113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2B2A7A19" w14:textId="77777777" w:rsidR="00C76FB9" w:rsidRPr="001A5294" w:rsidRDefault="00C76FB9" w:rsidP="001A5294"/>
    <w:p w14:paraId="179ADC2A" w14:textId="77D4B612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2AFCEAE3" w14:textId="2C2A0F65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43CBBFB6" w14:textId="004717CE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7A867A43" w14:textId="7D1E7195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140D51AE" w14:textId="621E8344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5E034512" w14:textId="072D75F7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3E7D9A9B" w14:textId="77777777" w:rsidR="00C76FB9" w:rsidRPr="001A5294" w:rsidRDefault="00C76FB9" w:rsidP="001A5294"/>
    <w:p w14:paraId="73A108B1" w14:textId="67D64427" w:rsidR="00C76FB9" w:rsidRPr="001A5294" w:rsidRDefault="00C76FB9" w:rsidP="001A5294">
      <w:r w:rsidRPr="001A5294">
        <w:t xml:space="preserve">    </w:t>
      </w:r>
      <w:r w:rsidRPr="001A5294">
        <w:t>--inspect[=&lt;HOST:PORT&gt;...]</w:t>
      </w:r>
    </w:p>
    <w:p w14:paraId="03D76D15" w14:textId="19E77EB0" w:rsidR="00C76FB9" w:rsidRPr="001A5294" w:rsidRDefault="00C76FB9" w:rsidP="001A5294">
      <w:r w:rsidRPr="001A5294">
        <w:t xml:space="preserve">      </w:t>
      </w:r>
      <w:r w:rsidRPr="001A5294">
        <w:t>Activate inspector on host:port (default: 127.0.0.1:9229)</w:t>
      </w:r>
    </w:p>
    <w:p w14:paraId="7A807EFD" w14:textId="77777777" w:rsidR="00C76FB9" w:rsidRPr="001A5294" w:rsidRDefault="00C76FB9" w:rsidP="001A5294"/>
    <w:p w14:paraId="2E94B13D" w14:textId="1FDAD607" w:rsidR="00C76FB9" w:rsidRPr="001A5294" w:rsidRDefault="00C76FB9" w:rsidP="001A5294">
      <w:r w:rsidRPr="001A5294">
        <w:t xml:space="preserve">    </w:t>
      </w:r>
      <w:r w:rsidRPr="001A5294">
        <w:t>--inspect-brk[=&lt;HOST:PORT&gt;...]</w:t>
      </w:r>
    </w:p>
    <w:p w14:paraId="1960386B" w14:textId="2769280F" w:rsidR="00C76FB9" w:rsidRPr="001A5294" w:rsidRDefault="00C76FB9" w:rsidP="001A5294">
      <w:r w:rsidRPr="001A5294">
        <w:t xml:space="preserve">      </w:t>
      </w:r>
      <w:r w:rsidRPr="001A5294">
        <w:t>Activate inspector on host:port and break at start of user script</w:t>
      </w:r>
    </w:p>
    <w:p w14:paraId="1B6130BF" w14:textId="77777777" w:rsidR="00C76FB9" w:rsidRPr="001A5294" w:rsidRDefault="00C76FB9" w:rsidP="001A5294"/>
    <w:p w14:paraId="7A97DAFC" w14:textId="15101CEC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2EB90051" w14:textId="599C2B24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0A4DE631" w14:textId="77777777" w:rsidR="00C76FB9" w:rsidRPr="001A5294" w:rsidRDefault="00C76FB9" w:rsidP="001A5294"/>
    <w:p w14:paraId="69849335" w14:textId="3A669697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1E1034F1" w14:textId="4819095B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6ECBCF79" w14:textId="77777777" w:rsidR="00C76FB9" w:rsidRPr="001A5294" w:rsidRDefault="00C76FB9" w:rsidP="001A5294"/>
    <w:p w14:paraId="1BE35191" w14:textId="6D913E08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7ABCDDD8" w14:textId="5D90CF65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3A97B42F" w14:textId="77777777" w:rsidR="00C76FB9" w:rsidRPr="001A5294" w:rsidRDefault="00C76FB9" w:rsidP="001A5294"/>
    <w:p w14:paraId="68E84DB5" w14:textId="7B77A3BA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32FA0267" w14:textId="6ED52D6D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3C3B079A" w14:textId="480D4284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3F9F8526" w14:textId="77777777" w:rsidR="00C76FB9" w:rsidRPr="001A5294" w:rsidRDefault="00C76FB9" w:rsidP="001A5294"/>
    <w:p w14:paraId="65C3D35A" w14:textId="315A8F31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249007A7" w14:textId="1B946DC8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448250FC" w14:textId="77777777" w:rsidR="00C76FB9" w:rsidRPr="001A5294" w:rsidRDefault="00C76FB9" w:rsidP="001A5294"/>
    <w:p w14:paraId="566999AE" w14:textId="71BEBA6C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2C3982A7" w14:textId="1FB29552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3555FD5C" w14:textId="77777777" w:rsidR="00C76FB9" w:rsidRPr="001A5294" w:rsidRDefault="00C76FB9" w:rsidP="001A5294"/>
    <w:p w14:paraId="3EE59135" w14:textId="25227162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08006F7B" w14:textId="4704E832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13C17144" w14:textId="77777777" w:rsidR="00C76FB9" w:rsidRPr="001A5294" w:rsidRDefault="00C76FB9" w:rsidP="001A5294"/>
    <w:p w14:paraId="7F22FE4A" w14:textId="77A0A611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7C824CBF" w14:textId="147CD6B4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2DC742EF" w14:textId="77777777" w:rsidR="00C76FB9" w:rsidRPr="001A5294" w:rsidRDefault="00C76FB9" w:rsidP="001A5294"/>
    <w:p w14:paraId="505F94ED" w14:textId="4A070B72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7DE13A96" w14:textId="0768ABB8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44917B50" w14:textId="77777777" w:rsidR="00C76FB9" w:rsidRPr="001A5294" w:rsidRDefault="00C76FB9" w:rsidP="001A5294"/>
    <w:p w14:paraId="1C34786B" w14:textId="1FB12AC8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23FC57DF" w14:textId="08DB7315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22C3C5ED" w14:textId="0679107A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4B8CEC9D" w14:textId="19AE35DC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785E22DE" w14:textId="781CADB9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4E6C84B3" w14:textId="7CD81900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342BB027" w14:textId="3B741279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0B119BF1" w14:textId="4D0C951E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3D9822E0" w14:textId="45E20E00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107EB94E" w14:textId="4AA931D0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68979537" w14:textId="562FE517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1A443B72" w14:textId="5A99BC66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46A93D6F" w14:textId="77777777" w:rsidR="00C76FB9" w:rsidRPr="001A5294" w:rsidRDefault="00C76FB9" w:rsidP="001A5294"/>
    <w:p w14:paraId="65A6ADEE" w14:textId="2EE40D56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466B5ECC" w14:textId="3926473A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2020A20F" w14:textId="77777777" w:rsidR="00C76FB9" w:rsidRPr="001A5294" w:rsidRDefault="00C76FB9" w:rsidP="001A5294"/>
    <w:p w14:paraId="1EF5ED25" w14:textId="412B9CE0" w:rsidR="00C76FB9" w:rsidRPr="001A5294" w:rsidRDefault="00C76FB9" w:rsidP="001A5294">
      <w:r w:rsidRPr="001A5294">
        <w:t xml:space="preserve">    </w:t>
      </w:r>
      <w:r w:rsidRPr="001A5294">
        <w:t>--unsafely-ignore-certificate-errors[=&lt;HOSTNAMES&gt;...]</w:t>
      </w:r>
    </w:p>
    <w:p w14:paraId="5B977A28" w14:textId="261CBFE8" w:rsidR="00C76FB9" w:rsidRPr="001A5294" w:rsidRDefault="00C76FB9" w:rsidP="001A5294">
      <w:r w:rsidRPr="001A5294">
        <w:t xml:space="preserve">      </w:t>
      </w:r>
      <w:r w:rsidRPr="001A5294">
        <w:t>DANGER: Disables verification of TLS certificates</w:t>
      </w:r>
    </w:p>
    <w:p w14:paraId="5D3648F1" w14:textId="77777777" w:rsidR="00C76FB9" w:rsidRPr="001A5294" w:rsidRDefault="00C76FB9" w:rsidP="001A5294"/>
    <w:p w14:paraId="06991B6C" w14:textId="1498A4E5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ABDB7DB" w14:textId="33693628" w:rsidR="00C76FB9" w:rsidRPr="001A5294" w:rsidRDefault="00C76FB9" w:rsidP="001A5294">
      <w:r w:rsidRPr="001A5294">
        <w:lastRenderedPageBreak/>
        <w:t xml:space="preserve">      </w:t>
      </w:r>
      <w:r w:rsidRPr="001A5294">
        <w:t>Enable unstable features and APIs</w:t>
      </w:r>
    </w:p>
    <w:p w14:paraId="1B431A30" w14:textId="77777777" w:rsidR="00C76FB9" w:rsidRPr="001A5294" w:rsidRDefault="00C76FB9" w:rsidP="001A5294"/>
    <w:p w14:paraId="78505DCE" w14:textId="4B41C99F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143B3901" w14:textId="77777777" w:rsidR="00EA5BAF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2D7DA378" w14:textId="63FDA1F6" w:rsidR="00C76FB9" w:rsidRPr="001A5294" w:rsidRDefault="00C76FB9" w:rsidP="00EA5BAF">
      <w:pPr>
        <w:pStyle w:val="Heading2"/>
        <w:pageBreakBefore/>
        <w:contextualSpacing/>
      </w:pPr>
      <w:bookmarkStart w:id="26" w:name="_Toc115188311"/>
      <w:r w:rsidRPr="001A5294">
        <w:lastRenderedPageBreak/>
        <w:t>run</w:t>
      </w:r>
      <w:bookmarkEnd w:id="26"/>
    </w:p>
    <w:p w14:paraId="47F4EF6F" w14:textId="77777777" w:rsidR="00C76FB9" w:rsidRPr="001A5294" w:rsidRDefault="00C76FB9" w:rsidP="001A5294">
      <w:r w:rsidRPr="001A5294">
        <w:t xml:space="preserve">deno-run </w:t>
      </w:r>
    </w:p>
    <w:p w14:paraId="1A92620C" w14:textId="77777777" w:rsidR="00C76FB9" w:rsidRPr="001A5294" w:rsidRDefault="00C76FB9" w:rsidP="001A5294">
      <w:r w:rsidRPr="001A5294">
        <w:t>Run a JavaScript or TypeScript program</w:t>
      </w:r>
    </w:p>
    <w:p w14:paraId="7CC82F56" w14:textId="77777777" w:rsidR="00C76FB9" w:rsidRPr="001A5294" w:rsidRDefault="00C76FB9" w:rsidP="001A5294"/>
    <w:p w14:paraId="26CCF34D" w14:textId="77777777" w:rsidR="00C76FB9" w:rsidRPr="001A5294" w:rsidRDefault="00C76FB9" w:rsidP="001A5294">
      <w:r w:rsidRPr="001A5294">
        <w:t>By default all programs are run in sandbox without access to disk, network or</w:t>
      </w:r>
    </w:p>
    <w:p w14:paraId="1F9E8A98" w14:textId="77777777" w:rsidR="00C76FB9" w:rsidRPr="001A5294" w:rsidRDefault="00C76FB9" w:rsidP="001A5294">
      <w:r w:rsidRPr="001A5294">
        <w:t>ability to spawn subprocesses.</w:t>
      </w:r>
    </w:p>
    <w:p w14:paraId="2037B6D9" w14:textId="77777777" w:rsidR="00C76FB9" w:rsidRPr="001A5294" w:rsidRDefault="00C76FB9" w:rsidP="001A5294"/>
    <w:p w14:paraId="146E5D34" w14:textId="77777777" w:rsidR="00C76FB9" w:rsidRPr="001A5294" w:rsidRDefault="00C76FB9" w:rsidP="001A5294">
      <w:r w:rsidRPr="001A5294">
        <w:t xml:space="preserve">  deno run https://deno.land/std/examples/welcome.ts</w:t>
      </w:r>
    </w:p>
    <w:p w14:paraId="68FA5A79" w14:textId="77777777" w:rsidR="00C76FB9" w:rsidRPr="001A5294" w:rsidRDefault="00C76FB9" w:rsidP="001A5294"/>
    <w:p w14:paraId="676DB1D7" w14:textId="77777777" w:rsidR="00C76FB9" w:rsidRPr="001A5294" w:rsidRDefault="00C76FB9" w:rsidP="001A5294">
      <w:r w:rsidRPr="001A5294">
        <w:t>Grant all permissions:</w:t>
      </w:r>
    </w:p>
    <w:p w14:paraId="764C75CB" w14:textId="77777777" w:rsidR="00C76FB9" w:rsidRPr="001A5294" w:rsidRDefault="00C76FB9" w:rsidP="001A5294"/>
    <w:p w14:paraId="6E4FF424" w14:textId="77777777" w:rsidR="00C76FB9" w:rsidRPr="001A5294" w:rsidRDefault="00C76FB9" w:rsidP="001A5294">
      <w:r w:rsidRPr="001A5294">
        <w:t xml:space="preserve">  deno run -A https://deno.land/std/http/file_server.ts</w:t>
      </w:r>
    </w:p>
    <w:p w14:paraId="0C55EB9D" w14:textId="77777777" w:rsidR="00C76FB9" w:rsidRPr="001A5294" w:rsidRDefault="00C76FB9" w:rsidP="001A5294"/>
    <w:p w14:paraId="573C941D" w14:textId="77777777" w:rsidR="00C76FB9" w:rsidRPr="001A5294" w:rsidRDefault="00C76FB9" w:rsidP="001A5294">
      <w:r w:rsidRPr="001A5294">
        <w:t>Grant permission to read from disk and listen to network:</w:t>
      </w:r>
    </w:p>
    <w:p w14:paraId="4A0B1193" w14:textId="77777777" w:rsidR="00C76FB9" w:rsidRPr="001A5294" w:rsidRDefault="00C76FB9" w:rsidP="001A5294"/>
    <w:p w14:paraId="25AE039A" w14:textId="77777777" w:rsidR="00C76FB9" w:rsidRPr="001A5294" w:rsidRDefault="00C76FB9" w:rsidP="001A5294">
      <w:r w:rsidRPr="001A5294">
        <w:t xml:space="preserve">  deno run --allow-read --allow-net https://deno.land/std/http/file_server.ts</w:t>
      </w:r>
    </w:p>
    <w:p w14:paraId="1FCD0490" w14:textId="77777777" w:rsidR="00C76FB9" w:rsidRPr="001A5294" w:rsidRDefault="00C76FB9" w:rsidP="001A5294"/>
    <w:p w14:paraId="1734C515" w14:textId="77777777" w:rsidR="00C76FB9" w:rsidRPr="001A5294" w:rsidRDefault="00C76FB9" w:rsidP="001A5294">
      <w:r w:rsidRPr="001A5294">
        <w:t>Grant permission to read allow-listed files from disk:</w:t>
      </w:r>
    </w:p>
    <w:p w14:paraId="5E797604" w14:textId="77777777" w:rsidR="00C76FB9" w:rsidRPr="001A5294" w:rsidRDefault="00C76FB9" w:rsidP="001A5294"/>
    <w:p w14:paraId="74B16AEA" w14:textId="77777777" w:rsidR="00C76FB9" w:rsidRPr="001A5294" w:rsidRDefault="00C76FB9" w:rsidP="001A5294">
      <w:r w:rsidRPr="001A5294">
        <w:t xml:space="preserve">  deno run --allow-read=/etc https://deno.land/std/http/file_server.ts</w:t>
      </w:r>
    </w:p>
    <w:p w14:paraId="555F8FB0" w14:textId="77777777" w:rsidR="00C76FB9" w:rsidRPr="001A5294" w:rsidRDefault="00C76FB9" w:rsidP="001A5294"/>
    <w:p w14:paraId="4E18365E" w14:textId="77777777" w:rsidR="00C76FB9" w:rsidRPr="001A5294" w:rsidRDefault="00C76FB9" w:rsidP="001A5294">
      <w:r w:rsidRPr="001A5294">
        <w:t>Specifying the filename '-' to read the file from stdin.</w:t>
      </w:r>
    </w:p>
    <w:p w14:paraId="11EA8F6A" w14:textId="77777777" w:rsidR="00C76FB9" w:rsidRPr="001A5294" w:rsidRDefault="00C76FB9" w:rsidP="001A5294"/>
    <w:p w14:paraId="6E8C921F" w14:textId="77777777" w:rsidR="00C76FB9" w:rsidRPr="001A5294" w:rsidRDefault="00C76FB9" w:rsidP="001A5294">
      <w:r w:rsidRPr="001A5294">
        <w:t xml:space="preserve">  curl https://deno.land/std/examples/welcome.ts | deno run -</w:t>
      </w:r>
    </w:p>
    <w:p w14:paraId="21CEAD71" w14:textId="77777777" w:rsidR="00C76FB9" w:rsidRPr="001A5294" w:rsidRDefault="00C76FB9" w:rsidP="001A5294"/>
    <w:p w14:paraId="10E09D66" w14:textId="77777777" w:rsidR="00C76FB9" w:rsidRPr="001A5294" w:rsidRDefault="00C76FB9" w:rsidP="001A5294">
      <w:r w:rsidRPr="001A5294">
        <w:t>USAGE:</w:t>
      </w:r>
    </w:p>
    <w:p w14:paraId="14030143" w14:textId="4B870832" w:rsidR="00C76FB9" w:rsidRPr="001A5294" w:rsidRDefault="00C76FB9" w:rsidP="001A5294">
      <w:r w:rsidRPr="001A5294">
        <w:t xml:space="preserve">  </w:t>
      </w:r>
      <w:r w:rsidRPr="001A5294">
        <w:t>deno run [OPTIONS] &lt;SCRIPT_ARG&gt;...</w:t>
      </w:r>
    </w:p>
    <w:p w14:paraId="52542B73" w14:textId="77777777" w:rsidR="00C76FB9" w:rsidRPr="001A5294" w:rsidRDefault="00C76FB9" w:rsidP="001A5294"/>
    <w:p w14:paraId="0213B8E4" w14:textId="77777777" w:rsidR="00C76FB9" w:rsidRPr="001A5294" w:rsidRDefault="00C76FB9" w:rsidP="001A5294">
      <w:r w:rsidRPr="001A5294">
        <w:t>ARGS:</w:t>
      </w:r>
    </w:p>
    <w:p w14:paraId="49A8BBB3" w14:textId="6CBBD48A" w:rsidR="00C76FB9" w:rsidRPr="001A5294" w:rsidRDefault="00C76FB9" w:rsidP="001A5294">
      <w:r w:rsidRPr="001A5294">
        <w:t xml:space="preserve">  </w:t>
      </w:r>
      <w:r w:rsidRPr="001A5294">
        <w:t>&lt;SCRIPT_ARG&gt;...</w:t>
      </w:r>
    </w:p>
    <w:p w14:paraId="693596B2" w14:textId="27E3499E" w:rsidR="00C76FB9" w:rsidRPr="001A5294" w:rsidRDefault="00C76FB9" w:rsidP="001A5294">
      <w:r w:rsidRPr="001A5294">
        <w:t xml:space="preserve">      </w:t>
      </w:r>
      <w:r w:rsidRPr="001A5294">
        <w:t>Script arg</w:t>
      </w:r>
    </w:p>
    <w:p w14:paraId="47E3253F" w14:textId="77777777" w:rsidR="00C76FB9" w:rsidRPr="001A5294" w:rsidRDefault="00C76FB9" w:rsidP="001A5294"/>
    <w:p w14:paraId="7018C204" w14:textId="77777777" w:rsidR="00C76FB9" w:rsidRPr="001A5294" w:rsidRDefault="00C76FB9" w:rsidP="001A5294">
      <w:r w:rsidRPr="001A5294">
        <w:t>OPTIONS:</w:t>
      </w:r>
    </w:p>
    <w:p w14:paraId="00D81562" w14:textId="74A800E7" w:rsidR="00C76FB9" w:rsidRPr="001A5294" w:rsidRDefault="00C76FB9" w:rsidP="001A5294">
      <w:r w:rsidRPr="001A5294">
        <w:t xml:space="preserve">  </w:t>
      </w:r>
      <w:r w:rsidRPr="001A5294">
        <w:t>-A, --allow-all</w:t>
      </w:r>
    </w:p>
    <w:p w14:paraId="7CB902E0" w14:textId="495748F9" w:rsidR="00C76FB9" w:rsidRPr="001A5294" w:rsidRDefault="00C76FB9" w:rsidP="001A5294">
      <w:r w:rsidRPr="001A5294">
        <w:t xml:space="preserve">      </w:t>
      </w:r>
      <w:r w:rsidRPr="001A5294">
        <w:t>Allow all permissions</w:t>
      </w:r>
    </w:p>
    <w:p w14:paraId="60B04702" w14:textId="77777777" w:rsidR="00C76FB9" w:rsidRPr="001A5294" w:rsidRDefault="00C76FB9" w:rsidP="001A5294"/>
    <w:p w14:paraId="65A0F1DD" w14:textId="29A94267" w:rsidR="00C76FB9" w:rsidRPr="001A5294" w:rsidRDefault="00C76FB9" w:rsidP="001A5294">
      <w:r w:rsidRPr="001A5294">
        <w:t xml:space="preserve">    </w:t>
      </w:r>
      <w:r w:rsidRPr="001A5294">
        <w:t>--allow-env[=&lt;allow-env&gt;...]</w:t>
      </w:r>
    </w:p>
    <w:p w14:paraId="6A6B98D4" w14:textId="198F2B4C" w:rsidR="00C76FB9" w:rsidRPr="001A5294" w:rsidRDefault="00C76FB9" w:rsidP="001A5294">
      <w:r w:rsidRPr="001A5294">
        <w:t xml:space="preserve">      </w:t>
      </w:r>
      <w:r w:rsidRPr="001A5294">
        <w:t>Allow environment access</w:t>
      </w:r>
    </w:p>
    <w:p w14:paraId="3CD2EC49" w14:textId="77777777" w:rsidR="00C76FB9" w:rsidRPr="001A5294" w:rsidRDefault="00C76FB9" w:rsidP="001A5294"/>
    <w:p w14:paraId="02BF7C3F" w14:textId="281DC2F4" w:rsidR="00C76FB9" w:rsidRPr="001A5294" w:rsidRDefault="00C76FB9" w:rsidP="001A5294">
      <w:r w:rsidRPr="001A5294">
        <w:t xml:space="preserve">    </w:t>
      </w:r>
      <w:r w:rsidRPr="001A5294">
        <w:t>--allow-ffi[=&lt;allow-ffi&gt;...]</w:t>
      </w:r>
    </w:p>
    <w:p w14:paraId="070E3A8E" w14:textId="7E597255" w:rsidR="00C76FB9" w:rsidRPr="001A5294" w:rsidRDefault="00C76FB9" w:rsidP="001A5294">
      <w:r w:rsidRPr="001A5294">
        <w:t xml:space="preserve">      </w:t>
      </w:r>
      <w:r w:rsidRPr="001A5294">
        <w:t>Allow loading dynamic libraries</w:t>
      </w:r>
    </w:p>
    <w:p w14:paraId="47E91FDF" w14:textId="77777777" w:rsidR="00C76FB9" w:rsidRPr="001A5294" w:rsidRDefault="00C76FB9" w:rsidP="001A5294"/>
    <w:p w14:paraId="55788704" w14:textId="4E0C33BD" w:rsidR="00C76FB9" w:rsidRPr="001A5294" w:rsidRDefault="00C76FB9" w:rsidP="001A5294">
      <w:r w:rsidRPr="001A5294">
        <w:t xml:space="preserve">    </w:t>
      </w:r>
      <w:r w:rsidRPr="001A5294">
        <w:t>--allow-hrtime</w:t>
      </w:r>
    </w:p>
    <w:p w14:paraId="0BE08D48" w14:textId="7D8FA32D" w:rsidR="00C76FB9" w:rsidRPr="001A5294" w:rsidRDefault="00C76FB9" w:rsidP="001A5294">
      <w:r w:rsidRPr="001A5294">
        <w:t xml:space="preserve">      </w:t>
      </w:r>
      <w:r w:rsidRPr="001A5294">
        <w:t>Allow high resolution time measurement</w:t>
      </w:r>
    </w:p>
    <w:p w14:paraId="4098BB0E" w14:textId="77777777" w:rsidR="00C76FB9" w:rsidRPr="001A5294" w:rsidRDefault="00C76FB9" w:rsidP="001A5294"/>
    <w:p w14:paraId="3E4CCEE5" w14:textId="2A2B8597" w:rsidR="00C76FB9" w:rsidRPr="001A5294" w:rsidRDefault="00C76FB9" w:rsidP="001A5294">
      <w:r w:rsidRPr="001A5294">
        <w:t xml:space="preserve">    </w:t>
      </w:r>
      <w:r w:rsidRPr="001A5294">
        <w:t>--allow-net[=&lt;allow-net&gt;...]</w:t>
      </w:r>
    </w:p>
    <w:p w14:paraId="23A9F39F" w14:textId="2E336D62" w:rsidR="00C76FB9" w:rsidRPr="001A5294" w:rsidRDefault="00C76FB9" w:rsidP="001A5294">
      <w:r w:rsidRPr="001A5294">
        <w:t xml:space="preserve">      </w:t>
      </w:r>
      <w:r w:rsidRPr="001A5294">
        <w:t>Allow network access</w:t>
      </w:r>
    </w:p>
    <w:p w14:paraId="49F3D8BA" w14:textId="77777777" w:rsidR="00C76FB9" w:rsidRPr="001A5294" w:rsidRDefault="00C76FB9" w:rsidP="001A5294"/>
    <w:p w14:paraId="2ACE39BA" w14:textId="364DBBEB" w:rsidR="00C76FB9" w:rsidRPr="001A5294" w:rsidRDefault="00C76FB9" w:rsidP="001A5294">
      <w:r w:rsidRPr="001A5294">
        <w:t xml:space="preserve">    </w:t>
      </w:r>
      <w:r w:rsidRPr="001A5294">
        <w:t>--allow-read[=&lt;allow-read&gt;...]</w:t>
      </w:r>
    </w:p>
    <w:p w14:paraId="44896C76" w14:textId="1A5CDDB5" w:rsidR="00C76FB9" w:rsidRPr="001A5294" w:rsidRDefault="00C76FB9" w:rsidP="001A5294">
      <w:r w:rsidRPr="001A5294">
        <w:t xml:space="preserve">      </w:t>
      </w:r>
      <w:r w:rsidRPr="001A5294">
        <w:t>Allow file system read access</w:t>
      </w:r>
    </w:p>
    <w:p w14:paraId="6712C72D" w14:textId="77777777" w:rsidR="00C76FB9" w:rsidRPr="001A5294" w:rsidRDefault="00C76FB9" w:rsidP="001A5294"/>
    <w:p w14:paraId="56700128" w14:textId="35A6A5EA" w:rsidR="00C76FB9" w:rsidRPr="001A5294" w:rsidRDefault="00C76FB9" w:rsidP="001A5294">
      <w:r w:rsidRPr="001A5294">
        <w:t xml:space="preserve">    </w:t>
      </w:r>
      <w:r w:rsidRPr="001A5294">
        <w:t>--allow-run[=&lt;allow-run&gt;...]</w:t>
      </w:r>
    </w:p>
    <w:p w14:paraId="21E94662" w14:textId="66D8B053" w:rsidR="00C76FB9" w:rsidRPr="001A5294" w:rsidRDefault="00C76FB9" w:rsidP="001A5294">
      <w:r w:rsidRPr="001A5294">
        <w:lastRenderedPageBreak/>
        <w:t xml:space="preserve">      </w:t>
      </w:r>
      <w:r w:rsidRPr="001A5294">
        <w:t>Allow running subprocesses</w:t>
      </w:r>
    </w:p>
    <w:p w14:paraId="0D3DD1D4" w14:textId="77777777" w:rsidR="00C76FB9" w:rsidRPr="001A5294" w:rsidRDefault="00C76FB9" w:rsidP="001A5294"/>
    <w:p w14:paraId="17A77CA6" w14:textId="7B34320E" w:rsidR="00C76FB9" w:rsidRPr="001A5294" w:rsidRDefault="00C76FB9" w:rsidP="001A5294">
      <w:r w:rsidRPr="001A5294">
        <w:t xml:space="preserve">    </w:t>
      </w:r>
      <w:r w:rsidRPr="001A5294">
        <w:t>--allow-write[=&lt;allow-write&gt;...]</w:t>
      </w:r>
    </w:p>
    <w:p w14:paraId="0F659C7D" w14:textId="42ED12A4" w:rsidR="00C76FB9" w:rsidRPr="001A5294" w:rsidRDefault="00C76FB9" w:rsidP="001A5294">
      <w:r w:rsidRPr="001A5294">
        <w:t xml:space="preserve">      </w:t>
      </w:r>
      <w:r w:rsidRPr="001A5294">
        <w:t>Allow file system write access</w:t>
      </w:r>
    </w:p>
    <w:p w14:paraId="48311305" w14:textId="77777777" w:rsidR="00C76FB9" w:rsidRPr="001A5294" w:rsidRDefault="00C76FB9" w:rsidP="001A5294"/>
    <w:p w14:paraId="1DB375B8" w14:textId="08811C54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08B7D197" w14:textId="067F3631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0EF034BF" w14:textId="277EC6BA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30244147" w14:textId="21CEDC90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79E91BFA" w14:textId="318E4165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7EE34831" w14:textId="747DA3AE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70558219" w14:textId="19165791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1B6CF47E" w14:textId="77777777" w:rsidR="00C76FB9" w:rsidRPr="001A5294" w:rsidRDefault="00C76FB9" w:rsidP="001A5294"/>
    <w:p w14:paraId="3DEC3F8B" w14:textId="2A424F98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2B4E930F" w14:textId="7DC3111C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006C7EF2" w14:textId="77777777" w:rsidR="00C76FB9" w:rsidRPr="001A5294" w:rsidRDefault="00C76FB9" w:rsidP="001A5294"/>
    <w:p w14:paraId="5D4EAAE2" w14:textId="75FE49A0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2DFE76F2" w14:textId="52910916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1625F4DD" w14:textId="77777777" w:rsidR="00C76FB9" w:rsidRPr="001A5294" w:rsidRDefault="00C76FB9" w:rsidP="001A5294"/>
    <w:p w14:paraId="492F78AF" w14:textId="0D2F79C8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3D35A678" w14:textId="4BCCCA55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4E401BB7" w14:textId="0FD2E669" w:rsidR="00C76FB9" w:rsidRPr="001A5294" w:rsidRDefault="00C76FB9" w:rsidP="001A5294">
      <w:r w:rsidRPr="001A5294">
        <w:t xml:space="preserve">      </w:t>
      </w:r>
    </w:p>
    <w:p w14:paraId="0C741852" w14:textId="31105FB6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5CD5B749" w14:textId="15A2864F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0DE55FE3" w14:textId="601BE7A1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339C3E50" w14:textId="20B1F29B" w:rsidR="00C76FB9" w:rsidRPr="001A5294" w:rsidRDefault="00C76FB9" w:rsidP="001A5294">
      <w:r w:rsidRPr="001A5294">
        <w:t xml:space="preserve">      </w:t>
      </w:r>
    </w:p>
    <w:p w14:paraId="0C0F5B68" w14:textId="408077D5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44325E2D" w14:textId="27D36091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5B53C36E" w14:textId="1C334C70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377D400F" w14:textId="77777777" w:rsidR="00C76FB9" w:rsidRPr="001A5294" w:rsidRDefault="00C76FB9" w:rsidP="001A5294"/>
    <w:p w14:paraId="5B0F44E8" w14:textId="1120008E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73D360BA" w14:textId="7441F39D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0F32C7B8" w14:textId="77777777" w:rsidR="00C76FB9" w:rsidRPr="001A5294" w:rsidRDefault="00C76FB9" w:rsidP="001A5294"/>
    <w:p w14:paraId="2A2492F8" w14:textId="51CBEB48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5827059D" w14:textId="65E5E207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6C0F49D9" w14:textId="64A61D82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219106AA" w14:textId="778FB782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53B972E9" w14:textId="7E738DAC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0C7A359B" w14:textId="41A3A3F1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4767306F" w14:textId="77777777" w:rsidR="00C76FB9" w:rsidRPr="001A5294" w:rsidRDefault="00C76FB9" w:rsidP="001A5294"/>
    <w:p w14:paraId="5CB9E3D8" w14:textId="79A753B2" w:rsidR="00C76FB9" w:rsidRPr="001A5294" w:rsidRDefault="00C76FB9" w:rsidP="001A5294">
      <w:r w:rsidRPr="001A5294">
        <w:t xml:space="preserve">    </w:t>
      </w:r>
      <w:r w:rsidRPr="001A5294">
        <w:t>--inspect[=&lt;HOST:PORT&gt;...]</w:t>
      </w:r>
    </w:p>
    <w:p w14:paraId="6266C748" w14:textId="780DB2AC" w:rsidR="00C76FB9" w:rsidRPr="001A5294" w:rsidRDefault="00C76FB9" w:rsidP="001A5294">
      <w:r w:rsidRPr="001A5294">
        <w:t xml:space="preserve">      </w:t>
      </w:r>
      <w:r w:rsidRPr="001A5294">
        <w:t>Activate inspector on host:port (default: 127.0.0.1:9229)</w:t>
      </w:r>
    </w:p>
    <w:p w14:paraId="1BF811FD" w14:textId="77777777" w:rsidR="00C76FB9" w:rsidRPr="001A5294" w:rsidRDefault="00C76FB9" w:rsidP="001A5294"/>
    <w:p w14:paraId="16D6E1EB" w14:textId="5706A03A" w:rsidR="00C76FB9" w:rsidRPr="001A5294" w:rsidRDefault="00C76FB9" w:rsidP="001A5294">
      <w:r w:rsidRPr="001A5294">
        <w:t xml:space="preserve">    </w:t>
      </w:r>
      <w:r w:rsidRPr="001A5294">
        <w:t>--inspect-brk[=&lt;HOST:PORT&gt;...]</w:t>
      </w:r>
    </w:p>
    <w:p w14:paraId="4CA5A107" w14:textId="44726166" w:rsidR="00C76FB9" w:rsidRPr="001A5294" w:rsidRDefault="00C76FB9" w:rsidP="001A5294">
      <w:r w:rsidRPr="001A5294">
        <w:t xml:space="preserve">      </w:t>
      </w:r>
      <w:r w:rsidRPr="001A5294">
        <w:t>Activate inspector on host:port and break at start of user script</w:t>
      </w:r>
    </w:p>
    <w:p w14:paraId="091F6D47" w14:textId="77777777" w:rsidR="00C76FB9" w:rsidRPr="001A5294" w:rsidRDefault="00C76FB9" w:rsidP="001A5294"/>
    <w:p w14:paraId="15AFE735" w14:textId="396D5157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18458864" w14:textId="7E941B26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3E8E1748" w14:textId="77777777" w:rsidR="00C76FB9" w:rsidRPr="001A5294" w:rsidRDefault="00C76FB9" w:rsidP="001A5294"/>
    <w:p w14:paraId="6C1FEC69" w14:textId="7B363A7D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1FBD6E62" w14:textId="25DFC3F2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4140715B" w14:textId="77777777" w:rsidR="00C76FB9" w:rsidRPr="001A5294" w:rsidRDefault="00C76FB9" w:rsidP="001A5294"/>
    <w:p w14:paraId="60497C09" w14:textId="6B51E87E" w:rsidR="00C76FB9" w:rsidRPr="001A5294" w:rsidRDefault="00C76FB9" w:rsidP="001A5294">
      <w:r w:rsidRPr="001A5294">
        <w:lastRenderedPageBreak/>
        <w:t xml:space="preserve">    </w:t>
      </w:r>
      <w:r w:rsidRPr="001A5294">
        <w:t>--lock-write</w:t>
      </w:r>
    </w:p>
    <w:p w14:paraId="7E284626" w14:textId="5760708A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6A181AAF" w14:textId="77777777" w:rsidR="00C76FB9" w:rsidRPr="001A5294" w:rsidRDefault="00C76FB9" w:rsidP="001A5294"/>
    <w:p w14:paraId="39C4A795" w14:textId="38AE16B1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485DCA35" w14:textId="7216B581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51232D3E" w14:textId="4B448147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4D8B8322" w14:textId="77777777" w:rsidR="00C76FB9" w:rsidRPr="001A5294" w:rsidRDefault="00C76FB9" w:rsidP="001A5294"/>
    <w:p w14:paraId="7C32807F" w14:textId="58FB76CF" w:rsidR="00C76FB9" w:rsidRPr="001A5294" w:rsidRDefault="00C76FB9" w:rsidP="001A5294">
      <w:r w:rsidRPr="001A5294">
        <w:t xml:space="preserve">    </w:t>
      </w:r>
      <w:r w:rsidRPr="001A5294">
        <w:t>--no-clear-screen</w:t>
      </w:r>
    </w:p>
    <w:p w14:paraId="38787D7A" w14:textId="1C4A88ED" w:rsidR="00C76FB9" w:rsidRPr="001A5294" w:rsidRDefault="00C76FB9" w:rsidP="001A5294">
      <w:r w:rsidRPr="001A5294">
        <w:t xml:space="preserve">      </w:t>
      </w:r>
      <w:r w:rsidRPr="001A5294">
        <w:t>Do not clear terminal screen when under watch mode</w:t>
      </w:r>
    </w:p>
    <w:p w14:paraId="0172762F" w14:textId="77777777" w:rsidR="00C76FB9" w:rsidRPr="001A5294" w:rsidRDefault="00C76FB9" w:rsidP="001A5294"/>
    <w:p w14:paraId="1F2C99C8" w14:textId="4A541FBD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0D1443AF" w14:textId="0D5396C8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5D754E20" w14:textId="77777777" w:rsidR="00C76FB9" w:rsidRPr="001A5294" w:rsidRDefault="00C76FB9" w:rsidP="001A5294"/>
    <w:p w14:paraId="784316FF" w14:textId="4F5FEC0D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40D6366A" w14:textId="3E2B679B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74F24B0F" w14:textId="77777777" w:rsidR="00C76FB9" w:rsidRPr="001A5294" w:rsidRDefault="00C76FB9" w:rsidP="001A5294"/>
    <w:p w14:paraId="0E367464" w14:textId="33114212" w:rsidR="00C76FB9" w:rsidRPr="001A5294" w:rsidRDefault="00C76FB9" w:rsidP="001A5294">
      <w:r w:rsidRPr="001A5294">
        <w:t xml:space="preserve">    </w:t>
      </w:r>
      <w:r w:rsidRPr="001A5294">
        <w:t>--no-prompt</w:t>
      </w:r>
    </w:p>
    <w:p w14:paraId="5A1BD035" w14:textId="011435E0" w:rsidR="00C76FB9" w:rsidRPr="001A5294" w:rsidRDefault="00C76FB9" w:rsidP="001A5294">
      <w:r w:rsidRPr="001A5294">
        <w:t xml:space="preserve">      </w:t>
      </w:r>
      <w:r w:rsidRPr="001A5294">
        <w:t>Always throw if required permission wasn't passed</w:t>
      </w:r>
    </w:p>
    <w:p w14:paraId="780F5DB6" w14:textId="77777777" w:rsidR="00C76FB9" w:rsidRPr="001A5294" w:rsidRDefault="00C76FB9" w:rsidP="001A5294"/>
    <w:p w14:paraId="008B14DE" w14:textId="760532E0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72AC44F7" w14:textId="4CE1ADA6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55DE9A09" w14:textId="77777777" w:rsidR="00C76FB9" w:rsidRPr="001A5294" w:rsidRDefault="00C76FB9" w:rsidP="001A5294"/>
    <w:p w14:paraId="57C83CA3" w14:textId="615C45CB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37CB0C3C" w14:textId="646A589A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03A13D88" w14:textId="77777777" w:rsidR="00C76FB9" w:rsidRPr="001A5294" w:rsidRDefault="00C76FB9" w:rsidP="001A5294"/>
    <w:p w14:paraId="5BC234D0" w14:textId="504191A7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4471086C" w14:textId="147CD05D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3F5CF08D" w14:textId="77777777" w:rsidR="00C76FB9" w:rsidRPr="001A5294" w:rsidRDefault="00C76FB9" w:rsidP="001A5294"/>
    <w:p w14:paraId="6B85187A" w14:textId="52D8EAC5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6C08F68E" w14:textId="12538785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2EE797B4" w14:textId="0A07FF4A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05B3A072" w14:textId="0A680BDE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571EF6E6" w14:textId="7C2B5A79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59F2CC51" w14:textId="0D12D810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52951571" w14:textId="543BE825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3C647DF9" w14:textId="20961198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76417ED6" w14:textId="7BA9F806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49ABDF96" w14:textId="00EFC215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61AD6378" w14:textId="13DCD692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53CDD499" w14:textId="344FA00D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1A61E1E7" w14:textId="77777777" w:rsidR="00C76FB9" w:rsidRPr="001A5294" w:rsidRDefault="00C76FB9" w:rsidP="001A5294"/>
    <w:p w14:paraId="3824191C" w14:textId="24AE23E4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5BE417DE" w14:textId="4CDC07A7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5874918A" w14:textId="77777777" w:rsidR="00C76FB9" w:rsidRPr="001A5294" w:rsidRDefault="00C76FB9" w:rsidP="001A5294"/>
    <w:p w14:paraId="0B003892" w14:textId="63A5569D" w:rsidR="00C76FB9" w:rsidRPr="001A5294" w:rsidRDefault="00C76FB9" w:rsidP="001A5294">
      <w:r w:rsidRPr="001A5294">
        <w:t xml:space="preserve">    </w:t>
      </w:r>
      <w:r w:rsidRPr="001A5294">
        <w:t>--unsafely-ignore-certificate-errors[=&lt;HOSTNAMES&gt;...]</w:t>
      </w:r>
    </w:p>
    <w:p w14:paraId="2286FFEC" w14:textId="1C62E728" w:rsidR="00C76FB9" w:rsidRPr="001A5294" w:rsidRDefault="00C76FB9" w:rsidP="001A5294">
      <w:r w:rsidRPr="001A5294">
        <w:t xml:space="preserve">      </w:t>
      </w:r>
      <w:r w:rsidRPr="001A5294">
        <w:t>DANGER: Disables verification of TLS certificates</w:t>
      </w:r>
    </w:p>
    <w:p w14:paraId="3014D422" w14:textId="77777777" w:rsidR="00C76FB9" w:rsidRPr="001A5294" w:rsidRDefault="00C76FB9" w:rsidP="001A5294"/>
    <w:p w14:paraId="2A1AD633" w14:textId="6880C119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62981EB1" w14:textId="6D0C46EC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00DE670A" w14:textId="77777777" w:rsidR="00C76FB9" w:rsidRPr="001A5294" w:rsidRDefault="00C76FB9" w:rsidP="001A5294"/>
    <w:p w14:paraId="6F238BF9" w14:textId="6CC21907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41BDC924" w14:textId="773DE749" w:rsidR="00C76FB9" w:rsidRPr="001A5294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28DA4EDC" w14:textId="77777777" w:rsidR="00C76FB9" w:rsidRPr="001A5294" w:rsidRDefault="00C76FB9" w:rsidP="001A5294"/>
    <w:p w14:paraId="5A100D29" w14:textId="486D2AC0" w:rsidR="00C76FB9" w:rsidRPr="001A5294" w:rsidRDefault="00C76FB9" w:rsidP="001A5294">
      <w:r w:rsidRPr="001A5294">
        <w:t xml:space="preserve">    </w:t>
      </w:r>
      <w:r w:rsidRPr="001A5294">
        <w:t>--watch[=&lt;FILES&gt;...]</w:t>
      </w:r>
    </w:p>
    <w:p w14:paraId="34D5C36C" w14:textId="6A2A4C3F" w:rsidR="00C76FB9" w:rsidRPr="001A5294" w:rsidRDefault="00C76FB9" w:rsidP="001A5294">
      <w:r w:rsidRPr="001A5294">
        <w:t xml:space="preserve">      </w:t>
      </w:r>
      <w:r w:rsidRPr="001A5294">
        <w:t>Watch for file changes and restart process automatically.</w:t>
      </w:r>
    </w:p>
    <w:p w14:paraId="07B6E4CC" w14:textId="10D9C9FE" w:rsidR="00C76FB9" w:rsidRPr="001A5294" w:rsidRDefault="00C76FB9" w:rsidP="001A5294">
      <w:r w:rsidRPr="001A5294">
        <w:t xml:space="preserve">      </w:t>
      </w:r>
      <w:r w:rsidRPr="001A5294">
        <w:t>Local files from entry point module graph are watched by default.</w:t>
      </w:r>
    </w:p>
    <w:p w14:paraId="0E74226E" w14:textId="2387DBE0" w:rsidR="00C76FB9" w:rsidRPr="001A5294" w:rsidRDefault="00C76FB9" w:rsidP="001A5294">
      <w:r w:rsidRPr="001A5294">
        <w:t xml:space="preserve">      </w:t>
      </w:r>
      <w:r w:rsidRPr="001A5294">
        <w:t>Additional paths might be watched by passing them as arguments to</w:t>
      </w:r>
    </w:p>
    <w:p w14:paraId="60BF3B4E" w14:textId="77777777" w:rsidR="00EA5BAF" w:rsidRDefault="00C76FB9" w:rsidP="001A5294">
      <w:r w:rsidRPr="001A5294">
        <w:t xml:space="preserve">      </w:t>
      </w:r>
      <w:r w:rsidRPr="001A5294">
        <w:t>this flag.</w:t>
      </w:r>
    </w:p>
    <w:p w14:paraId="3F4BD1B3" w14:textId="1D18F016" w:rsidR="00C76FB9" w:rsidRPr="001A5294" w:rsidRDefault="00C76FB9" w:rsidP="00EA5BAF">
      <w:pPr>
        <w:pStyle w:val="Heading2"/>
        <w:pageBreakBefore/>
        <w:contextualSpacing/>
      </w:pPr>
      <w:bookmarkStart w:id="27" w:name="_Toc115188312"/>
      <w:r w:rsidRPr="001A5294">
        <w:lastRenderedPageBreak/>
        <w:t>task</w:t>
      </w:r>
      <w:bookmarkEnd w:id="27"/>
    </w:p>
    <w:p w14:paraId="5AB8A3E8" w14:textId="77777777" w:rsidR="00C76FB9" w:rsidRPr="001A5294" w:rsidRDefault="00C76FB9" w:rsidP="001A5294">
      <w:r w:rsidRPr="001A5294">
        <w:t xml:space="preserve">deno-task </w:t>
      </w:r>
    </w:p>
    <w:p w14:paraId="7874D9FD" w14:textId="77777777" w:rsidR="00C76FB9" w:rsidRPr="001A5294" w:rsidRDefault="00C76FB9" w:rsidP="001A5294">
      <w:r w:rsidRPr="001A5294">
        <w:t>Run a task defined in the configuration file</w:t>
      </w:r>
    </w:p>
    <w:p w14:paraId="35DBAF87" w14:textId="77777777" w:rsidR="00C76FB9" w:rsidRPr="001A5294" w:rsidRDefault="00C76FB9" w:rsidP="001A5294"/>
    <w:p w14:paraId="47E9A82E" w14:textId="77777777" w:rsidR="00C76FB9" w:rsidRPr="001A5294" w:rsidRDefault="00C76FB9" w:rsidP="001A5294">
      <w:r w:rsidRPr="001A5294">
        <w:t xml:space="preserve">  deno task build</w:t>
      </w:r>
    </w:p>
    <w:p w14:paraId="69E5DA41" w14:textId="77777777" w:rsidR="00C76FB9" w:rsidRPr="001A5294" w:rsidRDefault="00C76FB9" w:rsidP="001A5294"/>
    <w:p w14:paraId="31F2DEE2" w14:textId="77777777" w:rsidR="00C76FB9" w:rsidRPr="001A5294" w:rsidRDefault="00C76FB9" w:rsidP="001A5294">
      <w:r w:rsidRPr="001A5294">
        <w:t>USAGE:</w:t>
      </w:r>
    </w:p>
    <w:p w14:paraId="4D5D53D3" w14:textId="75F8A657" w:rsidR="00C76FB9" w:rsidRPr="001A5294" w:rsidRDefault="00C76FB9" w:rsidP="001A5294">
      <w:r w:rsidRPr="001A5294">
        <w:t xml:space="preserve">  </w:t>
      </w:r>
      <w:r w:rsidRPr="001A5294">
        <w:t>deno task [OPTIONS] [task_name_and_args]...</w:t>
      </w:r>
    </w:p>
    <w:p w14:paraId="1065A9AF" w14:textId="77777777" w:rsidR="00C76FB9" w:rsidRPr="001A5294" w:rsidRDefault="00C76FB9" w:rsidP="001A5294"/>
    <w:p w14:paraId="272B64DC" w14:textId="77777777" w:rsidR="00C76FB9" w:rsidRPr="001A5294" w:rsidRDefault="00C76FB9" w:rsidP="001A5294">
      <w:r w:rsidRPr="001A5294">
        <w:t>ARGS:</w:t>
      </w:r>
    </w:p>
    <w:p w14:paraId="46C90DEF" w14:textId="5B470E65" w:rsidR="00C76FB9" w:rsidRPr="001A5294" w:rsidRDefault="00C76FB9" w:rsidP="001A5294">
      <w:r w:rsidRPr="001A5294">
        <w:t xml:space="preserve">  </w:t>
      </w:r>
      <w:r w:rsidRPr="001A5294">
        <w:t>&lt;task_name_and_args&gt;...</w:t>
      </w:r>
    </w:p>
    <w:p w14:paraId="2A2864A4" w14:textId="57A66775" w:rsidR="00C76FB9" w:rsidRPr="001A5294" w:rsidRDefault="00C76FB9" w:rsidP="001A5294">
      <w:r w:rsidRPr="001A5294">
        <w:t xml:space="preserve">      </w:t>
      </w:r>
      <w:r w:rsidRPr="001A5294">
        <w:t>Task to be executed with any additional arguments passed to the task</w:t>
      </w:r>
    </w:p>
    <w:p w14:paraId="6AA9A0BF" w14:textId="77777777" w:rsidR="00C76FB9" w:rsidRPr="001A5294" w:rsidRDefault="00C76FB9" w:rsidP="001A5294"/>
    <w:p w14:paraId="0888AFEF" w14:textId="77777777" w:rsidR="00C76FB9" w:rsidRPr="001A5294" w:rsidRDefault="00C76FB9" w:rsidP="001A5294">
      <w:r w:rsidRPr="001A5294">
        <w:t>OPTIONS:</w:t>
      </w:r>
    </w:p>
    <w:p w14:paraId="7ED2108E" w14:textId="7DD729D3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5BD20248" w14:textId="31EFB4F2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22AE772C" w14:textId="16B608E6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1A1EA5DC" w14:textId="7295539D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24CD985A" w14:textId="72946E72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7E5A8DB5" w14:textId="510212DB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72FB50DC" w14:textId="68ADF157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2E5A0EB8" w14:textId="77777777" w:rsidR="00C76FB9" w:rsidRPr="001A5294" w:rsidRDefault="00C76FB9" w:rsidP="001A5294"/>
    <w:p w14:paraId="4FF379FE" w14:textId="5BF6AAB8" w:rsidR="00C76FB9" w:rsidRPr="001A5294" w:rsidRDefault="00C76FB9" w:rsidP="001A5294">
      <w:r w:rsidRPr="001A5294">
        <w:t xml:space="preserve">    </w:t>
      </w:r>
      <w:r w:rsidRPr="001A5294">
        <w:t>--cwd &lt;DIR&gt;</w:t>
      </w:r>
    </w:p>
    <w:p w14:paraId="4A9BD43F" w14:textId="4761D8F7" w:rsidR="00C76FB9" w:rsidRPr="001A5294" w:rsidRDefault="00C76FB9" w:rsidP="001A5294">
      <w:r w:rsidRPr="001A5294">
        <w:t xml:space="preserve">      </w:t>
      </w:r>
      <w:r w:rsidRPr="001A5294">
        <w:t>Specify the directory to run the task in</w:t>
      </w:r>
    </w:p>
    <w:p w14:paraId="572A5FF5" w14:textId="77777777" w:rsidR="00C76FB9" w:rsidRPr="001A5294" w:rsidRDefault="00C76FB9" w:rsidP="001A5294"/>
    <w:p w14:paraId="0FB02980" w14:textId="53D9EDE4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7434D1C3" w14:textId="5FF485CB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296023DF" w14:textId="77777777" w:rsidR="00C76FB9" w:rsidRPr="001A5294" w:rsidRDefault="00C76FB9" w:rsidP="001A5294"/>
    <w:p w14:paraId="684CE991" w14:textId="7DEACE4D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69A94B6C" w14:textId="4AA10B8A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1EBF4FB8" w14:textId="77777777" w:rsidR="00C76FB9" w:rsidRPr="001A5294" w:rsidRDefault="00C76FB9" w:rsidP="001A5294"/>
    <w:p w14:paraId="2C620562" w14:textId="529C14AD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536C35F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76084B20" w14:textId="3FE45251" w:rsidR="00C76FB9" w:rsidRPr="001A5294" w:rsidRDefault="00C76FB9" w:rsidP="00EA5BAF">
      <w:pPr>
        <w:pStyle w:val="Heading2"/>
        <w:pageBreakBefore/>
        <w:contextualSpacing/>
      </w:pPr>
      <w:bookmarkStart w:id="28" w:name="_Toc115188313"/>
      <w:r w:rsidRPr="001A5294">
        <w:lastRenderedPageBreak/>
        <w:t>test</w:t>
      </w:r>
      <w:bookmarkEnd w:id="28"/>
    </w:p>
    <w:p w14:paraId="3736F1BA" w14:textId="77777777" w:rsidR="00C76FB9" w:rsidRPr="001A5294" w:rsidRDefault="00C76FB9" w:rsidP="001A5294">
      <w:r w:rsidRPr="001A5294">
        <w:t xml:space="preserve">deno-test </w:t>
      </w:r>
    </w:p>
    <w:p w14:paraId="51E44403" w14:textId="77777777" w:rsidR="00C76FB9" w:rsidRPr="001A5294" w:rsidRDefault="00C76FB9" w:rsidP="001A5294">
      <w:r w:rsidRPr="001A5294">
        <w:t>Run tests using Deno's built-in test runner.</w:t>
      </w:r>
    </w:p>
    <w:p w14:paraId="3D11FFF5" w14:textId="77777777" w:rsidR="00C76FB9" w:rsidRPr="001A5294" w:rsidRDefault="00C76FB9" w:rsidP="001A5294"/>
    <w:p w14:paraId="76951DD0" w14:textId="77777777" w:rsidR="00C76FB9" w:rsidRPr="001A5294" w:rsidRDefault="00C76FB9" w:rsidP="001A5294">
      <w:r w:rsidRPr="001A5294">
        <w:t>Evaluate the given modules, run all tests declared with 'Deno.test()' and</w:t>
      </w:r>
    </w:p>
    <w:p w14:paraId="51A59D29" w14:textId="77777777" w:rsidR="00C76FB9" w:rsidRPr="001A5294" w:rsidRDefault="00C76FB9" w:rsidP="001A5294">
      <w:r w:rsidRPr="001A5294">
        <w:t>report results to standard output:</w:t>
      </w:r>
    </w:p>
    <w:p w14:paraId="598B1D9D" w14:textId="77777777" w:rsidR="00C76FB9" w:rsidRPr="001A5294" w:rsidRDefault="00C76FB9" w:rsidP="001A5294"/>
    <w:p w14:paraId="48FBE335" w14:textId="77777777" w:rsidR="00C76FB9" w:rsidRPr="001A5294" w:rsidRDefault="00C76FB9" w:rsidP="001A5294">
      <w:r w:rsidRPr="001A5294">
        <w:t xml:space="preserve">  deno test src/fetch_test.ts src/signal_test.ts</w:t>
      </w:r>
    </w:p>
    <w:p w14:paraId="02483390" w14:textId="77777777" w:rsidR="00C76FB9" w:rsidRPr="001A5294" w:rsidRDefault="00C76FB9" w:rsidP="001A5294"/>
    <w:p w14:paraId="26EEBD7B" w14:textId="77777777" w:rsidR="00C76FB9" w:rsidRPr="001A5294" w:rsidRDefault="00C76FB9" w:rsidP="001A5294">
      <w:r w:rsidRPr="001A5294">
        <w:t>Directory arguments are expanded to all contained files matching the glob</w:t>
      </w:r>
    </w:p>
    <w:p w14:paraId="2FE7EAEF" w14:textId="77777777" w:rsidR="00C76FB9" w:rsidRPr="001A5294" w:rsidRDefault="00C76FB9" w:rsidP="001A5294">
      <w:r w:rsidRPr="001A5294">
        <w:t>{*_,*.,}test.{js,mjs,ts,mts,jsx,tsx}:</w:t>
      </w:r>
    </w:p>
    <w:p w14:paraId="6F2C95BC" w14:textId="77777777" w:rsidR="00C76FB9" w:rsidRPr="001A5294" w:rsidRDefault="00C76FB9" w:rsidP="001A5294"/>
    <w:p w14:paraId="1C792F02" w14:textId="77777777" w:rsidR="00C76FB9" w:rsidRPr="001A5294" w:rsidRDefault="00C76FB9" w:rsidP="001A5294">
      <w:r w:rsidRPr="001A5294">
        <w:t xml:space="preserve">  deno test src/</w:t>
      </w:r>
    </w:p>
    <w:p w14:paraId="700D0DCE" w14:textId="77777777" w:rsidR="00C76FB9" w:rsidRPr="001A5294" w:rsidRDefault="00C76FB9" w:rsidP="001A5294"/>
    <w:p w14:paraId="3FD78CE0" w14:textId="77777777" w:rsidR="00C76FB9" w:rsidRPr="001A5294" w:rsidRDefault="00C76FB9" w:rsidP="001A5294">
      <w:r w:rsidRPr="001A5294">
        <w:t>USAGE:</w:t>
      </w:r>
    </w:p>
    <w:p w14:paraId="4B443CB9" w14:textId="6E0ED4C2" w:rsidR="00C76FB9" w:rsidRPr="001A5294" w:rsidRDefault="00C76FB9" w:rsidP="001A5294">
      <w:r w:rsidRPr="001A5294">
        <w:t xml:space="preserve">  </w:t>
      </w:r>
      <w:r w:rsidRPr="001A5294">
        <w:t>deno test [OPTIONS] [files]... [-- &lt;SCRIPT_ARG&gt;...]</w:t>
      </w:r>
    </w:p>
    <w:p w14:paraId="13DA6CC3" w14:textId="77777777" w:rsidR="00C76FB9" w:rsidRPr="001A5294" w:rsidRDefault="00C76FB9" w:rsidP="001A5294"/>
    <w:p w14:paraId="3D8B295D" w14:textId="77777777" w:rsidR="00C76FB9" w:rsidRPr="001A5294" w:rsidRDefault="00C76FB9" w:rsidP="001A5294">
      <w:r w:rsidRPr="001A5294">
        <w:t>ARGS:</w:t>
      </w:r>
    </w:p>
    <w:p w14:paraId="1EBEBB4A" w14:textId="4063819C" w:rsidR="00C76FB9" w:rsidRPr="001A5294" w:rsidRDefault="00C76FB9" w:rsidP="001A5294">
      <w:r w:rsidRPr="001A5294">
        <w:t xml:space="preserve">  </w:t>
      </w:r>
      <w:r w:rsidRPr="001A5294">
        <w:t>&lt;files&gt;...</w:t>
      </w:r>
    </w:p>
    <w:p w14:paraId="1623CBF2" w14:textId="6330AA24" w:rsidR="00C76FB9" w:rsidRPr="001A5294" w:rsidRDefault="00C76FB9" w:rsidP="001A5294">
      <w:r w:rsidRPr="001A5294">
        <w:t xml:space="preserve">      </w:t>
      </w:r>
      <w:r w:rsidRPr="001A5294">
        <w:t>List of file names to run</w:t>
      </w:r>
    </w:p>
    <w:p w14:paraId="7653B005" w14:textId="77777777" w:rsidR="00C76FB9" w:rsidRPr="001A5294" w:rsidRDefault="00C76FB9" w:rsidP="001A5294"/>
    <w:p w14:paraId="039496FF" w14:textId="4D374C76" w:rsidR="00C76FB9" w:rsidRPr="001A5294" w:rsidRDefault="00C76FB9" w:rsidP="001A5294">
      <w:r w:rsidRPr="001A5294">
        <w:t xml:space="preserve">  </w:t>
      </w:r>
      <w:r w:rsidRPr="001A5294">
        <w:t>&lt;SCRIPT_ARG&gt;...</w:t>
      </w:r>
    </w:p>
    <w:p w14:paraId="76716CC1" w14:textId="23ED0DB1" w:rsidR="00C76FB9" w:rsidRPr="001A5294" w:rsidRDefault="00C76FB9" w:rsidP="001A5294">
      <w:r w:rsidRPr="001A5294">
        <w:t xml:space="preserve">      </w:t>
      </w:r>
      <w:r w:rsidRPr="001A5294">
        <w:t>Script arg</w:t>
      </w:r>
    </w:p>
    <w:p w14:paraId="78662A30" w14:textId="77777777" w:rsidR="00C76FB9" w:rsidRPr="001A5294" w:rsidRDefault="00C76FB9" w:rsidP="001A5294"/>
    <w:p w14:paraId="026D59DE" w14:textId="77777777" w:rsidR="00C76FB9" w:rsidRPr="001A5294" w:rsidRDefault="00C76FB9" w:rsidP="001A5294">
      <w:r w:rsidRPr="001A5294">
        <w:t>OPTIONS:</w:t>
      </w:r>
    </w:p>
    <w:p w14:paraId="381D58D0" w14:textId="37CEE2E0" w:rsidR="00C76FB9" w:rsidRPr="001A5294" w:rsidRDefault="00C76FB9" w:rsidP="001A5294">
      <w:r w:rsidRPr="001A5294">
        <w:t xml:space="preserve">  </w:t>
      </w:r>
      <w:r w:rsidRPr="001A5294">
        <w:t>-A, --allow-all</w:t>
      </w:r>
    </w:p>
    <w:p w14:paraId="58E50220" w14:textId="2429B03D" w:rsidR="00C76FB9" w:rsidRPr="001A5294" w:rsidRDefault="00C76FB9" w:rsidP="001A5294">
      <w:r w:rsidRPr="001A5294">
        <w:t xml:space="preserve">      </w:t>
      </w:r>
      <w:r w:rsidRPr="001A5294">
        <w:t>Allow all permissions</w:t>
      </w:r>
    </w:p>
    <w:p w14:paraId="648F58F1" w14:textId="77777777" w:rsidR="00C76FB9" w:rsidRPr="001A5294" w:rsidRDefault="00C76FB9" w:rsidP="001A5294"/>
    <w:p w14:paraId="6A541527" w14:textId="4D14B3AA" w:rsidR="00C76FB9" w:rsidRPr="001A5294" w:rsidRDefault="00C76FB9" w:rsidP="001A5294">
      <w:r w:rsidRPr="001A5294">
        <w:t xml:space="preserve">    </w:t>
      </w:r>
      <w:r w:rsidRPr="001A5294">
        <w:t>--allow-env[=&lt;allow-env&gt;...]</w:t>
      </w:r>
    </w:p>
    <w:p w14:paraId="36BC5FD2" w14:textId="7F204602" w:rsidR="00C76FB9" w:rsidRPr="001A5294" w:rsidRDefault="00C76FB9" w:rsidP="001A5294">
      <w:r w:rsidRPr="001A5294">
        <w:t xml:space="preserve">      </w:t>
      </w:r>
      <w:r w:rsidRPr="001A5294">
        <w:t>Allow environment access</w:t>
      </w:r>
    </w:p>
    <w:p w14:paraId="73B4CF48" w14:textId="77777777" w:rsidR="00C76FB9" w:rsidRPr="001A5294" w:rsidRDefault="00C76FB9" w:rsidP="001A5294"/>
    <w:p w14:paraId="7A80EEBF" w14:textId="2DF67632" w:rsidR="00C76FB9" w:rsidRPr="001A5294" w:rsidRDefault="00C76FB9" w:rsidP="001A5294">
      <w:r w:rsidRPr="001A5294">
        <w:t xml:space="preserve">    </w:t>
      </w:r>
      <w:r w:rsidRPr="001A5294">
        <w:t>--allow-ffi[=&lt;allow-ffi&gt;...]</w:t>
      </w:r>
    </w:p>
    <w:p w14:paraId="3F53FD50" w14:textId="51A04FD8" w:rsidR="00C76FB9" w:rsidRPr="001A5294" w:rsidRDefault="00C76FB9" w:rsidP="001A5294">
      <w:r w:rsidRPr="001A5294">
        <w:t xml:space="preserve">      </w:t>
      </w:r>
      <w:r w:rsidRPr="001A5294">
        <w:t>Allow loading dynamic libraries</w:t>
      </w:r>
    </w:p>
    <w:p w14:paraId="1429BD82" w14:textId="77777777" w:rsidR="00C76FB9" w:rsidRPr="001A5294" w:rsidRDefault="00C76FB9" w:rsidP="001A5294"/>
    <w:p w14:paraId="2057D6BB" w14:textId="7886A6D9" w:rsidR="00C76FB9" w:rsidRPr="001A5294" w:rsidRDefault="00C76FB9" w:rsidP="001A5294">
      <w:r w:rsidRPr="001A5294">
        <w:t xml:space="preserve">    </w:t>
      </w:r>
      <w:r w:rsidRPr="001A5294">
        <w:t>--allow-hrtime</w:t>
      </w:r>
    </w:p>
    <w:p w14:paraId="64D587BE" w14:textId="7021D303" w:rsidR="00C76FB9" w:rsidRPr="001A5294" w:rsidRDefault="00C76FB9" w:rsidP="001A5294">
      <w:r w:rsidRPr="001A5294">
        <w:t xml:space="preserve">      </w:t>
      </w:r>
      <w:r w:rsidRPr="001A5294">
        <w:t>Allow high resolution time measurement</w:t>
      </w:r>
    </w:p>
    <w:p w14:paraId="6EC56C9F" w14:textId="77777777" w:rsidR="00C76FB9" w:rsidRPr="001A5294" w:rsidRDefault="00C76FB9" w:rsidP="001A5294"/>
    <w:p w14:paraId="26E4FF7B" w14:textId="405DA406" w:rsidR="00C76FB9" w:rsidRPr="001A5294" w:rsidRDefault="00C76FB9" w:rsidP="001A5294">
      <w:r w:rsidRPr="001A5294">
        <w:t xml:space="preserve">    </w:t>
      </w:r>
      <w:r w:rsidRPr="001A5294">
        <w:t>--allow-net[=&lt;allow-net&gt;...]</w:t>
      </w:r>
    </w:p>
    <w:p w14:paraId="3A29E4EE" w14:textId="489C8461" w:rsidR="00C76FB9" w:rsidRPr="001A5294" w:rsidRDefault="00C76FB9" w:rsidP="001A5294">
      <w:r w:rsidRPr="001A5294">
        <w:t xml:space="preserve">      </w:t>
      </w:r>
      <w:r w:rsidRPr="001A5294">
        <w:t>Allow network access</w:t>
      </w:r>
    </w:p>
    <w:p w14:paraId="744050BB" w14:textId="77777777" w:rsidR="00C76FB9" w:rsidRPr="001A5294" w:rsidRDefault="00C76FB9" w:rsidP="001A5294"/>
    <w:p w14:paraId="626600B4" w14:textId="104C4E2F" w:rsidR="00C76FB9" w:rsidRPr="001A5294" w:rsidRDefault="00C76FB9" w:rsidP="001A5294">
      <w:r w:rsidRPr="001A5294">
        <w:t xml:space="preserve">    </w:t>
      </w:r>
      <w:r w:rsidRPr="001A5294">
        <w:t>--allow-none</w:t>
      </w:r>
    </w:p>
    <w:p w14:paraId="7E35F372" w14:textId="5C3C878A" w:rsidR="00C76FB9" w:rsidRPr="001A5294" w:rsidRDefault="00C76FB9" w:rsidP="001A5294">
      <w:r w:rsidRPr="001A5294">
        <w:t xml:space="preserve">      </w:t>
      </w:r>
      <w:r w:rsidRPr="001A5294">
        <w:t>Don't return error code if no test files are found</w:t>
      </w:r>
    </w:p>
    <w:p w14:paraId="76C9587E" w14:textId="77777777" w:rsidR="00C76FB9" w:rsidRPr="001A5294" w:rsidRDefault="00C76FB9" w:rsidP="001A5294"/>
    <w:p w14:paraId="2554D22F" w14:textId="0C0B1587" w:rsidR="00C76FB9" w:rsidRPr="001A5294" w:rsidRDefault="00C76FB9" w:rsidP="001A5294">
      <w:r w:rsidRPr="001A5294">
        <w:t xml:space="preserve">    </w:t>
      </w:r>
      <w:r w:rsidRPr="001A5294">
        <w:t>--allow-read[=&lt;allow-read&gt;...]</w:t>
      </w:r>
    </w:p>
    <w:p w14:paraId="42102B04" w14:textId="355A04F3" w:rsidR="00C76FB9" w:rsidRPr="001A5294" w:rsidRDefault="00C76FB9" w:rsidP="001A5294">
      <w:r w:rsidRPr="001A5294">
        <w:t xml:space="preserve">      </w:t>
      </w:r>
      <w:r w:rsidRPr="001A5294">
        <w:t>Allow file system read access</w:t>
      </w:r>
    </w:p>
    <w:p w14:paraId="014F1F69" w14:textId="77777777" w:rsidR="00C76FB9" w:rsidRPr="001A5294" w:rsidRDefault="00C76FB9" w:rsidP="001A5294"/>
    <w:p w14:paraId="5374A249" w14:textId="707AF991" w:rsidR="00C76FB9" w:rsidRPr="001A5294" w:rsidRDefault="00C76FB9" w:rsidP="001A5294">
      <w:r w:rsidRPr="001A5294">
        <w:t xml:space="preserve">    </w:t>
      </w:r>
      <w:r w:rsidRPr="001A5294">
        <w:t>--allow-run[=&lt;allow-run&gt;...]</w:t>
      </w:r>
    </w:p>
    <w:p w14:paraId="3C82ABA1" w14:textId="7257C785" w:rsidR="00C76FB9" w:rsidRPr="001A5294" w:rsidRDefault="00C76FB9" w:rsidP="001A5294">
      <w:r w:rsidRPr="001A5294">
        <w:t xml:space="preserve">      </w:t>
      </w:r>
      <w:r w:rsidRPr="001A5294">
        <w:t>Allow running subprocesses</w:t>
      </w:r>
    </w:p>
    <w:p w14:paraId="7BFF0E03" w14:textId="77777777" w:rsidR="00C76FB9" w:rsidRPr="001A5294" w:rsidRDefault="00C76FB9" w:rsidP="001A5294"/>
    <w:p w14:paraId="02C970B8" w14:textId="14321507" w:rsidR="00C76FB9" w:rsidRPr="001A5294" w:rsidRDefault="00C76FB9" w:rsidP="001A5294">
      <w:r w:rsidRPr="001A5294">
        <w:t xml:space="preserve">    </w:t>
      </w:r>
      <w:r w:rsidRPr="001A5294">
        <w:t>--allow-write[=&lt;allow-write&gt;...]</w:t>
      </w:r>
    </w:p>
    <w:p w14:paraId="04F5FE6A" w14:textId="3A7566AE" w:rsidR="00C76FB9" w:rsidRPr="001A5294" w:rsidRDefault="00C76FB9" w:rsidP="001A5294">
      <w:r w:rsidRPr="001A5294">
        <w:t xml:space="preserve">      </w:t>
      </w:r>
      <w:r w:rsidRPr="001A5294">
        <w:t>Allow file system write access</w:t>
      </w:r>
    </w:p>
    <w:p w14:paraId="6C2DEB7E" w14:textId="77777777" w:rsidR="00C76FB9" w:rsidRPr="001A5294" w:rsidRDefault="00C76FB9" w:rsidP="001A5294"/>
    <w:p w14:paraId="38B04071" w14:textId="683B7D2A" w:rsidR="00C76FB9" w:rsidRPr="001A5294" w:rsidRDefault="00C76FB9" w:rsidP="001A5294">
      <w:r w:rsidRPr="001A5294">
        <w:lastRenderedPageBreak/>
        <w:t xml:space="preserve">  </w:t>
      </w:r>
      <w:r w:rsidRPr="001A5294">
        <w:t>-c, --config &lt;FILE&gt;</w:t>
      </w:r>
    </w:p>
    <w:p w14:paraId="5CA50D89" w14:textId="45E69A4F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43051C7B" w14:textId="7936E652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3622811D" w14:textId="5625B2EB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64BFF49F" w14:textId="4D36119D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331875B8" w14:textId="2FA955CF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4C68D448" w14:textId="323A02C6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6CA4B016" w14:textId="77777777" w:rsidR="00C76FB9" w:rsidRPr="001A5294" w:rsidRDefault="00C76FB9" w:rsidP="001A5294"/>
    <w:p w14:paraId="05042558" w14:textId="6A724F75" w:rsidR="00C76FB9" w:rsidRPr="001A5294" w:rsidRDefault="00C76FB9" w:rsidP="001A5294">
      <w:r w:rsidRPr="001A5294">
        <w:t xml:space="preserve">    </w:t>
      </w:r>
      <w:r w:rsidRPr="001A5294">
        <w:t>--cached-only</w:t>
      </w:r>
    </w:p>
    <w:p w14:paraId="0B19636F" w14:textId="6B07E7BE" w:rsidR="00C76FB9" w:rsidRPr="001A5294" w:rsidRDefault="00C76FB9" w:rsidP="001A5294">
      <w:r w:rsidRPr="001A5294">
        <w:t xml:space="preserve">      </w:t>
      </w:r>
      <w:r w:rsidRPr="001A5294">
        <w:t>Require that remote dependencies are already cached</w:t>
      </w:r>
    </w:p>
    <w:p w14:paraId="68085138" w14:textId="77777777" w:rsidR="00C76FB9" w:rsidRPr="001A5294" w:rsidRDefault="00C76FB9" w:rsidP="001A5294"/>
    <w:p w14:paraId="2220BE84" w14:textId="0334A693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5D399A61" w14:textId="6A8ECF88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05E45F92" w14:textId="77777777" w:rsidR="00C76FB9" w:rsidRPr="001A5294" w:rsidRDefault="00C76FB9" w:rsidP="001A5294"/>
    <w:p w14:paraId="25331FD5" w14:textId="54C4FF7A" w:rsidR="00C76FB9" w:rsidRPr="001A5294" w:rsidRDefault="00C76FB9" w:rsidP="001A5294">
      <w:r w:rsidRPr="001A5294">
        <w:t xml:space="preserve">    </w:t>
      </w:r>
      <w:r w:rsidRPr="001A5294">
        <w:t>--check[=&lt;CHECK_TYPE&gt;...]</w:t>
      </w:r>
    </w:p>
    <w:p w14:paraId="35590645" w14:textId="4A7B7D65" w:rsidR="00C76FB9" w:rsidRPr="001A5294" w:rsidRDefault="00C76FB9" w:rsidP="001A5294">
      <w:r w:rsidRPr="001A5294">
        <w:t xml:space="preserve">      </w:t>
      </w:r>
      <w:r w:rsidRPr="001A5294">
        <w:t>Type-check modules.</w:t>
      </w:r>
    </w:p>
    <w:p w14:paraId="33526161" w14:textId="6E016C7B" w:rsidR="00C76FB9" w:rsidRPr="001A5294" w:rsidRDefault="00C76FB9" w:rsidP="001A5294">
      <w:r w:rsidRPr="001A5294">
        <w:t xml:space="preserve">      </w:t>
      </w:r>
    </w:p>
    <w:p w14:paraId="7A6E97AF" w14:textId="47FF3D8E" w:rsidR="00C76FB9" w:rsidRPr="001A5294" w:rsidRDefault="00C76FB9" w:rsidP="001A5294">
      <w:r w:rsidRPr="001A5294">
        <w:t xml:space="preserve">      </w:t>
      </w:r>
      <w:r w:rsidRPr="001A5294">
        <w:t>Deno does not type-check modules automatically from v1.23 onwards.</w:t>
      </w:r>
    </w:p>
    <w:p w14:paraId="7FBDFF6B" w14:textId="3E74A995" w:rsidR="00C76FB9" w:rsidRPr="001A5294" w:rsidRDefault="00C76FB9" w:rsidP="001A5294">
      <w:r w:rsidRPr="001A5294">
        <w:t xml:space="preserve">      </w:t>
      </w:r>
      <w:r w:rsidRPr="001A5294">
        <w:t>Pass this flag to enable type-checking or use the 'deno check'</w:t>
      </w:r>
    </w:p>
    <w:p w14:paraId="36FCACF9" w14:textId="6C53BB66" w:rsidR="00C76FB9" w:rsidRPr="001A5294" w:rsidRDefault="00C76FB9" w:rsidP="001A5294">
      <w:r w:rsidRPr="001A5294">
        <w:t xml:space="preserve">      </w:t>
      </w:r>
      <w:r w:rsidRPr="001A5294">
        <w:t>subcommand.</w:t>
      </w:r>
    </w:p>
    <w:p w14:paraId="1684A51A" w14:textId="09803C06" w:rsidR="00C76FB9" w:rsidRPr="001A5294" w:rsidRDefault="00C76FB9" w:rsidP="001A5294">
      <w:r w:rsidRPr="001A5294">
        <w:t xml:space="preserve">      </w:t>
      </w:r>
    </w:p>
    <w:p w14:paraId="79BE8559" w14:textId="238B7DA1" w:rsidR="00C76FB9" w:rsidRPr="001A5294" w:rsidRDefault="00C76FB9" w:rsidP="001A5294">
      <w:r w:rsidRPr="001A5294">
        <w:t xml:space="preserve">      </w:t>
      </w:r>
      <w:r w:rsidRPr="001A5294">
        <w:t>If the value of '--check=all' is supplied, diagnostic errors from</w:t>
      </w:r>
    </w:p>
    <w:p w14:paraId="1D0E9C4C" w14:textId="42C3DA10" w:rsidR="00C76FB9" w:rsidRPr="001A5294" w:rsidRDefault="00C76FB9" w:rsidP="001A5294">
      <w:r w:rsidRPr="001A5294">
        <w:t xml:space="preserve">      </w:t>
      </w:r>
      <w:r w:rsidRPr="001A5294">
        <w:t>remote modules</w:t>
      </w:r>
    </w:p>
    <w:p w14:paraId="548ED7EA" w14:textId="103A5A00" w:rsidR="00C76FB9" w:rsidRPr="001A5294" w:rsidRDefault="00C76FB9" w:rsidP="001A5294">
      <w:r w:rsidRPr="001A5294">
        <w:t xml:space="preserve">      </w:t>
      </w:r>
      <w:r w:rsidRPr="001A5294">
        <w:t>will be included.</w:t>
      </w:r>
    </w:p>
    <w:p w14:paraId="06FE10B7" w14:textId="77777777" w:rsidR="00C76FB9" w:rsidRPr="001A5294" w:rsidRDefault="00C76FB9" w:rsidP="001A5294"/>
    <w:p w14:paraId="5BD3F4C0" w14:textId="78BDA76C" w:rsidR="00C76FB9" w:rsidRPr="001A5294" w:rsidRDefault="00C76FB9" w:rsidP="001A5294">
      <w:r w:rsidRPr="001A5294">
        <w:t xml:space="preserve">    </w:t>
      </w:r>
      <w:r w:rsidRPr="001A5294">
        <w:t>--coverage=&lt;DIR&gt;</w:t>
      </w:r>
    </w:p>
    <w:p w14:paraId="6D615365" w14:textId="54FDF4AE" w:rsidR="00C76FB9" w:rsidRPr="001A5294" w:rsidRDefault="00C76FB9" w:rsidP="001A5294">
      <w:r w:rsidRPr="001A5294">
        <w:t xml:space="preserve">      </w:t>
      </w:r>
      <w:r w:rsidRPr="001A5294">
        <w:t>UNSTABLE: Collect coverage profile data into DIR</w:t>
      </w:r>
    </w:p>
    <w:p w14:paraId="49C94E3D" w14:textId="77777777" w:rsidR="00C76FB9" w:rsidRPr="001A5294" w:rsidRDefault="00C76FB9" w:rsidP="001A5294"/>
    <w:p w14:paraId="4ACB6070" w14:textId="150F4F20" w:rsidR="00C76FB9" w:rsidRPr="001A5294" w:rsidRDefault="00C76FB9" w:rsidP="001A5294">
      <w:r w:rsidRPr="001A5294">
        <w:t xml:space="preserve">    </w:t>
      </w:r>
      <w:r w:rsidRPr="001A5294">
        <w:t>--doc</w:t>
      </w:r>
    </w:p>
    <w:p w14:paraId="773F8033" w14:textId="4D406F13" w:rsidR="00C76FB9" w:rsidRPr="001A5294" w:rsidRDefault="00C76FB9" w:rsidP="001A5294">
      <w:r w:rsidRPr="001A5294">
        <w:t xml:space="preserve">      </w:t>
      </w:r>
      <w:r w:rsidRPr="001A5294">
        <w:t>UNSTABLE: type-check code blocks</w:t>
      </w:r>
    </w:p>
    <w:p w14:paraId="5A262AB9" w14:textId="77777777" w:rsidR="00C76FB9" w:rsidRPr="001A5294" w:rsidRDefault="00C76FB9" w:rsidP="001A5294"/>
    <w:p w14:paraId="0541E157" w14:textId="70033B5E" w:rsidR="00C76FB9" w:rsidRPr="001A5294" w:rsidRDefault="00C76FB9" w:rsidP="001A5294">
      <w:r w:rsidRPr="001A5294">
        <w:t xml:space="preserve">    </w:t>
      </w:r>
      <w:r w:rsidRPr="001A5294">
        <w:t>--fail-fast[=&lt;N&gt;...]</w:t>
      </w:r>
    </w:p>
    <w:p w14:paraId="4B6E69D2" w14:textId="33B3DE82" w:rsidR="00C76FB9" w:rsidRPr="001A5294" w:rsidRDefault="00C76FB9" w:rsidP="001A5294">
      <w:r w:rsidRPr="001A5294">
        <w:t xml:space="preserve">      </w:t>
      </w:r>
      <w:r w:rsidRPr="001A5294">
        <w:t>Stop after N errors. Defaults to stopping after first failure.</w:t>
      </w:r>
    </w:p>
    <w:p w14:paraId="65DE855D" w14:textId="77777777" w:rsidR="00C76FB9" w:rsidRPr="001A5294" w:rsidRDefault="00C76FB9" w:rsidP="001A5294"/>
    <w:p w14:paraId="24AF2617" w14:textId="2D64605F" w:rsidR="00C76FB9" w:rsidRPr="001A5294" w:rsidRDefault="00C76FB9" w:rsidP="001A5294">
      <w:r w:rsidRPr="001A5294">
        <w:t xml:space="preserve">    </w:t>
      </w:r>
      <w:r w:rsidRPr="001A5294">
        <w:t>--filter &lt;filter&gt;</w:t>
      </w:r>
    </w:p>
    <w:p w14:paraId="6E550A02" w14:textId="4737B1E7" w:rsidR="00C76FB9" w:rsidRPr="001A5294" w:rsidRDefault="00C76FB9" w:rsidP="001A5294">
      <w:r w:rsidRPr="001A5294">
        <w:t xml:space="preserve">      </w:t>
      </w:r>
      <w:r w:rsidRPr="001A5294">
        <w:t>Run tests with this string or pattern in the test name</w:t>
      </w:r>
    </w:p>
    <w:p w14:paraId="4F6DDDC5" w14:textId="77777777" w:rsidR="00C76FB9" w:rsidRPr="001A5294" w:rsidRDefault="00C76FB9" w:rsidP="001A5294"/>
    <w:p w14:paraId="44E1AFE6" w14:textId="1BDE3628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2125E286" w14:textId="6639E30C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456FEB99" w14:textId="77777777" w:rsidR="00C76FB9" w:rsidRPr="001A5294" w:rsidRDefault="00C76FB9" w:rsidP="001A5294"/>
    <w:p w14:paraId="71AE19E8" w14:textId="0E829817" w:rsidR="00C76FB9" w:rsidRPr="001A5294" w:rsidRDefault="00C76FB9" w:rsidP="001A5294">
      <w:r w:rsidRPr="001A5294">
        <w:t xml:space="preserve">    </w:t>
      </w:r>
      <w:r w:rsidRPr="001A5294">
        <w:t>--ignore=&lt;ignore&gt;</w:t>
      </w:r>
    </w:p>
    <w:p w14:paraId="3F24C481" w14:textId="4A2FC176" w:rsidR="00C76FB9" w:rsidRPr="001A5294" w:rsidRDefault="00C76FB9" w:rsidP="001A5294">
      <w:r w:rsidRPr="001A5294">
        <w:t xml:space="preserve">      </w:t>
      </w:r>
      <w:r w:rsidRPr="001A5294">
        <w:t>Ignore files</w:t>
      </w:r>
    </w:p>
    <w:p w14:paraId="00936002" w14:textId="77777777" w:rsidR="00C76FB9" w:rsidRPr="001A5294" w:rsidRDefault="00C76FB9" w:rsidP="001A5294"/>
    <w:p w14:paraId="30D6E9B8" w14:textId="1BD9B55B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3FD10C24" w14:textId="12232E41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51CB8D51" w14:textId="4EEB7DEC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08F9427B" w14:textId="3E2483C8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5D782B4B" w14:textId="4ECE8BCD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6621C871" w14:textId="3EE669FD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39137BFB" w14:textId="77777777" w:rsidR="00C76FB9" w:rsidRPr="001A5294" w:rsidRDefault="00C76FB9" w:rsidP="001A5294"/>
    <w:p w14:paraId="3B88195C" w14:textId="5C6DC55E" w:rsidR="00C76FB9" w:rsidRPr="001A5294" w:rsidRDefault="00C76FB9" w:rsidP="001A5294">
      <w:r w:rsidRPr="001A5294">
        <w:t xml:space="preserve">    </w:t>
      </w:r>
      <w:r w:rsidRPr="001A5294">
        <w:t>--inspect[=&lt;HOST:PORT&gt;...]</w:t>
      </w:r>
    </w:p>
    <w:p w14:paraId="6F41BBB4" w14:textId="25780F54" w:rsidR="00C76FB9" w:rsidRPr="001A5294" w:rsidRDefault="00C76FB9" w:rsidP="001A5294">
      <w:r w:rsidRPr="001A5294">
        <w:t xml:space="preserve">      </w:t>
      </w:r>
      <w:r w:rsidRPr="001A5294">
        <w:t>Activate inspector on host:port (default: 127.0.0.1:9229)</w:t>
      </w:r>
    </w:p>
    <w:p w14:paraId="47CAEE10" w14:textId="77777777" w:rsidR="00C76FB9" w:rsidRPr="001A5294" w:rsidRDefault="00C76FB9" w:rsidP="001A5294"/>
    <w:p w14:paraId="4F1BB773" w14:textId="271ACA1D" w:rsidR="00C76FB9" w:rsidRPr="001A5294" w:rsidRDefault="00C76FB9" w:rsidP="001A5294">
      <w:r w:rsidRPr="001A5294">
        <w:t xml:space="preserve">    </w:t>
      </w:r>
      <w:r w:rsidRPr="001A5294">
        <w:t>--inspect-brk[=&lt;HOST:PORT&gt;...]</w:t>
      </w:r>
    </w:p>
    <w:p w14:paraId="7559963C" w14:textId="29F3BDF2" w:rsidR="00C76FB9" w:rsidRPr="001A5294" w:rsidRDefault="00C76FB9" w:rsidP="001A5294">
      <w:r w:rsidRPr="001A5294">
        <w:t xml:space="preserve">      </w:t>
      </w:r>
      <w:r w:rsidRPr="001A5294">
        <w:t>Activate inspector on host:port and break at start of user script</w:t>
      </w:r>
    </w:p>
    <w:p w14:paraId="08E56560" w14:textId="77777777" w:rsidR="00C76FB9" w:rsidRPr="001A5294" w:rsidRDefault="00C76FB9" w:rsidP="001A5294"/>
    <w:p w14:paraId="636EC4CD" w14:textId="480C2F02" w:rsidR="00C76FB9" w:rsidRPr="001A5294" w:rsidRDefault="00C76FB9" w:rsidP="001A5294">
      <w:r w:rsidRPr="001A5294">
        <w:t xml:space="preserve">    </w:t>
      </w:r>
      <w:r w:rsidRPr="001A5294">
        <w:t>--location &lt;HREF&gt;</w:t>
      </w:r>
    </w:p>
    <w:p w14:paraId="2B80DDC4" w14:textId="26A712DB" w:rsidR="00C76FB9" w:rsidRPr="001A5294" w:rsidRDefault="00C76FB9" w:rsidP="001A5294">
      <w:r w:rsidRPr="001A5294">
        <w:t xml:space="preserve">      </w:t>
      </w:r>
      <w:r w:rsidRPr="001A5294">
        <w:t>Value of 'globalThis.location' used by some web APIs</w:t>
      </w:r>
    </w:p>
    <w:p w14:paraId="09C87442" w14:textId="77777777" w:rsidR="00C76FB9" w:rsidRPr="001A5294" w:rsidRDefault="00C76FB9" w:rsidP="001A5294"/>
    <w:p w14:paraId="6A20C976" w14:textId="1AB2F713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06DDAAA2" w14:textId="44B8A2D0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00E7B883" w14:textId="77777777" w:rsidR="00C76FB9" w:rsidRPr="001A5294" w:rsidRDefault="00C76FB9" w:rsidP="001A5294"/>
    <w:p w14:paraId="549E1AC8" w14:textId="01505642" w:rsidR="00C76FB9" w:rsidRPr="001A5294" w:rsidRDefault="00C76FB9" w:rsidP="001A5294">
      <w:r w:rsidRPr="001A5294">
        <w:t xml:space="preserve">    </w:t>
      </w:r>
      <w:r w:rsidRPr="001A5294">
        <w:t>--lock-write</w:t>
      </w:r>
    </w:p>
    <w:p w14:paraId="50765667" w14:textId="6C560BCD" w:rsidR="00C76FB9" w:rsidRPr="001A5294" w:rsidRDefault="00C76FB9" w:rsidP="001A5294">
      <w:r w:rsidRPr="001A5294">
        <w:t xml:space="preserve">      </w:t>
      </w:r>
      <w:r w:rsidRPr="001A5294">
        <w:t>Write lock file (use with --lock)</w:t>
      </w:r>
    </w:p>
    <w:p w14:paraId="66DD9A5D" w14:textId="77777777" w:rsidR="00C76FB9" w:rsidRPr="001A5294" w:rsidRDefault="00C76FB9" w:rsidP="001A5294"/>
    <w:p w14:paraId="5E77BFAB" w14:textId="67973D21" w:rsidR="00C76FB9" w:rsidRPr="001A5294" w:rsidRDefault="00C76FB9" w:rsidP="001A5294">
      <w:r w:rsidRPr="001A5294">
        <w:t xml:space="preserve">    </w:t>
      </w:r>
      <w:r w:rsidRPr="001A5294">
        <w:t>--no-check[=&lt;NO_CHECK_TYPE&gt;...]</w:t>
      </w:r>
    </w:p>
    <w:p w14:paraId="3300F3D0" w14:textId="6BA103F7" w:rsidR="00C76FB9" w:rsidRPr="001A5294" w:rsidRDefault="00C76FB9" w:rsidP="001A5294">
      <w:r w:rsidRPr="001A5294">
        <w:t xml:space="preserve">      </w:t>
      </w:r>
      <w:r w:rsidRPr="001A5294">
        <w:t>Skip type-checking. If the value of '--no-check=remote' is supplied,</w:t>
      </w:r>
    </w:p>
    <w:p w14:paraId="46965398" w14:textId="1D468E94" w:rsidR="00C76FB9" w:rsidRPr="001A5294" w:rsidRDefault="00C76FB9" w:rsidP="001A5294">
      <w:r w:rsidRPr="001A5294">
        <w:t xml:space="preserve">      </w:t>
      </w:r>
      <w:r w:rsidRPr="001A5294">
        <w:t>diagnostic errors from remote modules will be ignored.</w:t>
      </w:r>
    </w:p>
    <w:p w14:paraId="1011D0AE" w14:textId="77777777" w:rsidR="00C76FB9" w:rsidRPr="001A5294" w:rsidRDefault="00C76FB9" w:rsidP="001A5294"/>
    <w:p w14:paraId="167F4A40" w14:textId="1CFCED40" w:rsidR="00C76FB9" w:rsidRPr="001A5294" w:rsidRDefault="00C76FB9" w:rsidP="001A5294">
      <w:r w:rsidRPr="001A5294">
        <w:t xml:space="preserve">    </w:t>
      </w:r>
      <w:r w:rsidRPr="001A5294">
        <w:t>--no-clear-screen</w:t>
      </w:r>
    </w:p>
    <w:p w14:paraId="2C504514" w14:textId="49F141DE" w:rsidR="00C76FB9" w:rsidRPr="001A5294" w:rsidRDefault="00C76FB9" w:rsidP="001A5294">
      <w:r w:rsidRPr="001A5294">
        <w:t xml:space="preserve">      </w:t>
      </w:r>
      <w:r w:rsidRPr="001A5294">
        <w:t>Do not clear terminal screen when under watch mode</w:t>
      </w:r>
    </w:p>
    <w:p w14:paraId="1E76E337" w14:textId="77777777" w:rsidR="00C76FB9" w:rsidRPr="001A5294" w:rsidRDefault="00C76FB9" w:rsidP="001A5294"/>
    <w:p w14:paraId="51F76B61" w14:textId="79B76499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1BDF3D22" w14:textId="39E909EF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5E391379" w14:textId="77777777" w:rsidR="00C76FB9" w:rsidRPr="001A5294" w:rsidRDefault="00C76FB9" w:rsidP="001A5294"/>
    <w:p w14:paraId="4EACE5CB" w14:textId="5B933C5F" w:rsidR="00C76FB9" w:rsidRPr="001A5294" w:rsidRDefault="00C76FB9" w:rsidP="001A5294">
      <w:r w:rsidRPr="001A5294">
        <w:t xml:space="preserve">    </w:t>
      </w:r>
      <w:r w:rsidRPr="001A5294">
        <w:t>--no-npm</w:t>
      </w:r>
    </w:p>
    <w:p w14:paraId="59F8789B" w14:textId="1448D9D2" w:rsidR="00C76FB9" w:rsidRPr="001A5294" w:rsidRDefault="00C76FB9" w:rsidP="001A5294">
      <w:r w:rsidRPr="001A5294">
        <w:t xml:space="preserve">      </w:t>
      </w:r>
      <w:r w:rsidRPr="001A5294">
        <w:t>Do not resolve npm modules</w:t>
      </w:r>
    </w:p>
    <w:p w14:paraId="2C37C6AC" w14:textId="77777777" w:rsidR="00C76FB9" w:rsidRPr="001A5294" w:rsidRDefault="00C76FB9" w:rsidP="001A5294"/>
    <w:p w14:paraId="72CD91B1" w14:textId="7C5143F6" w:rsidR="00C76FB9" w:rsidRPr="001A5294" w:rsidRDefault="00C76FB9" w:rsidP="001A5294">
      <w:r w:rsidRPr="001A5294">
        <w:t xml:space="preserve">    </w:t>
      </w:r>
      <w:r w:rsidRPr="001A5294">
        <w:t>--no-prompt</w:t>
      </w:r>
    </w:p>
    <w:p w14:paraId="535B3201" w14:textId="33C8E470" w:rsidR="00C76FB9" w:rsidRPr="001A5294" w:rsidRDefault="00C76FB9" w:rsidP="001A5294">
      <w:r w:rsidRPr="001A5294">
        <w:t xml:space="preserve">      </w:t>
      </w:r>
      <w:r w:rsidRPr="001A5294">
        <w:t>Always throw if required permission wasn't passed</w:t>
      </w:r>
    </w:p>
    <w:p w14:paraId="6C9A3032" w14:textId="77777777" w:rsidR="00C76FB9" w:rsidRPr="001A5294" w:rsidRDefault="00C76FB9" w:rsidP="001A5294"/>
    <w:p w14:paraId="7237D437" w14:textId="7AA73DE0" w:rsidR="00C76FB9" w:rsidRPr="001A5294" w:rsidRDefault="00C76FB9" w:rsidP="001A5294">
      <w:r w:rsidRPr="001A5294">
        <w:t xml:space="preserve">    </w:t>
      </w:r>
      <w:r w:rsidRPr="001A5294">
        <w:t>--no-remote</w:t>
      </w:r>
    </w:p>
    <w:p w14:paraId="62D52B1A" w14:textId="7E249E9B" w:rsidR="00C76FB9" w:rsidRPr="001A5294" w:rsidRDefault="00C76FB9" w:rsidP="001A5294">
      <w:r w:rsidRPr="001A5294">
        <w:t xml:space="preserve">      </w:t>
      </w:r>
      <w:r w:rsidRPr="001A5294">
        <w:t>Do not resolve remote modules</w:t>
      </w:r>
    </w:p>
    <w:p w14:paraId="26E37EA8" w14:textId="77777777" w:rsidR="00C76FB9" w:rsidRPr="001A5294" w:rsidRDefault="00C76FB9" w:rsidP="001A5294"/>
    <w:p w14:paraId="007EB054" w14:textId="0845F932" w:rsidR="00C76FB9" w:rsidRPr="001A5294" w:rsidRDefault="00C76FB9" w:rsidP="001A5294">
      <w:r w:rsidRPr="001A5294">
        <w:t xml:space="preserve">    </w:t>
      </w:r>
      <w:r w:rsidRPr="001A5294">
        <w:t>--no-run</w:t>
      </w:r>
    </w:p>
    <w:p w14:paraId="173F29F6" w14:textId="4B8CBDAB" w:rsidR="00C76FB9" w:rsidRPr="001A5294" w:rsidRDefault="00C76FB9" w:rsidP="001A5294">
      <w:r w:rsidRPr="001A5294">
        <w:t xml:space="preserve">      </w:t>
      </w:r>
      <w:r w:rsidRPr="001A5294">
        <w:t>Cache test modules, but don't run tests</w:t>
      </w:r>
    </w:p>
    <w:p w14:paraId="6D39729F" w14:textId="77777777" w:rsidR="00C76FB9" w:rsidRPr="001A5294" w:rsidRDefault="00C76FB9" w:rsidP="001A5294"/>
    <w:p w14:paraId="4FEF2234" w14:textId="63BC227A" w:rsidR="00C76FB9" w:rsidRPr="001A5294" w:rsidRDefault="00C76FB9" w:rsidP="001A5294">
      <w:r w:rsidRPr="001A5294">
        <w:t xml:space="preserve">    </w:t>
      </w:r>
      <w:r w:rsidRPr="001A5294">
        <w:t>--node-modules-dir</w:t>
      </w:r>
    </w:p>
    <w:p w14:paraId="23FFFE6F" w14:textId="093436B3" w:rsidR="00C76FB9" w:rsidRPr="001A5294" w:rsidRDefault="00C76FB9" w:rsidP="001A5294">
      <w:r w:rsidRPr="001A5294">
        <w:t xml:space="preserve">      </w:t>
      </w:r>
      <w:r w:rsidRPr="001A5294">
        <w:t>Creates a local node_modules folder</w:t>
      </w:r>
    </w:p>
    <w:p w14:paraId="2ED09E20" w14:textId="77777777" w:rsidR="00C76FB9" w:rsidRPr="001A5294" w:rsidRDefault="00C76FB9" w:rsidP="001A5294"/>
    <w:p w14:paraId="144EF523" w14:textId="22E565D8" w:rsidR="00C76FB9" w:rsidRPr="001A5294" w:rsidRDefault="00C76FB9" w:rsidP="001A5294">
      <w:r w:rsidRPr="001A5294">
        <w:t xml:space="preserve">    </w:t>
      </w:r>
      <w:r w:rsidRPr="001A5294">
        <w:t>--parallel</w:t>
      </w:r>
    </w:p>
    <w:p w14:paraId="341F0C71" w14:textId="2D62E033" w:rsidR="00C76FB9" w:rsidRPr="001A5294" w:rsidRDefault="00C76FB9" w:rsidP="001A5294">
      <w:r w:rsidRPr="001A5294">
        <w:t xml:space="preserve">      </w:t>
      </w:r>
      <w:r w:rsidRPr="001A5294">
        <w:t>Run test modules in parallel. Parallelism defaults to the number of</w:t>
      </w:r>
    </w:p>
    <w:p w14:paraId="262D24E4" w14:textId="38C4BA77" w:rsidR="00C76FB9" w:rsidRPr="001A5294" w:rsidRDefault="00C76FB9" w:rsidP="001A5294">
      <w:r w:rsidRPr="001A5294">
        <w:t xml:space="preserve">      </w:t>
      </w:r>
      <w:r w:rsidRPr="001A5294">
        <w:t>available CPUs or the value in the DENO_JOBS environment variable.</w:t>
      </w:r>
    </w:p>
    <w:p w14:paraId="2CED1080" w14:textId="77777777" w:rsidR="00C76FB9" w:rsidRPr="001A5294" w:rsidRDefault="00C76FB9" w:rsidP="001A5294"/>
    <w:p w14:paraId="1D9ED7E4" w14:textId="19B1F8CF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71CD140D" w14:textId="28853CDE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638728D6" w14:textId="77777777" w:rsidR="00C76FB9" w:rsidRPr="001A5294" w:rsidRDefault="00C76FB9" w:rsidP="001A5294"/>
    <w:p w14:paraId="53368C28" w14:textId="42B5CC2E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6EABC261" w14:textId="5D47E0D5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4E4CFA00" w14:textId="0601DE82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7A1FA817" w14:textId="566FC538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2B806F3F" w14:textId="3B7A2F3C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79388525" w14:textId="440781D2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0858E4AA" w14:textId="5908B195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554909ED" w14:textId="3984BE2C" w:rsidR="00C76FB9" w:rsidRPr="001A5294" w:rsidRDefault="00C76FB9" w:rsidP="001A5294">
      <w:r w:rsidRPr="001A5294">
        <w:lastRenderedPageBreak/>
        <w:t xml:space="preserve">      </w:t>
      </w:r>
      <w:r w:rsidRPr="001A5294">
        <w:t xml:space="preserve">  Reloads specific modules</w:t>
      </w:r>
    </w:p>
    <w:p w14:paraId="6E0E9D77" w14:textId="179E2C47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41BBCC4D" w14:textId="35CFB545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5C99795E" w14:textId="77BDF94E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06D1EB5C" w14:textId="21B37657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3E3EE497" w14:textId="77777777" w:rsidR="00C76FB9" w:rsidRPr="001A5294" w:rsidRDefault="00C76FB9" w:rsidP="001A5294"/>
    <w:p w14:paraId="0DD4493A" w14:textId="133B4FB9" w:rsidR="00C76FB9" w:rsidRPr="001A5294" w:rsidRDefault="00C76FB9" w:rsidP="001A5294">
      <w:r w:rsidRPr="001A5294">
        <w:t xml:space="preserve">    </w:t>
      </w:r>
      <w:r w:rsidRPr="001A5294">
        <w:t>--seed &lt;NUMBER&gt;</w:t>
      </w:r>
    </w:p>
    <w:p w14:paraId="2409FDC7" w14:textId="4AA3193C" w:rsidR="00C76FB9" w:rsidRPr="001A5294" w:rsidRDefault="00C76FB9" w:rsidP="001A5294">
      <w:r w:rsidRPr="001A5294">
        <w:t xml:space="preserve">      </w:t>
      </w:r>
      <w:r w:rsidRPr="001A5294">
        <w:t>Set the random number generator seed</w:t>
      </w:r>
    </w:p>
    <w:p w14:paraId="2E598E9D" w14:textId="77777777" w:rsidR="00C76FB9" w:rsidRPr="001A5294" w:rsidRDefault="00C76FB9" w:rsidP="001A5294"/>
    <w:p w14:paraId="3CC0F646" w14:textId="5026A7FB" w:rsidR="00C76FB9" w:rsidRPr="001A5294" w:rsidRDefault="00C76FB9" w:rsidP="001A5294">
      <w:r w:rsidRPr="001A5294">
        <w:t xml:space="preserve">    </w:t>
      </w:r>
      <w:r w:rsidRPr="001A5294">
        <w:t>--shuffle[=&lt;NUMBER&gt;...]</w:t>
      </w:r>
    </w:p>
    <w:p w14:paraId="51B4C215" w14:textId="3C323922" w:rsidR="00C76FB9" w:rsidRPr="001A5294" w:rsidRDefault="00C76FB9" w:rsidP="001A5294">
      <w:r w:rsidRPr="001A5294">
        <w:t xml:space="preserve">      </w:t>
      </w:r>
      <w:r w:rsidRPr="001A5294">
        <w:t>(UNSTABLE): Shuffle the order in which the tests are run</w:t>
      </w:r>
    </w:p>
    <w:p w14:paraId="1E8673A0" w14:textId="77777777" w:rsidR="00C76FB9" w:rsidRPr="001A5294" w:rsidRDefault="00C76FB9" w:rsidP="001A5294"/>
    <w:p w14:paraId="270E8C5B" w14:textId="27804E16" w:rsidR="00C76FB9" w:rsidRPr="001A5294" w:rsidRDefault="00C76FB9" w:rsidP="001A5294">
      <w:r w:rsidRPr="001A5294">
        <w:t xml:space="preserve">    </w:t>
      </w:r>
      <w:r w:rsidRPr="001A5294">
        <w:t>--trace-ops</w:t>
      </w:r>
    </w:p>
    <w:p w14:paraId="742B409E" w14:textId="41F396DD" w:rsidR="00C76FB9" w:rsidRPr="001A5294" w:rsidRDefault="00C76FB9" w:rsidP="001A5294">
      <w:r w:rsidRPr="001A5294">
        <w:t xml:space="preserve">      </w:t>
      </w:r>
      <w:r w:rsidRPr="001A5294">
        <w:t>Enable tracing of async ops. Useful when debugging leaking ops in</w:t>
      </w:r>
    </w:p>
    <w:p w14:paraId="3A5AEB21" w14:textId="520FE2A7" w:rsidR="00C76FB9" w:rsidRPr="001A5294" w:rsidRDefault="00C76FB9" w:rsidP="001A5294">
      <w:r w:rsidRPr="001A5294">
        <w:t xml:space="preserve">      </w:t>
      </w:r>
      <w:r w:rsidRPr="001A5294">
        <w:t>test, but impacts test execution time.</w:t>
      </w:r>
    </w:p>
    <w:p w14:paraId="4CFB2309" w14:textId="77777777" w:rsidR="00C76FB9" w:rsidRPr="001A5294" w:rsidRDefault="00C76FB9" w:rsidP="001A5294"/>
    <w:p w14:paraId="597BE623" w14:textId="7AD1148F" w:rsidR="00C76FB9" w:rsidRPr="001A5294" w:rsidRDefault="00C76FB9" w:rsidP="001A5294">
      <w:r w:rsidRPr="001A5294">
        <w:t xml:space="preserve">    </w:t>
      </w:r>
      <w:r w:rsidRPr="001A5294">
        <w:t>--unsafely-ignore-certificate-errors[=&lt;HOSTNAMES&gt;...]</w:t>
      </w:r>
    </w:p>
    <w:p w14:paraId="0138ACB4" w14:textId="4BE60CDD" w:rsidR="00C76FB9" w:rsidRPr="001A5294" w:rsidRDefault="00C76FB9" w:rsidP="001A5294">
      <w:r w:rsidRPr="001A5294">
        <w:t xml:space="preserve">      </w:t>
      </w:r>
      <w:r w:rsidRPr="001A5294">
        <w:t>DANGER: Disables verification of TLS certificates</w:t>
      </w:r>
    </w:p>
    <w:p w14:paraId="76461CA6" w14:textId="77777777" w:rsidR="00C76FB9" w:rsidRPr="001A5294" w:rsidRDefault="00C76FB9" w:rsidP="001A5294"/>
    <w:p w14:paraId="7AC61366" w14:textId="1CE04C0B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1BE3289E" w14:textId="114B08B3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7499F2E9" w14:textId="77777777" w:rsidR="00C76FB9" w:rsidRPr="001A5294" w:rsidRDefault="00C76FB9" w:rsidP="001A5294"/>
    <w:p w14:paraId="5108D9B7" w14:textId="5E92C209" w:rsidR="00C76FB9" w:rsidRPr="001A5294" w:rsidRDefault="00C76FB9" w:rsidP="001A5294">
      <w:r w:rsidRPr="001A5294">
        <w:t xml:space="preserve">    </w:t>
      </w:r>
      <w:r w:rsidRPr="001A5294">
        <w:t>--v8-flags=&lt;v8-flags&gt;</w:t>
      </w:r>
    </w:p>
    <w:p w14:paraId="5B953219" w14:textId="0B7F3EB8" w:rsidR="00C76FB9" w:rsidRPr="001A5294" w:rsidRDefault="00C76FB9" w:rsidP="001A5294">
      <w:r w:rsidRPr="001A5294">
        <w:t xml:space="preserve">      </w:t>
      </w:r>
      <w:r w:rsidRPr="001A5294">
        <w:t>To see a list of all available flags use --v8-flags=--help.</w:t>
      </w:r>
    </w:p>
    <w:p w14:paraId="05AFC326" w14:textId="77777777" w:rsidR="00C76FB9" w:rsidRPr="001A5294" w:rsidRDefault="00C76FB9" w:rsidP="001A5294"/>
    <w:p w14:paraId="42DE4905" w14:textId="65670FB5" w:rsidR="00C76FB9" w:rsidRPr="001A5294" w:rsidRDefault="00C76FB9" w:rsidP="001A5294">
      <w:r w:rsidRPr="001A5294">
        <w:t xml:space="preserve">    </w:t>
      </w:r>
      <w:r w:rsidRPr="001A5294">
        <w:t>--watch</w:t>
      </w:r>
    </w:p>
    <w:p w14:paraId="64A411D7" w14:textId="2DC9B7C5" w:rsidR="00C76FB9" w:rsidRPr="001A5294" w:rsidRDefault="00C76FB9" w:rsidP="001A5294">
      <w:r w:rsidRPr="001A5294">
        <w:t xml:space="preserve">      </w:t>
      </w:r>
      <w:r w:rsidRPr="001A5294">
        <w:t>Watch for file changes and restart process automatically. Only local</w:t>
      </w:r>
    </w:p>
    <w:p w14:paraId="163395BA" w14:textId="77777777" w:rsidR="00EA5BAF" w:rsidRDefault="00C76FB9" w:rsidP="001A5294">
      <w:r w:rsidRPr="001A5294">
        <w:t xml:space="preserve">      </w:t>
      </w:r>
      <w:r w:rsidRPr="001A5294">
        <w:t>files from entry point module graph are watched.</w:t>
      </w:r>
    </w:p>
    <w:p w14:paraId="4E3711C1" w14:textId="5ADAC7E5" w:rsidR="00C76FB9" w:rsidRPr="001A5294" w:rsidRDefault="00C76FB9" w:rsidP="001A5294">
      <w:pPr>
        <w:pStyle w:val="Heading2"/>
        <w:keepNext w:val="0"/>
        <w:keepLines w:val="0"/>
      </w:pPr>
      <w:bookmarkStart w:id="29" w:name="_Toc115188314"/>
      <w:r w:rsidRPr="001A5294">
        <w:t>types</w:t>
      </w:r>
      <w:bookmarkEnd w:id="29"/>
    </w:p>
    <w:p w14:paraId="31B10589" w14:textId="77777777" w:rsidR="00C76FB9" w:rsidRPr="001A5294" w:rsidRDefault="00C76FB9" w:rsidP="001A5294">
      <w:r w:rsidRPr="001A5294">
        <w:t xml:space="preserve">deno-types </w:t>
      </w:r>
    </w:p>
    <w:p w14:paraId="6F2E2C3D" w14:textId="77777777" w:rsidR="00C76FB9" w:rsidRPr="001A5294" w:rsidRDefault="00C76FB9" w:rsidP="001A5294">
      <w:r w:rsidRPr="001A5294">
        <w:t>Print runtime TypeScript declarations.</w:t>
      </w:r>
    </w:p>
    <w:p w14:paraId="59640756" w14:textId="77777777" w:rsidR="00C76FB9" w:rsidRPr="001A5294" w:rsidRDefault="00C76FB9" w:rsidP="001A5294"/>
    <w:p w14:paraId="6D7A4CB9" w14:textId="77777777" w:rsidR="00C76FB9" w:rsidRPr="001A5294" w:rsidRDefault="00C76FB9" w:rsidP="001A5294">
      <w:r w:rsidRPr="001A5294">
        <w:t xml:space="preserve">  deno types &gt; lib.deno.d.ts</w:t>
      </w:r>
    </w:p>
    <w:p w14:paraId="07DE5749" w14:textId="77777777" w:rsidR="00C76FB9" w:rsidRPr="001A5294" w:rsidRDefault="00C76FB9" w:rsidP="001A5294"/>
    <w:p w14:paraId="77C74B95" w14:textId="77777777" w:rsidR="00C76FB9" w:rsidRPr="001A5294" w:rsidRDefault="00C76FB9" w:rsidP="001A5294">
      <w:r w:rsidRPr="001A5294">
        <w:t>The declaration file could be saved and used for typing information.</w:t>
      </w:r>
    </w:p>
    <w:p w14:paraId="33AB7895" w14:textId="77777777" w:rsidR="00C76FB9" w:rsidRPr="001A5294" w:rsidRDefault="00C76FB9" w:rsidP="001A5294"/>
    <w:p w14:paraId="543DC3DE" w14:textId="77777777" w:rsidR="00C76FB9" w:rsidRPr="001A5294" w:rsidRDefault="00C76FB9" w:rsidP="001A5294">
      <w:r w:rsidRPr="001A5294">
        <w:t>USAGE:</w:t>
      </w:r>
    </w:p>
    <w:p w14:paraId="60901063" w14:textId="4D87088B" w:rsidR="00C76FB9" w:rsidRPr="001A5294" w:rsidRDefault="00C76FB9" w:rsidP="001A5294">
      <w:r w:rsidRPr="001A5294">
        <w:t xml:space="preserve">  </w:t>
      </w:r>
      <w:r w:rsidRPr="001A5294">
        <w:t>deno types [OPTIONS]</w:t>
      </w:r>
    </w:p>
    <w:p w14:paraId="11D17FA8" w14:textId="77777777" w:rsidR="00C76FB9" w:rsidRPr="001A5294" w:rsidRDefault="00C76FB9" w:rsidP="001A5294"/>
    <w:p w14:paraId="2D1B13C5" w14:textId="77777777" w:rsidR="00C76FB9" w:rsidRPr="001A5294" w:rsidRDefault="00C76FB9" w:rsidP="001A5294">
      <w:r w:rsidRPr="001A5294">
        <w:t>OPTIONS:</w:t>
      </w:r>
    </w:p>
    <w:p w14:paraId="02D227D7" w14:textId="7F9E2152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534F0A38" w14:textId="4C6D1193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1A47D925" w14:textId="77777777" w:rsidR="00C76FB9" w:rsidRPr="001A5294" w:rsidRDefault="00C76FB9" w:rsidP="001A5294"/>
    <w:p w14:paraId="51621FE8" w14:textId="5A7F7062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3C6EDB5A" w14:textId="7F19EF69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03E1DDE5" w14:textId="77777777" w:rsidR="00C76FB9" w:rsidRPr="001A5294" w:rsidRDefault="00C76FB9" w:rsidP="001A5294"/>
    <w:p w14:paraId="0B0A57A3" w14:textId="2A8FF8A5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8319070" w14:textId="77777777" w:rsidR="00EA5BAF" w:rsidRDefault="00C76FB9" w:rsidP="001A5294">
      <w:r w:rsidRPr="001A5294">
        <w:t xml:space="preserve">      </w:t>
      </w:r>
      <w:r w:rsidRPr="001A5294">
        <w:t>Enable unstable features and APIs</w:t>
      </w:r>
    </w:p>
    <w:p w14:paraId="4D6D6861" w14:textId="1816A7D7" w:rsidR="00C76FB9" w:rsidRPr="001A5294" w:rsidRDefault="00C76FB9" w:rsidP="00EA5BAF">
      <w:pPr>
        <w:pStyle w:val="Heading2"/>
        <w:pageBreakBefore/>
        <w:contextualSpacing/>
      </w:pPr>
      <w:bookmarkStart w:id="30" w:name="_Toc115188315"/>
      <w:r w:rsidRPr="001A5294">
        <w:lastRenderedPageBreak/>
        <w:t>uninstall</w:t>
      </w:r>
      <w:bookmarkEnd w:id="30"/>
    </w:p>
    <w:p w14:paraId="794A32DE" w14:textId="77777777" w:rsidR="00C76FB9" w:rsidRPr="001A5294" w:rsidRDefault="00C76FB9" w:rsidP="001A5294">
      <w:r w:rsidRPr="001A5294">
        <w:t xml:space="preserve">deno-uninstall </w:t>
      </w:r>
    </w:p>
    <w:p w14:paraId="2E8E627D" w14:textId="77777777" w:rsidR="00C76FB9" w:rsidRPr="001A5294" w:rsidRDefault="00C76FB9" w:rsidP="001A5294">
      <w:r w:rsidRPr="001A5294">
        <w:t>Uninstalls an executable script in the installation root's bin directory.</w:t>
      </w:r>
    </w:p>
    <w:p w14:paraId="2765285C" w14:textId="77777777" w:rsidR="00C76FB9" w:rsidRPr="001A5294" w:rsidRDefault="00C76FB9" w:rsidP="001A5294"/>
    <w:p w14:paraId="6ECA07D1" w14:textId="77777777" w:rsidR="00C76FB9" w:rsidRPr="001A5294" w:rsidRDefault="00C76FB9" w:rsidP="001A5294">
      <w:r w:rsidRPr="001A5294">
        <w:t xml:space="preserve">  deno uninstall serve</w:t>
      </w:r>
    </w:p>
    <w:p w14:paraId="579AD82F" w14:textId="77777777" w:rsidR="00C76FB9" w:rsidRPr="001A5294" w:rsidRDefault="00C76FB9" w:rsidP="001A5294"/>
    <w:p w14:paraId="6A645545" w14:textId="77777777" w:rsidR="00C76FB9" w:rsidRPr="001A5294" w:rsidRDefault="00C76FB9" w:rsidP="001A5294">
      <w:r w:rsidRPr="001A5294">
        <w:t>To change the installation root, use --root:</w:t>
      </w:r>
    </w:p>
    <w:p w14:paraId="26281BDF" w14:textId="77777777" w:rsidR="00C76FB9" w:rsidRPr="001A5294" w:rsidRDefault="00C76FB9" w:rsidP="001A5294"/>
    <w:p w14:paraId="6BC211C0" w14:textId="77777777" w:rsidR="00C76FB9" w:rsidRPr="001A5294" w:rsidRDefault="00C76FB9" w:rsidP="001A5294">
      <w:r w:rsidRPr="001A5294">
        <w:t xml:space="preserve">  deno uninstall --root /usr/local serve</w:t>
      </w:r>
    </w:p>
    <w:p w14:paraId="0F2FE77E" w14:textId="77777777" w:rsidR="00C76FB9" w:rsidRPr="001A5294" w:rsidRDefault="00C76FB9" w:rsidP="001A5294"/>
    <w:p w14:paraId="3BD08040" w14:textId="77777777" w:rsidR="00C76FB9" w:rsidRPr="001A5294" w:rsidRDefault="00C76FB9" w:rsidP="001A5294">
      <w:r w:rsidRPr="001A5294">
        <w:t>The installation root is determined, in order of precedence:</w:t>
      </w:r>
    </w:p>
    <w:p w14:paraId="48D4E8EC" w14:textId="77777777" w:rsidR="00C76FB9" w:rsidRPr="001A5294" w:rsidRDefault="00C76FB9" w:rsidP="001A5294">
      <w:r w:rsidRPr="001A5294">
        <w:t xml:space="preserve">  - --root option</w:t>
      </w:r>
    </w:p>
    <w:p w14:paraId="2AF87F20" w14:textId="77777777" w:rsidR="00C76FB9" w:rsidRPr="001A5294" w:rsidRDefault="00C76FB9" w:rsidP="001A5294">
      <w:r w:rsidRPr="001A5294">
        <w:t xml:space="preserve">  - DENO_INSTALL_ROOT environment variable</w:t>
      </w:r>
    </w:p>
    <w:p w14:paraId="1A31BCDA" w14:textId="77777777" w:rsidR="00C76FB9" w:rsidRPr="001A5294" w:rsidRDefault="00C76FB9" w:rsidP="001A5294">
      <w:r w:rsidRPr="001A5294">
        <w:t xml:space="preserve">  - $HOME/.deno</w:t>
      </w:r>
    </w:p>
    <w:p w14:paraId="0126C2F4" w14:textId="77777777" w:rsidR="00C76FB9" w:rsidRPr="001A5294" w:rsidRDefault="00C76FB9" w:rsidP="001A5294"/>
    <w:p w14:paraId="4711B041" w14:textId="77777777" w:rsidR="00C76FB9" w:rsidRPr="001A5294" w:rsidRDefault="00C76FB9" w:rsidP="001A5294">
      <w:r w:rsidRPr="001A5294">
        <w:t>USAGE:</w:t>
      </w:r>
    </w:p>
    <w:p w14:paraId="0CA38E80" w14:textId="5B4C478C" w:rsidR="00C76FB9" w:rsidRPr="001A5294" w:rsidRDefault="00C76FB9" w:rsidP="001A5294">
      <w:r w:rsidRPr="001A5294">
        <w:t xml:space="preserve">  </w:t>
      </w:r>
      <w:r w:rsidRPr="001A5294">
        <w:t>deno uninstall [OPTIONS] &lt;name&gt;</w:t>
      </w:r>
    </w:p>
    <w:p w14:paraId="799E7E1E" w14:textId="77777777" w:rsidR="00C76FB9" w:rsidRPr="001A5294" w:rsidRDefault="00C76FB9" w:rsidP="001A5294"/>
    <w:p w14:paraId="505938E3" w14:textId="77777777" w:rsidR="00C76FB9" w:rsidRPr="001A5294" w:rsidRDefault="00C76FB9" w:rsidP="001A5294">
      <w:r w:rsidRPr="001A5294">
        <w:t>ARGS:</w:t>
      </w:r>
    </w:p>
    <w:p w14:paraId="09E83D33" w14:textId="736F30C0" w:rsidR="00C76FB9" w:rsidRPr="001A5294" w:rsidRDefault="00C76FB9" w:rsidP="001A5294">
      <w:r w:rsidRPr="001A5294">
        <w:t xml:space="preserve">  </w:t>
      </w:r>
      <w:r w:rsidRPr="001A5294">
        <w:t>&lt;name&gt;</w:t>
      </w:r>
    </w:p>
    <w:p w14:paraId="2D80941C" w14:textId="7F1212D6" w:rsidR="00C76FB9" w:rsidRPr="001A5294" w:rsidRDefault="00C76FB9" w:rsidP="001A5294">
      <w:r w:rsidRPr="001A5294">
        <w:t xml:space="preserve">      </w:t>
      </w:r>
    </w:p>
    <w:p w14:paraId="38BED40F" w14:textId="77777777" w:rsidR="00C76FB9" w:rsidRPr="001A5294" w:rsidRDefault="00C76FB9" w:rsidP="001A5294"/>
    <w:p w14:paraId="0BDA0DC8" w14:textId="77777777" w:rsidR="00C76FB9" w:rsidRPr="001A5294" w:rsidRDefault="00C76FB9" w:rsidP="001A5294">
      <w:r w:rsidRPr="001A5294">
        <w:t>OPTIONS:</w:t>
      </w:r>
    </w:p>
    <w:p w14:paraId="474F6C53" w14:textId="37876E1B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4CFB8E9C" w14:textId="32009F04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699AC412" w14:textId="77777777" w:rsidR="00C76FB9" w:rsidRPr="001A5294" w:rsidRDefault="00C76FB9" w:rsidP="001A5294"/>
    <w:p w14:paraId="7160D8BA" w14:textId="4737698E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2B6750E1" w14:textId="4042568F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3596A493" w14:textId="77777777" w:rsidR="00C76FB9" w:rsidRPr="001A5294" w:rsidRDefault="00C76FB9" w:rsidP="001A5294"/>
    <w:p w14:paraId="6F347743" w14:textId="20514F71" w:rsidR="00C76FB9" w:rsidRPr="001A5294" w:rsidRDefault="00C76FB9" w:rsidP="001A5294">
      <w:r w:rsidRPr="001A5294">
        <w:t xml:space="preserve">    </w:t>
      </w:r>
      <w:r w:rsidRPr="001A5294">
        <w:t>--root &lt;root&gt;</w:t>
      </w:r>
    </w:p>
    <w:p w14:paraId="4AD039B4" w14:textId="55B1C079" w:rsidR="00C76FB9" w:rsidRPr="001A5294" w:rsidRDefault="00C76FB9" w:rsidP="001A5294">
      <w:r w:rsidRPr="001A5294">
        <w:t xml:space="preserve">      </w:t>
      </w:r>
      <w:r w:rsidRPr="001A5294">
        <w:t>Installation root</w:t>
      </w:r>
    </w:p>
    <w:p w14:paraId="31428BAD" w14:textId="77777777" w:rsidR="00C76FB9" w:rsidRPr="001A5294" w:rsidRDefault="00C76FB9" w:rsidP="001A5294"/>
    <w:p w14:paraId="60F54B28" w14:textId="7E6D8426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3D51192B" w14:textId="200248D2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69796D65" w14:textId="77777777" w:rsidR="00C76FB9" w:rsidRPr="001A5294" w:rsidRDefault="00C76FB9" w:rsidP="00EA5BAF">
      <w:pPr>
        <w:pStyle w:val="Heading2"/>
        <w:pageBreakBefore/>
        <w:contextualSpacing/>
      </w:pPr>
      <w:bookmarkStart w:id="31" w:name="_Toc115188316"/>
      <w:r w:rsidRPr="001A5294">
        <w:lastRenderedPageBreak/>
        <w:t>upgrade</w:t>
      </w:r>
      <w:bookmarkEnd w:id="31"/>
    </w:p>
    <w:p w14:paraId="7266AD0E" w14:textId="77777777" w:rsidR="00C76FB9" w:rsidRPr="001A5294" w:rsidRDefault="00C76FB9" w:rsidP="001A5294">
      <w:r w:rsidRPr="001A5294">
        <w:t xml:space="preserve">deno-upgrade </w:t>
      </w:r>
    </w:p>
    <w:p w14:paraId="6809EB78" w14:textId="77777777" w:rsidR="00C76FB9" w:rsidRPr="001A5294" w:rsidRDefault="00C76FB9" w:rsidP="001A5294">
      <w:r w:rsidRPr="001A5294">
        <w:t>Upgrade deno executable to the given version.</w:t>
      </w:r>
    </w:p>
    <w:p w14:paraId="5F9B3E52" w14:textId="77777777" w:rsidR="00C76FB9" w:rsidRPr="001A5294" w:rsidRDefault="00C76FB9" w:rsidP="001A5294">
      <w:r w:rsidRPr="001A5294">
        <w:t>Defaults to latest.</w:t>
      </w:r>
    </w:p>
    <w:p w14:paraId="61B2C6EC" w14:textId="77777777" w:rsidR="00C76FB9" w:rsidRPr="001A5294" w:rsidRDefault="00C76FB9" w:rsidP="001A5294"/>
    <w:p w14:paraId="22864499" w14:textId="77777777" w:rsidR="00C76FB9" w:rsidRPr="001A5294" w:rsidRDefault="00C76FB9" w:rsidP="001A5294">
      <w:r w:rsidRPr="001A5294">
        <w:t>The version is downloaded from</w:t>
      </w:r>
    </w:p>
    <w:p w14:paraId="14025489" w14:textId="77777777" w:rsidR="00C76FB9" w:rsidRPr="001A5294" w:rsidRDefault="00C76FB9" w:rsidP="001A5294">
      <w:r w:rsidRPr="001A5294">
        <w:t>https://github.com/denoland/deno/releases</w:t>
      </w:r>
    </w:p>
    <w:p w14:paraId="3871D307" w14:textId="77777777" w:rsidR="00C76FB9" w:rsidRPr="001A5294" w:rsidRDefault="00C76FB9" w:rsidP="001A5294">
      <w:r w:rsidRPr="001A5294">
        <w:t>and is used to replace the current executable.</w:t>
      </w:r>
    </w:p>
    <w:p w14:paraId="01B9836C" w14:textId="77777777" w:rsidR="00C76FB9" w:rsidRPr="001A5294" w:rsidRDefault="00C76FB9" w:rsidP="001A5294"/>
    <w:p w14:paraId="44F36B79" w14:textId="77777777" w:rsidR="00C76FB9" w:rsidRPr="001A5294" w:rsidRDefault="00C76FB9" w:rsidP="001A5294">
      <w:r w:rsidRPr="001A5294">
        <w:t>If you want to not replace the current Deno executable but instead download an</w:t>
      </w:r>
    </w:p>
    <w:p w14:paraId="496EE55D" w14:textId="77777777" w:rsidR="00C76FB9" w:rsidRPr="001A5294" w:rsidRDefault="00C76FB9" w:rsidP="001A5294">
      <w:r w:rsidRPr="001A5294">
        <w:t>update to a different location, use the --output flag</w:t>
      </w:r>
    </w:p>
    <w:p w14:paraId="3E61FA8D" w14:textId="77777777" w:rsidR="00C76FB9" w:rsidRPr="001A5294" w:rsidRDefault="00C76FB9" w:rsidP="001A5294"/>
    <w:p w14:paraId="4FD5BDED" w14:textId="77777777" w:rsidR="00C76FB9" w:rsidRPr="001A5294" w:rsidRDefault="00C76FB9" w:rsidP="001A5294">
      <w:r w:rsidRPr="001A5294">
        <w:t xml:space="preserve">  deno upgrade --output $HOME/my_deno</w:t>
      </w:r>
    </w:p>
    <w:p w14:paraId="55E40A9B" w14:textId="77777777" w:rsidR="00C76FB9" w:rsidRPr="001A5294" w:rsidRDefault="00C76FB9" w:rsidP="001A5294"/>
    <w:p w14:paraId="2877D086" w14:textId="77777777" w:rsidR="00C76FB9" w:rsidRPr="001A5294" w:rsidRDefault="00C76FB9" w:rsidP="001A5294">
      <w:r w:rsidRPr="001A5294">
        <w:t>USAGE:</w:t>
      </w:r>
    </w:p>
    <w:p w14:paraId="178773F5" w14:textId="16B49C63" w:rsidR="00C76FB9" w:rsidRPr="001A5294" w:rsidRDefault="00C76FB9" w:rsidP="001A5294">
      <w:r w:rsidRPr="001A5294">
        <w:t xml:space="preserve">  </w:t>
      </w:r>
      <w:r w:rsidRPr="001A5294">
        <w:t>deno upgrade [OPTIONS]</w:t>
      </w:r>
    </w:p>
    <w:p w14:paraId="42783839" w14:textId="77777777" w:rsidR="00C76FB9" w:rsidRPr="001A5294" w:rsidRDefault="00C76FB9" w:rsidP="001A5294"/>
    <w:p w14:paraId="1911C1B8" w14:textId="77777777" w:rsidR="00C76FB9" w:rsidRPr="001A5294" w:rsidRDefault="00C76FB9" w:rsidP="001A5294">
      <w:r w:rsidRPr="001A5294">
        <w:t>OPTIONS:</w:t>
      </w:r>
    </w:p>
    <w:p w14:paraId="59416F9B" w14:textId="7315AA6B" w:rsidR="00C76FB9" w:rsidRPr="001A5294" w:rsidRDefault="00C76FB9" w:rsidP="001A5294">
      <w:r w:rsidRPr="001A5294">
        <w:t xml:space="preserve">    </w:t>
      </w:r>
      <w:r w:rsidRPr="001A5294">
        <w:t>--canary</w:t>
      </w:r>
    </w:p>
    <w:p w14:paraId="3E637D40" w14:textId="6C586987" w:rsidR="00C76FB9" w:rsidRPr="001A5294" w:rsidRDefault="00C76FB9" w:rsidP="001A5294">
      <w:r w:rsidRPr="001A5294">
        <w:t xml:space="preserve">      </w:t>
      </w:r>
      <w:r w:rsidRPr="001A5294">
        <w:t>Upgrade to canary builds</w:t>
      </w:r>
    </w:p>
    <w:p w14:paraId="09C8E854" w14:textId="77777777" w:rsidR="00C76FB9" w:rsidRPr="001A5294" w:rsidRDefault="00C76FB9" w:rsidP="001A5294"/>
    <w:p w14:paraId="7B859D74" w14:textId="4D8F538B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4FF65B28" w14:textId="0EAB8F27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3913FCA7" w14:textId="77777777" w:rsidR="00C76FB9" w:rsidRPr="001A5294" w:rsidRDefault="00C76FB9" w:rsidP="001A5294"/>
    <w:p w14:paraId="4ED05474" w14:textId="2CA8FED5" w:rsidR="00C76FB9" w:rsidRPr="001A5294" w:rsidRDefault="00C76FB9" w:rsidP="001A5294">
      <w:r w:rsidRPr="001A5294">
        <w:t xml:space="preserve">    </w:t>
      </w:r>
      <w:r w:rsidRPr="001A5294">
        <w:t>--dry-run</w:t>
      </w:r>
    </w:p>
    <w:p w14:paraId="2944D26A" w14:textId="7CCA0670" w:rsidR="00C76FB9" w:rsidRPr="001A5294" w:rsidRDefault="00C76FB9" w:rsidP="001A5294">
      <w:r w:rsidRPr="001A5294">
        <w:t xml:space="preserve">      </w:t>
      </w:r>
      <w:r w:rsidRPr="001A5294">
        <w:t>Perform all checks without replacing old exe</w:t>
      </w:r>
    </w:p>
    <w:p w14:paraId="5048F20A" w14:textId="77777777" w:rsidR="00C76FB9" w:rsidRPr="001A5294" w:rsidRDefault="00C76FB9" w:rsidP="001A5294"/>
    <w:p w14:paraId="197A590E" w14:textId="79C37155" w:rsidR="00C76FB9" w:rsidRPr="001A5294" w:rsidRDefault="00C76FB9" w:rsidP="001A5294">
      <w:r w:rsidRPr="001A5294">
        <w:t xml:space="preserve">  </w:t>
      </w:r>
      <w:r w:rsidRPr="001A5294">
        <w:t>-f, --force</w:t>
      </w:r>
    </w:p>
    <w:p w14:paraId="05B72563" w14:textId="4C5F9601" w:rsidR="00C76FB9" w:rsidRPr="001A5294" w:rsidRDefault="00C76FB9" w:rsidP="001A5294">
      <w:r w:rsidRPr="001A5294">
        <w:t xml:space="preserve">      </w:t>
      </w:r>
      <w:r w:rsidRPr="001A5294">
        <w:t>Replace current exe even if not out-of-date</w:t>
      </w:r>
    </w:p>
    <w:p w14:paraId="5E21FC63" w14:textId="77777777" w:rsidR="00C76FB9" w:rsidRPr="001A5294" w:rsidRDefault="00C76FB9" w:rsidP="001A5294"/>
    <w:p w14:paraId="58DC4F5C" w14:textId="4F7E83BA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16DD5DC2" w14:textId="34317F5D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45628D14" w14:textId="77777777" w:rsidR="00C76FB9" w:rsidRPr="001A5294" w:rsidRDefault="00C76FB9" w:rsidP="001A5294"/>
    <w:p w14:paraId="70CB1B8B" w14:textId="46D79103" w:rsidR="00C76FB9" w:rsidRPr="001A5294" w:rsidRDefault="00C76FB9" w:rsidP="001A5294">
      <w:r w:rsidRPr="001A5294">
        <w:t xml:space="preserve">    </w:t>
      </w:r>
      <w:r w:rsidRPr="001A5294">
        <w:t>--output &lt;output&gt;</w:t>
      </w:r>
    </w:p>
    <w:p w14:paraId="3AEC9730" w14:textId="7741A189" w:rsidR="00C76FB9" w:rsidRPr="001A5294" w:rsidRDefault="00C76FB9" w:rsidP="001A5294">
      <w:r w:rsidRPr="001A5294">
        <w:t xml:space="preserve">      </w:t>
      </w:r>
      <w:r w:rsidRPr="001A5294">
        <w:t>The path to output the updated version to</w:t>
      </w:r>
    </w:p>
    <w:p w14:paraId="2170D14C" w14:textId="77777777" w:rsidR="00C76FB9" w:rsidRPr="001A5294" w:rsidRDefault="00C76FB9" w:rsidP="001A5294"/>
    <w:p w14:paraId="001A27AE" w14:textId="25027F50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0670F43D" w14:textId="5537C77E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36567A37" w14:textId="77777777" w:rsidR="00C76FB9" w:rsidRPr="001A5294" w:rsidRDefault="00C76FB9" w:rsidP="001A5294"/>
    <w:p w14:paraId="2E9B5EB8" w14:textId="2F1C7625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198D7829" w14:textId="405E4BBE" w:rsidR="00C76FB9" w:rsidRPr="001A5294" w:rsidRDefault="00C76FB9" w:rsidP="001A5294">
      <w:r w:rsidRPr="001A5294">
        <w:t xml:space="preserve">      </w:t>
      </w:r>
      <w:r w:rsidRPr="001A5294">
        <w:t>Enable unstable features and APIs</w:t>
      </w:r>
    </w:p>
    <w:p w14:paraId="63478307" w14:textId="77777777" w:rsidR="00C76FB9" w:rsidRPr="001A5294" w:rsidRDefault="00C76FB9" w:rsidP="001A5294"/>
    <w:p w14:paraId="497A7DFB" w14:textId="3E96EE0F" w:rsidR="00C76FB9" w:rsidRPr="001A5294" w:rsidRDefault="00C76FB9" w:rsidP="001A5294">
      <w:r w:rsidRPr="001A5294">
        <w:t xml:space="preserve">    </w:t>
      </w:r>
      <w:r w:rsidRPr="001A5294">
        <w:t>--version &lt;version&gt;</w:t>
      </w:r>
    </w:p>
    <w:p w14:paraId="7B3FE93C" w14:textId="54E99D34" w:rsidR="00C76FB9" w:rsidRPr="001A5294" w:rsidRDefault="00C76FB9" w:rsidP="001A5294">
      <w:r w:rsidRPr="001A5294">
        <w:t xml:space="preserve">      </w:t>
      </w:r>
      <w:r w:rsidRPr="001A5294">
        <w:t>The version to upgrade to</w:t>
      </w:r>
    </w:p>
    <w:p w14:paraId="2810B488" w14:textId="77777777" w:rsidR="00C76FB9" w:rsidRPr="001A5294" w:rsidRDefault="00C76FB9" w:rsidP="00EA5BAF">
      <w:pPr>
        <w:pStyle w:val="Heading2"/>
        <w:pageBreakBefore/>
        <w:contextualSpacing/>
      </w:pPr>
      <w:bookmarkStart w:id="32" w:name="_Toc115188317"/>
      <w:r w:rsidRPr="001A5294">
        <w:lastRenderedPageBreak/>
        <w:t>vendor</w:t>
      </w:r>
      <w:bookmarkEnd w:id="32"/>
    </w:p>
    <w:p w14:paraId="23EA81E1" w14:textId="77777777" w:rsidR="00C76FB9" w:rsidRPr="001A5294" w:rsidRDefault="00C76FB9" w:rsidP="001A5294">
      <w:r w:rsidRPr="001A5294">
        <w:t xml:space="preserve">deno-vendor </w:t>
      </w:r>
    </w:p>
    <w:p w14:paraId="76854F41" w14:textId="77777777" w:rsidR="00C76FB9" w:rsidRPr="001A5294" w:rsidRDefault="00C76FB9" w:rsidP="001A5294">
      <w:r w:rsidRPr="001A5294">
        <w:t>Vendor remote modules into a local directory.</w:t>
      </w:r>
    </w:p>
    <w:p w14:paraId="733E6B7E" w14:textId="77777777" w:rsidR="00C76FB9" w:rsidRPr="001A5294" w:rsidRDefault="00C76FB9" w:rsidP="001A5294"/>
    <w:p w14:paraId="3CAEBCC8" w14:textId="77777777" w:rsidR="00C76FB9" w:rsidRPr="001A5294" w:rsidRDefault="00C76FB9" w:rsidP="001A5294">
      <w:r w:rsidRPr="001A5294">
        <w:t>Analyzes the provided modules along with their dependencies, downloads</w:t>
      </w:r>
    </w:p>
    <w:p w14:paraId="168D0FD0" w14:textId="77777777" w:rsidR="00C76FB9" w:rsidRPr="001A5294" w:rsidRDefault="00C76FB9" w:rsidP="001A5294">
      <w:r w:rsidRPr="001A5294">
        <w:t>remote modules to the output directory, and produces an import map that</w:t>
      </w:r>
    </w:p>
    <w:p w14:paraId="3CA45928" w14:textId="77777777" w:rsidR="00C76FB9" w:rsidRPr="001A5294" w:rsidRDefault="00C76FB9" w:rsidP="001A5294">
      <w:r w:rsidRPr="001A5294">
        <w:t>maps remote specifiers to the downloaded files.</w:t>
      </w:r>
    </w:p>
    <w:p w14:paraId="07FD2F06" w14:textId="77777777" w:rsidR="00C76FB9" w:rsidRPr="001A5294" w:rsidRDefault="00C76FB9" w:rsidP="001A5294"/>
    <w:p w14:paraId="1701A457" w14:textId="77777777" w:rsidR="00C76FB9" w:rsidRPr="001A5294" w:rsidRDefault="00C76FB9" w:rsidP="001A5294">
      <w:r w:rsidRPr="001A5294">
        <w:t xml:space="preserve">  deno vendor main.ts</w:t>
      </w:r>
    </w:p>
    <w:p w14:paraId="350A690F" w14:textId="77777777" w:rsidR="00C76FB9" w:rsidRPr="001A5294" w:rsidRDefault="00C76FB9" w:rsidP="001A5294">
      <w:r w:rsidRPr="001A5294">
        <w:t xml:space="preserve">  deno run --import-map vendor/import_map.json main.ts</w:t>
      </w:r>
    </w:p>
    <w:p w14:paraId="6B6D3AEA" w14:textId="77777777" w:rsidR="00C76FB9" w:rsidRPr="001A5294" w:rsidRDefault="00C76FB9" w:rsidP="001A5294"/>
    <w:p w14:paraId="587A1460" w14:textId="77777777" w:rsidR="00C76FB9" w:rsidRPr="001A5294" w:rsidRDefault="00C76FB9" w:rsidP="001A5294">
      <w:r w:rsidRPr="001A5294">
        <w:t>Remote modules and multiple modules may also be specified:</w:t>
      </w:r>
    </w:p>
    <w:p w14:paraId="5E6C79F8" w14:textId="77777777" w:rsidR="00C76FB9" w:rsidRPr="001A5294" w:rsidRDefault="00C76FB9" w:rsidP="001A5294"/>
    <w:p w14:paraId="029009CC" w14:textId="77777777" w:rsidR="00C76FB9" w:rsidRPr="001A5294" w:rsidRDefault="00C76FB9" w:rsidP="001A5294">
      <w:r w:rsidRPr="001A5294">
        <w:t xml:space="preserve">  deno vendor main.ts test.deps.ts https://deno.land/std/path/mod.ts</w:t>
      </w:r>
    </w:p>
    <w:p w14:paraId="6AD47D65" w14:textId="77777777" w:rsidR="00C76FB9" w:rsidRPr="001A5294" w:rsidRDefault="00C76FB9" w:rsidP="001A5294"/>
    <w:p w14:paraId="74DB84ED" w14:textId="77777777" w:rsidR="00C76FB9" w:rsidRPr="001A5294" w:rsidRDefault="00C76FB9" w:rsidP="001A5294">
      <w:r w:rsidRPr="001A5294">
        <w:t>USAGE:</w:t>
      </w:r>
    </w:p>
    <w:p w14:paraId="248764F8" w14:textId="48923966" w:rsidR="00C76FB9" w:rsidRPr="001A5294" w:rsidRDefault="00C76FB9" w:rsidP="001A5294">
      <w:r w:rsidRPr="001A5294">
        <w:t xml:space="preserve">  </w:t>
      </w:r>
      <w:r w:rsidRPr="001A5294">
        <w:t>deno vendor [OPTIONS] &lt;specifiers&gt;...</w:t>
      </w:r>
    </w:p>
    <w:p w14:paraId="79395515" w14:textId="77777777" w:rsidR="00C76FB9" w:rsidRPr="001A5294" w:rsidRDefault="00C76FB9" w:rsidP="001A5294"/>
    <w:p w14:paraId="2782026A" w14:textId="77777777" w:rsidR="00C76FB9" w:rsidRPr="001A5294" w:rsidRDefault="00C76FB9" w:rsidP="001A5294">
      <w:r w:rsidRPr="001A5294">
        <w:t>ARGS:</w:t>
      </w:r>
    </w:p>
    <w:p w14:paraId="41A352AE" w14:textId="19066A78" w:rsidR="00C76FB9" w:rsidRPr="001A5294" w:rsidRDefault="00C76FB9" w:rsidP="001A5294">
      <w:r w:rsidRPr="001A5294">
        <w:t xml:space="preserve">  </w:t>
      </w:r>
      <w:r w:rsidRPr="001A5294">
        <w:t>&lt;specifiers&gt;...</w:t>
      </w:r>
    </w:p>
    <w:p w14:paraId="31A7C390" w14:textId="20074A8D" w:rsidR="00C76FB9" w:rsidRPr="001A5294" w:rsidRDefault="00C76FB9" w:rsidP="001A5294">
      <w:r w:rsidRPr="001A5294">
        <w:t xml:space="preserve">      </w:t>
      </w:r>
    </w:p>
    <w:p w14:paraId="0C0649CD" w14:textId="77777777" w:rsidR="00C76FB9" w:rsidRPr="001A5294" w:rsidRDefault="00C76FB9" w:rsidP="001A5294"/>
    <w:p w14:paraId="6849F2D2" w14:textId="77777777" w:rsidR="00C76FB9" w:rsidRPr="001A5294" w:rsidRDefault="00C76FB9" w:rsidP="001A5294">
      <w:r w:rsidRPr="001A5294">
        <w:t>OPTIONS:</w:t>
      </w:r>
    </w:p>
    <w:p w14:paraId="77F548B7" w14:textId="39AC3E0B" w:rsidR="00C76FB9" w:rsidRPr="001A5294" w:rsidRDefault="00C76FB9" w:rsidP="001A5294">
      <w:r w:rsidRPr="001A5294">
        <w:t xml:space="preserve">  </w:t>
      </w:r>
      <w:r w:rsidRPr="001A5294">
        <w:t>-c, --config &lt;FILE&gt;</w:t>
      </w:r>
    </w:p>
    <w:p w14:paraId="17F379F0" w14:textId="1C13B853" w:rsidR="00C76FB9" w:rsidRPr="001A5294" w:rsidRDefault="00C76FB9" w:rsidP="001A5294">
      <w:r w:rsidRPr="001A5294">
        <w:t xml:space="preserve">      </w:t>
      </w:r>
      <w:r w:rsidRPr="001A5294">
        <w:t>The configuration file can be used to configure different aspects of</w:t>
      </w:r>
    </w:p>
    <w:p w14:paraId="72999D90" w14:textId="68CB5EF3" w:rsidR="00C76FB9" w:rsidRPr="001A5294" w:rsidRDefault="00C76FB9" w:rsidP="001A5294">
      <w:r w:rsidRPr="001A5294">
        <w:t xml:space="preserve">      </w:t>
      </w:r>
      <w:r w:rsidRPr="001A5294">
        <w:t>deno including TypeScript, linting, and code formatting. Typically</w:t>
      </w:r>
    </w:p>
    <w:p w14:paraId="0A3E920E" w14:textId="1E1762E3" w:rsidR="00C76FB9" w:rsidRPr="001A5294" w:rsidRDefault="00C76FB9" w:rsidP="001A5294">
      <w:r w:rsidRPr="001A5294">
        <w:t xml:space="preserve">      </w:t>
      </w:r>
      <w:r w:rsidRPr="001A5294">
        <w:t>the configuration file will be called `deno.json` or `deno.jsonc`</w:t>
      </w:r>
    </w:p>
    <w:p w14:paraId="1D75D690" w14:textId="627A545C" w:rsidR="00C76FB9" w:rsidRPr="001A5294" w:rsidRDefault="00C76FB9" w:rsidP="001A5294">
      <w:r w:rsidRPr="001A5294">
        <w:t xml:space="preserve">      </w:t>
      </w:r>
      <w:r w:rsidRPr="001A5294">
        <w:t>and automatically detected; in that case this flag is not necessary.</w:t>
      </w:r>
    </w:p>
    <w:p w14:paraId="4CB523FC" w14:textId="62BC2D1A" w:rsidR="00C76FB9" w:rsidRPr="001A5294" w:rsidRDefault="00C76FB9" w:rsidP="001A5294">
      <w:r w:rsidRPr="001A5294">
        <w:t xml:space="preserve">      </w:t>
      </w:r>
      <w:r w:rsidRPr="001A5294">
        <w:t>See</w:t>
      </w:r>
    </w:p>
    <w:p w14:paraId="5C3253EF" w14:textId="3E58117C" w:rsidR="00C76FB9" w:rsidRPr="001A5294" w:rsidRDefault="00C76FB9" w:rsidP="001A5294">
      <w:r w:rsidRPr="001A5294">
        <w:t xml:space="preserve">      </w:t>
      </w:r>
      <w:r w:rsidRPr="001A5294">
        <w:t>https://deno.land/manual@v1.25.4/getting_started/configuration_file</w:t>
      </w:r>
    </w:p>
    <w:p w14:paraId="11CAEC6A" w14:textId="77777777" w:rsidR="00C76FB9" w:rsidRPr="001A5294" w:rsidRDefault="00C76FB9" w:rsidP="001A5294"/>
    <w:p w14:paraId="30DC6A43" w14:textId="46C59D60" w:rsidR="00C76FB9" w:rsidRPr="001A5294" w:rsidRDefault="00C76FB9" w:rsidP="001A5294">
      <w:r w:rsidRPr="001A5294">
        <w:t xml:space="preserve">    </w:t>
      </w:r>
      <w:r w:rsidRPr="001A5294">
        <w:t>--cert &lt;FILE&gt;</w:t>
      </w:r>
    </w:p>
    <w:p w14:paraId="12E55852" w14:textId="110AA39A" w:rsidR="00C76FB9" w:rsidRPr="001A5294" w:rsidRDefault="00C76FB9" w:rsidP="001A5294">
      <w:r w:rsidRPr="001A5294">
        <w:t xml:space="preserve">      </w:t>
      </w:r>
      <w:r w:rsidRPr="001A5294">
        <w:t>Load certificate authority from PEM encoded file</w:t>
      </w:r>
    </w:p>
    <w:p w14:paraId="0379FC50" w14:textId="77777777" w:rsidR="00C76FB9" w:rsidRPr="001A5294" w:rsidRDefault="00C76FB9" w:rsidP="001A5294"/>
    <w:p w14:paraId="79D13737" w14:textId="1F1DC97F" w:rsidR="00C76FB9" w:rsidRPr="001A5294" w:rsidRDefault="00C76FB9" w:rsidP="001A5294">
      <w:r w:rsidRPr="001A5294">
        <w:t xml:space="preserve">  </w:t>
      </w:r>
      <w:r w:rsidRPr="001A5294">
        <w:t>-f, --force</w:t>
      </w:r>
    </w:p>
    <w:p w14:paraId="6A4034FC" w14:textId="1F68DDCE" w:rsidR="00C76FB9" w:rsidRPr="001A5294" w:rsidRDefault="00C76FB9" w:rsidP="001A5294">
      <w:r w:rsidRPr="001A5294">
        <w:t xml:space="preserve">      </w:t>
      </w:r>
      <w:r w:rsidRPr="001A5294">
        <w:t>Forcefully overwrite conflicting files in existing output directory</w:t>
      </w:r>
    </w:p>
    <w:p w14:paraId="3C3D9910" w14:textId="77777777" w:rsidR="00C76FB9" w:rsidRPr="001A5294" w:rsidRDefault="00C76FB9" w:rsidP="001A5294"/>
    <w:p w14:paraId="2225DBC6" w14:textId="6C8CB5E6" w:rsidR="00C76FB9" w:rsidRPr="001A5294" w:rsidRDefault="00C76FB9" w:rsidP="001A5294">
      <w:r w:rsidRPr="001A5294">
        <w:t xml:space="preserve">  </w:t>
      </w:r>
      <w:r w:rsidRPr="001A5294">
        <w:t>-h, --help</w:t>
      </w:r>
    </w:p>
    <w:p w14:paraId="216CF00E" w14:textId="67DE0EDB" w:rsidR="00C76FB9" w:rsidRPr="001A5294" w:rsidRDefault="00C76FB9" w:rsidP="001A5294">
      <w:r w:rsidRPr="001A5294">
        <w:t xml:space="preserve">      </w:t>
      </w:r>
      <w:r w:rsidRPr="001A5294">
        <w:t>Print help information</w:t>
      </w:r>
    </w:p>
    <w:p w14:paraId="6B421A9B" w14:textId="77777777" w:rsidR="00C76FB9" w:rsidRPr="001A5294" w:rsidRDefault="00C76FB9" w:rsidP="001A5294"/>
    <w:p w14:paraId="62039E1F" w14:textId="42D97EC2" w:rsidR="00C76FB9" w:rsidRPr="001A5294" w:rsidRDefault="00C76FB9" w:rsidP="001A5294">
      <w:r w:rsidRPr="001A5294">
        <w:t xml:space="preserve">    </w:t>
      </w:r>
      <w:r w:rsidRPr="001A5294">
        <w:t>--import-map &lt;FILE&gt;</w:t>
      </w:r>
    </w:p>
    <w:p w14:paraId="3FD6082B" w14:textId="49F34001" w:rsidR="00C76FB9" w:rsidRPr="001A5294" w:rsidRDefault="00C76FB9" w:rsidP="001A5294">
      <w:r w:rsidRPr="001A5294">
        <w:t xml:space="preserve">      </w:t>
      </w:r>
      <w:r w:rsidRPr="001A5294">
        <w:t>Load import map file from local file or remote URL.</w:t>
      </w:r>
    </w:p>
    <w:p w14:paraId="11042B99" w14:textId="17C1E05E" w:rsidR="00C76FB9" w:rsidRPr="001A5294" w:rsidRDefault="00C76FB9" w:rsidP="001A5294">
      <w:r w:rsidRPr="001A5294">
        <w:t xml:space="preserve">      </w:t>
      </w:r>
      <w:r w:rsidRPr="001A5294">
        <w:t xml:space="preserve">  Docs:</w:t>
      </w:r>
    </w:p>
    <w:p w14:paraId="6809351E" w14:textId="4F2366FE" w:rsidR="00C76FB9" w:rsidRPr="001A5294" w:rsidRDefault="00C76FB9" w:rsidP="001A5294">
      <w:r w:rsidRPr="001A5294">
        <w:t xml:space="preserve">      </w:t>
      </w:r>
      <w:r w:rsidRPr="001A5294">
        <w:t>https://deno.land/manual@v1.25.4/linking_to_external_code/import_maps</w:t>
      </w:r>
    </w:p>
    <w:p w14:paraId="4447A401" w14:textId="29927CBE" w:rsidR="00C76FB9" w:rsidRPr="001A5294" w:rsidRDefault="00C76FB9" w:rsidP="001A5294">
      <w:r w:rsidRPr="001A5294">
        <w:t xml:space="preserve">      </w:t>
      </w:r>
      <w:r w:rsidRPr="001A5294">
        <w:t xml:space="preserve">  Specification: https://wicg.github.io/import-maps/</w:t>
      </w:r>
    </w:p>
    <w:p w14:paraId="0B6B879E" w14:textId="6E5A1241" w:rsidR="00C76FB9" w:rsidRPr="001A5294" w:rsidRDefault="00C76FB9" w:rsidP="001A5294">
      <w:r w:rsidRPr="001A5294">
        <w:t xml:space="preserve">      </w:t>
      </w:r>
      <w:r w:rsidRPr="001A5294">
        <w:t xml:space="preserve">  Examples: https://github.com/WICG/import-maps#the-import-map</w:t>
      </w:r>
    </w:p>
    <w:p w14:paraId="373E764A" w14:textId="77777777" w:rsidR="00C76FB9" w:rsidRPr="001A5294" w:rsidRDefault="00C76FB9" w:rsidP="001A5294"/>
    <w:p w14:paraId="724CD011" w14:textId="13F92DD6" w:rsidR="00C76FB9" w:rsidRPr="001A5294" w:rsidRDefault="00C76FB9" w:rsidP="001A5294">
      <w:r w:rsidRPr="001A5294">
        <w:t xml:space="preserve">    </w:t>
      </w:r>
      <w:r w:rsidRPr="001A5294">
        <w:t>--lock &lt;FILE&gt;</w:t>
      </w:r>
    </w:p>
    <w:p w14:paraId="07D71E8E" w14:textId="5247C58C" w:rsidR="00C76FB9" w:rsidRPr="001A5294" w:rsidRDefault="00C76FB9" w:rsidP="001A5294">
      <w:r w:rsidRPr="001A5294">
        <w:t xml:space="preserve">      </w:t>
      </w:r>
      <w:r w:rsidRPr="001A5294">
        <w:t>Check the specified lock file</w:t>
      </w:r>
    </w:p>
    <w:p w14:paraId="62BBE328" w14:textId="77777777" w:rsidR="00C76FB9" w:rsidRPr="001A5294" w:rsidRDefault="00C76FB9" w:rsidP="001A5294"/>
    <w:p w14:paraId="5D0670DD" w14:textId="2C39FC63" w:rsidR="00C76FB9" w:rsidRPr="001A5294" w:rsidRDefault="00C76FB9" w:rsidP="001A5294">
      <w:r w:rsidRPr="001A5294">
        <w:t xml:space="preserve">    </w:t>
      </w:r>
      <w:r w:rsidRPr="001A5294">
        <w:t>--no-config</w:t>
      </w:r>
    </w:p>
    <w:p w14:paraId="5B24A760" w14:textId="69F2695D" w:rsidR="00C76FB9" w:rsidRPr="001A5294" w:rsidRDefault="00C76FB9" w:rsidP="001A5294">
      <w:r w:rsidRPr="001A5294">
        <w:t xml:space="preserve">      </w:t>
      </w:r>
      <w:r w:rsidRPr="001A5294">
        <w:t>Disable automatic loading of the configuration file.</w:t>
      </w:r>
    </w:p>
    <w:p w14:paraId="2835E698" w14:textId="77777777" w:rsidR="00C76FB9" w:rsidRPr="001A5294" w:rsidRDefault="00C76FB9" w:rsidP="001A5294"/>
    <w:p w14:paraId="36DC0B18" w14:textId="78DFB1B8" w:rsidR="00C76FB9" w:rsidRPr="001A5294" w:rsidRDefault="00C76FB9" w:rsidP="001A5294">
      <w:r w:rsidRPr="001A5294">
        <w:t xml:space="preserve">    </w:t>
      </w:r>
      <w:r w:rsidRPr="001A5294">
        <w:t>--output &lt;output&gt;</w:t>
      </w:r>
    </w:p>
    <w:p w14:paraId="32A26233" w14:textId="4EEABF86" w:rsidR="00C76FB9" w:rsidRPr="001A5294" w:rsidRDefault="00C76FB9" w:rsidP="001A5294">
      <w:r w:rsidRPr="001A5294">
        <w:t xml:space="preserve">      </w:t>
      </w:r>
      <w:r w:rsidRPr="001A5294">
        <w:t>The directory to output the vendored modules to</w:t>
      </w:r>
    </w:p>
    <w:p w14:paraId="1A9E0723" w14:textId="77777777" w:rsidR="00C76FB9" w:rsidRPr="001A5294" w:rsidRDefault="00C76FB9" w:rsidP="001A5294"/>
    <w:p w14:paraId="3B847D91" w14:textId="1E56DD28" w:rsidR="00C76FB9" w:rsidRPr="001A5294" w:rsidRDefault="00C76FB9" w:rsidP="001A5294">
      <w:r w:rsidRPr="001A5294">
        <w:t xml:space="preserve">  </w:t>
      </w:r>
      <w:r w:rsidRPr="001A5294">
        <w:t>-q, --quiet</w:t>
      </w:r>
    </w:p>
    <w:p w14:paraId="64D1F1D3" w14:textId="3FE178EE" w:rsidR="00C76FB9" w:rsidRPr="001A5294" w:rsidRDefault="00C76FB9" w:rsidP="001A5294">
      <w:r w:rsidRPr="001A5294">
        <w:t xml:space="preserve">      </w:t>
      </w:r>
      <w:r w:rsidRPr="001A5294">
        <w:t>Suppress diagnostic output</w:t>
      </w:r>
    </w:p>
    <w:p w14:paraId="653716CC" w14:textId="77777777" w:rsidR="00C76FB9" w:rsidRPr="001A5294" w:rsidRDefault="00C76FB9" w:rsidP="001A5294"/>
    <w:p w14:paraId="0D728693" w14:textId="528B4331" w:rsidR="00C76FB9" w:rsidRPr="001A5294" w:rsidRDefault="00C76FB9" w:rsidP="001A5294">
      <w:r w:rsidRPr="001A5294">
        <w:t xml:space="preserve">  </w:t>
      </w:r>
      <w:r w:rsidRPr="001A5294">
        <w:t>-r, --reload[=&lt;CACHE_BLOCKLIST&gt;...]</w:t>
      </w:r>
    </w:p>
    <w:p w14:paraId="7DA16F8B" w14:textId="3740621A" w:rsidR="00C76FB9" w:rsidRPr="001A5294" w:rsidRDefault="00C76FB9" w:rsidP="001A5294">
      <w:r w:rsidRPr="001A5294">
        <w:t xml:space="preserve">      </w:t>
      </w:r>
      <w:r w:rsidRPr="001A5294">
        <w:t>Reload source code cache (recompile TypeScript)</w:t>
      </w:r>
    </w:p>
    <w:p w14:paraId="354125E7" w14:textId="29E476CC" w:rsidR="00C76FB9" w:rsidRPr="001A5294" w:rsidRDefault="00C76FB9" w:rsidP="001A5294">
      <w:r w:rsidRPr="001A5294">
        <w:t xml:space="preserve">      </w:t>
      </w:r>
      <w:r w:rsidRPr="001A5294">
        <w:t>--reload</w:t>
      </w:r>
    </w:p>
    <w:p w14:paraId="1F57D2E1" w14:textId="04630AA1" w:rsidR="00C76FB9" w:rsidRPr="001A5294" w:rsidRDefault="00C76FB9" w:rsidP="001A5294">
      <w:r w:rsidRPr="001A5294">
        <w:t xml:space="preserve">      </w:t>
      </w:r>
      <w:r w:rsidRPr="001A5294">
        <w:t xml:space="preserve">  Reload everything</w:t>
      </w:r>
    </w:p>
    <w:p w14:paraId="0741D1EA" w14:textId="02706341" w:rsidR="00C76FB9" w:rsidRPr="001A5294" w:rsidRDefault="00C76FB9" w:rsidP="001A5294">
      <w:r w:rsidRPr="001A5294">
        <w:t xml:space="preserve">      </w:t>
      </w:r>
      <w:r w:rsidRPr="001A5294">
        <w:t>--reload=https://deno.land/std</w:t>
      </w:r>
    </w:p>
    <w:p w14:paraId="031EBF20" w14:textId="287BF89A" w:rsidR="00C76FB9" w:rsidRPr="001A5294" w:rsidRDefault="00C76FB9" w:rsidP="001A5294">
      <w:r w:rsidRPr="001A5294">
        <w:t xml:space="preserve">      </w:t>
      </w:r>
      <w:r w:rsidRPr="001A5294">
        <w:t xml:space="preserve">  Reload only standard modules</w:t>
      </w:r>
    </w:p>
    <w:p w14:paraId="4D96DC2E" w14:textId="53F249A2" w:rsidR="00C76FB9" w:rsidRPr="001A5294" w:rsidRDefault="00C76FB9" w:rsidP="001A5294">
      <w:r w:rsidRPr="001A5294">
        <w:t xml:space="preserve">      </w:t>
      </w:r>
      <w:r w:rsidRPr="001A5294">
        <w:t>--reload=https://deno.land/std/fs/utils.ts,https://deno.land/std/fmt/colors.ts</w:t>
      </w:r>
    </w:p>
    <w:p w14:paraId="2F89BB56" w14:textId="43530705" w:rsidR="00C76FB9" w:rsidRPr="001A5294" w:rsidRDefault="00C76FB9" w:rsidP="001A5294">
      <w:r w:rsidRPr="001A5294">
        <w:t xml:space="preserve">      </w:t>
      </w:r>
      <w:r w:rsidRPr="001A5294">
        <w:t xml:space="preserve">  Reloads specific modules</w:t>
      </w:r>
    </w:p>
    <w:p w14:paraId="51E4AEED" w14:textId="7500AD66" w:rsidR="00C76FB9" w:rsidRPr="001A5294" w:rsidRDefault="00C76FB9" w:rsidP="001A5294">
      <w:r w:rsidRPr="001A5294">
        <w:t xml:space="preserve">      </w:t>
      </w:r>
      <w:r w:rsidRPr="001A5294">
        <w:t>--reload=npm:</w:t>
      </w:r>
    </w:p>
    <w:p w14:paraId="4D17AE63" w14:textId="31C54A73" w:rsidR="00C76FB9" w:rsidRPr="001A5294" w:rsidRDefault="00C76FB9" w:rsidP="001A5294">
      <w:r w:rsidRPr="001A5294">
        <w:t xml:space="preserve">      </w:t>
      </w:r>
      <w:r w:rsidRPr="001A5294">
        <w:t xml:space="preserve">  Reload all npm modules</w:t>
      </w:r>
    </w:p>
    <w:p w14:paraId="2089E236" w14:textId="7336536E" w:rsidR="00C76FB9" w:rsidRPr="001A5294" w:rsidRDefault="00C76FB9" w:rsidP="001A5294">
      <w:r w:rsidRPr="001A5294">
        <w:t xml:space="preserve">      </w:t>
      </w:r>
      <w:r w:rsidRPr="001A5294">
        <w:t>--reload=npm:chalk</w:t>
      </w:r>
    </w:p>
    <w:p w14:paraId="64B7E7B7" w14:textId="3AC5DB10" w:rsidR="00C76FB9" w:rsidRPr="001A5294" w:rsidRDefault="00C76FB9" w:rsidP="001A5294">
      <w:r w:rsidRPr="001A5294">
        <w:t xml:space="preserve">      </w:t>
      </w:r>
      <w:r w:rsidRPr="001A5294">
        <w:t xml:space="preserve">  Reload specific npm module</w:t>
      </w:r>
    </w:p>
    <w:p w14:paraId="7E4136DC" w14:textId="77777777" w:rsidR="00C76FB9" w:rsidRPr="001A5294" w:rsidRDefault="00C76FB9" w:rsidP="001A5294"/>
    <w:p w14:paraId="26E29EE5" w14:textId="3B36DFB8" w:rsidR="00C76FB9" w:rsidRPr="001A5294" w:rsidRDefault="00C76FB9" w:rsidP="001A5294">
      <w:r w:rsidRPr="001A5294">
        <w:t xml:space="preserve">    </w:t>
      </w:r>
      <w:r w:rsidRPr="001A5294">
        <w:t>--unstable</w:t>
      </w:r>
    </w:p>
    <w:p w14:paraId="698A81AE" w14:textId="0BFAAF9B" w:rsidR="001A5294" w:rsidRPr="001A5294" w:rsidRDefault="00C76FB9" w:rsidP="001A5294">
      <w:pPr>
        <w:rPr>
          <w:rFonts w:hint="eastAsia"/>
        </w:rPr>
      </w:pPr>
      <w:r w:rsidRPr="001A5294">
        <w:t xml:space="preserve">      </w:t>
      </w:r>
      <w:r w:rsidRPr="001A5294">
        <w:t>Enable unstable features and APIs</w:t>
      </w:r>
    </w:p>
    <w:sectPr w:rsidR="001A5294" w:rsidRPr="001A5294" w:rsidSect="00337B25">
      <w:headerReference w:type="default" r:id="rId14"/>
      <w:footerReference w:type="even" r:id="rId15"/>
      <w:footerReference w:type="default" r:id="rId16"/>
      <w:pgSz w:w="8419" w:h="11906" w:orient="landscape" w:code="9"/>
      <w:pgMar w:top="283" w:right="170" w:bottom="283" w:left="227" w:header="283" w:footer="283" w:gutter="397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58AA" w14:textId="77777777" w:rsidR="00DC6587" w:rsidRDefault="00DC6587" w:rsidP="00175DD7">
      <w:r>
        <w:separator/>
      </w:r>
    </w:p>
  </w:endnote>
  <w:endnote w:type="continuationSeparator" w:id="0">
    <w:p w14:paraId="22B30783" w14:textId="77777777" w:rsidR="00DC6587" w:rsidRDefault="00DC6587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CFEF" w14:textId="77777777" w:rsidR="0032784B" w:rsidRDefault="006C606F" w:rsidP="00221013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  <w:r w:rsidR="002C638C">
      <w:ptab w:relativeTo="margin" w:alignment="right" w:leader="none"/>
    </w:r>
    <w:r>
      <w:rPr>
        <w:rFonts w:hint="eastAsia"/>
      </w:rPr>
      <w:t>目录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CCC" w14:textId="77777777" w:rsidR="0032784B" w:rsidRPr="00221013" w:rsidRDefault="006C606F" w:rsidP="00AD28FA">
    <w:pPr>
      <w:pStyle w:val="Footer"/>
      <w:tabs>
        <w:tab w:val="clear" w:pos="4153"/>
        <w:tab w:val="clear" w:pos="8306"/>
        <w:tab w:val="center" w:pos="3600"/>
        <w:tab w:val="right" w:pos="10560"/>
      </w:tabs>
    </w:pPr>
    <w:r>
      <w:rPr>
        <w:rFonts w:hint="eastAsia"/>
      </w:rPr>
      <w:t>目录</w:t>
    </w:r>
    <w:r w:rsidR="002C638C">
      <w:rPr>
        <w:noProof/>
      </w:rPr>
      <w:ptab w:relativeTo="margin" w:alignment="right" w:leader="none"/>
    </w:r>
    <w:r w:rsidR="0032784B">
      <w:fldChar w:fldCharType="begin"/>
    </w:r>
    <w:r w:rsidR="0032784B">
      <w:instrText xml:space="preserve"> PAGE  \* ROMAN  \* MERGEFORMAT </w:instrText>
    </w:r>
    <w:r w:rsidR="0032784B">
      <w:fldChar w:fldCharType="separate"/>
    </w:r>
    <w:r w:rsidR="0032784B">
      <w:rPr>
        <w:noProof/>
      </w:rPr>
      <w:t>I</w:t>
    </w:r>
    <w:r w:rsidR="0032784B">
      <w:fldChar w:fldCharType="end"/>
    </w:r>
    <w:r w:rsidRPr="0022101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6EDE" w14:textId="77777777" w:rsidR="006C606F" w:rsidRDefault="006C606F" w:rsidP="006C606F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rFonts w:hint="eastAsia"/>
      </w:rPr>
      <w:t>目录</w:t>
    </w:r>
    <w:r w:rsidR="002C638C"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A0BB" w14:textId="529AD231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337B25" w:rsidRPr="00337B25">
      <w:rPr>
        <w:rFonts w:hint="eastAsia"/>
        <w:b/>
        <w:bCs/>
        <w:noProof/>
        <w:sz w:val="15"/>
        <w:szCs w:val="15"/>
      </w:rPr>
      <w:t>命令详情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337B25" w:rsidRPr="00337B25">
      <w:rPr>
        <w:b/>
        <w:bCs/>
        <w:noProof/>
        <w:sz w:val="15"/>
        <w:szCs w:val="15"/>
      </w:rPr>
      <w:t>doc</w:t>
    </w:r>
    <w:r w:rsidRPr="0011171C">
      <w:rPr>
        <w:sz w:val="15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58A3" w14:textId="2968662F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="00C76FB9">
      <w:rPr>
        <w:sz w:val="15"/>
        <w:szCs w:val="15"/>
      </w:rPr>
      <w:fldChar w:fldCharType="separate"/>
    </w:r>
    <w:r w:rsidR="00337B25" w:rsidRPr="00337B25">
      <w:rPr>
        <w:rFonts w:hint="eastAsia"/>
        <w:b/>
        <w:bCs/>
        <w:noProof/>
        <w:sz w:val="15"/>
        <w:szCs w:val="15"/>
      </w:rPr>
      <w:t>命令详情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337B25" w:rsidRPr="00337B25">
      <w:rPr>
        <w:b/>
        <w:bCs/>
        <w:noProof/>
        <w:sz w:val="15"/>
        <w:szCs w:val="15"/>
      </w:rPr>
      <w:t>eval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3107" w14:textId="77777777" w:rsidR="00DC6587" w:rsidRDefault="00DC6587" w:rsidP="00175DD7">
      <w:r>
        <w:separator/>
      </w:r>
    </w:p>
  </w:footnote>
  <w:footnote w:type="continuationSeparator" w:id="0">
    <w:p w14:paraId="54A7EABB" w14:textId="77777777" w:rsidR="00DC6587" w:rsidRDefault="00DC6587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4D2D" w14:textId="349A800D" w:rsidR="006C606F" w:rsidRDefault="00163026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C76FB9">
      <w:rPr>
        <w:noProof/>
      </w:rPr>
      <w:t>deno commands</w:t>
    </w:r>
    <w:r>
      <w:rPr>
        <w:noProof/>
      </w:rPr>
      <w:fldChar w:fldCharType="end"/>
    </w:r>
    <w:r w:rsidR="00A00748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C6ED" w14:textId="5AEF07A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B60132">
      <w:rPr>
        <w:noProof/>
      </w:rPr>
      <w:fldChar w:fldCharType="begin"/>
    </w:r>
    <w:r w:rsidR="00B60132">
      <w:rPr>
        <w:noProof/>
      </w:rPr>
      <w:instrText xml:space="preserve"> </w:instrText>
    </w:r>
    <w:r w:rsidR="00914CF0">
      <w:rPr>
        <w:noProof/>
      </w:rPr>
      <w:instrText>REF  DOCNAME</w:instrText>
    </w:r>
    <w:r w:rsidR="00B60132">
      <w:rPr>
        <w:noProof/>
      </w:rPr>
      <w:instrText xml:space="preserve">   \* MERGEFORMAT </w:instrText>
    </w:r>
    <w:r w:rsidR="00B60132">
      <w:rPr>
        <w:noProof/>
      </w:rPr>
      <w:fldChar w:fldCharType="separate"/>
    </w:r>
    <w:r w:rsidR="00C76FB9">
      <w:rPr>
        <w:noProof/>
      </w:rPr>
      <w:t>deno commands</w:t>
    </w:r>
    <w:r w:rsidR="00B6013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BDBE2" w14:textId="14FA9A85" w:rsidR="006C606F" w:rsidRPr="0035717D" w:rsidRDefault="0035717D" w:rsidP="0035717D">
    <w:pPr>
      <w:pStyle w:val="Header"/>
      <w:ind w:firstLineChars="0" w:firstLine="0"/>
    </w:pPr>
    <w:r>
      <w:fldChar w:fldCharType="begin"/>
    </w:r>
    <w:r>
      <w:instrText xml:space="preserve"> </w:instrText>
    </w:r>
    <w:r>
      <w:rPr>
        <w:rFonts w:hint="eastAsia"/>
      </w:rPr>
      <w:instrText>SAVE</w:instrText>
    </w:r>
    <w:r>
      <w:instrText>DATE  \@ "yyyy</w:instrText>
    </w:r>
    <w:r>
      <w:instrText>年</w:instrText>
    </w:r>
    <w:r>
      <w:instrText>MM</w:instrText>
    </w:r>
    <w:r>
      <w:instrText>月</w:instrText>
    </w:r>
    <w:r>
      <w:instrText>dd</w:instrText>
    </w:r>
    <w:r>
      <w:instrText>日</w:instrText>
    </w:r>
    <w:r>
      <w:instrText xml:space="preserve"> HH:mm"  \* MERGEFORMAT </w:instrText>
    </w:r>
    <w:r>
      <w:fldChar w:fldCharType="separate"/>
    </w:r>
    <w:r w:rsidR="00C76FB9">
      <w:rPr>
        <w:rFonts w:hint="eastAsia"/>
        <w:noProof/>
      </w:rPr>
      <w:t>2022</w:t>
    </w:r>
    <w:r w:rsidR="00C76FB9">
      <w:rPr>
        <w:rFonts w:hint="eastAsia"/>
        <w:noProof/>
      </w:rPr>
      <w:t>年</w:t>
    </w:r>
    <w:r w:rsidR="00C76FB9">
      <w:rPr>
        <w:rFonts w:hint="eastAsia"/>
        <w:noProof/>
      </w:rPr>
      <w:t>09</w:t>
    </w:r>
    <w:r w:rsidR="00C76FB9">
      <w:rPr>
        <w:rFonts w:hint="eastAsia"/>
        <w:noProof/>
      </w:rPr>
      <w:t>月</w:t>
    </w:r>
    <w:r w:rsidR="00C76FB9">
      <w:rPr>
        <w:rFonts w:hint="eastAsia"/>
        <w:noProof/>
      </w:rPr>
      <w:t>27</w:t>
    </w:r>
    <w:r w:rsidR="00C76FB9">
      <w:rPr>
        <w:rFonts w:hint="eastAsia"/>
        <w:noProof/>
      </w:rPr>
      <w:t>日</w:t>
    </w:r>
    <w:r w:rsidR="00C76FB9">
      <w:rPr>
        <w:rFonts w:hint="eastAsia"/>
        <w:noProof/>
      </w:rPr>
      <w:t xml:space="preserve"> 16:16</w:t>
    </w:r>
    <w:r>
      <w:fldChar w:fldCharType="end"/>
    </w:r>
    <w:r w:rsidR="00A00748"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C76FB9">
      <w:rPr>
        <w:noProof/>
      </w:rPr>
      <w:t>deno commands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ACD1" w14:textId="6DF0BE71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C76FB9">
      <w:rPr>
        <w:noProof/>
      </w:rPr>
      <w:t>deno commands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7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6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8"/>
  </w:num>
  <w:num w:numId="11" w16cid:durableId="21143514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419"/>
  <w:evenAndOddHeaders/>
  <w:bookFoldPrinting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4D18"/>
    <w:rsid w:val="000C7103"/>
    <w:rsid w:val="000D4EE9"/>
    <w:rsid w:val="000D5150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A5294"/>
    <w:rsid w:val="001C1F03"/>
    <w:rsid w:val="001E37E8"/>
    <w:rsid w:val="001F718B"/>
    <w:rsid w:val="00201E37"/>
    <w:rsid w:val="00206CD8"/>
    <w:rsid w:val="002131B9"/>
    <w:rsid w:val="00217966"/>
    <w:rsid w:val="00221013"/>
    <w:rsid w:val="00225BA9"/>
    <w:rsid w:val="00232C58"/>
    <w:rsid w:val="00236AC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37B25"/>
    <w:rsid w:val="00343D54"/>
    <w:rsid w:val="0035717D"/>
    <w:rsid w:val="003656E0"/>
    <w:rsid w:val="00370D63"/>
    <w:rsid w:val="00373682"/>
    <w:rsid w:val="00374BE7"/>
    <w:rsid w:val="00392DDB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3F2054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74B4D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106A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0B26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43237"/>
    <w:rsid w:val="00844A08"/>
    <w:rsid w:val="008552E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4037"/>
    <w:rsid w:val="008D6E8E"/>
    <w:rsid w:val="008E7C52"/>
    <w:rsid w:val="008E7C93"/>
    <w:rsid w:val="008F09B7"/>
    <w:rsid w:val="00902B33"/>
    <w:rsid w:val="009041D3"/>
    <w:rsid w:val="00913520"/>
    <w:rsid w:val="00913B61"/>
    <w:rsid w:val="00914CF0"/>
    <w:rsid w:val="00915CB2"/>
    <w:rsid w:val="009309EA"/>
    <w:rsid w:val="00931BBE"/>
    <w:rsid w:val="00934842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76FB9"/>
    <w:rsid w:val="00C856FB"/>
    <w:rsid w:val="00C85A20"/>
    <w:rsid w:val="00C85F06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C658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950D4"/>
    <w:rsid w:val="00E96AB2"/>
    <w:rsid w:val="00E97760"/>
    <w:rsid w:val="00E97A29"/>
    <w:rsid w:val="00EA5BAF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D56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52106A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EA5BAF"/>
    <w:pPr>
      <w:widowControl/>
      <w:tabs>
        <w:tab w:val="left" w:pos="10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52106A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10</TotalTime>
  <Pages>50</Pages>
  <Words>8774</Words>
  <Characters>50016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6</cp:revision>
  <cp:lastPrinted>2022-09-19T22:57:00Z</cp:lastPrinted>
  <dcterms:created xsi:type="dcterms:W3CDTF">2022-09-27T08:15:00Z</dcterms:created>
  <dcterms:modified xsi:type="dcterms:W3CDTF">2022-09-27T08:25:00Z</dcterms:modified>
</cp:coreProperties>
</file>