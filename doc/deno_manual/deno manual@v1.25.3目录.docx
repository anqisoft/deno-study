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7A15" w14:textId="38A9EA53" w:rsidR="00914CF0" w:rsidRPr="006B30AE" w:rsidRDefault="00914CF0" w:rsidP="00914CF0">
      <w:pPr>
        <w:pStyle w:val="Title"/>
      </w:pPr>
      <w:r w:rsidRPr="006B30AE">
        <w:rPr>
          <w:b w:val="0"/>
        </w:rPr>
        <w:fldChar w:fldCharType="begin"/>
      </w:r>
      <w:r w:rsidR="007A3D1F">
        <w:instrText xml:space="preserve"> SET  DocName "deno manual@v1.25.3" \* MERGEFORMAT </w:instrText>
      </w:r>
      <w:r w:rsidRPr="006B30AE">
        <w:rPr>
          <w:b w:val="0"/>
        </w:rPr>
        <w:fldChar w:fldCharType="separate"/>
      </w:r>
      <w:bookmarkStart w:id="0" w:name="DocName"/>
      <w:r w:rsidR="007A3D1F">
        <w:rPr>
          <w:noProof/>
        </w:rPr>
        <w:t>deno manual@v1.25.3</w:t>
      </w:r>
      <w:bookmarkEnd w:id="0"/>
      <w:r w:rsidRPr="006B30AE">
        <w:rPr>
          <w:b w:val="0"/>
        </w:rPr>
        <w:fldChar w:fldCharType="end"/>
      </w:r>
      <w:r w:rsidR="00894E75">
        <w:rPr>
          <w:noProof/>
        </w:rPr>
        <w:fldChar w:fldCharType="begin"/>
      </w:r>
      <w:r w:rsidR="00894E75">
        <w:rPr>
          <w:noProof/>
        </w:rPr>
        <w:instrText xml:space="preserve"> REF  DocName  \* MERGEFORMAT </w:instrText>
      </w:r>
      <w:r w:rsidR="00894E75">
        <w:rPr>
          <w:noProof/>
        </w:rPr>
        <w:fldChar w:fldCharType="separate"/>
      </w:r>
      <w:r w:rsidR="007A3D1F">
        <w:rPr>
          <w:noProof/>
        </w:rPr>
        <w:t>deno manual@v1.25.3</w:t>
      </w:r>
      <w:r w:rsidR="00894E75">
        <w:rPr>
          <w:noProof/>
        </w:rPr>
        <w:fldChar w:fldCharType="end"/>
      </w:r>
    </w:p>
    <w:sdt>
      <w:sdtPr>
        <w:rPr>
          <w:rFonts w:cstheme="minorBidi"/>
          <w:kern w:val="2"/>
          <w:sz w:val="21"/>
          <w:szCs w:val="22"/>
          <w:lang w:val="en-US"/>
        </w:rPr>
        <w:id w:val="1226186223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5FB65E81" w14:textId="77777777" w:rsidR="00175DD7" w:rsidRPr="007A3D1F" w:rsidRDefault="00175DD7" w:rsidP="0011171C">
          <w:pPr>
            <w:pStyle w:val="TOCHeading"/>
            <w:adjustRightInd w:val="0"/>
            <w:snapToGrid w:val="0"/>
            <w:spacing w:beforeLines="0" w:before="0" w:line="228" w:lineRule="auto"/>
            <w:rPr>
              <w:lang w:val="en-US"/>
            </w:rPr>
          </w:pPr>
          <w:r w:rsidRPr="00C500AE">
            <w:t>目录</w:t>
          </w:r>
        </w:p>
        <w:p w14:paraId="1592E746" w14:textId="065E873B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Introduction</w:t>
          </w:r>
        </w:p>
        <w:p w14:paraId="3FBF2054" w14:textId="0CAED352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Segoe UI"/>
            </w:rPr>
            <w:t>P</w:t>
          </w:r>
          <w:r>
            <w:rPr>
              <w:webHidden/>
            </w:rPr>
            <w:t>1</w:t>
          </w:r>
          <w:r>
            <w:rPr>
              <w:rFonts w:eastAsia="宋体" w:cs="Segoe UI"/>
            </w:rPr>
            <w:tab/>
          </w:r>
          <w:r w:rsidRPr="00713CC6">
            <w:rPr>
              <w:rFonts w:eastAsia="宋体" w:cs="Segoe UI"/>
            </w:rPr>
            <w:t>1.1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Segoe UI"/>
            </w:rPr>
            <w:t>Feature highlights</w:t>
          </w:r>
        </w:p>
        <w:p w14:paraId="2247FD53" w14:textId="3A0FF831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Segoe UI"/>
            </w:rPr>
            <w:t>P</w:t>
          </w:r>
          <w:r>
            <w:rPr>
              <w:webHidden/>
            </w:rPr>
            <w:t>1</w:t>
          </w:r>
          <w:r>
            <w:rPr>
              <w:rFonts w:eastAsia="宋体" w:cs="Segoe UI"/>
            </w:rPr>
            <w:tab/>
          </w:r>
          <w:r w:rsidRPr="00713CC6">
            <w:rPr>
              <w:rFonts w:eastAsia="宋体" w:cs="Segoe UI"/>
            </w:rPr>
            <w:t>1.2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Segoe UI"/>
            </w:rPr>
            <w:t>Philosophy</w:t>
          </w:r>
        </w:p>
        <w:p w14:paraId="3ECE2594" w14:textId="3ADE6943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Segoe UI"/>
            </w:rPr>
            <w:t>P</w:t>
          </w:r>
          <w:r>
            <w:rPr>
              <w:webHidden/>
            </w:rPr>
            <w:t>1</w:t>
          </w:r>
          <w:r>
            <w:rPr>
              <w:rFonts w:eastAsia="宋体" w:cs="Segoe UI"/>
            </w:rPr>
            <w:tab/>
          </w:r>
          <w:r w:rsidRPr="00713CC6">
            <w:rPr>
              <w:rFonts w:eastAsia="宋体" w:cs="Segoe UI"/>
            </w:rPr>
            <w:t>1.3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Segoe UI"/>
            </w:rPr>
            <w:t>Goals</w:t>
          </w:r>
        </w:p>
        <w:p w14:paraId="05848319" w14:textId="4304F5E8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Segoe UI"/>
            </w:rPr>
            <w:t>P</w:t>
          </w:r>
          <w:r>
            <w:rPr>
              <w:webHidden/>
            </w:rPr>
            <w:t>1</w:t>
          </w:r>
          <w:r>
            <w:rPr>
              <w:rFonts w:eastAsia="宋体" w:cs="Segoe UI"/>
            </w:rPr>
            <w:tab/>
          </w:r>
          <w:r w:rsidRPr="00713CC6">
            <w:rPr>
              <w:rFonts w:eastAsia="宋体" w:cs="Segoe UI"/>
            </w:rPr>
            <w:t>1.4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Segoe UI"/>
            </w:rPr>
            <w:t>Comparison to Node.js</w:t>
          </w:r>
        </w:p>
        <w:p w14:paraId="47A611E0" w14:textId="40F665B6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Segoe UI"/>
            </w:rPr>
            <w:t>P</w:t>
          </w:r>
          <w:r>
            <w:rPr>
              <w:webHidden/>
            </w:rPr>
            <w:t>2</w:t>
          </w:r>
          <w:r>
            <w:rPr>
              <w:rFonts w:eastAsia="宋体" w:cs="Segoe UI"/>
            </w:rPr>
            <w:tab/>
          </w:r>
          <w:r w:rsidRPr="00713CC6">
            <w:rPr>
              <w:rFonts w:eastAsia="宋体" w:cs="Segoe UI"/>
            </w:rPr>
            <w:t>1.5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Segoe UI"/>
            </w:rPr>
            <w:t>Other key behaviors</w:t>
          </w:r>
        </w:p>
        <w:p w14:paraId="49089644" w14:textId="25B719BA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2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2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Getting Started</w:t>
          </w:r>
        </w:p>
        <w:p w14:paraId="69798B03" w14:textId="1992BE21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2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2.1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Installation</w:t>
          </w:r>
        </w:p>
        <w:p w14:paraId="76D6E9E6" w14:textId="535692F9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3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2.2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Set Up Your Environment</w:t>
          </w:r>
        </w:p>
        <w:p w14:paraId="2DD80767" w14:textId="0111C015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8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2.3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First Steps</w:t>
          </w:r>
        </w:p>
        <w:p w14:paraId="53A0D528" w14:textId="566004A7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10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2.4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Command Line Interface</w:t>
          </w:r>
        </w:p>
        <w:p w14:paraId="5C1E3818" w14:textId="097D0296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12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2.5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Configuration File</w:t>
          </w:r>
        </w:p>
        <w:p w14:paraId="0E5AE563" w14:textId="23585B8C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13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2.6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Permissions</w:t>
          </w:r>
        </w:p>
        <w:p w14:paraId="501EB352" w14:textId="461D9F29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15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2.7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Debugging Your Code</w:t>
          </w:r>
        </w:p>
        <w:p w14:paraId="44D23F02" w14:textId="18DF6231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3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The Runtime</w:t>
          </w:r>
        </w:p>
        <w:p w14:paraId="50C810FC" w14:textId="621C5F55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3.1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Stability</w:t>
          </w:r>
        </w:p>
        <w:p w14:paraId="2640648C" w14:textId="2D6EE9A8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20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3.2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Program Lifecycle</w:t>
          </w:r>
        </w:p>
        <w:p w14:paraId="0F5E0FE7" w14:textId="6D6B2454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21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3.3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Permission APIs</w:t>
          </w:r>
        </w:p>
        <w:p w14:paraId="2694B782" w14:textId="7F7E9683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24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3.4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Web Platform APIs</w:t>
          </w:r>
        </w:p>
        <w:p w14:paraId="3250BE9C" w14:textId="4E8ABB8B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26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3.5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HTTP Server APIs</w:t>
          </w:r>
        </w:p>
        <w:p w14:paraId="5EAD2BFB" w14:textId="14698267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30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3.6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HTTP Server APIs (Low Level)</w:t>
          </w:r>
        </w:p>
        <w:p w14:paraId="347D16B3" w14:textId="0962699D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34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3.7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Location API</w:t>
          </w:r>
        </w:p>
        <w:p w14:paraId="3DDC94B0" w14:textId="57B29D5C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35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3.8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Web Storage API</w:t>
          </w:r>
        </w:p>
        <w:p w14:paraId="5240FE9A" w14:textId="79B78D4A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35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3.9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Workers</w:t>
          </w:r>
        </w:p>
        <w:p w14:paraId="22742B8B" w14:textId="69215032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39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3.10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Foreign Function Interface API</w:t>
          </w:r>
        </w:p>
        <w:p w14:paraId="5DB745EA" w14:textId="749D9F12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44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4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Linking to External Code</w:t>
          </w:r>
        </w:p>
        <w:p w14:paraId="5B021AB7" w14:textId="5A2D9E66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45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4.1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Reloading Modules</w:t>
          </w:r>
        </w:p>
        <w:p w14:paraId="7AC7D038" w14:textId="78B30CD4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46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4.2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Integrity Checking</w:t>
          </w:r>
        </w:p>
        <w:p w14:paraId="5E8BEA34" w14:textId="46FA657D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47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4.3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Proxies</w:t>
          </w:r>
        </w:p>
        <w:p w14:paraId="38A4C274" w14:textId="747DAC2C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47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4.4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Private Modules</w:t>
          </w:r>
        </w:p>
        <w:p w14:paraId="23C4B5C2" w14:textId="659E88D8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49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4.5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Import Maps</w:t>
          </w:r>
        </w:p>
        <w:p w14:paraId="4C7D903E" w14:textId="79B6557B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49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5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Interoperating with Node and NPM</w:t>
          </w:r>
        </w:p>
        <w:p w14:paraId="08138048" w14:textId="5E2D60B6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50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5.1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Node Compatibility Mode</w:t>
          </w:r>
        </w:p>
        <w:p w14:paraId="6F2CF0E4" w14:textId="7CFCFFA6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52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5.2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The std/node Library</w:t>
          </w:r>
        </w:p>
        <w:p w14:paraId="2A225783" w14:textId="2E89E09E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54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5.3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Packages from CDNs</w:t>
          </w:r>
        </w:p>
        <w:p w14:paraId="0283F9A9" w14:textId="234B288A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56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5.4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Using Import Maps</w:t>
          </w:r>
        </w:p>
        <w:p w14:paraId="1C0D7D4C" w14:textId="008EC16B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57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5.5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Frequently Asked Questions</w:t>
          </w:r>
        </w:p>
        <w:p w14:paraId="4C8C893A" w14:textId="1937B75A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58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5.6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Node-&gt;Deno Cheatsheet</w:t>
          </w:r>
        </w:p>
        <w:p w14:paraId="467964E4" w14:textId="65EE593C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58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5.7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dnt - Deno to Node Transform</w:t>
          </w:r>
        </w:p>
        <w:p w14:paraId="3A204B1B" w14:textId="37581828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59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6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Using TypeScript</w:t>
          </w:r>
        </w:p>
        <w:p w14:paraId="03EE2134" w14:textId="0C41B2CE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59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6.1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Overview</w:t>
          </w:r>
        </w:p>
        <w:p w14:paraId="617C8BEC" w14:textId="1AC5CB21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61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6.2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Configuration</w:t>
          </w:r>
        </w:p>
        <w:p w14:paraId="0210DA3E" w14:textId="2FB6FDEF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65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6.3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Types and Type Declarations</w:t>
          </w:r>
        </w:p>
        <w:p w14:paraId="5B913984" w14:textId="56F28751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68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6.4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Migrating to/from JavaScript</w:t>
          </w:r>
        </w:p>
        <w:p w14:paraId="6D58513F" w14:textId="1F3D5199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69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6.5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Frequently Asked Questions</w:t>
          </w:r>
        </w:p>
        <w:p w14:paraId="7031DBFD" w14:textId="47F3D4A5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71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7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Using JSX and the DOM</w:t>
          </w:r>
        </w:p>
        <w:p w14:paraId="43D16DB9" w14:textId="593AB260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71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7.1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Overview</w:t>
          </w:r>
        </w:p>
        <w:p w14:paraId="546B32F0" w14:textId="57BD2AC9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lastRenderedPageBreak/>
            <w:t>P</w:t>
          </w:r>
          <w:r>
            <w:rPr>
              <w:webHidden/>
            </w:rPr>
            <w:t>72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7.2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Configuring JSX</w:t>
          </w:r>
        </w:p>
        <w:p w14:paraId="2F8E0E22" w14:textId="5E10B74D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74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7.3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Using LinkeDOM</w:t>
          </w:r>
        </w:p>
        <w:p w14:paraId="77C10C3C" w14:textId="3825ED18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76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7.4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Using deno-dom</w:t>
          </w:r>
        </w:p>
        <w:p w14:paraId="43FF4A7D" w14:textId="5E0366C0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77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7.5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Using jsdom</w:t>
          </w:r>
        </w:p>
        <w:p w14:paraId="33D97E72" w14:textId="499ECA0D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79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7.6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Parsing CSS</w:t>
          </w:r>
        </w:p>
        <w:p w14:paraId="39D49782" w14:textId="7A1A97DB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80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7.7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Using Twind</w:t>
          </w:r>
        </w:p>
        <w:p w14:paraId="2BC523A1" w14:textId="18EB90F3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81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8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Using WebAssembly</w:t>
          </w:r>
        </w:p>
        <w:p w14:paraId="44F4A351" w14:textId="4A93A386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81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8.1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Using WebAssembly in Deno</w:t>
          </w:r>
        </w:p>
        <w:p w14:paraId="782A2D5E" w14:textId="0C6FE8A5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82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8.2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Using the Streaming WebAssembly APIs</w:t>
          </w:r>
        </w:p>
        <w:p w14:paraId="051B7247" w14:textId="0FD1861A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82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8.3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Helpful Resources</w:t>
          </w:r>
        </w:p>
        <w:p w14:paraId="08FBBC7A" w14:textId="17D5A9F8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83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9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Standard Library</w:t>
          </w:r>
        </w:p>
        <w:p w14:paraId="3C7A4E04" w14:textId="331339F7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84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Examples</w:t>
          </w:r>
        </w:p>
        <w:p w14:paraId="3B0FC40C" w14:textId="332F5334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84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Hello World</w:t>
          </w:r>
        </w:p>
        <w:p w14:paraId="66E0DCF8" w14:textId="3F9051B0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86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Import and Export Modules</w:t>
          </w:r>
        </w:p>
        <w:p w14:paraId="5B8A036A" w14:textId="38CCE7A2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87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10.4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Manage Dependencies</w:t>
          </w:r>
        </w:p>
        <w:p w14:paraId="58B1D3DF" w14:textId="08462C45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88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10.5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Fetch Data</w:t>
          </w:r>
        </w:p>
        <w:p w14:paraId="3919EE19" w14:textId="03F9A65D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90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10.6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Read and Write Files</w:t>
          </w:r>
        </w:p>
        <w:p w14:paraId="32D017FD" w14:textId="356BAD4E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91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10.7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Unix cat Program</w:t>
          </w:r>
        </w:p>
        <w:p w14:paraId="743515C1" w14:textId="05602C29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92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10.8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HTTP Web Server</w:t>
          </w:r>
        </w:p>
        <w:p w14:paraId="33908CF1" w14:textId="61243D35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93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10.9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File Server</w:t>
          </w:r>
        </w:p>
        <w:p w14:paraId="4B7BCEE5" w14:textId="3B1D2DF8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95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10.10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TCP echo Server</w:t>
          </w:r>
        </w:p>
        <w:p w14:paraId="67BCFCC2" w14:textId="6D87E1E3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95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10.11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Creating a Subprocess</w:t>
          </w:r>
        </w:p>
        <w:p w14:paraId="583988F3" w14:textId="620E3B43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98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10.12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OS Signals</w:t>
          </w:r>
        </w:p>
        <w:p w14:paraId="3247B063" w14:textId="2D084F77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99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10.13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File System Events</w:t>
          </w:r>
        </w:p>
        <w:p w14:paraId="0346A534" w14:textId="0B668B12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100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10.14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Module Metadata</w:t>
          </w:r>
        </w:p>
        <w:p w14:paraId="483C6A32" w14:textId="435888AD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101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10.15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Shebang</w:t>
          </w:r>
        </w:p>
        <w:p w14:paraId="50C2E3BF" w14:textId="763411F5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101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11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Testing</w:t>
          </w:r>
        </w:p>
        <w:p w14:paraId="5FA7F039" w14:textId="5DDB91AB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109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11.1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Assertions</w:t>
          </w:r>
        </w:p>
        <w:p w14:paraId="48B7B2BE" w14:textId="431A82C7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114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11.2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Coverage</w:t>
          </w:r>
        </w:p>
        <w:p w14:paraId="4A50FC6A" w14:textId="79BC9BA8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114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11.3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Documentation</w:t>
          </w:r>
        </w:p>
        <w:p w14:paraId="1FF03CBC" w14:textId="4F96D97B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115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11.4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Sanitizers</w:t>
          </w:r>
        </w:p>
        <w:p w14:paraId="5E56C40C" w14:textId="3E9ABD4B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116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11.5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Behavior-Driven Development</w:t>
          </w:r>
        </w:p>
        <w:p w14:paraId="41ABF2B3" w14:textId="49CF76DA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121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11.6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Mocking</w:t>
          </w:r>
        </w:p>
        <w:p w14:paraId="7C8A9DE8" w14:textId="1EDE5D85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126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11.7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Snapshots</w:t>
          </w:r>
        </w:p>
        <w:p w14:paraId="6CD8C829" w14:textId="3FB1F1F1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133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12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Tools</w:t>
          </w:r>
        </w:p>
        <w:p w14:paraId="5383C8E6" w14:textId="124784E0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133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12.1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Script Installer</w:t>
          </w:r>
        </w:p>
        <w:p w14:paraId="01BF1113" w14:textId="03627370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134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12.2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Formatter</w:t>
          </w:r>
        </w:p>
        <w:p w14:paraId="19FEC080" w14:textId="2A12A6E4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135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12.3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Read-Eval-Print-Loop</w:t>
          </w:r>
        </w:p>
        <w:p w14:paraId="5D2BA3A0" w14:textId="607AF184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139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12.4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Bundler</w:t>
          </w:r>
        </w:p>
        <w:p w14:paraId="6E3119A6" w14:textId="57DFF181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139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12.5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Compiling Executables</w:t>
          </w:r>
        </w:p>
        <w:p w14:paraId="6CB1DE0D" w14:textId="15E3D277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140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12.6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Documentation Generator</w:t>
          </w:r>
        </w:p>
        <w:p w14:paraId="7EA09686" w14:textId="48EC5582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140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12.7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Dependency Inspector</w:t>
          </w:r>
        </w:p>
        <w:p w14:paraId="71BB91FB" w14:textId="7D06FF9E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141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12.8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Linter</w:t>
          </w:r>
        </w:p>
        <w:p w14:paraId="43DC3B66" w14:textId="082FDA22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143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12.9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Task Runner</w:t>
          </w:r>
        </w:p>
        <w:p w14:paraId="72DFA393" w14:textId="78B2C787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146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12.10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Vendoring Dependencies</w:t>
          </w:r>
        </w:p>
        <w:p w14:paraId="08933159" w14:textId="305A32CA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146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12.11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Benchmarking</w:t>
          </w:r>
        </w:p>
        <w:p w14:paraId="11D8C906" w14:textId="57A28F61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150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13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Continuous Integration</w:t>
          </w:r>
        </w:p>
        <w:p w14:paraId="44A4ACAB" w14:textId="0989DA67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Segoe UI"/>
            </w:rPr>
            <w:t>P</w:t>
          </w:r>
          <w:r>
            <w:rPr>
              <w:webHidden/>
            </w:rPr>
            <w:t>150</w:t>
          </w:r>
          <w:r>
            <w:rPr>
              <w:rFonts w:eastAsia="宋体" w:cs="Segoe UI"/>
            </w:rPr>
            <w:tab/>
          </w:r>
          <w:r w:rsidRPr="00713CC6">
            <w:rPr>
              <w:rFonts w:eastAsia="宋体" w:cs="Segoe UI"/>
            </w:rPr>
            <w:t>13.1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Segoe UI"/>
            </w:rPr>
            <w:t>Setting up a basic pipeline</w:t>
          </w:r>
        </w:p>
        <w:p w14:paraId="7C80EC84" w14:textId="0E2372A2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Segoe UI"/>
            </w:rPr>
            <w:t>P</w:t>
          </w:r>
          <w:r>
            <w:rPr>
              <w:webHidden/>
            </w:rPr>
            <w:t>151</w:t>
          </w:r>
          <w:r>
            <w:rPr>
              <w:rFonts w:eastAsia="宋体" w:cs="Segoe UI"/>
            </w:rPr>
            <w:tab/>
          </w:r>
          <w:r w:rsidRPr="00713CC6">
            <w:rPr>
              <w:rFonts w:eastAsia="宋体" w:cs="Segoe UI"/>
            </w:rPr>
            <w:t>13.2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Segoe UI"/>
            </w:rPr>
            <w:t>Cross-platform workflows</w:t>
          </w:r>
        </w:p>
        <w:p w14:paraId="78FE8055" w14:textId="18DE0D05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Segoe UI"/>
            </w:rPr>
            <w:t>P</w:t>
          </w:r>
          <w:r>
            <w:rPr>
              <w:webHidden/>
            </w:rPr>
            <w:t>152</w:t>
          </w:r>
          <w:r>
            <w:rPr>
              <w:rFonts w:eastAsia="宋体" w:cs="Segoe UI"/>
            </w:rPr>
            <w:tab/>
          </w:r>
          <w:r w:rsidRPr="00713CC6">
            <w:rPr>
              <w:rFonts w:eastAsia="宋体" w:cs="Segoe UI"/>
            </w:rPr>
            <w:t>13.3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Segoe UI"/>
            </w:rPr>
            <w:t>Speeding up Deno pipelines</w:t>
          </w:r>
        </w:p>
        <w:p w14:paraId="568E2ACC" w14:textId="59B00F33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153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14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Using Visual Studio Code</w:t>
          </w:r>
        </w:p>
        <w:p w14:paraId="270CBFEF" w14:textId="35A2078A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lastRenderedPageBreak/>
            <w:t>P</w:t>
          </w:r>
          <w:r>
            <w:rPr>
              <w:webHidden/>
            </w:rPr>
            <w:t>153</w:t>
          </w:r>
          <w:r>
            <w:rPr>
              <w:rFonts w:eastAsia="宋体"/>
            </w:rPr>
            <w:tab/>
          </w:r>
          <w:r w:rsidRPr="00713CC6">
            <w:rPr>
              <w:rFonts w:eastAsia="宋体"/>
            </w:rPr>
            <w:t>14.0</w:t>
          </w:r>
        </w:p>
        <w:p w14:paraId="2F2BF5EA" w14:textId="5B773341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158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14.1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Testing API</w:t>
          </w:r>
        </w:p>
        <w:p w14:paraId="4485CD6D" w14:textId="79FD736A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159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15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Language Server</w:t>
          </w:r>
        </w:p>
        <w:p w14:paraId="5C26AA02" w14:textId="366ED12F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159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15.1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Overview of the Language Server</w:t>
          </w:r>
        </w:p>
        <w:p w14:paraId="5254FFA5" w14:textId="7718D991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162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15.2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Import Suggestions and Intelligent Registries</w:t>
          </w:r>
        </w:p>
        <w:p w14:paraId="21E02C84" w14:textId="4DD1D0D6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167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15.3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Testing API</w:t>
          </w:r>
        </w:p>
        <w:p w14:paraId="30189A0C" w14:textId="347786CF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173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16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Publishing Modules</w:t>
          </w:r>
        </w:p>
        <w:p w14:paraId="3ADA8CE3" w14:textId="6DDED17C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Segoe UI"/>
            </w:rPr>
            <w:t>P</w:t>
          </w:r>
          <w:r>
            <w:rPr>
              <w:webHidden/>
            </w:rPr>
            <w:t>173</w:t>
          </w:r>
          <w:r>
            <w:rPr>
              <w:rFonts w:eastAsia="宋体" w:cs="Segoe UI"/>
            </w:rPr>
            <w:tab/>
          </w:r>
          <w:r w:rsidRPr="00713CC6">
            <w:rPr>
              <w:rFonts w:eastAsia="宋体" w:cs="Segoe UI"/>
            </w:rPr>
            <w:t>16.1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Segoe UI"/>
            </w:rPr>
            <w:t>Publishing on deno.land/x</w:t>
          </w:r>
        </w:p>
        <w:p w14:paraId="6D5BA1BA" w14:textId="1659B315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Segoe UI"/>
            </w:rPr>
            <w:t>P</w:t>
          </w:r>
          <w:r>
            <w:rPr>
              <w:webHidden/>
            </w:rPr>
            <w:t>173</w:t>
          </w:r>
          <w:r>
            <w:rPr>
              <w:rFonts w:eastAsia="宋体" w:cs="Segoe UI"/>
            </w:rPr>
            <w:tab/>
          </w:r>
          <w:r w:rsidRPr="00713CC6">
            <w:rPr>
              <w:rFonts w:eastAsia="宋体" w:cs="Segoe UI"/>
            </w:rPr>
            <w:t>16.2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Segoe UI"/>
            </w:rPr>
            <w:t>Publishing Deno modules for Node.js</w:t>
          </w:r>
        </w:p>
        <w:p w14:paraId="6F583E6D" w14:textId="341D646A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173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17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Embedding Deno</w:t>
          </w:r>
        </w:p>
        <w:p w14:paraId="275FBE21" w14:textId="56F1A9CA" w:rsidR="00F63FC5" w:rsidRP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</w:pPr>
          <w:r>
            <w:t>P</w:t>
          </w:r>
          <w:r>
            <w:rPr>
              <w:webHidden/>
            </w:rPr>
            <w:t>173</w:t>
          </w:r>
          <w:r>
            <w:tab/>
          </w:r>
          <w:r w:rsidRPr="00713CC6">
            <w:t>18</w:t>
          </w:r>
          <w:r w:rsidRPr="00F63FC5">
            <w:tab/>
          </w:r>
          <w:r w:rsidRPr="00713CC6">
            <w:t>Help</w:t>
          </w:r>
        </w:p>
        <w:p w14:paraId="1F0DCC6F" w14:textId="6532F373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Segoe UI"/>
            </w:rPr>
            <w:t>P</w:t>
          </w:r>
          <w:r>
            <w:rPr>
              <w:webHidden/>
            </w:rPr>
            <w:t>173</w:t>
          </w:r>
          <w:r>
            <w:rPr>
              <w:rFonts w:eastAsia="宋体" w:cs="Segoe UI"/>
            </w:rPr>
            <w:tab/>
          </w:r>
          <w:r w:rsidRPr="00713CC6">
            <w:rPr>
              <w:rFonts w:eastAsia="宋体" w:cs="Segoe UI"/>
            </w:rPr>
            <w:t>18.1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Segoe UI"/>
            </w:rPr>
            <w:t>Stack Overflow</w:t>
          </w:r>
        </w:p>
        <w:p w14:paraId="6F688CFF" w14:textId="1104F1BB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Segoe UI"/>
            </w:rPr>
            <w:t>P</w:t>
          </w:r>
          <w:r>
            <w:rPr>
              <w:webHidden/>
            </w:rPr>
            <w:t>173</w:t>
          </w:r>
          <w:r>
            <w:rPr>
              <w:rFonts w:eastAsia="宋体" w:cs="Segoe UI"/>
            </w:rPr>
            <w:tab/>
          </w:r>
          <w:r w:rsidRPr="00713CC6">
            <w:rPr>
              <w:rFonts w:eastAsia="宋体" w:cs="Segoe UI"/>
            </w:rPr>
            <w:t>18.2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Segoe UI"/>
            </w:rPr>
            <w:t>Community Discord</w:t>
          </w:r>
        </w:p>
        <w:p w14:paraId="18F60834" w14:textId="2CD3B164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Segoe UI"/>
            </w:rPr>
            <w:t>P</w:t>
          </w:r>
          <w:r>
            <w:rPr>
              <w:webHidden/>
            </w:rPr>
            <w:t>173</w:t>
          </w:r>
          <w:r>
            <w:rPr>
              <w:rFonts w:eastAsia="宋体" w:cs="Segoe UI"/>
            </w:rPr>
            <w:tab/>
          </w:r>
          <w:r w:rsidRPr="00713CC6">
            <w:rPr>
              <w:rFonts w:eastAsia="宋体" w:cs="Segoe UI"/>
            </w:rPr>
            <w:t>18.3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Segoe UI"/>
            </w:rPr>
            <w:t>DEV's Deno Community</w:t>
          </w:r>
        </w:p>
        <w:p w14:paraId="31A56638" w14:textId="641CD5FD" w:rsidR="00F63FC5" w:rsidRDefault="00713CC6" w:rsidP="00713CC6">
          <w:pPr>
            <w:pStyle w:val="TOC1"/>
            <w:tabs>
              <w:tab w:val="left" w:pos="720"/>
              <w:tab w:val="left" w:pos="1620"/>
              <w:tab w:val="left" w:pos="1800"/>
            </w:tabs>
            <w:ind w:leftChars="0" w:left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174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19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713CC6">
            <w:rPr>
              <w:rFonts w:cs="Arial"/>
            </w:rPr>
            <w:t>Contributing</w:t>
          </w:r>
        </w:p>
        <w:p w14:paraId="314F3615" w14:textId="3C66CBC9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Segoe UI"/>
            </w:rPr>
            <w:t>P</w:t>
          </w:r>
          <w:r>
            <w:rPr>
              <w:webHidden/>
            </w:rPr>
            <w:t>174</w:t>
          </w:r>
          <w:r>
            <w:rPr>
              <w:rFonts w:eastAsia="宋体" w:cs="Segoe UI"/>
            </w:rPr>
            <w:tab/>
          </w:r>
          <w:r w:rsidRPr="00713CC6">
            <w:rPr>
              <w:rFonts w:eastAsia="宋体" w:cs="Segoe UI"/>
            </w:rPr>
            <w:t>19.0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Segoe UI"/>
            </w:rPr>
            <w:t>Projects</w:t>
          </w:r>
        </w:p>
        <w:p w14:paraId="46DA7EE6" w14:textId="659B35DD" w:rsidR="00F63FC5" w:rsidRP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</w:pPr>
          <w:r>
            <w:t>P</w:t>
          </w:r>
          <w:r>
            <w:rPr>
              <w:webHidden/>
            </w:rPr>
            <w:t>175</w:t>
          </w:r>
          <w:r>
            <w:tab/>
          </w:r>
          <w:r w:rsidRPr="00713CC6">
            <w:t>19.1</w:t>
          </w:r>
          <w:r w:rsidRPr="00F63FC5">
            <w:tab/>
          </w:r>
          <w:r w:rsidRPr="00713CC6">
            <w:t>Building from Source</w:t>
          </w:r>
        </w:p>
        <w:p w14:paraId="47430B08" w14:textId="10ADD784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177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19.2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Web Platform Tests</w:t>
          </w:r>
        </w:p>
        <w:p w14:paraId="720B04B3" w14:textId="4E6F2EAD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178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19.3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Style Guide</w:t>
          </w:r>
        </w:p>
        <w:p w14:paraId="2BC03C37" w14:textId="31F33AEC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184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19.4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Architecture</w:t>
          </w:r>
        </w:p>
        <w:p w14:paraId="08D2E71F" w14:textId="0139215D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185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19.5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Profiling</w:t>
          </w:r>
        </w:p>
        <w:p w14:paraId="1DF93B46" w14:textId="040B5DE8" w:rsidR="00F63FC5" w:rsidRDefault="00713CC6" w:rsidP="00713CC6">
          <w:pPr>
            <w:pStyle w:val="TOC2"/>
            <w:tabs>
              <w:tab w:val="left" w:pos="720"/>
              <w:tab w:val="left" w:pos="1620"/>
              <w:tab w:val="left" w:pos="1800"/>
            </w:tabs>
            <w:adjustRightInd w:val="0"/>
            <w:ind w:leftChars="0" w:left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 w:cs="Arial"/>
            </w:rPr>
            <w:t>P</w:t>
          </w:r>
          <w:r>
            <w:rPr>
              <w:webHidden/>
            </w:rPr>
            <w:t>209</w:t>
          </w:r>
          <w:r>
            <w:rPr>
              <w:rFonts w:eastAsia="宋体" w:cs="Arial"/>
            </w:rPr>
            <w:tab/>
          </w:r>
          <w:r w:rsidRPr="00713CC6">
            <w:rPr>
              <w:rFonts w:eastAsia="宋体" w:cs="Arial"/>
            </w:rPr>
            <w:t>19.6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713CC6">
            <w:rPr>
              <w:rFonts w:cs="Arial"/>
            </w:rPr>
            <w:t>Release Schedule</w:t>
          </w:r>
        </w:p>
        <w:p w14:paraId="30A7D64E" w14:textId="0BF914B9" w:rsidR="0014416C" w:rsidRDefault="0014416C" w:rsidP="00FA78C8">
          <w:pPr>
            <w:pStyle w:val="a"/>
            <w:adjustRightInd w:val="0"/>
            <w:spacing w:line="228" w:lineRule="auto"/>
            <w:ind w:firstLine="361"/>
            <w:rPr>
              <w:b/>
              <w:bCs/>
              <w:noProof/>
            </w:rPr>
            <w:sectPr w:rsidR="0014416C" w:rsidSect="008D4037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8419" w:h="11906" w:orient="landscape" w:code="9"/>
              <w:pgMar w:top="284" w:right="170" w:bottom="284" w:left="227" w:header="284" w:footer="284" w:gutter="397"/>
              <w:cols w:space="425"/>
              <w:titlePg/>
              <w:docGrid w:type="linesAndChars" w:linePitch="326"/>
            </w:sectPr>
          </w:pPr>
        </w:p>
      </w:sdtContent>
    </w:sdt>
    <w:p w14:paraId="4766FEF6" w14:textId="0D73F386" w:rsidR="00AE0B76" w:rsidRPr="00637345" w:rsidRDefault="00AE0B76" w:rsidP="0014416C">
      <w:pPr>
        <w:pStyle w:val="a"/>
        <w:adjustRightInd w:val="0"/>
        <w:spacing w:line="228" w:lineRule="auto"/>
        <w:ind w:firstLine="360"/>
        <w:rPr>
          <w:rFonts w:cs="Segoe UI"/>
          <w:color w:val="24292F"/>
        </w:rPr>
      </w:pPr>
    </w:p>
    <w:sectPr w:rsidR="00AE0B76" w:rsidRPr="00637345" w:rsidSect="0014416C">
      <w:headerReference w:type="default" r:id="rId14"/>
      <w:footerReference w:type="even" r:id="rId15"/>
      <w:footerReference w:type="default" r:id="rId16"/>
      <w:type w:val="continuous"/>
      <w:pgSz w:w="8419" w:h="11906" w:orient="landscape" w:code="9"/>
      <w:pgMar w:top="284" w:right="170" w:bottom="284" w:left="227" w:header="284" w:footer="284" w:gutter="397"/>
      <w:cols w:space="425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4B5AB" w14:textId="77777777" w:rsidR="00832479" w:rsidRDefault="00832479" w:rsidP="00175DD7">
      <w:r>
        <w:separator/>
      </w:r>
    </w:p>
  </w:endnote>
  <w:endnote w:type="continuationSeparator" w:id="0">
    <w:p w14:paraId="2F353D6B" w14:textId="77777777" w:rsidR="00832479" w:rsidRDefault="00832479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0A60" w14:textId="77777777" w:rsidR="0032784B" w:rsidRDefault="006C606F" w:rsidP="00221013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fldChar w:fldCharType="begin"/>
    </w:r>
    <w:r>
      <w:instrText xml:space="preserve"> PAGE  \* ROMAN  \* MERGEFORMAT </w:instrText>
    </w:r>
    <w:r>
      <w:fldChar w:fldCharType="separate"/>
    </w:r>
    <w:r>
      <w:t>II</w:t>
    </w:r>
    <w:r>
      <w:fldChar w:fldCharType="end"/>
    </w:r>
    <w:r w:rsidR="002C638C">
      <w:ptab w:relativeTo="margin" w:alignment="right" w:leader="none"/>
    </w:r>
    <w:r>
      <w:rPr>
        <w:rFonts w:hint="eastAsia"/>
      </w:rPr>
      <w:t>目录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288C" w14:textId="77777777" w:rsidR="0032784B" w:rsidRPr="00221013" w:rsidRDefault="006C606F" w:rsidP="00AD28FA">
    <w:pPr>
      <w:pStyle w:val="Footer"/>
      <w:tabs>
        <w:tab w:val="clear" w:pos="4153"/>
        <w:tab w:val="clear" w:pos="8306"/>
        <w:tab w:val="center" w:pos="3600"/>
        <w:tab w:val="right" w:pos="10560"/>
      </w:tabs>
    </w:pPr>
    <w:r>
      <w:rPr>
        <w:rFonts w:hint="eastAsia"/>
      </w:rPr>
      <w:t>目录</w:t>
    </w:r>
    <w:r w:rsidR="002C638C">
      <w:rPr>
        <w:noProof/>
      </w:rPr>
      <w:ptab w:relativeTo="margin" w:alignment="right" w:leader="none"/>
    </w:r>
    <w:r w:rsidR="0032784B">
      <w:fldChar w:fldCharType="begin"/>
    </w:r>
    <w:r w:rsidR="0032784B">
      <w:instrText xml:space="preserve"> PAGE  \* ROMAN  \* MERGEFORMAT </w:instrText>
    </w:r>
    <w:r w:rsidR="0032784B">
      <w:fldChar w:fldCharType="separate"/>
    </w:r>
    <w:r w:rsidR="0032784B">
      <w:rPr>
        <w:noProof/>
      </w:rPr>
      <w:t>I</w:t>
    </w:r>
    <w:r w:rsidR="0032784B">
      <w:fldChar w:fldCharType="end"/>
    </w:r>
    <w:r w:rsidRPr="00221013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0F7F" w14:textId="77777777" w:rsidR="006C606F" w:rsidRDefault="006C606F" w:rsidP="006C606F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rPr>
        <w:rFonts w:hint="eastAsia"/>
      </w:rPr>
      <w:t>目录</w:t>
    </w:r>
    <w:r w:rsidR="002C638C">
      <w:ptab w:relativeTo="margin" w:alignment="right" w:leader="none"/>
    </w:r>
    <w:r>
      <w:fldChar w:fldCharType="begin"/>
    </w:r>
    <w:r>
      <w:instrText xml:space="preserve"> PAGE  \* ROMAN  \* MERGEFORMAT </w:instrText>
    </w:r>
    <w:r>
      <w:fldChar w:fldCharType="separate"/>
    </w:r>
    <w:r>
      <w:t>II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D51A" w14:textId="3F55C940" w:rsidR="0032784B" w:rsidRPr="006C606F" w:rsidRDefault="006C606F" w:rsidP="006C606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Arabic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2</w:t>
    </w:r>
    <w:r w:rsidRPr="0011171C">
      <w:rPr>
        <w:b/>
        <w:bCs/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96EAA" w14:textId="4AAC6555" w:rsidR="0032784B" w:rsidRPr="0011171C" w:rsidRDefault="0032784B" w:rsidP="0011171C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MERGEFORMAT</w:instrText>
    </w:r>
    <w:r w:rsidRPr="0011171C">
      <w:rPr>
        <w:b/>
        <w:bCs/>
        <w:sz w:val="15"/>
        <w:szCs w:val="15"/>
      </w:rPr>
      <w:fldChar w:fldCharType="separate"/>
    </w:r>
    <w:r w:rsidRPr="0011171C">
      <w:rPr>
        <w:b/>
        <w:bCs/>
        <w:noProof/>
        <w:sz w:val="15"/>
        <w:szCs w:val="15"/>
      </w:rPr>
      <w:t>1</w:t>
    </w:r>
    <w:r w:rsidRPr="0011171C">
      <w:rPr>
        <w:b/>
        <w:bCs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AB8F1" w14:textId="77777777" w:rsidR="00832479" w:rsidRDefault="00832479" w:rsidP="00D005A7">
      <w:pPr>
        <w:pStyle w:val="Header"/>
        <w:ind w:firstLineChars="0" w:firstLine="0"/>
      </w:pPr>
      <w:r>
        <w:rPr>
          <w:noProof/>
        </w:rPr>
        <w:ptab w:relativeTo="margin" w:alignment="right" w:leader="none"/>
      </w:r>
      <w:r>
        <w:rPr>
          <w:noProof/>
        </w:rPr>
        <w:fldChar w:fldCharType="begin"/>
      </w:r>
      <w:r>
        <w:rPr>
          <w:noProof/>
        </w:rPr>
        <w:instrText xml:space="preserve"> REF  DOCNAME   \* MERGEFORMAT </w:instrText>
      </w:r>
      <w:r>
        <w:rPr>
          <w:noProof/>
        </w:rPr>
        <w:fldChar w:fldCharType="separate"/>
      </w:r>
      <w:r>
        <w:rPr>
          <w:noProof/>
        </w:rPr>
        <w:t>deno manual@v1.25.3</w:t>
      </w:r>
      <w:r>
        <w:rPr>
          <w:noProof/>
        </w:rPr>
        <w:fldChar w:fldCharType="end"/>
      </w:r>
    </w:p>
    <w:p w14:paraId="2935D6A9" w14:textId="77777777" w:rsidR="00832479" w:rsidRDefault="00832479">
      <w:pPr>
        <w:pStyle w:val="Header"/>
      </w:pPr>
    </w:p>
    <w:p w14:paraId="1178D475" w14:textId="77777777" w:rsidR="00832479" w:rsidRDefault="00832479"/>
    <w:p w14:paraId="637B55C8" w14:textId="77777777" w:rsidR="00832479" w:rsidRPr="006C606F" w:rsidRDefault="00832479" w:rsidP="006C606F">
      <w:pPr>
        <w:pStyle w:val="Footer"/>
        <w:tabs>
          <w:tab w:val="clear" w:pos="4153"/>
          <w:tab w:val="clear" w:pos="8306"/>
          <w:tab w:val="center" w:pos="4800"/>
          <w:tab w:val="right" w:pos="9600"/>
        </w:tabs>
        <w:rPr>
          <w:sz w:val="15"/>
          <w:szCs w:val="15"/>
        </w:rPr>
      </w:pPr>
      <w:r w:rsidRPr="0011171C">
        <w:rPr>
          <w:b/>
          <w:bCs/>
          <w:sz w:val="15"/>
          <w:szCs w:val="15"/>
        </w:rPr>
        <w:fldChar w:fldCharType="begin"/>
      </w:r>
      <w:r w:rsidRPr="0011171C">
        <w:rPr>
          <w:b/>
          <w:bCs/>
          <w:sz w:val="15"/>
          <w:szCs w:val="15"/>
        </w:rPr>
        <w:instrText>PAGE  \* Arabic  \* MERGEFORMAT</w:instrText>
      </w:r>
      <w:r w:rsidRPr="0011171C">
        <w:rPr>
          <w:b/>
          <w:bCs/>
          <w:sz w:val="15"/>
          <w:szCs w:val="15"/>
        </w:rPr>
        <w:fldChar w:fldCharType="separate"/>
      </w:r>
      <w:r>
        <w:rPr>
          <w:b/>
          <w:bCs/>
          <w:sz w:val="15"/>
          <w:szCs w:val="15"/>
        </w:rPr>
        <w:t>2</w:t>
      </w:r>
      <w:r w:rsidRPr="0011171C">
        <w:rPr>
          <w:b/>
          <w:bCs/>
          <w:sz w:val="15"/>
          <w:szCs w:val="15"/>
        </w:rPr>
        <w:fldChar w:fldCharType="end"/>
      </w:r>
      <w:r w:rsidRPr="0011171C">
        <w:rPr>
          <w:sz w:val="15"/>
          <w:szCs w:val="15"/>
        </w:rPr>
        <w:ptab w:relativeTo="margin" w:alignment="right" w:leader="none"/>
      </w:r>
      <w:r w:rsidRPr="0011171C">
        <w:rPr>
          <w:sz w:val="15"/>
          <w:szCs w:val="15"/>
        </w:rPr>
        <w:fldChar w:fldCharType="begin"/>
      </w:r>
      <w:r w:rsidRPr="0011171C">
        <w:rPr>
          <w:sz w:val="15"/>
          <w:szCs w:val="15"/>
        </w:rPr>
        <w:instrText xml:space="preserve"> INFO  Title  \* MERGEFORMAT </w:instrText>
      </w:r>
      <w:r w:rsidRPr="0011171C">
        <w:rPr>
          <w:sz w:val="15"/>
          <w:szCs w:val="15"/>
        </w:rPr>
        <w:fldChar w:fldCharType="end"/>
      </w:r>
    </w:p>
    <w:p w14:paraId="0D96CC3A" w14:textId="77777777" w:rsidR="00832479" w:rsidRDefault="00832479">
      <w:pPr>
        <w:pStyle w:val="Footer"/>
      </w:pPr>
    </w:p>
    <w:p w14:paraId="6D257621" w14:textId="77777777" w:rsidR="00832479" w:rsidRDefault="00832479"/>
    <w:p w14:paraId="5131BE82" w14:textId="77777777" w:rsidR="00832479" w:rsidRPr="0011171C" w:rsidRDefault="00832479" w:rsidP="0011171C">
      <w:pPr>
        <w:pStyle w:val="Footer"/>
        <w:tabs>
          <w:tab w:val="clear" w:pos="4153"/>
          <w:tab w:val="clear" w:pos="8306"/>
          <w:tab w:val="center" w:pos="4800"/>
          <w:tab w:val="right" w:pos="9600"/>
        </w:tabs>
        <w:rPr>
          <w:sz w:val="15"/>
          <w:szCs w:val="15"/>
        </w:rPr>
      </w:pPr>
      <w:r w:rsidRPr="0011171C">
        <w:rPr>
          <w:sz w:val="15"/>
          <w:szCs w:val="15"/>
        </w:rPr>
        <w:ptab w:relativeTo="margin" w:alignment="right" w:leader="none"/>
      </w:r>
      <w:r w:rsidRPr="0011171C">
        <w:rPr>
          <w:sz w:val="15"/>
          <w:szCs w:val="15"/>
        </w:rPr>
        <w:fldChar w:fldCharType="begin"/>
      </w:r>
      <w:r w:rsidRPr="0011171C">
        <w:rPr>
          <w:sz w:val="15"/>
          <w:szCs w:val="15"/>
        </w:rPr>
        <w:instrText xml:space="preserve"> INFO  Title  \* MERGEFORMAT </w:instrText>
      </w:r>
      <w:r w:rsidRPr="0011171C">
        <w:rPr>
          <w:sz w:val="15"/>
          <w:szCs w:val="15"/>
        </w:rPr>
        <w:fldChar w:fldCharType="end"/>
      </w:r>
      <w:r w:rsidRPr="0011171C">
        <w:rPr>
          <w:b/>
          <w:bCs/>
          <w:sz w:val="15"/>
          <w:szCs w:val="15"/>
        </w:rPr>
        <w:fldChar w:fldCharType="begin"/>
      </w:r>
      <w:r w:rsidRPr="0011171C">
        <w:rPr>
          <w:b/>
          <w:bCs/>
          <w:sz w:val="15"/>
          <w:szCs w:val="15"/>
        </w:rPr>
        <w:instrText>PAGE  \* MERGEFORMAT</w:instrText>
      </w:r>
      <w:r w:rsidRPr="0011171C">
        <w:rPr>
          <w:b/>
          <w:bCs/>
          <w:sz w:val="15"/>
          <w:szCs w:val="15"/>
        </w:rPr>
        <w:fldChar w:fldCharType="separate"/>
      </w:r>
      <w:r w:rsidRPr="0011171C">
        <w:rPr>
          <w:b/>
          <w:bCs/>
          <w:noProof/>
          <w:sz w:val="15"/>
          <w:szCs w:val="15"/>
        </w:rPr>
        <w:t>1</w:t>
      </w:r>
      <w:r w:rsidRPr="0011171C">
        <w:rPr>
          <w:b/>
          <w:bCs/>
          <w:sz w:val="15"/>
          <w:szCs w:val="15"/>
        </w:rPr>
        <w:fldChar w:fldCharType="end"/>
      </w:r>
    </w:p>
    <w:p w14:paraId="7C665811" w14:textId="77777777" w:rsidR="00832479" w:rsidRDefault="00832479">
      <w:pPr>
        <w:pStyle w:val="Footer"/>
      </w:pPr>
    </w:p>
    <w:p w14:paraId="7D4D7204" w14:textId="77777777" w:rsidR="00832479" w:rsidRDefault="00832479"/>
    <w:p w14:paraId="1F1C0EBF" w14:textId="77777777" w:rsidR="00832479" w:rsidRDefault="00832479" w:rsidP="00175DD7">
      <w:r>
        <w:separator/>
      </w:r>
    </w:p>
  </w:footnote>
  <w:footnote w:type="continuationSeparator" w:id="0">
    <w:p w14:paraId="34968B78" w14:textId="77777777" w:rsidR="00832479" w:rsidRDefault="00832479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9618" w14:textId="23746439" w:rsidR="006C606F" w:rsidRDefault="00163026" w:rsidP="00B60132">
    <w:pPr>
      <w:pStyle w:val="Header"/>
      <w:ind w:firstLineChars="0" w:firstLine="0"/>
    </w:pPr>
    <w:r>
      <w:rPr>
        <w:noProof/>
      </w:rPr>
      <w:fldChar w:fldCharType="begin"/>
    </w:r>
    <w:r>
      <w:rPr>
        <w:noProof/>
      </w:rPr>
      <w:instrText xml:space="preserve"> </w:instrText>
    </w:r>
    <w:r w:rsidR="00914CF0">
      <w:rPr>
        <w:noProof/>
      </w:rPr>
      <w:instrText>REF  DOCNAME</w:instrText>
    </w:r>
    <w:r>
      <w:rPr>
        <w:noProof/>
      </w:rPr>
      <w:instrText xml:space="preserve">   \* MERGEFORMAT </w:instrText>
    </w:r>
    <w:r>
      <w:rPr>
        <w:noProof/>
      </w:rPr>
      <w:fldChar w:fldCharType="separate"/>
    </w:r>
    <w:r w:rsidR="007A3D1F">
      <w:rPr>
        <w:noProof/>
      </w:rPr>
      <w:t>deno manual@v1.25.3</w:t>
    </w:r>
    <w:r>
      <w:rPr>
        <w:noProof/>
      </w:rPr>
      <w:fldChar w:fldCharType="end"/>
    </w:r>
    <w:r w:rsidR="00A00748">
      <w:rPr>
        <w:noProof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2E63" w14:textId="094BBC45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B60132">
      <w:rPr>
        <w:noProof/>
      </w:rPr>
      <w:fldChar w:fldCharType="begin"/>
    </w:r>
    <w:r w:rsidR="00B60132">
      <w:rPr>
        <w:noProof/>
      </w:rPr>
      <w:instrText xml:space="preserve"> </w:instrText>
    </w:r>
    <w:r w:rsidR="00914CF0">
      <w:rPr>
        <w:noProof/>
      </w:rPr>
      <w:instrText>REF  DOCNAME</w:instrText>
    </w:r>
    <w:r w:rsidR="00B60132">
      <w:rPr>
        <w:noProof/>
      </w:rPr>
      <w:instrText xml:space="preserve">   \* MERGEFORMAT </w:instrText>
    </w:r>
    <w:r w:rsidR="00B60132">
      <w:rPr>
        <w:noProof/>
      </w:rPr>
      <w:fldChar w:fldCharType="separate"/>
    </w:r>
    <w:r w:rsidR="007A3D1F">
      <w:rPr>
        <w:noProof/>
      </w:rPr>
      <w:t>deno manual@v1.25.3</w:t>
    </w:r>
    <w:r w:rsidR="00B60132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BE65C" w14:textId="43DFBF40" w:rsidR="006C606F" w:rsidRPr="0035717D" w:rsidRDefault="0035717D" w:rsidP="0035717D">
    <w:pPr>
      <w:pStyle w:val="Header"/>
      <w:ind w:firstLineChars="0" w:firstLine="0"/>
    </w:pPr>
    <w:r>
      <w:fldChar w:fldCharType="begin"/>
    </w:r>
    <w:r>
      <w:instrText xml:space="preserve"> </w:instrText>
    </w:r>
    <w:r>
      <w:rPr>
        <w:rFonts w:hint="eastAsia"/>
      </w:rPr>
      <w:instrText>SAVE</w:instrText>
    </w:r>
    <w:r>
      <w:instrText>DATE  \@ "yyyy</w:instrText>
    </w:r>
    <w:r>
      <w:instrText>年</w:instrText>
    </w:r>
    <w:r>
      <w:instrText>MM</w:instrText>
    </w:r>
    <w:r>
      <w:instrText>月</w:instrText>
    </w:r>
    <w:r>
      <w:instrText>dd</w:instrText>
    </w:r>
    <w:r>
      <w:instrText>日</w:instrText>
    </w:r>
    <w:r>
      <w:instrText xml:space="preserve"> HH:mm"  \* MERGEFORMAT </w:instrText>
    </w:r>
    <w:r>
      <w:fldChar w:fldCharType="separate"/>
    </w:r>
    <w:r w:rsidR="0014416C">
      <w:rPr>
        <w:rFonts w:hint="eastAsia"/>
        <w:noProof/>
      </w:rPr>
      <w:t>2022</w:t>
    </w:r>
    <w:r w:rsidR="0014416C">
      <w:rPr>
        <w:rFonts w:hint="eastAsia"/>
        <w:noProof/>
      </w:rPr>
      <w:t>年</w:t>
    </w:r>
    <w:r w:rsidR="0014416C">
      <w:rPr>
        <w:rFonts w:hint="eastAsia"/>
        <w:noProof/>
      </w:rPr>
      <w:t>09</w:t>
    </w:r>
    <w:r w:rsidR="0014416C">
      <w:rPr>
        <w:rFonts w:hint="eastAsia"/>
        <w:noProof/>
      </w:rPr>
      <w:t>月</w:t>
    </w:r>
    <w:r w:rsidR="0014416C">
      <w:rPr>
        <w:rFonts w:hint="eastAsia"/>
        <w:noProof/>
      </w:rPr>
      <w:t>22</w:t>
    </w:r>
    <w:r w:rsidR="0014416C">
      <w:rPr>
        <w:rFonts w:hint="eastAsia"/>
        <w:noProof/>
      </w:rPr>
      <w:t>日</w:t>
    </w:r>
    <w:r w:rsidR="0014416C">
      <w:rPr>
        <w:rFonts w:hint="eastAsia"/>
        <w:noProof/>
      </w:rPr>
      <w:t xml:space="preserve"> 18:48</w:t>
    </w:r>
    <w:r>
      <w:fldChar w:fldCharType="end"/>
    </w:r>
    <w:r w:rsidR="00A00748"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</w:instrText>
    </w:r>
    <w:r w:rsidR="00914CF0">
      <w:rPr>
        <w:noProof/>
      </w:rPr>
      <w:instrText>REF  DOCNAME</w:instrText>
    </w:r>
    <w:r>
      <w:rPr>
        <w:noProof/>
      </w:rPr>
      <w:instrText xml:space="preserve">   \* MERGEFORMAT </w:instrText>
    </w:r>
    <w:r>
      <w:rPr>
        <w:noProof/>
      </w:rPr>
      <w:fldChar w:fldCharType="separate"/>
    </w:r>
    <w:r w:rsidR="007A3D1F">
      <w:rPr>
        <w:noProof/>
      </w:rPr>
      <w:t>deno manual@v1.25.3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EB2BE" w14:textId="059AD4E1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163026">
      <w:rPr>
        <w:noProof/>
      </w:rPr>
      <w:fldChar w:fldCharType="begin"/>
    </w:r>
    <w:r w:rsidR="00163026">
      <w:rPr>
        <w:noProof/>
      </w:rPr>
      <w:instrText xml:space="preserve"> </w:instrText>
    </w:r>
    <w:r w:rsidR="00914CF0">
      <w:rPr>
        <w:noProof/>
      </w:rPr>
      <w:instrText>REF  DOCNAME</w:instrText>
    </w:r>
    <w:r w:rsidR="00163026">
      <w:rPr>
        <w:noProof/>
      </w:rPr>
      <w:instrText xml:space="preserve">   \* MERGEFORMAT </w:instrText>
    </w:r>
    <w:r w:rsidR="00163026">
      <w:rPr>
        <w:noProof/>
      </w:rPr>
      <w:fldChar w:fldCharType="separate"/>
    </w:r>
    <w:r w:rsidR="00713CC6">
      <w:rPr>
        <w:noProof/>
      </w:rPr>
      <w:t>deno manual@v1.25.3</w:t>
    </w:r>
    <w:r w:rsidR="0016302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71"/>
    <w:multiLevelType w:val="multilevel"/>
    <w:tmpl w:val="B944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121A2"/>
    <w:multiLevelType w:val="multilevel"/>
    <w:tmpl w:val="D904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535FE9"/>
    <w:multiLevelType w:val="multilevel"/>
    <w:tmpl w:val="78CC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D770E"/>
    <w:multiLevelType w:val="multilevel"/>
    <w:tmpl w:val="428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8A70C8"/>
    <w:multiLevelType w:val="multilevel"/>
    <w:tmpl w:val="DF2A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BD10FC"/>
    <w:multiLevelType w:val="hybridMultilevel"/>
    <w:tmpl w:val="68BE9F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5B42D9"/>
    <w:multiLevelType w:val="multilevel"/>
    <w:tmpl w:val="699E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DC6C9F"/>
    <w:multiLevelType w:val="multilevel"/>
    <w:tmpl w:val="B91C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C42885"/>
    <w:multiLevelType w:val="multilevel"/>
    <w:tmpl w:val="55E0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6D70D8"/>
    <w:multiLevelType w:val="multilevel"/>
    <w:tmpl w:val="B828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257DA0"/>
    <w:multiLevelType w:val="multilevel"/>
    <w:tmpl w:val="78B6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8A3F6C"/>
    <w:multiLevelType w:val="multilevel"/>
    <w:tmpl w:val="A974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8B495D"/>
    <w:multiLevelType w:val="hybridMultilevel"/>
    <w:tmpl w:val="55D05D08"/>
    <w:lvl w:ilvl="0" w:tplc="C20E33B4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A6746C"/>
    <w:multiLevelType w:val="multilevel"/>
    <w:tmpl w:val="695A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DE5B0B"/>
    <w:multiLevelType w:val="multilevel"/>
    <w:tmpl w:val="12F0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109399E"/>
    <w:multiLevelType w:val="multilevel"/>
    <w:tmpl w:val="26EC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12738D1"/>
    <w:multiLevelType w:val="multilevel"/>
    <w:tmpl w:val="CA00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2613AA2"/>
    <w:multiLevelType w:val="multilevel"/>
    <w:tmpl w:val="135C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F42E58"/>
    <w:multiLevelType w:val="multilevel"/>
    <w:tmpl w:val="3E3C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FF5BE2"/>
    <w:multiLevelType w:val="multilevel"/>
    <w:tmpl w:val="5BF8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4D27780"/>
    <w:multiLevelType w:val="multilevel"/>
    <w:tmpl w:val="818E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59B0E31"/>
    <w:multiLevelType w:val="multilevel"/>
    <w:tmpl w:val="275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B3E3FA3"/>
    <w:multiLevelType w:val="hybridMultilevel"/>
    <w:tmpl w:val="01BE4F06"/>
    <w:lvl w:ilvl="0" w:tplc="C20E33B4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BBE6D74"/>
    <w:multiLevelType w:val="multilevel"/>
    <w:tmpl w:val="A46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CB6275B"/>
    <w:multiLevelType w:val="multilevel"/>
    <w:tmpl w:val="119C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DE92CDF"/>
    <w:multiLevelType w:val="multilevel"/>
    <w:tmpl w:val="67A0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E8A4CB0"/>
    <w:multiLevelType w:val="multilevel"/>
    <w:tmpl w:val="70E0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FE96D79"/>
    <w:multiLevelType w:val="multilevel"/>
    <w:tmpl w:val="2A0C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0CD14C1"/>
    <w:multiLevelType w:val="multilevel"/>
    <w:tmpl w:val="AC68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24F6F94"/>
    <w:multiLevelType w:val="multilevel"/>
    <w:tmpl w:val="9B1E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26B24BA"/>
    <w:multiLevelType w:val="multilevel"/>
    <w:tmpl w:val="6AC6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2D50194"/>
    <w:multiLevelType w:val="multilevel"/>
    <w:tmpl w:val="6494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34964ED"/>
    <w:multiLevelType w:val="multilevel"/>
    <w:tmpl w:val="6848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50B533F"/>
    <w:multiLevelType w:val="multilevel"/>
    <w:tmpl w:val="CA36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55E315E"/>
    <w:multiLevelType w:val="hybridMultilevel"/>
    <w:tmpl w:val="27684BB0"/>
    <w:lvl w:ilvl="0" w:tplc="C20E33B4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61B1C42"/>
    <w:multiLevelType w:val="multilevel"/>
    <w:tmpl w:val="884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6571FB1"/>
    <w:multiLevelType w:val="multilevel"/>
    <w:tmpl w:val="F626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C31C3B"/>
    <w:multiLevelType w:val="multilevel"/>
    <w:tmpl w:val="95B8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7C5616A"/>
    <w:multiLevelType w:val="hybridMultilevel"/>
    <w:tmpl w:val="B59A434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C7B358F"/>
    <w:multiLevelType w:val="multilevel"/>
    <w:tmpl w:val="FE8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DD86562"/>
    <w:multiLevelType w:val="multilevel"/>
    <w:tmpl w:val="6CC8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5A2689"/>
    <w:multiLevelType w:val="multilevel"/>
    <w:tmpl w:val="2BA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0723531"/>
    <w:multiLevelType w:val="multilevel"/>
    <w:tmpl w:val="B692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3A759B8"/>
    <w:multiLevelType w:val="multilevel"/>
    <w:tmpl w:val="80B0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4026453"/>
    <w:multiLevelType w:val="multilevel"/>
    <w:tmpl w:val="4586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5CD24F2"/>
    <w:multiLevelType w:val="multilevel"/>
    <w:tmpl w:val="454C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9756B54"/>
    <w:multiLevelType w:val="multilevel"/>
    <w:tmpl w:val="ACA2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9856DED"/>
    <w:multiLevelType w:val="multilevel"/>
    <w:tmpl w:val="DE00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9BA4E4D"/>
    <w:multiLevelType w:val="multilevel"/>
    <w:tmpl w:val="66AC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B1723BF"/>
    <w:multiLevelType w:val="multilevel"/>
    <w:tmpl w:val="057CBBDC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50" w15:restartNumberingAfterBreak="0">
    <w:nsid w:val="3B711B7D"/>
    <w:multiLevelType w:val="multilevel"/>
    <w:tmpl w:val="8D22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EF6900"/>
    <w:multiLevelType w:val="multilevel"/>
    <w:tmpl w:val="E1C0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D785BB3"/>
    <w:multiLevelType w:val="multilevel"/>
    <w:tmpl w:val="468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DBF7E4D"/>
    <w:multiLevelType w:val="multilevel"/>
    <w:tmpl w:val="4BBE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DD55E4D"/>
    <w:multiLevelType w:val="multilevel"/>
    <w:tmpl w:val="E6DC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E811D81"/>
    <w:multiLevelType w:val="multilevel"/>
    <w:tmpl w:val="48DE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E9F16A5"/>
    <w:multiLevelType w:val="hybridMultilevel"/>
    <w:tmpl w:val="CE16A4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EE16DFA"/>
    <w:multiLevelType w:val="hybridMultilevel"/>
    <w:tmpl w:val="03E00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3F306469"/>
    <w:multiLevelType w:val="multilevel"/>
    <w:tmpl w:val="D092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F780EB5"/>
    <w:multiLevelType w:val="multilevel"/>
    <w:tmpl w:val="AE92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048567A"/>
    <w:multiLevelType w:val="multilevel"/>
    <w:tmpl w:val="B74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0AE02B2"/>
    <w:multiLevelType w:val="multilevel"/>
    <w:tmpl w:val="07F2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2016864"/>
    <w:multiLevelType w:val="multilevel"/>
    <w:tmpl w:val="09D6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52C5AA0"/>
    <w:multiLevelType w:val="multilevel"/>
    <w:tmpl w:val="CE7A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F96365"/>
    <w:multiLevelType w:val="hybridMultilevel"/>
    <w:tmpl w:val="D9285B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813526F"/>
    <w:multiLevelType w:val="multilevel"/>
    <w:tmpl w:val="4BF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81502BF"/>
    <w:multiLevelType w:val="hybridMultilevel"/>
    <w:tmpl w:val="F698E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BAE047F"/>
    <w:multiLevelType w:val="multilevel"/>
    <w:tmpl w:val="39C6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C07670A"/>
    <w:multiLevelType w:val="multilevel"/>
    <w:tmpl w:val="7FB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D975FAB"/>
    <w:multiLevelType w:val="multilevel"/>
    <w:tmpl w:val="E7E4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EFD1864"/>
    <w:multiLevelType w:val="multilevel"/>
    <w:tmpl w:val="C3AE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0713AD4"/>
    <w:multiLevelType w:val="multilevel"/>
    <w:tmpl w:val="22EA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17F380A"/>
    <w:multiLevelType w:val="multilevel"/>
    <w:tmpl w:val="33D4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2C06297"/>
    <w:multiLevelType w:val="multilevel"/>
    <w:tmpl w:val="E9AE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35F2694"/>
    <w:multiLevelType w:val="multilevel"/>
    <w:tmpl w:val="49B6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4CE1E38"/>
    <w:multiLevelType w:val="multilevel"/>
    <w:tmpl w:val="DDB4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6084619"/>
    <w:multiLevelType w:val="multilevel"/>
    <w:tmpl w:val="E4F6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77E3934"/>
    <w:multiLevelType w:val="multilevel"/>
    <w:tmpl w:val="8A88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88D627B"/>
    <w:multiLevelType w:val="multilevel"/>
    <w:tmpl w:val="B0A6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8BB42A5"/>
    <w:multiLevelType w:val="multilevel"/>
    <w:tmpl w:val="F40C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C074CF"/>
    <w:multiLevelType w:val="multilevel"/>
    <w:tmpl w:val="D016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5F2A69"/>
    <w:multiLevelType w:val="multilevel"/>
    <w:tmpl w:val="6F2E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A7E6114"/>
    <w:multiLevelType w:val="multilevel"/>
    <w:tmpl w:val="F894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AF65F1D"/>
    <w:multiLevelType w:val="multilevel"/>
    <w:tmpl w:val="33B4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547FBD"/>
    <w:multiLevelType w:val="multilevel"/>
    <w:tmpl w:val="975A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DD20177"/>
    <w:multiLevelType w:val="multilevel"/>
    <w:tmpl w:val="A9B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E8C5B95"/>
    <w:multiLevelType w:val="multilevel"/>
    <w:tmpl w:val="3A8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EFC2523"/>
    <w:multiLevelType w:val="multilevel"/>
    <w:tmpl w:val="ACD4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F1A4297"/>
    <w:multiLevelType w:val="multilevel"/>
    <w:tmpl w:val="BC8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F6327B9"/>
    <w:multiLevelType w:val="multilevel"/>
    <w:tmpl w:val="3CB0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FC55BA7"/>
    <w:multiLevelType w:val="multilevel"/>
    <w:tmpl w:val="E516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12A603B"/>
    <w:multiLevelType w:val="multilevel"/>
    <w:tmpl w:val="DFD0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1862103"/>
    <w:multiLevelType w:val="multilevel"/>
    <w:tmpl w:val="42BC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1E84CFE"/>
    <w:multiLevelType w:val="multilevel"/>
    <w:tmpl w:val="D1DA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2900115"/>
    <w:multiLevelType w:val="multilevel"/>
    <w:tmpl w:val="511E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2BB61FF"/>
    <w:multiLevelType w:val="multilevel"/>
    <w:tmpl w:val="6F7E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DD5478"/>
    <w:multiLevelType w:val="multilevel"/>
    <w:tmpl w:val="762C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40446B6"/>
    <w:multiLevelType w:val="multilevel"/>
    <w:tmpl w:val="D548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A31561"/>
    <w:multiLevelType w:val="multilevel"/>
    <w:tmpl w:val="DC7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540040C"/>
    <w:multiLevelType w:val="multilevel"/>
    <w:tmpl w:val="E49E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5C338B4"/>
    <w:multiLevelType w:val="multilevel"/>
    <w:tmpl w:val="0858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5ED0613"/>
    <w:multiLevelType w:val="multilevel"/>
    <w:tmpl w:val="495A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6841B00"/>
    <w:multiLevelType w:val="multilevel"/>
    <w:tmpl w:val="F5B2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6936DF4"/>
    <w:multiLevelType w:val="multilevel"/>
    <w:tmpl w:val="CF98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7810D3F"/>
    <w:multiLevelType w:val="multilevel"/>
    <w:tmpl w:val="B1E4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88C1EEB"/>
    <w:multiLevelType w:val="multilevel"/>
    <w:tmpl w:val="CCE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9A07FFA"/>
    <w:multiLevelType w:val="multilevel"/>
    <w:tmpl w:val="D64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9C61722"/>
    <w:multiLevelType w:val="multilevel"/>
    <w:tmpl w:val="6810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A1871DB"/>
    <w:multiLevelType w:val="multilevel"/>
    <w:tmpl w:val="6B68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ABD2AD4"/>
    <w:multiLevelType w:val="multilevel"/>
    <w:tmpl w:val="9EF6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CBE7293"/>
    <w:multiLevelType w:val="multilevel"/>
    <w:tmpl w:val="7518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CCB0395"/>
    <w:multiLevelType w:val="multilevel"/>
    <w:tmpl w:val="5134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D940E43"/>
    <w:multiLevelType w:val="multilevel"/>
    <w:tmpl w:val="C5D8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DC86E33"/>
    <w:multiLevelType w:val="multilevel"/>
    <w:tmpl w:val="C784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DFF1574"/>
    <w:multiLevelType w:val="multilevel"/>
    <w:tmpl w:val="7A78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E533072"/>
    <w:multiLevelType w:val="multilevel"/>
    <w:tmpl w:val="792E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E5452D6"/>
    <w:multiLevelType w:val="multilevel"/>
    <w:tmpl w:val="345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E6E4646"/>
    <w:multiLevelType w:val="multilevel"/>
    <w:tmpl w:val="4EF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6FE870D8"/>
    <w:multiLevelType w:val="multilevel"/>
    <w:tmpl w:val="A804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0B65922"/>
    <w:multiLevelType w:val="multilevel"/>
    <w:tmpl w:val="6614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261483F"/>
    <w:multiLevelType w:val="multilevel"/>
    <w:tmpl w:val="D8DA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29A6172"/>
    <w:multiLevelType w:val="multilevel"/>
    <w:tmpl w:val="18E2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3247674"/>
    <w:multiLevelType w:val="multilevel"/>
    <w:tmpl w:val="351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4ED0676"/>
    <w:multiLevelType w:val="multilevel"/>
    <w:tmpl w:val="26EE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5825DE5"/>
    <w:multiLevelType w:val="multilevel"/>
    <w:tmpl w:val="B83C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A183697"/>
    <w:multiLevelType w:val="multilevel"/>
    <w:tmpl w:val="F5CA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A393529"/>
    <w:multiLevelType w:val="multilevel"/>
    <w:tmpl w:val="5B5A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DAA3EB2"/>
    <w:multiLevelType w:val="multilevel"/>
    <w:tmpl w:val="F102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2853939">
    <w:abstractNumId w:val="49"/>
  </w:num>
  <w:num w:numId="2" w16cid:durableId="1630432741">
    <w:abstractNumId w:val="125"/>
  </w:num>
  <w:num w:numId="3" w16cid:durableId="1098675878">
    <w:abstractNumId w:val="33"/>
  </w:num>
  <w:num w:numId="4" w16cid:durableId="522013734">
    <w:abstractNumId w:val="7"/>
  </w:num>
  <w:num w:numId="5" w16cid:durableId="967902875">
    <w:abstractNumId w:val="113"/>
  </w:num>
  <w:num w:numId="6" w16cid:durableId="1126464149">
    <w:abstractNumId w:val="122"/>
  </w:num>
  <w:num w:numId="7" w16cid:durableId="389885159">
    <w:abstractNumId w:val="97"/>
  </w:num>
  <w:num w:numId="8" w16cid:durableId="1494449347">
    <w:abstractNumId w:val="83"/>
  </w:num>
  <w:num w:numId="9" w16cid:durableId="445275078">
    <w:abstractNumId w:val="124"/>
  </w:num>
  <w:num w:numId="10" w16cid:durableId="2016034897">
    <w:abstractNumId w:val="119"/>
  </w:num>
  <w:num w:numId="11" w16cid:durableId="751856200">
    <w:abstractNumId w:val="60"/>
  </w:num>
  <w:num w:numId="12" w16cid:durableId="595478696">
    <w:abstractNumId w:val="118"/>
  </w:num>
  <w:num w:numId="13" w16cid:durableId="144709153">
    <w:abstractNumId w:val="100"/>
  </w:num>
  <w:num w:numId="14" w16cid:durableId="868372789">
    <w:abstractNumId w:val="120"/>
  </w:num>
  <w:num w:numId="15" w16cid:durableId="722557203">
    <w:abstractNumId w:val="110"/>
  </w:num>
  <w:num w:numId="16" w16cid:durableId="738480188">
    <w:abstractNumId w:val="105"/>
  </w:num>
  <w:num w:numId="17" w16cid:durableId="1593049936">
    <w:abstractNumId w:val="24"/>
  </w:num>
  <w:num w:numId="18" w16cid:durableId="867109422">
    <w:abstractNumId w:val="52"/>
  </w:num>
  <w:num w:numId="19" w16cid:durableId="1168979706">
    <w:abstractNumId w:val="98"/>
  </w:num>
  <w:num w:numId="20" w16cid:durableId="1197963164">
    <w:abstractNumId w:val="78"/>
  </w:num>
  <w:num w:numId="21" w16cid:durableId="2080249260">
    <w:abstractNumId w:val="106"/>
  </w:num>
  <w:num w:numId="22" w16cid:durableId="520582528">
    <w:abstractNumId w:val="44"/>
  </w:num>
  <w:num w:numId="23" w16cid:durableId="2030836826">
    <w:abstractNumId w:val="87"/>
  </w:num>
  <w:num w:numId="24" w16cid:durableId="1435243388">
    <w:abstractNumId w:val="123"/>
  </w:num>
  <w:num w:numId="25" w16cid:durableId="495875813">
    <w:abstractNumId w:val="104"/>
  </w:num>
  <w:num w:numId="26" w16cid:durableId="309797469">
    <w:abstractNumId w:val="126"/>
  </w:num>
  <w:num w:numId="27" w16cid:durableId="2018388067">
    <w:abstractNumId w:val="30"/>
  </w:num>
  <w:num w:numId="28" w16cid:durableId="701901845">
    <w:abstractNumId w:val="103"/>
  </w:num>
  <w:num w:numId="29" w16cid:durableId="2118016374">
    <w:abstractNumId w:val="111"/>
  </w:num>
  <w:num w:numId="30" w16cid:durableId="1942759500">
    <w:abstractNumId w:val="72"/>
  </w:num>
  <w:num w:numId="31" w16cid:durableId="697321103">
    <w:abstractNumId w:val="25"/>
  </w:num>
  <w:num w:numId="32" w16cid:durableId="1747343288">
    <w:abstractNumId w:val="6"/>
  </w:num>
  <w:num w:numId="33" w16cid:durableId="1337852249">
    <w:abstractNumId w:val="79"/>
  </w:num>
  <w:num w:numId="34" w16cid:durableId="1799256805">
    <w:abstractNumId w:val="89"/>
  </w:num>
  <w:num w:numId="35" w16cid:durableId="1270120252">
    <w:abstractNumId w:val="108"/>
  </w:num>
  <w:num w:numId="36" w16cid:durableId="691683985">
    <w:abstractNumId w:val="84"/>
  </w:num>
  <w:num w:numId="37" w16cid:durableId="1365791923">
    <w:abstractNumId w:val="35"/>
  </w:num>
  <w:num w:numId="38" w16cid:durableId="199510296">
    <w:abstractNumId w:val="8"/>
  </w:num>
  <w:num w:numId="39" w16cid:durableId="1926528955">
    <w:abstractNumId w:val="70"/>
  </w:num>
  <w:num w:numId="40" w16cid:durableId="1817410049">
    <w:abstractNumId w:val="76"/>
  </w:num>
  <w:num w:numId="41" w16cid:durableId="1435055723">
    <w:abstractNumId w:val="0"/>
  </w:num>
  <w:num w:numId="42" w16cid:durableId="1855026047">
    <w:abstractNumId w:val="67"/>
  </w:num>
  <w:num w:numId="43" w16cid:durableId="1866481748">
    <w:abstractNumId w:val="16"/>
  </w:num>
  <w:num w:numId="44" w16cid:durableId="84426614">
    <w:abstractNumId w:val="10"/>
  </w:num>
  <w:num w:numId="45" w16cid:durableId="1407262540">
    <w:abstractNumId w:val="112"/>
  </w:num>
  <w:num w:numId="46" w16cid:durableId="1056585857">
    <w:abstractNumId w:val="23"/>
  </w:num>
  <w:num w:numId="47" w16cid:durableId="1434084193">
    <w:abstractNumId w:val="53"/>
  </w:num>
  <w:num w:numId="48" w16cid:durableId="2012102814">
    <w:abstractNumId w:val="74"/>
  </w:num>
  <w:num w:numId="49" w16cid:durableId="650984562">
    <w:abstractNumId w:val="99"/>
  </w:num>
  <w:num w:numId="50" w16cid:durableId="619410421">
    <w:abstractNumId w:val="19"/>
  </w:num>
  <w:num w:numId="51" w16cid:durableId="1261135637">
    <w:abstractNumId w:val="107"/>
  </w:num>
  <w:num w:numId="52" w16cid:durableId="1708791391">
    <w:abstractNumId w:val="2"/>
  </w:num>
  <w:num w:numId="53" w16cid:durableId="2040542642">
    <w:abstractNumId w:val="39"/>
  </w:num>
  <w:num w:numId="54" w16cid:durableId="215822837">
    <w:abstractNumId w:val="65"/>
  </w:num>
  <w:num w:numId="55" w16cid:durableId="990981534">
    <w:abstractNumId w:val="42"/>
  </w:num>
  <w:num w:numId="56" w16cid:durableId="439110700">
    <w:abstractNumId w:val="3"/>
  </w:num>
  <w:num w:numId="57" w16cid:durableId="1870680690">
    <w:abstractNumId w:val="27"/>
  </w:num>
  <w:num w:numId="58" w16cid:durableId="717507193">
    <w:abstractNumId w:val="86"/>
  </w:num>
  <w:num w:numId="59" w16cid:durableId="1260599936">
    <w:abstractNumId w:val="85"/>
  </w:num>
  <w:num w:numId="60" w16cid:durableId="1090469812">
    <w:abstractNumId w:val="55"/>
  </w:num>
  <w:num w:numId="61" w16cid:durableId="1595742410">
    <w:abstractNumId w:val="37"/>
  </w:num>
  <w:num w:numId="62" w16cid:durableId="819200743">
    <w:abstractNumId w:val="77"/>
  </w:num>
  <w:num w:numId="63" w16cid:durableId="913395747">
    <w:abstractNumId w:val="61"/>
  </w:num>
  <w:num w:numId="64" w16cid:durableId="265888544">
    <w:abstractNumId w:val="26"/>
  </w:num>
  <w:num w:numId="65" w16cid:durableId="1510023827">
    <w:abstractNumId w:val="21"/>
  </w:num>
  <w:num w:numId="66" w16cid:durableId="1205408452">
    <w:abstractNumId w:val="115"/>
  </w:num>
  <w:num w:numId="67" w16cid:durableId="1148402146">
    <w:abstractNumId w:val="47"/>
  </w:num>
  <w:num w:numId="68" w16cid:durableId="1555462751">
    <w:abstractNumId w:val="73"/>
  </w:num>
  <w:num w:numId="69" w16cid:durableId="1383214220">
    <w:abstractNumId w:val="50"/>
  </w:num>
  <w:num w:numId="70" w16cid:durableId="258872211">
    <w:abstractNumId w:val="81"/>
  </w:num>
  <w:num w:numId="71" w16cid:durableId="428504653">
    <w:abstractNumId w:val="117"/>
  </w:num>
  <w:num w:numId="72" w16cid:durableId="1415470466">
    <w:abstractNumId w:val="95"/>
  </w:num>
  <w:num w:numId="73" w16cid:durableId="1225487524">
    <w:abstractNumId w:val="80"/>
  </w:num>
  <w:num w:numId="74" w16cid:durableId="1693337181">
    <w:abstractNumId w:val="13"/>
  </w:num>
  <w:num w:numId="75" w16cid:durableId="346102707">
    <w:abstractNumId w:val="101"/>
  </w:num>
  <w:num w:numId="76" w16cid:durableId="199127959">
    <w:abstractNumId w:val="58"/>
  </w:num>
  <w:num w:numId="77" w16cid:durableId="189143973">
    <w:abstractNumId w:val="114"/>
  </w:num>
  <w:num w:numId="78" w16cid:durableId="1257982286">
    <w:abstractNumId w:val="62"/>
  </w:num>
  <w:num w:numId="79" w16cid:durableId="870649315">
    <w:abstractNumId w:val="11"/>
  </w:num>
  <w:num w:numId="80" w16cid:durableId="331643278">
    <w:abstractNumId w:val="46"/>
  </w:num>
  <w:num w:numId="81" w16cid:durableId="477461976">
    <w:abstractNumId w:val="71"/>
  </w:num>
  <w:num w:numId="82" w16cid:durableId="690768458">
    <w:abstractNumId w:val="18"/>
  </w:num>
  <w:num w:numId="83" w16cid:durableId="1899433647">
    <w:abstractNumId w:val="91"/>
  </w:num>
  <w:num w:numId="84" w16cid:durableId="1260331822">
    <w:abstractNumId w:val="9"/>
  </w:num>
  <w:num w:numId="85" w16cid:durableId="293098783">
    <w:abstractNumId w:val="29"/>
  </w:num>
  <w:num w:numId="86" w16cid:durableId="1111432632">
    <w:abstractNumId w:val="41"/>
  </w:num>
  <w:num w:numId="87" w16cid:durableId="287974203">
    <w:abstractNumId w:val="63"/>
  </w:num>
  <w:num w:numId="88" w16cid:durableId="1333338069">
    <w:abstractNumId w:val="69"/>
  </w:num>
  <w:num w:numId="89" w16cid:durableId="1577938891">
    <w:abstractNumId w:val="88"/>
  </w:num>
  <w:num w:numId="90" w16cid:durableId="788475242">
    <w:abstractNumId w:val="48"/>
  </w:num>
  <w:num w:numId="91" w16cid:durableId="2128698453">
    <w:abstractNumId w:val="15"/>
  </w:num>
  <w:num w:numId="92" w16cid:durableId="1642731695">
    <w:abstractNumId w:val="36"/>
  </w:num>
  <w:num w:numId="93" w16cid:durableId="452595133">
    <w:abstractNumId w:val="17"/>
  </w:num>
  <w:num w:numId="94" w16cid:durableId="1043364718">
    <w:abstractNumId w:val="32"/>
  </w:num>
  <w:num w:numId="95" w16cid:durableId="360016259">
    <w:abstractNumId w:val="51"/>
  </w:num>
  <w:num w:numId="96" w16cid:durableId="1963534921">
    <w:abstractNumId w:val="92"/>
  </w:num>
  <w:num w:numId="97" w16cid:durableId="1926644858">
    <w:abstractNumId w:val="31"/>
  </w:num>
  <w:num w:numId="98" w16cid:durableId="987057473">
    <w:abstractNumId w:val="82"/>
  </w:num>
  <w:num w:numId="99" w16cid:durableId="1774666135">
    <w:abstractNumId w:val="40"/>
  </w:num>
  <w:num w:numId="100" w16cid:durableId="998070328">
    <w:abstractNumId w:val="59"/>
  </w:num>
  <w:num w:numId="101" w16cid:durableId="793908106">
    <w:abstractNumId w:val="102"/>
  </w:num>
  <w:num w:numId="102" w16cid:durableId="1232886072">
    <w:abstractNumId w:val="75"/>
  </w:num>
  <w:num w:numId="103" w16cid:durableId="2125615851">
    <w:abstractNumId w:val="54"/>
  </w:num>
  <w:num w:numId="104" w16cid:durableId="294677118">
    <w:abstractNumId w:val="68"/>
  </w:num>
  <w:num w:numId="105" w16cid:durableId="828130940">
    <w:abstractNumId w:val="116"/>
  </w:num>
  <w:num w:numId="106" w16cid:durableId="1990209621">
    <w:abstractNumId w:val="90"/>
  </w:num>
  <w:num w:numId="107" w16cid:durableId="177424726">
    <w:abstractNumId w:val="94"/>
  </w:num>
  <w:num w:numId="108" w16cid:durableId="519197241">
    <w:abstractNumId w:val="96"/>
  </w:num>
  <w:num w:numId="109" w16cid:durableId="1034034827">
    <w:abstractNumId w:val="14"/>
  </w:num>
  <w:num w:numId="110" w16cid:durableId="1654675756">
    <w:abstractNumId w:val="1"/>
  </w:num>
  <w:num w:numId="111" w16cid:durableId="1158689070">
    <w:abstractNumId w:val="109"/>
  </w:num>
  <w:num w:numId="112" w16cid:durableId="1272281108">
    <w:abstractNumId w:val="43"/>
  </w:num>
  <w:num w:numId="113" w16cid:durableId="835463047">
    <w:abstractNumId w:val="4"/>
  </w:num>
  <w:num w:numId="114" w16cid:durableId="348412855">
    <w:abstractNumId w:val="28"/>
  </w:num>
  <w:num w:numId="115" w16cid:durableId="1375423201">
    <w:abstractNumId w:val="127"/>
  </w:num>
  <w:num w:numId="116" w16cid:durableId="1607274617">
    <w:abstractNumId w:val="93"/>
  </w:num>
  <w:num w:numId="117" w16cid:durableId="827134521">
    <w:abstractNumId w:val="45"/>
  </w:num>
  <w:num w:numId="118" w16cid:durableId="1165898853">
    <w:abstractNumId w:val="20"/>
  </w:num>
  <w:num w:numId="119" w16cid:durableId="1090276801">
    <w:abstractNumId w:val="121"/>
  </w:num>
  <w:num w:numId="120" w16cid:durableId="2000228549">
    <w:abstractNumId w:val="49"/>
    <w:lvlOverride w:ilvl="0">
      <w:startOverride w:val="1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521817565">
    <w:abstractNumId w:val="57"/>
  </w:num>
  <w:num w:numId="122" w16cid:durableId="595939606">
    <w:abstractNumId w:val="12"/>
  </w:num>
  <w:num w:numId="123" w16cid:durableId="1812748315">
    <w:abstractNumId w:val="56"/>
  </w:num>
  <w:num w:numId="124" w16cid:durableId="747268380">
    <w:abstractNumId w:val="22"/>
  </w:num>
  <w:num w:numId="125" w16cid:durableId="791827342">
    <w:abstractNumId w:val="66"/>
  </w:num>
  <w:num w:numId="126" w16cid:durableId="1698846560">
    <w:abstractNumId w:val="64"/>
  </w:num>
  <w:num w:numId="127" w16cid:durableId="638800203">
    <w:abstractNumId w:val="5"/>
  </w:num>
  <w:num w:numId="128" w16cid:durableId="1803881973">
    <w:abstractNumId w:val="38"/>
  </w:num>
  <w:num w:numId="129" w16cid:durableId="474034892">
    <w:abstractNumId w:val="49"/>
    <w:lvlOverride w:ilvl="0">
      <w:startOverride w:val="1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822158355">
    <w:abstractNumId w:val="34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419"/>
  <w:evenAndOddHeaders/>
  <w:bookFoldPrinting/>
  <w:bookFoldPrintingSheets w:val="4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E"/>
    <w:rsid w:val="00005BA4"/>
    <w:rsid w:val="00010670"/>
    <w:rsid w:val="0003122C"/>
    <w:rsid w:val="00035B86"/>
    <w:rsid w:val="000531A9"/>
    <w:rsid w:val="000604A9"/>
    <w:rsid w:val="00062F92"/>
    <w:rsid w:val="00070C85"/>
    <w:rsid w:val="00082B2E"/>
    <w:rsid w:val="00084A8E"/>
    <w:rsid w:val="00084FAB"/>
    <w:rsid w:val="00086C9D"/>
    <w:rsid w:val="00092F32"/>
    <w:rsid w:val="000937E1"/>
    <w:rsid w:val="000963CA"/>
    <w:rsid w:val="000A1ADF"/>
    <w:rsid w:val="000B3E90"/>
    <w:rsid w:val="000C1BE3"/>
    <w:rsid w:val="000C4D18"/>
    <w:rsid w:val="000C7103"/>
    <w:rsid w:val="000D4EE9"/>
    <w:rsid w:val="000E4E40"/>
    <w:rsid w:val="000F559A"/>
    <w:rsid w:val="000F5EA7"/>
    <w:rsid w:val="00103F9F"/>
    <w:rsid w:val="001064F5"/>
    <w:rsid w:val="00106D4A"/>
    <w:rsid w:val="00107E45"/>
    <w:rsid w:val="0011171C"/>
    <w:rsid w:val="00113739"/>
    <w:rsid w:val="00116AF5"/>
    <w:rsid w:val="001240A0"/>
    <w:rsid w:val="0012593D"/>
    <w:rsid w:val="0013369E"/>
    <w:rsid w:val="00140DC6"/>
    <w:rsid w:val="0014416C"/>
    <w:rsid w:val="001463E4"/>
    <w:rsid w:val="00147E17"/>
    <w:rsid w:val="00151F2B"/>
    <w:rsid w:val="001558FB"/>
    <w:rsid w:val="00163026"/>
    <w:rsid w:val="00165254"/>
    <w:rsid w:val="00165BA5"/>
    <w:rsid w:val="00175764"/>
    <w:rsid w:val="00175DD7"/>
    <w:rsid w:val="001764B8"/>
    <w:rsid w:val="00184ADD"/>
    <w:rsid w:val="001939DE"/>
    <w:rsid w:val="001C1F03"/>
    <w:rsid w:val="001E37E8"/>
    <w:rsid w:val="001F718B"/>
    <w:rsid w:val="00206CD8"/>
    <w:rsid w:val="002131B9"/>
    <w:rsid w:val="00217966"/>
    <w:rsid w:val="00221013"/>
    <w:rsid w:val="00225BA9"/>
    <w:rsid w:val="00232C58"/>
    <w:rsid w:val="00236AC8"/>
    <w:rsid w:val="00242A86"/>
    <w:rsid w:val="002828E7"/>
    <w:rsid w:val="00285846"/>
    <w:rsid w:val="00285956"/>
    <w:rsid w:val="002A0A33"/>
    <w:rsid w:val="002A6554"/>
    <w:rsid w:val="002A6C1C"/>
    <w:rsid w:val="002B04BD"/>
    <w:rsid w:val="002B0E9C"/>
    <w:rsid w:val="002C1346"/>
    <w:rsid w:val="002C343C"/>
    <w:rsid w:val="002C638C"/>
    <w:rsid w:val="002C639A"/>
    <w:rsid w:val="002D0631"/>
    <w:rsid w:val="002E2AC2"/>
    <w:rsid w:val="002E5495"/>
    <w:rsid w:val="002E5FB2"/>
    <w:rsid w:val="00310204"/>
    <w:rsid w:val="003126D5"/>
    <w:rsid w:val="0031438E"/>
    <w:rsid w:val="003147D4"/>
    <w:rsid w:val="00321BFD"/>
    <w:rsid w:val="0032315C"/>
    <w:rsid w:val="0032784B"/>
    <w:rsid w:val="00336FB9"/>
    <w:rsid w:val="00337432"/>
    <w:rsid w:val="00343D54"/>
    <w:rsid w:val="0035717D"/>
    <w:rsid w:val="003656E0"/>
    <w:rsid w:val="00370D63"/>
    <w:rsid w:val="00373682"/>
    <w:rsid w:val="00392DDB"/>
    <w:rsid w:val="003A117A"/>
    <w:rsid w:val="003A3948"/>
    <w:rsid w:val="003B251D"/>
    <w:rsid w:val="003B3FC7"/>
    <w:rsid w:val="003C27FC"/>
    <w:rsid w:val="003D0E58"/>
    <w:rsid w:val="003E3482"/>
    <w:rsid w:val="003E7504"/>
    <w:rsid w:val="003F189A"/>
    <w:rsid w:val="00421347"/>
    <w:rsid w:val="004216E2"/>
    <w:rsid w:val="004220DF"/>
    <w:rsid w:val="00431D70"/>
    <w:rsid w:val="00437A2F"/>
    <w:rsid w:val="00444600"/>
    <w:rsid w:val="00445098"/>
    <w:rsid w:val="00445DA4"/>
    <w:rsid w:val="00450C72"/>
    <w:rsid w:val="00472278"/>
    <w:rsid w:val="00472522"/>
    <w:rsid w:val="0047378B"/>
    <w:rsid w:val="004A2910"/>
    <w:rsid w:val="004B6130"/>
    <w:rsid w:val="004C0435"/>
    <w:rsid w:val="004C1145"/>
    <w:rsid w:val="004C74E3"/>
    <w:rsid w:val="004D7234"/>
    <w:rsid w:val="004F3D80"/>
    <w:rsid w:val="00503781"/>
    <w:rsid w:val="0050468B"/>
    <w:rsid w:val="005074CB"/>
    <w:rsid w:val="00522848"/>
    <w:rsid w:val="00524A8E"/>
    <w:rsid w:val="00530150"/>
    <w:rsid w:val="00530AB3"/>
    <w:rsid w:val="00540D8D"/>
    <w:rsid w:val="00560001"/>
    <w:rsid w:val="00563B31"/>
    <w:rsid w:val="005666B3"/>
    <w:rsid w:val="005715C4"/>
    <w:rsid w:val="00575477"/>
    <w:rsid w:val="0057575F"/>
    <w:rsid w:val="00576120"/>
    <w:rsid w:val="005779C4"/>
    <w:rsid w:val="00581379"/>
    <w:rsid w:val="0059022F"/>
    <w:rsid w:val="00594B45"/>
    <w:rsid w:val="005A00E7"/>
    <w:rsid w:val="005A59C2"/>
    <w:rsid w:val="005B136C"/>
    <w:rsid w:val="005C0FB4"/>
    <w:rsid w:val="005C370B"/>
    <w:rsid w:val="005E5FB2"/>
    <w:rsid w:val="005F05EF"/>
    <w:rsid w:val="00602BAA"/>
    <w:rsid w:val="00607A77"/>
    <w:rsid w:val="00612843"/>
    <w:rsid w:val="006202FA"/>
    <w:rsid w:val="00620ACE"/>
    <w:rsid w:val="006230EC"/>
    <w:rsid w:val="00625C35"/>
    <w:rsid w:val="0063339A"/>
    <w:rsid w:val="00633B06"/>
    <w:rsid w:val="00637345"/>
    <w:rsid w:val="0063796C"/>
    <w:rsid w:val="00641FE2"/>
    <w:rsid w:val="00652747"/>
    <w:rsid w:val="00657A1C"/>
    <w:rsid w:val="00660DBA"/>
    <w:rsid w:val="00661858"/>
    <w:rsid w:val="00675238"/>
    <w:rsid w:val="006813EA"/>
    <w:rsid w:val="00685C5C"/>
    <w:rsid w:val="0068662C"/>
    <w:rsid w:val="006867D4"/>
    <w:rsid w:val="00691035"/>
    <w:rsid w:val="00695E77"/>
    <w:rsid w:val="006A07D7"/>
    <w:rsid w:val="006A7F8F"/>
    <w:rsid w:val="006B1FB0"/>
    <w:rsid w:val="006B30AE"/>
    <w:rsid w:val="006B7625"/>
    <w:rsid w:val="006C3DB8"/>
    <w:rsid w:val="006C4FFE"/>
    <w:rsid w:val="006C606F"/>
    <w:rsid w:val="006D34F3"/>
    <w:rsid w:val="006D4E85"/>
    <w:rsid w:val="006E1024"/>
    <w:rsid w:val="006E668A"/>
    <w:rsid w:val="006E6B11"/>
    <w:rsid w:val="006E76B3"/>
    <w:rsid w:val="006F3456"/>
    <w:rsid w:val="00704368"/>
    <w:rsid w:val="00713CC6"/>
    <w:rsid w:val="00720042"/>
    <w:rsid w:val="00726DA6"/>
    <w:rsid w:val="00731DAE"/>
    <w:rsid w:val="007409D6"/>
    <w:rsid w:val="007516B9"/>
    <w:rsid w:val="00754506"/>
    <w:rsid w:val="007560AF"/>
    <w:rsid w:val="00756B8B"/>
    <w:rsid w:val="00762956"/>
    <w:rsid w:val="007648CE"/>
    <w:rsid w:val="00767EAE"/>
    <w:rsid w:val="00782EF3"/>
    <w:rsid w:val="00794060"/>
    <w:rsid w:val="007A00C6"/>
    <w:rsid w:val="007A0541"/>
    <w:rsid w:val="007A1F09"/>
    <w:rsid w:val="007A3C01"/>
    <w:rsid w:val="007A3D1F"/>
    <w:rsid w:val="007B1F9E"/>
    <w:rsid w:val="007B322B"/>
    <w:rsid w:val="007C4D0C"/>
    <w:rsid w:val="007C6569"/>
    <w:rsid w:val="007D56D3"/>
    <w:rsid w:val="007E7846"/>
    <w:rsid w:val="007F217D"/>
    <w:rsid w:val="0080710E"/>
    <w:rsid w:val="00807CD3"/>
    <w:rsid w:val="008168B5"/>
    <w:rsid w:val="00823DA6"/>
    <w:rsid w:val="0082589F"/>
    <w:rsid w:val="00832479"/>
    <w:rsid w:val="00833739"/>
    <w:rsid w:val="00843237"/>
    <w:rsid w:val="00844A08"/>
    <w:rsid w:val="008552EE"/>
    <w:rsid w:val="0086338E"/>
    <w:rsid w:val="008909A6"/>
    <w:rsid w:val="00894C3A"/>
    <w:rsid w:val="00894D4F"/>
    <w:rsid w:val="00894E75"/>
    <w:rsid w:val="00895AE5"/>
    <w:rsid w:val="008975F9"/>
    <w:rsid w:val="008A0519"/>
    <w:rsid w:val="008A35B3"/>
    <w:rsid w:val="008A45E5"/>
    <w:rsid w:val="008B1941"/>
    <w:rsid w:val="008C0D93"/>
    <w:rsid w:val="008D3678"/>
    <w:rsid w:val="008D4037"/>
    <w:rsid w:val="008D6E8E"/>
    <w:rsid w:val="008E7C52"/>
    <w:rsid w:val="008E7C93"/>
    <w:rsid w:val="008F09B7"/>
    <w:rsid w:val="00902B33"/>
    <w:rsid w:val="009041D3"/>
    <w:rsid w:val="00913520"/>
    <w:rsid w:val="00913B61"/>
    <w:rsid w:val="00914CF0"/>
    <w:rsid w:val="00915CB2"/>
    <w:rsid w:val="009309EA"/>
    <w:rsid w:val="00931BBE"/>
    <w:rsid w:val="00933890"/>
    <w:rsid w:val="00934842"/>
    <w:rsid w:val="00943FFE"/>
    <w:rsid w:val="00945F3C"/>
    <w:rsid w:val="009634A2"/>
    <w:rsid w:val="009716E4"/>
    <w:rsid w:val="00971F3E"/>
    <w:rsid w:val="00974231"/>
    <w:rsid w:val="00974DA5"/>
    <w:rsid w:val="009819B5"/>
    <w:rsid w:val="00987105"/>
    <w:rsid w:val="0099030D"/>
    <w:rsid w:val="00992FD2"/>
    <w:rsid w:val="009A0C2C"/>
    <w:rsid w:val="009B3025"/>
    <w:rsid w:val="009C2E8F"/>
    <w:rsid w:val="009C6D0F"/>
    <w:rsid w:val="009D1485"/>
    <w:rsid w:val="009E6CF9"/>
    <w:rsid w:val="009E6DBC"/>
    <w:rsid w:val="009E72EF"/>
    <w:rsid w:val="009F2060"/>
    <w:rsid w:val="00A00748"/>
    <w:rsid w:val="00A0109A"/>
    <w:rsid w:val="00A0324F"/>
    <w:rsid w:val="00A036D6"/>
    <w:rsid w:val="00A0703F"/>
    <w:rsid w:val="00A07A8A"/>
    <w:rsid w:val="00A176D6"/>
    <w:rsid w:val="00A17DAB"/>
    <w:rsid w:val="00A2048E"/>
    <w:rsid w:val="00A24574"/>
    <w:rsid w:val="00A300F8"/>
    <w:rsid w:val="00A316D4"/>
    <w:rsid w:val="00A3432D"/>
    <w:rsid w:val="00A35596"/>
    <w:rsid w:val="00A3698B"/>
    <w:rsid w:val="00A43397"/>
    <w:rsid w:val="00A44AA2"/>
    <w:rsid w:val="00A464A5"/>
    <w:rsid w:val="00A556F8"/>
    <w:rsid w:val="00A661B0"/>
    <w:rsid w:val="00A7277D"/>
    <w:rsid w:val="00A76B20"/>
    <w:rsid w:val="00A8154C"/>
    <w:rsid w:val="00A8345B"/>
    <w:rsid w:val="00A84A82"/>
    <w:rsid w:val="00A9664F"/>
    <w:rsid w:val="00AA77C0"/>
    <w:rsid w:val="00AB083B"/>
    <w:rsid w:val="00AB68CC"/>
    <w:rsid w:val="00AC3459"/>
    <w:rsid w:val="00AC355A"/>
    <w:rsid w:val="00AC58D1"/>
    <w:rsid w:val="00AD1346"/>
    <w:rsid w:val="00AD28FA"/>
    <w:rsid w:val="00AE0B76"/>
    <w:rsid w:val="00AE0C76"/>
    <w:rsid w:val="00AE3D6D"/>
    <w:rsid w:val="00AE5C3A"/>
    <w:rsid w:val="00B01586"/>
    <w:rsid w:val="00B05031"/>
    <w:rsid w:val="00B11324"/>
    <w:rsid w:val="00B13B4F"/>
    <w:rsid w:val="00B50F1E"/>
    <w:rsid w:val="00B52005"/>
    <w:rsid w:val="00B565E7"/>
    <w:rsid w:val="00B60132"/>
    <w:rsid w:val="00B65D41"/>
    <w:rsid w:val="00B662F0"/>
    <w:rsid w:val="00B83114"/>
    <w:rsid w:val="00B9355D"/>
    <w:rsid w:val="00B949DD"/>
    <w:rsid w:val="00BC0E9B"/>
    <w:rsid w:val="00BD075C"/>
    <w:rsid w:val="00BD3F65"/>
    <w:rsid w:val="00BD5188"/>
    <w:rsid w:val="00BD7F68"/>
    <w:rsid w:val="00BE1A51"/>
    <w:rsid w:val="00BF088C"/>
    <w:rsid w:val="00C04743"/>
    <w:rsid w:val="00C23F73"/>
    <w:rsid w:val="00C2493F"/>
    <w:rsid w:val="00C264CE"/>
    <w:rsid w:val="00C32BAD"/>
    <w:rsid w:val="00C425C7"/>
    <w:rsid w:val="00C4347D"/>
    <w:rsid w:val="00C45665"/>
    <w:rsid w:val="00C500AE"/>
    <w:rsid w:val="00C52CB6"/>
    <w:rsid w:val="00C53B86"/>
    <w:rsid w:val="00C56B8F"/>
    <w:rsid w:val="00C64C01"/>
    <w:rsid w:val="00C7161E"/>
    <w:rsid w:val="00C74451"/>
    <w:rsid w:val="00C74F81"/>
    <w:rsid w:val="00C74FBB"/>
    <w:rsid w:val="00C76C6B"/>
    <w:rsid w:val="00C856FB"/>
    <w:rsid w:val="00C85A20"/>
    <w:rsid w:val="00C86FDD"/>
    <w:rsid w:val="00C943F4"/>
    <w:rsid w:val="00C96C2E"/>
    <w:rsid w:val="00CA1B2C"/>
    <w:rsid w:val="00CA56B5"/>
    <w:rsid w:val="00CB2980"/>
    <w:rsid w:val="00CB43B4"/>
    <w:rsid w:val="00CC10AB"/>
    <w:rsid w:val="00CC7E79"/>
    <w:rsid w:val="00CD363F"/>
    <w:rsid w:val="00CD7B05"/>
    <w:rsid w:val="00CE3A93"/>
    <w:rsid w:val="00CE5410"/>
    <w:rsid w:val="00CF66E5"/>
    <w:rsid w:val="00D005A7"/>
    <w:rsid w:val="00D1089A"/>
    <w:rsid w:val="00D14DB0"/>
    <w:rsid w:val="00D16370"/>
    <w:rsid w:val="00D23BFD"/>
    <w:rsid w:val="00D254E3"/>
    <w:rsid w:val="00D272EA"/>
    <w:rsid w:val="00D31833"/>
    <w:rsid w:val="00D33F6A"/>
    <w:rsid w:val="00D37C6A"/>
    <w:rsid w:val="00D40EA7"/>
    <w:rsid w:val="00D4275F"/>
    <w:rsid w:val="00D43544"/>
    <w:rsid w:val="00D46A17"/>
    <w:rsid w:val="00D52E93"/>
    <w:rsid w:val="00D5474E"/>
    <w:rsid w:val="00D868F8"/>
    <w:rsid w:val="00D9176D"/>
    <w:rsid w:val="00D91914"/>
    <w:rsid w:val="00D93219"/>
    <w:rsid w:val="00DA12B0"/>
    <w:rsid w:val="00DB0428"/>
    <w:rsid w:val="00DB180F"/>
    <w:rsid w:val="00DB23F8"/>
    <w:rsid w:val="00DB3DAA"/>
    <w:rsid w:val="00DB567A"/>
    <w:rsid w:val="00DC3EE7"/>
    <w:rsid w:val="00DD0B08"/>
    <w:rsid w:val="00DD1061"/>
    <w:rsid w:val="00DD405C"/>
    <w:rsid w:val="00DD6C56"/>
    <w:rsid w:val="00DF1441"/>
    <w:rsid w:val="00DF470D"/>
    <w:rsid w:val="00DF6989"/>
    <w:rsid w:val="00DF6C41"/>
    <w:rsid w:val="00DF7969"/>
    <w:rsid w:val="00DF7B05"/>
    <w:rsid w:val="00E03CBE"/>
    <w:rsid w:val="00E076A4"/>
    <w:rsid w:val="00E0782C"/>
    <w:rsid w:val="00E100DD"/>
    <w:rsid w:val="00E12D6E"/>
    <w:rsid w:val="00E15170"/>
    <w:rsid w:val="00E175F1"/>
    <w:rsid w:val="00E221FD"/>
    <w:rsid w:val="00E27691"/>
    <w:rsid w:val="00E32B79"/>
    <w:rsid w:val="00E34C63"/>
    <w:rsid w:val="00E45E6B"/>
    <w:rsid w:val="00E51F74"/>
    <w:rsid w:val="00E54E2B"/>
    <w:rsid w:val="00E5625A"/>
    <w:rsid w:val="00E62763"/>
    <w:rsid w:val="00E66519"/>
    <w:rsid w:val="00E70C0F"/>
    <w:rsid w:val="00E73060"/>
    <w:rsid w:val="00E85AD5"/>
    <w:rsid w:val="00E950D4"/>
    <w:rsid w:val="00E96AB2"/>
    <w:rsid w:val="00E97187"/>
    <w:rsid w:val="00E97760"/>
    <w:rsid w:val="00E97A29"/>
    <w:rsid w:val="00EA63CD"/>
    <w:rsid w:val="00EC6874"/>
    <w:rsid w:val="00ED001F"/>
    <w:rsid w:val="00ED1BDB"/>
    <w:rsid w:val="00EE5296"/>
    <w:rsid w:val="00EE7888"/>
    <w:rsid w:val="00F01866"/>
    <w:rsid w:val="00F029DA"/>
    <w:rsid w:val="00F04709"/>
    <w:rsid w:val="00F14371"/>
    <w:rsid w:val="00F27B32"/>
    <w:rsid w:val="00F31865"/>
    <w:rsid w:val="00F358D9"/>
    <w:rsid w:val="00F438E5"/>
    <w:rsid w:val="00F45140"/>
    <w:rsid w:val="00F47CE5"/>
    <w:rsid w:val="00F61767"/>
    <w:rsid w:val="00F61D6F"/>
    <w:rsid w:val="00F63FC5"/>
    <w:rsid w:val="00F66814"/>
    <w:rsid w:val="00F715B1"/>
    <w:rsid w:val="00F71E7A"/>
    <w:rsid w:val="00F80F4B"/>
    <w:rsid w:val="00F855AF"/>
    <w:rsid w:val="00F911AE"/>
    <w:rsid w:val="00F92806"/>
    <w:rsid w:val="00F95750"/>
    <w:rsid w:val="00FA0482"/>
    <w:rsid w:val="00FA23CD"/>
    <w:rsid w:val="00FA7148"/>
    <w:rsid w:val="00FA78C8"/>
    <w:rsid w:val="00FB3BB3"/>
    <w:rsid w:val="00FC74CB"/>
    <w:rsid w:val="00FD3B19"/>
    <w:rsid w:val="00FE6549"/>
    <w:rsid w:val="00FE7BFE"/>
    <w:rsid w:val="00FF0A93"/>
    <w:rsid w:val="00FF1936"/>
    <w:rsid w:val="00FF36A9"/>
    <w:rsid w:val="00FF4B0A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E5D20"/>
  <w15:chartTrackingRefBased/>
  <w15:docId w15:val="{8ABE2EDC-717A-4941-B34D-2679DAC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B9"/>
    <w:pPr>
      <w:widowControl w:val="0"/>
      <w:snapToGrid w:val="0"/>
    </w:pPr>
    <w:rPr>
      <w:rFonts w:ascii="Times New Roman" w:eastAsia="楷体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8CE"/>
    <w:pPr>
      <w:keepNext/>
      <w:keepLines/>
      <w:widowControl/>
      <w:numPr>
        <w:numId w:val="1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8CE"/>
    <w:pPr>
      <w:keepNext/>
      <w:keepLines/>
      <w:widowControl/>
      <w:numPr>
        <w:ilvl w:val="1"/>
        <w:numId w:val="1"/>
      </w:numPr>
      <w:outlineLvl w:val="1"/>
    </w:pPr>
    <w:rPr>
      <w:rFonts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8CE"/>
    <w:pPr>
      <w:keepNext/>
      <w:keepLines/>
      <w:widowControl/>
      <w:numPr>
        <w:ilvl w:val="2"/>
        <w:numId w:val="1"/>
      </w:numPr>
      <w:contextualSpacing/>
      <w:outlineLvl w:val="2"/>
    </w:pPr>
    <w:rPr>
      <w:b/>
      <w:bCs/>
      <w:sz w:val="21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8CE"/>
    <w:pPr>
      <w:keepNext/>
      <w:keepLines/>
      <w:widowControl/>
      <w:numPr>
        <w:ilvl w:val="3"/>
        <w:numId w:val="1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8CE"/>
    <w:pPr>
      <w:keepNext/>
      <w:keepLines/>
      <w:widowControl/>
      <w:numPr>
        <w:ilvl w:val="4"/>
        <w:numId w:val="1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48CE"/>
    <w:pPr>
      <w:keepNext/>
      <w:keepLines/>
      <w:widowControl/>
      <w:numPr>
        <w:ilvl w:val="5"/>
        <w:numId w:val="1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48CE"/>
    <w:pPr>
      <w:keepNext/>
      <w:keepLines/>
      <w:widowControl/>
      <w:numPr>
        <w:ilvl w:val="6"/>
        <w:numId w:val="1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48CE"/>
    <w:pPr>
      <w:keepNext/>
      <w:keepLines/>
      <w:widowControl/>
      <w:numPr>
        <w:ilvl w:val="7"/>
        <w:numId w:val="1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48CE"/>
    <w:pPr>
      <w:keepNext/>
      <w:keepLines/>
      <w:widowControl/>
      <w:numPr>
        <w:ilvl w:val="8"/>
        <w:numId w:val="1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48CE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48CE"/>
    <w:rPr>
      <w:rFonts w:ascii="Times New Roman" w:eastAsia="楷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楷体" w:hAnsi="Times New Roman" w:cstheme="majorBidi"/>
      <w:b/>
      <w:bCs/>
      <w:sz w:val="1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370"/>
    <w:rPr>
      <w:rFonts w:ascii="Times New Roman" w:eastAsia="楷体" w:hAnsi="Times New Roman"/>
      <w:b/>
      <w:bCs/>
      <w:sz w:val="1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1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18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F63FC5"/>
    <w:pPr>
      <w:widowControl/>
      <w:tabs>
        <w:tab w:val="left" w:pos="1080"/>
        <w:tab w:val="left" w:pos="1440"/>
        <w:tab w:val="right" w:leader="middleDot" w:pos="11040"/>
      </w:tabs>
      <w:adjustRightInd w:val="0"/>
      <w:ind w:leftChars="400" w:left="720"/>
    </w:pPr>
    <w:rPr>
      <w:noProof/>
      <w:sz w:val="21"/>
      <w:szCs w:val="21"/>
    </w:rPr>
  </w:style>
  <w:style w:type="paragraph" w:styleId="TOC2">
    <w:name w:val="toc 2"/>
    <w:basedOn w:val="Normal"/>
    <w:next w:val="Normal"/>
    <w:uiPriority w:val="39"/>
    <w:unhideWhenUsed/>
    <w:qFormat/>
    <w:rsid w:val="00F63FC5"/>
    <w:pPr>
      <w:widowControl/>
      <w:tabs>
        <w:tab w:val="left" w:pos="1080"/>
        <w:tab w:val="left" w:pos="1440"/>
        <w:tab w:val="right" w:leader="middleDot" w:pos="11040"/>
      </w:tabs>
      <w:ind w:leftChars="400" w:left="720"/>
    </w:pPr>
    <w:rPr>
      <w:noProof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3D0E58"/>
    <w:pPr>
      <w:widowControl/>
      <w:tabs>
        <w:tab w:val="left" w:pos="1260"/>
        <w:tab w:val="right" w:leader="middleDot" w:pos="11340"/>
      </w:tabs>
      <w:adjustRightInd w:val="0"/>
      <w:ind w:leftChars="400" w:left="720"/>
      <w:contextualSpacing/>
    </w:pPr>
    <w:rPr>
      <w:rFonts w:cs="Times New Roman"/>
      <w:noProof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D0E58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3D0E58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3D0E58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3D0E58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3D0E58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3D0E58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6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1A51"/>
  </w:style>
  <w:style w:type="table" w:styleId="TableGrid">
    <w:name w:val="Table Grid"/>
    <w:basedOn w:val="TableNormal"/>
    <w:uiPriority w:val="39"/>
    <w:rsid w:val="00915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B86"/>
    <w:pPr>
      <w:ind w:firstLineChars="200" w:firstLine="420"/>
    </w:pPr>
  </w:style>
  <w:style w:type="character" w:customStyle="1" w:styleId="hljs-attr">
    <w:name w:val="hljs-attr"/>
    <w:basedOn w:val="DefaultParagraphFont"/>
    <w:rsid w:val="00DB180F"/>
  </w:style>
  <w:style w:type="character" w:customStyle="1" w:styleId="hljs-string">
    <w:name w:val="hljs-string"/>
    <w:basedOn w:val="DefaultParagraphFont"/>
    <w:rsid w:val="00DB180F"/>
  </w:style>
  <w:style w:type="character" w:customStyle="1" w:styleId="hljs-number">
    <w:name w:val="hljs-number"/>
    <w:basedOn w:val="DefaultParagraphFont"/>
    <w:rsid w:val="00DB180F"/>
  </w:style>
  <w:style w:type="character" w:customStyle="1" w:styleId="hljs-keyword">
    <w:name w:val="hljs-keyword"/>
    <w:basedOn w:val="DefaultParagraphFont"/>
    <w:rsid w:val="00DB180F"/>
  </w:style>
  <w:style w:type="character" w:customStyle="1" w:styleId="hljs-builtin">
    <w:name w:val="hljs-built_in"/>
    <w:basedOn w:val="DefaultParagraphFont"/>
    <w:rsid w:val="00DB180F"/>
  </w:style>
  <w:style w:type="character" w:customStyle="1" w:styleId="hljs-comment">
    <w:name w:val="hljs-comment"/>
    <w:basedOn w:val="DefaultParagraphFont"/>
    <w:rsid w:val="00DB180F"/>
  </w:style>
  <w:style w:type="character" w:customStyle="1" w:styleId="hljs-function">
    <w:name w:val="hljs-function"/>
    <w:basedOn w:val="DefaultParagraphFont"/>
    <w:rsid w:val="00DB180F"/>
  </w:style>
  <w:style w:type="character" w:customStyle="1" w:styleId="hljs-params">
    <w:name w:val="hljs-params"/>
    <w:basedOn w:val="DefaultParagraphFont"/>
    <w:rsid w:val="00DB180F"/>
  </w:style>
  <w:style w:type="character" w:customStyle="1" w:styleId="hljs-title">
    <w:name w:val="hljs-title"/>
    <w:basedOn w:val="DefaultParagraphFont"/>
    <w:rsid w:val="00DB180F"/>
  </w:style>
  <w:style w:type="character" w:customStyle="1" w:styleId="hljs-subst">
    <w:name w:val="hljs-subst"/>
    <w:basedOn w:val="DefaultParagraphFont"/>
    <w:rsid w:val="00DB180F"/>
  </w:style>
  <w:style w:type="character" w:customStyle="1" w:styleId="hljs-literal">
    <w:name w:val="hljs-literal"/>
    <w:basedOn w:val="DefaultParagraphFont"/>
    <w:rsid w:val="00762956"/>
  </w:style>
  <w:style w:type="character" w:styleId="HTMLKeyboard">
    <w:name w:val="HTML Keyboard"/>
    <w:basedOn w:val="DefaultParagraphFont"/>
    <w:uiPriority w:val="99"/>
    <w:semiHidden/>
    <w:unhideWhenUsed/>
    <w:rsid w:val="005715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762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7895517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92098600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768838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51449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918930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722140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438610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91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993526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568001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735277960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83545700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29761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2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59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169532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568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820412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104605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997577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1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760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219006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0760657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32717186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38203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6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712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429797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564504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603311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328206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274719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810899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3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072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262959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152359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435134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668419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3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155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54587244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1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0628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207561946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763523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123755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126224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789597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425726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0545422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203996806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066701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135361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371478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90756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410727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683802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284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66090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105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</w:divsChild>
    </w:div>
    <w:div w:id="16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11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331442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734162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215636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2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36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437374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8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00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866207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585204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821515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757998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283195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9796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525930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899669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88077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19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453420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0126596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7611975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477201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948755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958619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800978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184624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015669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57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726997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126057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680570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595881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017718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879567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786845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720589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588757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427829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190570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786285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942868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04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068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337470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00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576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099999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529048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2482436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43675582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892518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966109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13198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057059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483096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64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11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3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71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42554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013125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5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397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275385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972624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407057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081632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711720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897428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726645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331693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476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762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379937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949207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790443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199972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071125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851993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44777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749951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037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809465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252643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015308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262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922176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55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96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967883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288461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9165876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79876338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615352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056605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066851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187674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9753103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02159231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794531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9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53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535620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2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4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005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678644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312575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611527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127359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870431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420559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604604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180459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9386550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33322010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23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149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144666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188257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301437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399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722022956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20613527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7468643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6692391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7406886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69588701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555188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453117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030003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03249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214239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200986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85540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3564582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854883410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25443264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1448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85415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77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9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7988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545260178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56676232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48033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024669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38383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959438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946551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9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346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50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29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406744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019778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926713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3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76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961480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774279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593593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235637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511518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4093192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07932771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930338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479773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173710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105426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043972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907232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07331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858019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544960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17591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063770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97703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8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9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632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876265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6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27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510730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735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190069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815113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081054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736399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922978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221023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676263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73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1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1446240">
              <w:marLeft w:val="0"/>
              <w:marRight w:val="0"/>
              <w:marTop w:val="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27655644">
              <w:marLeft w:val="0"/>
              <w:marRight w:val="0"/>
              <w:marTop w:val="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06987030">
              <w:marLeft w:val="0"/>
              <w:marRight w:val="0"/>
              <w:marTop w:val="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939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246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393516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10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64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3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363503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057277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639031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347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9941897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258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988868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98558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776425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500537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247007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905615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862468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064389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36205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671685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353774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977061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957565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158927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359770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496216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468670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590818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264754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120863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959822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376039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293827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257527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452912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9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98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546386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3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57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851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156186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675239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402077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046549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51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507845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327740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62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985440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804891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141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128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531918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626393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977217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036275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790101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7141202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60072067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335042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485119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57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113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201557094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873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12484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262540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85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8146563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82905470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588597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584429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9718909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77082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285147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118779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675263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918462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198014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487604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079880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871661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119111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013604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275595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24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190331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624909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210083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447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7796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861208781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205542435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801841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252036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45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8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298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39697604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984269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428030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033636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273645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560733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2456661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39913452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095451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528453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55184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317187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996348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031659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926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668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95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9316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24256616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333067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966391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38273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23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84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232487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9830296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</w:divsChild>
    </w:div>
    <w:div w:id="1663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58289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67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493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118927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118150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445360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88480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278116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42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091840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333932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56340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02830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92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462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945771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5640874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63120571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14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528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213270927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</w:divsChild>
    </w:div>
    <w:div w:id="17191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561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73906437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7319419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67190537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596044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803965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6588483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36744101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733862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587616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979729842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858354387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62515793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2647722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32139331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20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396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766813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8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06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8694342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50570491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3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79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617974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888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497158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71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69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783755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28002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046803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865505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440515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224523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59474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967995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266404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542542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863742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220414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952906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3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863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529349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321330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49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411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59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771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765816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979973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205239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214115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58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755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74765515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359973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005350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575679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114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980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459626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725559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647694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1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273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926256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826243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009190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213488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070903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5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423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105034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054671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600640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733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103709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0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1535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908528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0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233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08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95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4723880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93875305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23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60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32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627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853177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257403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899259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294163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432491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090854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008095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69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195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324404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613601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4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319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49002432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845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72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329210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166685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827566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225926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859776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227600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850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90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200970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995946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978730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077961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554190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355593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730202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7697623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82781832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009606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986510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7312744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326662869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64509192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335858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089625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432367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480126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420708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295455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0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203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17934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163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380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94412140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362492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362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89716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30696300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066221958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6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113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710080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108489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312335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&#33258;&#23450;&#20041;%20Office%20&#27169;&#26495;\Word\&#21512;\A5&#23567;&#20876;&#23376;_3&#23567;&#20116;_&#20813;&#20999;&#3679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DF13-561F-48BA-AB8D-43D5EDC7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A5小册子_3小五_免切边.dotx</Template>
  <TotalTime>109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安启</dc:creator>
  <cp:keywords/>
  <dc:description/>
  <cp:lastModifiedBy>安启</cp:lastModifiedBy>
  <cp:revision>14</cp:revision>
  <cp:lastPrinted>2022-09-22T10:54:00Z</cp:lastPrinted>
  <dcterms:created xsi:type="dcterms:W3CDTF">2022-09-22T09:02:00Z</dcterms:created>
  <dcterms:modified xsi:type="dcterms:W3CDTF">2022-09-22T10:57:00Z</dcterms:modified>
</cp:coreProperties>
</file>