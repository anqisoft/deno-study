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7A15" w14:textId="38A9EA53" w:rsidR="00914CF0" w:rsidRPr="006B30AE" w:rsidRDefault="00914CF0" w:rsidP="00914CF0">
      <w:pPr>
        <w:pStyle w:val="Title"/>
      </w:pPr>
      <w:r w:rsidRPr="006B30AE">
        <w:rPr>
          <w:b w:val="0"/>
        </w:rPr>
        <w:fldChar w:fldCharType="begin"/>
      </w:r>
      <w:r w:rsidR="007A3D1F">
        <w:instrText xml:space="preserve"> SET  DocName "deno manual@v1.25.3" \* MERGEFORMAT </w:instrText>
      </w:r>
      <w:r w:rsidRPr="006B30AE">
        <w:rPr>
          <w:b w:val="0"/>
        </w:rPr>
        <w:fldChar w:fldCharType="separate"/>
      </w:r>
      <w:bookmarkStart w:id="0" w:name="DocName"/>
      <w:r w:rsidR="007A3D1F">
        <w:rPr>
          <w:noProof/>
        </w:rPr>
        <w:t>deno manual@v1.25.3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7A3D1F">
        <w:rPr>
          <w:noProof/>
        </w:rPr>
        <w:t>deno manual@v1.25.3</w:t>
      </w:r>
      <w:r w:rsidR="00894E75">
        <w:rPr>
          <w:noProof/>
        </w:rPr>
        <w:fldChar w:fldCharType="end"/>
      </w:r>
    </w:p>
    <w:p w14:paraId="6F7277AD" w14:textId="605414D3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eastAsia="宋体" w:hAnsi="Arial" w:cs="Arial"/>
          <w:b/>
          <w:bCs/>
          <w:color w:val="232323"/>
          <w:sz w:val="21"/>
          <w:szCs w:val="21"/>
        </w:rPr>
      </w:pPr>
      <w:hyperlink r:id="rId8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Introduction</w:t>
        </w:r>
      </w:hyperlink>
    </w:p>
    <w:p w14:paraId="156622BC" w14:textId="14AFCCD4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9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Getting Started</w:t>
        </w:r>
      </w:hyperlink>
    </w:p>
    <w:p w14:paraId="0A4F3595" w14:textId="3751A34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Installation</w:t>
        </w:r>
      </w:hyperlink>
    </w:p>
    <w:p w14:paraId="1BC739D9" w14:textId="51F0BDF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Set Up Your Environment</w:t>
        </w:r>
      </w:hyperlink>
    </w:p>
    <w:p w14:paraId="4502ED75" w14:textId="1BB4A64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First Steps</w:t>
        </w:r>
      </w:hyperlink>
    </w:p>
    <w:p w14:paraId="1C5C811D" w14:textId="7C5B4A0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Command Line Interface</w:t>
        </w:r>
      </w:hyperlink>
    </w:p>
    <w:p w14:paraId="23D206AF" w14:textId="5532F742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Configuration File</w:t>
        </w:r>
      </w:hyperlink>
    </w:p>
    <w:p w14:paraId="4B57368C" w14:textId="1F447239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Permissions</w:t>
        </w:r>
      </w:hyperlink>
    </w:p>
    <w:p w14:paraId="6BD483EE" w14:textId="1FDEC6FB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Debugging Your Code</w:t>
        </w:r>
      </w:hyperlink>
    </w:p>
    <w:p w14:paraId="52D630F4" w14:textId="40844F98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17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The Runtime</w:t>
        </w:r>
      </w:hyperlink>
    </w:p>
    <w:p w14:paraId="7E20E544" w14:textId="2EEE4DD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Stability</w:t>
        </w:r>
      </w:hyperlink>
    </w:p>
    <w:p w14:paraId="4F085FBB" w14:textId="072CFFDC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Program Lifecycle</w:t>
        </w:r>
      </w:hyperlink>
    </w:p>
    <w:p w14:paraId="0F4D76DB" w14:textId="64604AB9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Permission APIs</w:t>
        </w:r>
      </w:hyperlink>
    </w:p>
    <w:p w14:paraId="29D574F2" w14:textId="5D1F9710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Web Platform APIs</w:t>
        </w:r>
      </w:hyperlink>
    </w:p>
    <w:p w14:paraId="7CF42307" w14:textId="1FF32452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HTTP Server APIs</w:t>
        </w:r>
      </w:hyperlink>
    </w:p>
    <w:p w14:paraId="3CF0CFCF" w14:textId="4DC519A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HTTP Server APIs (Low Level)</w:t>
        </w:r>
      </w:hyperlink>
    </w:p>
    <w:p w14:paraId="7D61133C" w14:textId="1D7620E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Location API</w:t>
        </w:r>
      </w:hyperlink>
    </w:p>
    <w:p w14:paraId="102BD93D" w14:textId="57D8A30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Web Storage API</w:t>
        </w:r>
      </w:hyperlink>
    </w:p>
    <w:p w14:paraId="7D39B71F" w14:textId="2CF2C8A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Workers</w:t>
        </w:r>
      </w:hyperlink>
    </w:p>
    <w:p w14:paraId="2A3328C8" w14:textId="7907FC8A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Foreign Function Interface API</w:t>
        </w:r>
      </w:hyperlink>
    </w:p>
    <w:p w14:paraId="07B058B3" w14:textId="4270267B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28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Linking to External Code</w:t>
        </w:r>
      </w:hyperlink>
    </w:p>
    <w:p w14:paraId="13478EEA" w14:textId="6381095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2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Reloading Modules</w:t>
        </w:r>
      </w:hyperlink>
    </w:p>
    <w:p w14:paraId="3B427037" w14:textId="684FFB1C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Integrity Checking</w:t>
        </w:r>
      </w:hyperlink>
    </w:p>
    <w:p w14:paraId="7ED7B336" w14:textId="5F615D5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Proxies</w:t>
        </w:r>
      </w:hyperlink>
    </w:p>
    <w:p w14:paraId="34031887" w14:textId="3546388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Private Modules</w:t>
        </w:r>
      </w:hyperlink>
    </w:p>
    <w:p w14:paraId="75D0BAE5" w14:textId="61F38B2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Import Maps</w:t>
        </w:r>
      </w:hyperlink>
    </w:p>
    <w:p w14:paraId="639EEACF" w14:textId="572E3786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34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Interoperating with Node and NPM</w:t>
        </w:r>
      </w:hyperlink>
    </w:p>
    <w:p w14:paraId="62A2FEB5" w14:textId="2315002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Node Compatibility Mode</w:t>
        </w:r>
      </w:hyperlink>
    </w:p>
    <w:p w14:paraId="22125B18" w14:textId="77B37DEE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The std/node Library</w:t>
        </w:r>
      </w:hyperlink>
    </w:p>
    <w:p w14:paraId="353D6C6E" w14:textId="3BF3024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Packages from CDNs</w:t>
        </w:r>
      </w:hyperlink>
    </w:p>
    <w:p w14:paraId="10758118" w14:textId="74AB508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Import Maps</w:t>
        </w:r>
      </w:hyperlink>
    </w:p>
    <w:p w14:paraId="06E633FD" w14:textId="6B3C689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3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Frequently Asked Questions</w:t>
        </w:r>
      </w:hyperlink>
    </w:p>
    <w:p w14:paraId="48652236" w14:textId="078528EC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Node-&gt;Deno Cheatsheet</w:t>
        </w:r>
      </w:hyperlink>
    </w:p>
    <w:p w14:paraId="6ADE5F63" w14:textId="1A7FA4E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dnt - Deno to Node Transform</w:t>
        </w:r>
      </w:hyperlink>
    </w:p>
    <w:p w14:paraId="6FFE36C6" w14:textId="2DE5EA1E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42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Using TypeScript</w:t>
        </w:r>
      </w:hyperlink>
    </w:p>
    <w:p w14:paraId="068833A8" w14:textId="68533D3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Overview</w:t>
        </w:r>
      </w:hyperlink>
    </w:p>
    <w:p w14:paraId="323272E6" w14:textId="5C604949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Configuration</w:t>
        </w:r>
      </w:hyperlink>
    </w:p>
    <w:p w14:paraId="546EA43D" w14:textId="74E85B5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Types and Type Declarations</w:t>
        </w:r>
      </w:hyperlink>
    </w:p>
    <w:p w14:paraId="339FAB53" w14:textId="1105396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Migrating to/from JavaScript</w:t>
        </w:r>
      </w:hyperlink>
    </w:p>
    <w:p w14:paraId="0F7C6FF7" w14:textId="1077F6C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Frequently Asked Questions</w:t>
        </w:r>
      </w:hyperlink>
    </w:p>
    <w:p w14:paraId="33DFFDEB" w14:textId="65428894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48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Using JSX and the DOM</w:t>
        </w:r>
      </w:hyperlink>
    </w:p>
    <w:p w14:paraId="331CFA23" w14:textId="447E8BA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4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Overview</w:t>
        </w:r>
      </w:hyperlink>
    </w:p>
    <w:p w14:paraId="79B4DB6A" w14:textId="45BF6E9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Configuring JSX</w:t>
        </w:r>
      </w:hyperlink>
    </w:p>
    <w:p w14:paraId="2A527562" w14:textId="5C034FAE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LinkeDOM</w:t>
        </w:r>
      </w:hyperlink>
    </w:p>
    <w:p w14:paraId="386DFE74" w14:textId="0614AD7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deno-dom</w:t>
        </w:r>
      </w:hyperlink>
    </w:p>
    <w:p w14:paraId="6EC7776A" w14:textId="624F6D3E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jsdom</w:t>
        </w:r>
      </w:hyperlink>
    </w:p>
    <w:p w14:paraId="753CFE16" w14:textId="1C1EDA83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Parsing CSS</w:t>
        </w:r>
      </w:hyperlink>
    </w:p>
    <w:p w14:paraId="3FEC9771" w14:textId="66B1982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Twind</w:t>
        </w:r>
      </w:hyperlink>
    </w:p>
    <w:p w14:paraId="727A90DB" w14:textId="4626CB5C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56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Using WebAssembly</w:t>
        </w:r>
      </w:hyperlink>
    </w:p>
    <w:p w14:paraId="63141459" w14:textId="5954754B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WebAssembly in Deno</w:t>
        </w:r>
      </w:hyperlink>
    </w:p>
    <w:p w14:paraId="145D7EAA" w14:textId="1824952A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Using the Streaming WebAssembly APIs</w:t>
        </w:r>
      </w:hyperlink>
    </w:p>
    <w:p w14:paraId="61D0FB8D" w14:textId="4E7B3AB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5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Helpful Resources</w:t>
        </w:r>
      </w:hyperlink>
    </w:p>
    <w:p w14:paraId="294F281E" w14:textId="68881269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60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Standard Library</w:t>
        </w:r>
      </w:hyperlink>
    </w:p>
    <w:p w14:paraId="5CC2BCD8" w14:textId="47372C1F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61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Examples</w:t>
        </w:r>
      </w:hyperlink>
    </w:p>
    <w:p w14:paraId="35D3A248" w14:textId="2AA4834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Hello World</w:t>
        </w:r>
      </w:hyperlink>
    </w:p>
    <w:p w14:paraId="130568A5" w14:textId="044CB80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Import and Export Modules</w:t>
        </w:r>
      </w:hyperlink>
    </w:p>
    <w:p w14:paraId="518C362A" w14:textId="0E3C7C60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Manage Dependencies</w:t>
        </w:r>
      </w:hyperlink>
    </w:p>
    <w:p w14:paraId="0B06DA41" w14:textId="417C193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Fetch Data</w:t>
        </w:r>
      </w:hyperlink>
    </w:p>
    <w:p w14:paraId="20EF9FCB" w14:textId="50DFF82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Read and Write Files</w:t>
        </w:r>
      </w:hyperlink>
    </w:p>
    <w:p w14:paraId="23D200B8" w14:textId="3B3F80E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Unix cat Program</w:t>
        </w:r>
      </w:hyperlink>
    </w:p>
    <w:p w14:paraId="4A7261BE" w14:textId="0E3FFEA0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HTTP Web Server</w:t>
        </w:r>
      </w:hyperlink>
    </w:p>
    <w:p w14:paraId="211C9A21" w14:textId="4817ED2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6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File Server</w:t>
        </w:r>
      </w:hyperlink>
    </w:p>
    <w:p w14:paraId="6151B13D" w14:textId="58F1F7B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TCP echo Server</w:t>
        </w:r>
      </w:hyperlink>
    </w:p>
    <w:p w14:paraId="1609556B" w14:textId="55B9F03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Creating a Subprocess</w:t>
        </w:r>
      </w:hyperlink>
    </w:p>
    <w:p w14:paraId="7F1E9EB1" w14:textId="59405C2B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OS Signals</w:t>
        </w:r>
      </w:hyperlink>
    </w:p>
    <w:p w14:paraId="54BAEEAD" w14:textId="151CCBB2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File System Events</w:t>
        </w:r>
      </w:hyperlink>
    </w:p>
    <w:p w14:paraId="22633EC9" w14:textId="0CBF18A0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Module Metadata</w:t>
        </w:r>
      </w:hyperlink>
    </w:p>
    <w:p w14:paraId="546C79FD" w14:textId="1A20650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Shebang</w:t>
        </w:r>
      </w:hyperlink>
    </w:p>
    <w:p w14:paraId="6090B800" w14:textId="67CF97A6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76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Testing</w:t>
        </w:r>
      </w:hyperlink>
    </w:p>
    <w:p w14:paraId="2AEFB0B7" w14:textId="21F9B5AA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Assertions</w:t>
        </w:r>
      </w:hyperlink>
    </w:p>
    <w:p w14:paraId="485B38B8" w14:textId="03BB05F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Coverage</w:t>
        </w:r>
      </w:hyperlink>
    </w:p>
    <w:p w14:paraId="6E9BB552" w14:textId="38E17C79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7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Documentation</w:t>
        </w:r>
      </w:hyperlink>
    </w:p>
    <w:p w14:paraId="6687F9C1" w14:textId="3D710553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Sanitizers</w:t>
        </w:r>
      </w:hyperlink>
    </w:p>
    <w:p w14:paraId="098561C5" w14:textId="33E6130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Behavior-Driven Development</w:t>
        </w:r>
      </w:hyperlink>
    </w:p>
    <w:p w14:paraId="5D047152" w14:textId="1C75A1A8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Mocking</w:t>
        </w:r>
      </w:hyperlink>
    </w:p>
    <w:p w14:paraId="0E7C3DD2" w14:textId="67C76BE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Snapshots</w:t>
        </w:r>
      </w:hyperlink>
    </w:p>
    <w:p w14:paraId="4F5C4B66" w14:textId="6882FD11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84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Tools</w:t>
        </w:r>
      </w:hyperlink>
    </w:p>
    <w:p w14:paraId="22C5650B" w14:textId="04335CF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Script Installer</w:t>
        </w:r>
      </w:hyperlink>
    </w:p>
    <w:p w14:paraId="09C21A6F" w14:textId="4181C612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6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Formatter</w:t>
        </w:r>
      </w:hyperlink>
    </w:p>
    <w:p w14:paraId="767CDA14" w14:textId="2A987AAE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Read-Eval-Print-Loop</w:t>
        </w:r>
      </w:hyperlink>
    </w:p>
    <w:p w14:paraId="2EC73597" w14:textId="36A72C6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Bundler</w:t>
        </w:r>
      </w:hyperlink>
    </w:p>
    <w:p w14:paraId="2B5FB34E" w14:textId="465EE799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8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Compiling Executables</w:t>
        </w:r>
      </w:hyperlink>
    </w:p>
    <w:p w14:paraId="116E7BD3" w14:textId="41E7A84E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Documentation Generator</w:t>
        </w:r>
      </w:hyperlink>
    </w:p>
    <w:p w14:paraId="569101E0" w14:textId="6F309C5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Dependency Inspector</w:t>
        </w:r>
      </w:hyperlink>
    </w:p>
    <w:p w14:paraId="1401DF5F" w14:textId="36EB886F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Linter</w:t>
        </w:r>
      </w:hyperlink>
    </w:p>
    <w:p w14:paraId="26E2EFB1" w14:textId="04DDCC7D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3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Task Runner</w:t>
        </w:r>
      </w:hyperlink>
    </w:p>
    <w:p w14:paraId="6B122B45" w14:textId="4BFA99CC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4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Vendoring Dependencies</w:t>
        </w:r>
      </w:hyperlink>
    </w:p>
    <w:p w14:paraId="3312EB55" w14:textId="67EAFE6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5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Benchmarking</w:t>
        </w:r>
      </w:hyperlink>
    </w:p>
    <w:p w14:paraId="77DAD9B1" w14:textId="3D2E8059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96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Continuous Integration</w:t>
        </w:r>
      </w:hyperlink>
    </w:p>
    <w:p w14:paraId="21DE55E3" w14:textId="3BFEA263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97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Using Visual Studio Code</w:t>
        </w:r>
      </w:hyperlink>
    </w:p>
    <w:p w14:paraId="69919F3B" w14:textId="32A8717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9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Testing API</w:t>
        </w:r>
      </w:hyperlink>
    </w:p>
    <w:p w14:paraId="12969C5D" w14:textId="03153F8B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99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Language Server</w:t>
        </w:r>
      </w:hyperlink>
    </w:p>
    <w:p w14:paraId="36F94DEA" w14:textId="61336726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Overview of the Language Server</w:t>
        </w:r>
      </w:hyperlink>
    </w:p>
    <w:p w14:paraId="152ED158" w14:textId="0C090ABB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Import Suggestions and Intelligent Registries</w:t>
        </w:r>
      </w:hyperlink>
    </w:p>
    <w:p w14:paraId="4021CD73" w14:textId="51ED5DF5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Testing API</w:t>
        </w:r>
      </w:hyperlink>
    </w:p>
    <w:p w14:paraId="6BD37C42" w14:textId="1A3A586C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103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Publishing Modules</w:t>
        </w:r>
      </w:hyperlink>
    </w:p>
    <w:p w14:paraId="2B52D4C2" w14:textId="4B5EE799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104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Embedding Deno</w:t>
        </w:r>
      </w:hyperlink>
    </w:p>
    <w:p w14:paraId="23B8D5CB" w14:textId="12E7B38C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105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Help</w:t>
        </w:r>
      </w:hyperlink>
    </w:p>
    <w:p w14:paraId="04EE92E2" w14:textId="5DDFC8F7" w:rsidR="00B9355D" w:rsidRPr="002D33EF" w:rsidRDefault="00000000" w:rsidP="002D33EF">
      <w:pPr>
        <w:widowControl/>
        <w:numPr>
          <w:ilvl w:val="0"/>
          <w:numId w:val="12"/>
        </w:numPr>
        <w:snapToGrid/>
        <w:spacing w:before="100" w:beforeAutospacing="1" w:after="100" w:afterAutospacing="1"/>
        <w:rPr>
          <w:rFonts w:ascii="Arial" w:hAnsi="Arial" w:cs="Arial"/>
          <w:b/>
          <w:bCs/>
          <w:color w:val="232323"/>
          <w:sz w:val="21"/>
          <w:szCs w:val="21"/>
        </w:rPr>
      </w:pPr>
      <w:hyperlink r:id="rId106" w:history="1">
        <w:r w:rsidR="00B9355D" w:rsidRPr="002D33EF">
          <w:rPr>
            <w:rStyle w:val="Hyperlink"/>
            <w:rFonts w:ascii="Arial" w:hAnsi="Arial" w:cs="Arial"/>
            <w:b/>
            <w:bCs/>
            <w:sz w:val="21"/>
            <w:szCs w:val="21"/>
          </w:rPr>
          <w:t>Contributing</w:t>
        </w:r>
      </w:hyperlink>
    </w:p>
    <w:p w14:paraId="4F859C2D" w14:textId="6D2D9407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7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Building from Source</w:t>
        </w:r>
      </w:hyperlink>
    </w:p>
    <w:p w14:paraId="53C54D67" w14:textId="0894CAC1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8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Web Platform Tests</w:t>
        </w:r>
      </w:hyperlink>
    </w:p>
    <w:p w14:paraId="53374734" w14:textId="4F330B7B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09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Style Guide</w:t>
        </w:r>
      </w:hyperlink>
    </w:p>
    <w:p w14:paraId="0AB3671E" w14:textId="744C3E74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10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Architecture</w:t>
        </w:r>
      </w:hyperlink>
    </w:p>
    <w:p w14:paraId="1F87997B" w14:textId="2C04E100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11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Profiling</w:t>
        </w:r>
      </w:hyperlink>
    </w:p>
    <w:p w14:paraId="3017C446" w14:textId="52389663" w:rsidR="00B9355D" w:rsidRPr="002D33EF" w:rsidRDefault="00000000" w:rsidP="002D33EF">
      <w:pPr>
        <w:widowControl/>
        <w:numPr>
          <w:ilvl w:val="1"/>
          <w:numId w:val="12"/>
        </w:numPr>
        <w:snapToGrid/>
        <w:spacing w:before="100" w:beforeAutospacing="1" w:after="100" w:afterAutospacing="1"/>
        <w:rPr>
          <w:rFonts w:ascii="Arial" w:hAnsi="Arial" w:cs="Arial"/>
          <w:color w:val="232323"/>
          <w:sz w:val="21"/>
          <w:szCs w:val="21"/>
        </w:rPr>
      </w:pPr>
      <w:hyperlink r:id="rId112" w:history="1">
        <w:r w:rsidR="00B9355D" w:rsidRPr="002D33EF">
          <w:rPr>
            <w:rStyle w:val="Hyperlink"/>
            <w:rFonts w:ascii="Arial" w:hAnsi="Arial" w:cs="Arial"/>
            <w:sz w:val="21"/>
            <w:szCs w:val="21"/>
          </w:rPr>
          <w:t>Release Schedule</w:t>
        </w:r>
      </w:hyperlink>
    </w:p>
    <w:p w14:paraId="4766FEF6" w14:textId="32007BE2" w:rsidR="00AE0B76" w:rsidRPr="002D33EF" w:rsidRDefault="00AE0B76" w:rsidP="002D33EF">
      <w:pPr>
        <w:rPr>
          <w:sz w:val="21"/>
          <w:szCs w:val="21"/>
        </w:rPr>
      </w:pPr>
    </w:p>
    <w:sectPr w:rsidR="00AE0B76" w:rsidRPr="002D33EF" w:rsidSect="00BD5188">
      <w:headerReference w:type="default" r:id="rId113"/>
      <w:footerReference w:type="even" r:id="rId114"/>
      <w:footerReference w:type="default" r:id="rId115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E544" w14:textId="77777777" w:rsidR="00316F64" w:rsidRDefault="00316F64" w:rsidP="00175DD7">
      <w:r>
        <w:separator/>
      </w:r>
    </w:p>
  </w:endnote>
  <w:endnote w:type="continuationSeparator" w:id="0">
    <w:p w14:paraId="5853A219" w14:textId="77777777" w:rsidR="00316F64" w:rsidRDefault="00316F64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5405" w14:textId="19BFBC77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C1CF" w14:textId="473A520C" w:rsidR="0032784B" w:rsidRPr="0011171C" w:rsidRDefault="0032784B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 w:rsidRPr="0011171C">
      <w:rPr>
        <w:b/>
        <w:bCs/>
        <w:noProof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A17E" w14:textId="77777777" w:rsidR="00316F64" w:rsidRDefault="00316F64" w:rsidP="00175DD7">
      <w:r>
        <w:separator/>
      </w:r>
    </w:p>
  </w:footnote>
  <w:footnote w:type="continuationSeparator" w:id="0">
    <w:p w14:paraId="1D4840BF" w14:textId="77777777" w:rsidR="00316F64" w:rsidRDefault="00316F64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CB67" w14:textId="65349611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7A3D1F">
      <w:rPr>
        <w:noProof/>
      </w:rPr>
      <w:t>deno manual@v1.25.3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40DF72F7"/>
    <w:multiLevelType w:val="multilevel"/>
    <w:tmpl w:val="592A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8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7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9"/>
  </w:num>
  <w:num w:numId="11" w16cid:durableId="2114351426">
    <w:abstractNumId w:val="3"/>
  </w:num>
  <w:num w:numId="12" w16cid:durableId="106525263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C1F03"/>
    <w:rsid w:val="001E37E8"/>
    <w:rsid w:val="001F718B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D33EF"/>
    <w:rsid w:val="002E2AC2"/>
    <w:rsid w:val="002E5495"/>
    <w:rsid w:val="002E5FB2"/>
    <w:rsid w:val="00310204"/>
    <w:rsid w:val="003126D5"/>
    <w:rsid w:val="0031438E"/>
    <w:rsid w:val="003147D4"/>
    <w:rsid w:val="00316F64"/>
    <w:rsid w:val="00321BFD"/>
    <w:rsid w:val="0032315C"/>
    <w:rsid w:val="0032784B"/>
    <w:rsid w:val="00336FB9"/>
    <w:rsid w:val="00337432"/>
    <w:rsid w:val="00343D54"/>
    <w:rsid w:val="0035717D"/>
    <w:rsid w:val="003656E0"/>
    <w:rsid w:val="00370D63"/>
    <w:rsid w:val="00373682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A3D1F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355D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856FB"/>
    <w:rsid w:val="00C85A20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30BA"/>
    <w:rsid w:val="00E85AD5"/>
    <w:rsid w:val="00E950D4"/>
    <w:rsid w:val="00E96AB2"/>
    <w:rsid w:val="00E97760"/>
    <w:rsid w:val="00E97A29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E5D20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D0E58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3D0E58"/>
    <w:pPr>
      <w:widowControl/>
      <w:tabs>
        <w:tab w:val="left" w:pos="1080"/>
        <w:tab w:val="left" w:pos="16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D0E58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no.land/manual@v1.25.3/runtime/workers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deno.land/manual@v1.25.3/runtime/web_platform_apis" TargetMode="External"/><Relationship Id="rId42" Type="http://schemas.openxmlformats.org/officeDocument/2006/relationships/hyperlink" Target="https://deno.land/manual@v1.25.3/typescript" TargetMode="External"/><Relationship Id="rId47" Type="http://schemas.openxmlformats.org/officeDocument/2006/relationships/hyperlink" Target="https://deno.land/manual@v1.25.3/typescript/faqs" TargetMode="External"/><Relationship Id="rId63" Type="http://schemas.openxmlformats.org/officeDocument/2006/relationships/hyperlink" Target="https://deno.land/manual@v1.25.3/examples/import_export" TargetMode="External"/><Relationship Id="rId68" Type="http://schemas.openxmlformats.org/officeDocument/2006/relationships/hyperlink" Target="https://deno.land/manual@v1.25.3/examples/http_server" TargetMode="External"/><Relationship Id="rId84" Type="http://schemas.openxmlformats.org/officeDocument/2006/relationships/hyperlink" Target="https://deno.land/manual@v1.25.3/tools" TargetMode="External"/><Relationship Id="rId89" Type="http://schemas.openxmlformats.org/officeDocument/2006/relationships/hyperlink" Target="https://deno.land/manual@v1.25.3/tools/compiler" TargetMode="External"/><Relationship Id="rId112" Type="http://schemas.openxmlformats.org/officeDocument/2006/relationships/hyperlink" Target="https://deno.land/manual@v1.25.3/contributing/release_schedule" TargetMode="External"/><Relationship Id="rId16" Type="http://schemas.openxmlformats.org/officeDocument/2006/relationships/hyperlink" Target="https://deno.land/manual@v1.25.3/getting_started/debugging_your_code" TargetMode="External"/><Relationship Id="rId107" Type="http://schemas.openxmlformats.org/officeDocument/2006/relationships/hyperlink" Target="https://deno.land/manual@v1.25.3/contributing/building_from_source" TargetMode="External"/><Relationship Id="rId11" Type="http://schemas.openxmlformats.org/officeDocument/2006/relationships/hyperlink" Target="https://deno.land/manual@v1.25.3/getting_started/setup_your_environment" TargetMode="External"/><Relationship Id="rId24" Type="http://schemas.openxmlformats.org/officeDocument/2006/relationships/hyperlink" Target="https://deno.land/manual@v1.25.3/runtime/location_api" TargetMode="External"/><Relationship Id="rId32" Type="http://schemas.openxmlformats.org/officeDocument/2006/relationships/hyperlink" Target="https://deno.land/manual@v1.25.3/linking_to_external_code/private" TargetMode="External"/><Relationship Id="rId37" Type="http://schemas.openxmlformats.org/officeDocument/2006/relationships/hyperlink" Target="https://deno.land/manual@v1.25.3/node/cdns" TargetMode="External"/><Relationship Id="rId40" Type="http://schemas.openxmlformats.org/officeDocument/2006/relationships/hyperlink" Target="https://deno.land/manual@v1.25.3/node/cheatsheet" TargetMode="External"/><Relationship Id="rId45" Type="http://schemas.openxmlformats.org/officeDocument/2006/relationships/hyperlink" Target="https://deno.land/manual@v1.25.3/typescript/types" TargetMode="External"/><Relationship Id="rId53" Type="http://schemas.openxmlformats.org/officeDocument/2006/relationships/hyperlink" Target="https://deno.land/manual@v1.25.3/jsx_dom/jsdom" TargetMode="External"/><Relationship Id="rId58" Type="http://schemas.openxmlformats.org/officeDocument/2006/relationships/hyperlink" Target="https://deno.land/manual@v1.25.3/webassembly/using_streaming_wasm" TargetMode="External"/><Relationship Id="rId66" Type="http://schemas.openxmlformats.org/officeDocument/2006/relationships/hyperlink" Target="https://deno.land/manual@v1.25.3/examples/read_write_files" TargetMode="External"/><Relationship Id="rId74" Type="http://schemas.openxmlformats.org/officeDocument/2006/relationships/hyperlink" Target="https://deno.land/manual@v1.25.3/examples/module_metadata" TargetMode="External"/><Relationship Id="rId79" Type="http://schemas.openxmlformats.org/officeDocument/2006/relationships/hyperlink" Target="https://deno.land/manual@v1.25.3/testing/documentation" TargetMode="External"/><Relationship Id="rId87" Type="http://schemas.openxmlformats.org/officeDocument/2006/relationships/hyperlink" Target="https://deno.land/manual@v1.25.3/tools/repl" TargetMode="External"/><Relationship Id="rId102" Type="http://schemas.openxmlformats.org/officeDocument/2006/relationships/hyperlink" Target="https://deno.land/manual@v1.25.3/language_server/testing_api" TargetMode="External"/><Relationship Id="rId110" Type="http://schemas.openxmlformats.org/officeDocument/2006/relationships/hyperlink" Target="https://deno.land/manual@v1.25.3/contributing/architecture" TargetMode="External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deno.land/manual@v1.25.3/examples" TargetMode="External"/><Relationship Id="rId82" Type="http://schemas.openxmlformats.org/officeDocument/2006/relationships/hyperlink" Target="https://deno.land/manual@v1.25.3/testing/mocking" TargetMode="External"/><Relationship Id="rId90" Type="http://schemas.openxmlformats.org/officeDocument/2006/relationships/hyperlink" Target="https://deno.land/manual@v1.25.3/tools/documentation_generator" TargetMode="External"/><Relationship Id="rId95" Type="http://schemas.openxmlformats.org/officeDocument/2006/relationships/hyperlink" Target="https://deno.land/manual@v1.25.3/tools/benchmarker" TargetMode="External"/><Relationship Id="rId19" Type="http://schemas.openxmlformats.org/officeDocument/2006/relationships/hyperlink" Target="https://deno.land/manual@v1.25.3/runtime/program_lifecycle" TargetMode="External"/><Relationship Id="rId14" Type="http://schemas.openxmlformats.org/officeDocument/2006/relationships/hyperlink" Target="https://deno.land/manual@v1.25.3/getting_started/configuration_file" TargetMode="External"/><Relationship Id="rId22" Type="http://schemas.openxmlformats.org/officeDocument/2006/relationships/hyperlink" Target="https://deno.land/manual@v1.25.3/runtime/http_server_apis" TargetMode="External"/><Relationship Id="rId27" Type="http://schemas.openxmlformats.org/officeDocument/2006/relationships/hyperlink" Target="https://deno.land/manual@v1.25.3/runtime/ffi_api" TargetMode="External"/><Relationship Id="rId30" Type="http://schemas.openxmlformats.org/officeDocument/2006/relationships/hyperlink" Target="https://deno.land/manual@v1.25.3/linking_to_external_code/integrity_checking" TargetMode="External"/><Relationship Id="rId35" Type="http://schemas.openxmlformats.org/officeDocument/2006/relationships/hyperlink" Target="https://deno.land/manual@v1.25.3/node/compatibility_mode" TargetMode="External"/><Relationship Id="rId43" Type="http://schemas.openxmlformats.org/officeDocument/2006/relationships/hyperlink" Target="https://deno.land/manual@v1.25.3/typescript/overview" TargetMode="External"/><Relationship Id="rId48" Type="http://schemas.openxmlformats.org/officeDocument/2006/relationships/hyperlink" Target="https://deno.land/manual@v1.25.3/jsx_dom" TargetMode="External"/><Relationship Id="rId56" Type="http://schemas.openxmlformats.org/officeDocument/2006/relationships/hyperlink" Target="https://deno.land/manual@v1.25.3/webassembly" TargetMode="External"/><Relationship Id="rId64" Type="http://schemas.openxmlformats.org/officeDocument/2006/relationships/hyperlink" Target="https://deno.land/manual@v1.25.3/examples/manage_dependencies" TargetMode="External"/><Relationship Id="rId69" Type="http://schemas.openxmlformats.org/officeDocument/2006/relationships/hyperlink" Target="https://deno.land/manual@v1.25.3/examples/file_server" TargetMode="External"/><Relationship Id="rId77" Type="http://schemas.openxmlformats.org/officeDocument/2006/relationships/hyperlink" Target="https://deno.land/manual@v1.25.3/testing/assertions" TargetMode="External"/><Relationship Id="rId100" Type="http://schemas.openxmlformats.org/officeDocument/2006/relationships/hyperlink" Target="https://deno.land/manual@v1.25.3/language_server/overview" TargetMode="External"/><Relationship Id="rId105" Type="http://schemas.openxmlformats.org/officeDocument/2006/relationships/hyperlink" Target="https://deno.land/manual@v1.25.3/help" TargetMode="External"/><Relationship Id="rId113" Type="http://schemas.openxmlformats.org/officeDocument/2006/relationships/header" Target="header1.xml"/><Relationship Id="rId8" Type="http://schemas.openxmlformats.org/officeDocument/2006/relationships/hyperlink" Target="https://deno.land/manual@v1.25.3/introduction" TargetMode="External"/><Relationship Id="rId51" Type="http://schemas.openxmlformats.org/officeDocument/2006/relationships/hyperlink" Target="https://deno.land/manual@v1.25.3/jsx_dom/linkedom" TargetMode="External"/><Relationship Id="rId72" Type="http://schemas.openxmlformats.org/officeDocument/2006/relationships/hyperlink" Target="https://deno.land/manual@v1.25.3/examples/os_signals" TargetMode="External"/><Relationship Id="rId80" Type="http://schemas.openxmlformats.org/officeDocument/2006/relationships/hyperlink" Target="https://deno.land/manual@v1.25.3/testing/sanitizers" TargetMode="External"/><Relationship Id="rId85" Type="http://schemas.openxmlformats.org/officeDocument/2006/relationships/hyperlink" Target="https://deno.land/manual@v1.25.3/tools/script_installer" TargetMode="External"/><Relationship Id="rId93" Type="http://schemas.openxmlformats.org/officeDocument/2006/relationships/hyperlink" Target="https://deno.land/manual@v1.25.3/tools/task_runner" TargetMode="External"/><Relationship Id="rId98" Type="http://schemas.openxmlformats.org/officeDocument/2006/relationships/hyperlink" Target="https://deno.land/manual@v1.25.3/vscode_deno/testing_api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no.land/manual@v1.25.3/getting_started/first_steps" TargetMode="External"/><Relationship Id="rId17" Type="http://schemas.openxmlformats.org/officeDocument/2006/relationships/hyperlink" Target="https://deno.land/manual@v1.25.3/runtime" TargetMode="External"/><Relationship Id="rId25" Type="http://schemas.openxmlformats.org/officeDocument/2006/relationships/hyperlink" Target="https://deno.land/manual@v1.25.3/runtime/web_storage_api" TargetMode="External"/><Relationship Id="rId33" Type="http://schemas.openxmlformats.org/officeDocument/2006/relationships/hyperlink" Target="https://deno.land/manual@v1.25.3/linking_to_external_code/import_maps" TargetMode="External"/><Relationship Id="rId38" Type="http://schemas.openxmlformats.org/officeDocument/2006/relationships/hyperlink" Target="https://deno.land/manual@v1.25.3/node/import_maps" TargetMode="External"/><Relationship Id="rId46" Type="http://schemas.openxmlformats.org/officeDocument/2006/relationships/hyperlink" Target="https://deno.land/manual@v1.25.3/typescript/migration" TargetMode="External"/><Relationship Id="rId59" Type="http://schemas.openxmlformats.org/officeDocument/2006/relationships/hyperlink" Target="https://deno.land/manual@v1.25.3/webassembly/wasm_resources" TargetMode="External"/><Relationship Id="rId67" Type="http://schemas.openxmlformats.org/officeDocument/2006/relationships/hyperlink" Target="https://deno.land/manual@v1.25.3/examples/unix_cat" TargetMode="External"/><Relationship Id="rId103" Type="http://schemas.openxmlformats.org/officeDocument/2006/relationships/hyperlink" Target="https://deno.land/manual@v1.25.3/publishing" TargetMode="External"/><Relationship Id="rId108" Type="http://schemas.openxmlformats.org/officeDocument/2006/relationships/hyperlink" Target="https://deno.land/manual@v1.25.3/contributing/web_platform_tests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deno.land/manual@v1.25.3/runtime/permission_apis" TargetMode="External"/><Relationship Id="rId41" Type="http://schemas.openxmlformats.org/officeDocument/2006/relationships/hyperlink" Target="https://deno.land/manual@v1.25.3/node/dnt" TargetMode="External"/><Relationship Id="rId54" Type="http://schemas.openxmlformats.org/officeDocument/2006/relationships/hyperlink" Target="https://deno.land/manual@v1.25.3/jsx_dom/css" TargetMode="External"/><Relationship Id="rId62" Type="http://schemas.openxmlformats.org/officeDocument/2006/relationships/hyperlink" Target="https://deno.land/manual@v1.25.3/examples/hello_world" TargetMode="External"/><Relationship Id="rId70" Type="http://schemas.openxmlformats.org/officeDocument/2006/relationships/hyperlink" Target="https://deno.land/manual@v1.25.3/examples/tcp_echo" TargetMode="External"/><Relationship Id="rId75" Type="http://schemas.openxmlformats.org/officeDocument/2006/relationships/hyperlink" Target="https://deno.land/manual@v1.25.3/examples/shebang" TargetMode="External"/><Relationship Id="rId83" Type="http://schemas.openxmlformats.org/officeDocument/2006/relationships/hyperlink" Target="https://deno.land/manual@v1.25.3/testing/snapshot_testing" TargetMode="External"/><Relationship Id="rId88" Type="http://schemas.openxmlformats.org/officeDocument/2006/relationships/hyperlink" Target="https://deno.land/manual@v1.25.3/tools/bundler" TargetMode="External"/><Relationship Id="rId91" Type="http://schemas.openxmlformats.org/officeDocument/2006/relationships/hyperlink" Target="https://deno.land/manual@v1.25.3/tools/dependency_inspector" TargetMode="External"/><Relationship Id="rId96" Type="http://schemas.openxmlformats.org/officeDocument/2006/relationships/hyperlink" Target="https://deno.land/manual@v1.25.3/continuous_integration" TargetMode="External"/><Relationship Id="rId111" Type="http://schemas.openxmlformats.org/officeDocument/2006/relationships/hyperlink" Target="https://deno.land/manual@v1.25.3/contributing/profi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no.land/manual@v1.25.3/getting_started/permissions" TargetMode="External"/><Relationship Id="rId23" Type="http://schemas.openxmlformats.org/officeDocument/2006/relationships/hyperlink" Target="https://deno.land/manual@v1.25.3/runtime/http_server_apis_low_level" TargetMode="External"/><Relationship Id="rId28" Type="http://schemas.openxmlformats.org/officeDocument/2006/relationships/hyperlink" Target="https://deno.land/manual@v1.25.3/linking_to_external_code" TargetMode="External"/><Relationship Id="rId36" Type="http://schemas.openxmlformats.org/officeDocument/2006/relationships/hyperlink" Target="https://deno.land/manual@v1.25.3/node/std_node" TargetMode="External"/><Relationship Id="rId49" Type="http://schemas.openxmlformats.org/officeDocument/2006/relationships/hyperlink" Target="https://deno.land/manual@v1.25.3/jsx_dom/overview" TargetMode="External"/><Relationship Id="rId57" Type="http://schemas.openxmlformats.org/officeDocument/2006/relationships/hyperlink" Target="https://deno.land/manual@v1.25.3/webassembly/using_wasm" TargetMode="External"/><Relationship Id="rId106" Type="http://schemas.openxmlformats.org/officeDocument/2006/relationships/hyperlink" Target="https://deno.land/manual@v1.25.3/contributing" TargetMode="External"/><Relationship Id="rId114" Type="http://schemas.openxmlformats.org/officeDocument/2006/relationships/footer" Target="footer1.xml"/><Relationship Id="rId10" Type="http://schemas.openxmlformats.org/officeDocument/2006/relationships/hyperlink" Target="https://deno.land/manual@v1.25.3/getting_started/installation" TargetMode="External"/><Relationship Id="rId31" Type="http://schemas.openxmlformats.org/officeDocument/2006/relationships/hyperlink" Target="https://deno.land/manual@v1.25.3/linking_to_external_code/proxies" TargetMode="External"/><Relationship Id="rId44" Type="http://schemas.openxmlformats.org/officeDocument/2006/relationships/hyperlink" Target="https://deno.land/manual@v1.25.3/typescript/configuration" TargetMode="External"/><Relationship Id="rId52" Type="http://schemas.openxmlformats.org/officeDocument/2006/relationships/hyperlink" Target="https://deno.land/manual@v1.25.3/jsx_dom/deno_dom" TargetMode="External"/><Relationship Id="rId60" Type="http://schemas.openxmlformats.org/officeDocument/2006/relationships/hyperlink" Target="https://deno.land/manual@v1.25.3/standard_library" TargetMode="External"/><Relationship Id="rId65" Type="http://schemas.openxmlformats.org/officeDocument/2006/relationships/hyperlink" Target="https://deno.land/manual@v1.25.3/examples/fetch_data" TargetMode="External"/><Relationship Id="rId73" Type="http://schemas.openxmlformats.org/officeDocument/2006/relationships/hyperlink" Target="https://deno.land/manual@v1.25.3/examples/file_system_events" TargetMode="External"/><Relationship Id="rId78" Type="http://schemas.openxmlformats.org/officeDocument/2006/relationships/hyperlink" Target="https://deno.land/manual@v1.25.3/testing/coverage" TargetMode="External"/><Relationship Id="rId81" Type="http://schemas.openxmlformats.org/officeDocument/2006/relationships/hyperlink" Target="https://deno.land/manual@v1.25.3/testing/behavior_driven_development" TargetMode="External"/><Relationship Id="rId86" Type="http://schemas.openxmlformats.org/officeDocument/2006/relationships/hyperlink" Target="https://deno.land/manual@v1.25.3/tools/formatter" TargetMode="External"/><Relationship Id="rId94" Type="http://schemas.openxmlformats.org/officeDocument/2006/relationships/hyperlink" Target="https://deno.land/manual@v1.25.3/tools/vendor" TargetMode="External"/><Relationship Id="rId99" Type="http://schemas.openxmlformats.org/officeDocument/2006/relationships/hyperlink" Target="https://deno.land/manual@v1.25.3/language_server" TargetMode="External"/><Relationship Id="rId101" Type="http://schemas.openxmlformats.org/officeDocument/2006/relationships/hyperlink" Target="https://deno.land/manual@v1.25.3/language_server/im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no.land/manual@v1.25.3/getting_started" TargetMode="External"/><Relationship Id="rId13" Type="http://schemas.openxmlformats.org/officeDocument/2006/relationships/hyperlink" Target="https://deno.land/manual@v1.25.3/getting_started/command_line_interface" TargetMode="External"/><Relationship Id="rId18" Type="http://schemas.openxmlformats.org/officeDocument/2006/relationships/hyperlink" Target="https://deno.land/manual@v1.25.3/runtime/stability" TargetMode="External"/><Relationship Id="rId39" Type="http://schemas.openxmlformats.org/officeDocument/2006/relationships/hyperlink" Target="https://deno.land/manual@v1.25.3/node/faqs" TargetMode="External"/><Relationship Id="rId109" Type="http://schemas.openxmlformats.org/officeDocument/2006/relationships/hyperlink" Target="https://deno.land/manual@v1.25.3/contributing/style_guide" TargetMode="External"/><Relationship Id="rId34" Type="http://schemas.openxmlformats.org/officeDocument/2006/relationships/hyperlink" Target="https://deno.land/manual@v1.25.3/node" TargetMode="External"/><Relationship Id="rId50" Type="http://schemas.openxmlformats.org/officeDocument/2006/relationships/hyperlink" Target="https://deno.land/manual@v1.25.3/jsx_dom/jsx" TargetMode="External"/><Relationship Id="rId55" Type="http://schemas.openxmlformats.org/officeDocument/2006/relationships/hyperlink" Target="https://deno.land/manual@v1.25.3/jsx_dom/twind" TargetMode="External"/><Relationship Id="rId76" Type="http://schemas.openxmlformats.org/officeDocument/2006/relationships/hyperlink" Target="https://deno.land/manual@v1.25.3/testing" TargetMode="External"/><Relationship Id="rId97" Type="http://schemas.openxmlformats.org/officeDocument/2006/relationships/hyperlink" Target="https://deno.land/manual@v1.25.3/vscode_deno" TargetMode="External"/><Relationship Id="rId104" Type="http://schemas.openxmlformats.org/officeDocument/2006/relationships/hyperlink" Target="https://deno.land/manual@v1.25.3/embedding_deno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no.land/manual@v1.25.3/examples/subprocess" TargetMode="External"/><Relationship Id="rId92" Type="http://schemas.openxmlformats.org/officeDocument/2006/relationships/hyperlink" Target="https://deno.land/manual@v1.25.3/tools/lint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no.land/manual@v1.25.3/linking_to_external_code/reloading_modu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3</TotalTime>
  <Pages>4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3</cp:revision>
  <cp:lastPrinted>2022-09-19T22:57:00Z</cp:lastPrinted>
  <dcterms:created xsi:type="dcterms:W3CDTF">2022-09-22T09:02:00Z</dcterms:created>
  <dcterms:modified xsi:type="dcterms:W3CDTF">2022-09-22T09:17:00Z</dcterms:modified>
</cp:coreProperties>
</file>